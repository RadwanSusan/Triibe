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B9A24" w14:textId="31240F88" w:rsidR="00846577" w:rsidRDefault="00E467A8" w:rsidP="00846577">
      <w:pPr>
        <w:pStyle w:val="ThesisTitle"/>
        <w:rPr>
          <w:lang w:val="en-US"/>
        </w:rPr>
      </w:pPr>
      <w:bookmarkStart w:id="0" w:name="_Hlk101230081"/>
      <w:bookmarkEnd w:id="0"/>
      <w:r>
        <w:rPr>
          <w:lang w:val="en-US"/>
        </w:rPr>
        <w:softHyphen/>
      </w:r>
      <w:r>
        <w:rPr>
          <w:lang w:val="en-US"/>
        </w:rPr>
        <w:softHyphen/>
      </w:r>
      <w:sdt>
        <w:sdtPr>
          <w:rPr>
            <w:lang w:val="en-US"/>
          </w:rPr>
          <w:alias w:val="Title"/>
          <w:tag w:val=""/>
          <w:id w:val="-120843194"/>
          <w:placeholder>
            <w:docPart w:val="4945BF7730CE4D929873B1CA1D4DD565"/>
          </w:placeholder>
          <w:dataBinding w:prefixMappings="xmlns:ns0='http://purl.org/dc/elements/1.1/' xmlns:ns1='http://schemas.openxmlformats.org/package/2006/metadata/core-properties' " w:xpath="/ns1:coreProperties[1]/ns0:title[1]" w:storeItemID="{6C3C8BC8-F283-45AE-878A-BAB7291924A1}"/>
          <w:text/>
        </w:sdtPr>
        <w:sdtEndPr/>
        <w:sdtContent>
          <w:r w:rsidR="00B318B1">
            <w:rPr>
              <w:lang w:val="en-US"/>
            </w:rPr>
            <w:t>Triibe</w:t>
          </w:r>
        </w:sdtContent>
      </w:sdt>
    </w:p>
    <w:p w14:paraId="14F1CEB6"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Radwan Susan</w:t>
      </w:r>
    </w:p>
    <w:p w14:paraId="1B93D9D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Zaid Al-Tamari</w:t>
      </w:r>
    </w:p>
    <w:p w14:paraId="12199A2D"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Omar Thaer</w:t>
      </w:r>
    </w:p>
    <w:p w14:paraId="7B3C6E3C"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Doaa Abd Aljbar</w:t>
      </w:r>
    </w:p>
    <w:p w14:paraId="585DF559" w14:textId="77777777" w:rsidR="00B318B1" w:rsidRPr="00B318B1" w:rsidRDefault="00B318B1" w:rsidP="00B318B1">
      <w:pPr>
        <w:spacing w:line="240" w:lineRule="auto"/>
        <w:jc w:val="center"/>
        <w:rPr>
          <w:rStyle w:val="Emphasis"/>
          <w:b/>
          <w:bCs/>
          <w:i w:val="0"/>
          <w:iCs w:val="0"/>
          <w:sz w:val="28"/>
          <w:szCs w:val="28"/>
        </w:rPr>
      </w:pPr>
      <w:r w:rsidRPr="00B318B1">
        <w:rPr>
          <w:rStyle w:val="Emphasis"/>
          <w:b/>
          <w:bCs/>
          <w:i w:val="0"/>
          <w:iCs w:val="0"/>
          <w:sz w:val="28"/>
          <w:szCs w:val="28"/>
        </w:rPr>
        <w:t>Hamza Khatari</w:t>
      </w:r>
    </w:p>
    <w:p w14:paraId="6B569D07" w14:textId="77777777" w:rsidR="00B318B1" w:rsidRDefault="00B318B1" w:rsidP="00B318B1">
      <w:pPr>
        <w:spacing w:line="240" w:lineRule="auto"/>
        <w:ind w:left="2160" w:firstLine="720"/>
        <w:rPr>
          <w:rStyle w:val="Emphasis"/>
          <w:b/>
          <w:bCs/>
          <w:i w:val="0"/>
          <w:iCs w:val="0"/>
          <w:sz w:val="28"/>
          <w:szCs w:val="28"/>
        </w:rPr>
      </w:pPr>
    </w:p>
    <w:p w14:paraId="608BB6FE" w14:textId="77777777" w:rsidR="00B318B1" w:rsidRDefault="00B318B1" w:rsidP="00B318B1">
      <w:pPr>
        <w:spacing w:line="240" w:lineRule="auto"/>
        <w:ind w:left="2160" w:firstLine="720"/>
        <w:rPr>
          <w:rStyle w:val="Emphasis"/>
          <w:b/>
          <w:bCs/>
          <w:i w:val="0"/>
          <w:iCs w:val="0"/>
          <w:sz w:val="28"/>
          <w:szCs w:val="28"/>
        </w:rPr>
      </w:pPr>
    </w:p>
    <w:p w14:paraId="4A3EFC7B" w14:textId="77777777" w:rsidR="00B318B1" w:rsidRDefault="00B318B1" w:rsidP="00B318B1">
      <w:pPr>
        <w:spacing w:line="240" w:lineRule="auto"/>
        <w:ind w:left="2160" w:firstLine="720"/>
        <w:rPr>
          <w:rStyle w:val="Emphasis"/>
          <w:b/>
          <w:bCs/>
          <w:i w:val="0"/>
          <w:iCs w:val="0"/>
          <w:sz w:val="28"/>
          <w:szCs w:val="28"/>
        </w:rPr>
      </w:pPr>
    </w:p>
    <w:p w14:paraId="695D6DF8" w14:textId="77777777" w:rsidR="00B318B1" w:rsidRDefault="00B318B1" w:rsidP="00B318B1">
      <w:pPr>
        <w:spacing w:line="240" w:lineRule="auto"/>
        <w:ind w:left="2160" w:firstLine="720"/>
        <w:rPr>
          <w:rStyle w:val="Emphasis"/>
          <w:b/>
          <w:bCs/>
          <w:i w:val="0"/>
          <w:iCs w:val="0"/>
          <w:sz w:val="28"/>
          <w:szCs w:val="28"/>
        </w:rPr>
      </w:pPr>
    </w:p>
    <w:p w14:paraId="75610C47" w14:textId="619874BB" w:rsidR="00B318B1" w:rsidRDefault="00CF5064" w:rsidP="00CF5064">
      <w:pPr>
        <w:spacing w:line="240" w:lineRule="auto"/>
        <w:jc w:val="center"/>
        <w:rPr>
          <w:rStyle w:val="Emphasis"/>
          <w:b/>
          <w:bCs/>
          <w:i w:val="0"/>
          <w:iCs w:val="0"/>
          <w:sz w:val="28"/>
          <w:szCs w:val="28"/>
        </w:rPr>
      </w:pPr>
      <w:r w:rsidRPr="00CF5064">
        <w:rPr>
          <w:rStyle w:val="Emphasis"/>
          <w:b/>
          <w:bCs/>
          <w:i w:val="0"/>
          <w:iCs w:val="0"/>
          <w:sz w:val="28"/>
          <w:szCs w:val="28"/>
        </w:rPr>
        <w:t xml:space="preserve">Supervisor: </w:t>
      </w:r>
      <w:r>
        <w:rPr>
          <w:rStyle w:val="Emphasis"/>
          <w:b/>
          <w:bCs/>
          <w:i w:val="0"/>
          <w:iCs w:val="0"/>
          <w:sz w:val="28"/>
          <w:szCs w:val="28"/>
        </w:rPr>
        <w:t>Prof. Dr. Malek Al-Ksasbeh</w:t>
      </w:r>
    </w:p>
    <w:p w14:paraId="37F86C29" w14:textId="77777777" w:rsidR="00B318B1" w:rsidRDefault="00B318B1" w:rsidP="00B318B1">
      <w:pPr>
        <w:spacing w:line="240" w:lineRule="auto"/>
        <w:ind w:left="2160" w:firstLine="720"/>
        <w:rPr>
          <w:rStyle w:val="Emphasis"/>
          <w:b/>
          <w:bCs/>
          <w:i w:val="0"/>
          <w:iCs w:val="0"/>
          <w:sz w:val="28"/>
          <w:szCs w:val="28"/>
        </w:rPr>
      </w:pPr>
    </w:p>
    <w:p w14:paraId="2F7AFC42" w14:textId="77777777" w:rsidR="00B318B1" w:rsidRDefault="00B318B1" w:rsidP="00B318B1">
      <w:pPr>
        <w:spacing w:line="240" w:lineRule="auto"/>
        <w:ind w:left="2160" w:firstLine="720"/>
        <w:rPr>
          <w:rStyle w:val="Emphasis"/>
          <w:b/>
          <w:bCs/>
          <w:i w:val="0"/>
          <w:iCs w:val="0"/>
          <w:sz w:val="28"/>
          <w:szCs w:val="28"/>
        </w:rPr>
      </w:pPr>
    </w:p>
    <w:p w14:paraId="65757E02" w14:textId="77777777" w:rsidR="00B318B1" w:rsidRDefault="00B318B1" w:rsidP="00B318B1">
      <w:pPr>
        <w:spacing w:line="240" w:lineRule="auto"/>
        <w:ind w:left="2160" w:firstLine="720"/>
        <w:rPr>
          <w:rStyle w:val="Emphasis"/>
          <w:b/>
          <w:bCs/>
          <w:i w:val="0"/>
          <w:iCs w:val="0"/>
          <w:sz w:val="28"/>
          <w:szCs w:val="28"/>
        </w:rPr>
      </w:pPr>
    </w:p>
    <w:p w14:paraId="4DDB90F0" w14:textId="77777777" w:rsidR="00B318B1" w:rsidRDefault="00B318B1" w:rsidP="00B318B1">
      <w:pPr>
        <w:spacing w:line="240" w:lineRule="auto"/>
        <w:ind w:left="2160" w:firstLine="720"/>
        <w:rPr>
          <w:rStyle w:val="Emphasis"/>
          <w:b/>
          <w:bCs/>
          <w:i w:val="0"/>
          <w:iCs w:val="0"/>
          <w:sz w:val="28"/>
          <w:szCs w:val="28"/>
        </w:rPr>
      </w:pPr>
    </w:p>
    <w:p w14:paraId="2703C482" w14:textId="77777777" w:rsidR="00B318B1" w:rsidRDefault="00B318B1" w:rsidP="00B318B1">
      <w:pPr>
        <w:spacing w:line="240" w:lineRule="auto"/>
        <w:ind w:left="2160" w:firstLine="720"/>
        <w:rPr>
          <w:rStyle w:val="Emphasis"/>
          <w:b/>
          <w:bCs/>
          <w:i w:val="0"/>
          <w:iCs w:val="0"/>
          <w:sz w:val="28"/>
          <w:szCs w:val="28"/>
        </w:rPr>
      </w:pPr>
    </w:p>
    <w:p w14:paraId="68BA1BA5" w14:textId="3A81CB46" w:rsidR="00BB3368" w:rsidRDefault="00C21D0B" w:rsidP="00B318B1">
      <w:pPr>
        <w:spacing w:line="240" w:lineRule="auto"/>
        <w:ind w:left="2160" w:firstLine="720"/>
        <w:rPr>
          <w:rStyle w:val="Emphasis"/>
          <w:b/>
          <w:bCs/>
          <w:i w:val="0"/>
          <w:iCs w:val="0"/>
          <w:sz w:val="28"/>
          <w:szCs w:val="28"/>
        </w:rPr>
      </w:pPr>
      <w:r w:rsidRPr="00C21D0B">
        <w:rPr>
          <w:rStyle w:val="Emphasis"/>
          <w:b/>
          <w:bCs/>
          <w:i w:val="0"/>
          <w:iCs w:val="0"/>
          <w:sz w:val="28"/>
          <w:szCs w:val="28"/>
        </w:rPr>
        <w:t>BACHELOR'S DEGREE</w:t>
      </w:r>
    </w:p>
    <w:p w14:paraId="46C36EB2" w14:textId="77777777" w:rsidR="00C21D0B" w:rsidRPr="00C21D0B" w:rsidRDefault="00BB3368" w:rsidP="00052D16">
      <w:pPr>
        <w:spacing w:line="240" w:lineRule="auto"/>
        <w:jc w:val="center"/>
        <w:rPr>
          <w:b/>
          <w:bCs/>
          <w:i/>
          <w:iCs/>
          <w:sz w:val="28"/>
          <w:szCs w:val="28"/>
        </w:rPr>
      </w:pPr>
      <w:r>
        <w:rPr>
          <w:rStyle w:val="Emphasis"/>
          <w:b/>
          <w:bCs/>
          <w:i w:val="0"/>
          <w:iCs w:val="0"/>
          <w:sz w:val="28"/>
          <w:szCs w:val="28"/>
        </w:rPr>
        <w:t>INFORMATION TECHNOLOGY</w:t>
      </w:r>
    </w:p>
    <w:p w14:paraId="527A6FC4" w14:textId="77777777" w:rsidR="00C21D0B" w:rsidRPr="00C21D0B" w:rsidRDefault="00C21D0B" w:rsidP="00235979">
      <w:pPr>
        <w:pStyle w:val="Year"/>
      </w:pPr>
      <w:r w:rsidRPr="00C21D0B">
        <w:t xml:space="preserve">AL-HUSSEIN BIN TALAL UNIVERSITY </w:t>
      </w:r>
    </w:p>
    <w:p w14:paraId="3E1E8885" w14:textId="4357394F" w:rsidR="00235979" w:rsidRPr="0037134F" w:rsidRDefault="00BB45E0" w:rsidP="00235979">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EndPr/>
        <w:sdtContent>
          <w:r w:rsidR="00B318B1">
            <w:t>2022</w:t>
          </w:r>
        </w:sdtContent>
      </w:sdt>
    </w:p>
    <w:p w14:paraId="1D7C2FA7" w14:textId="77777777" w:rsidR="00614142" w:rsidRPr="008178E1" w:rsidRDefault="00614142" w:rsidP="00614142">
      <w:pPr>
        <w:rPr>
          <w:lang w:val="en-GB"/>
        </w:rPr>
        <w:sectPr w:rsidR="00614142" w:rsidRPr="008178E1" w:rsidSect="00C918A2">
          <w:footerReference w:type="default" r:id="rId11"/>
          <w:pgSz w:w="11907" w:h="16840" w:code="9"/>
          <w:pgMar w:top="1440" w:right="1440" w:bottom="1440" w:left="2268" w:header="720" w:footer="720" w:gutter="0"/>
          <w:pgNumType w:fmt="lowerRoman" w:start="1"/>
          <w:cols w:space="720"/>
          <w:docGrid w:linePitch="299"/>
        </w:sectPr>
      </w:pPr>
    </w:p>
    <w:p w14:paraId="403CD649" w14:textId="77777777" w:rsidR="00614142" w:rsidRPr="00442EF5" w:rsidRDefault="00614142" w:rsidP="00614142">
      <w:pPr>
        <w:pStyle w:val="Pre-ChapterHeadings"/>
      </w:pPr>
      <w:bookmarkStart w:id="1" w:name="_Toc305406541"/>
      <w:bookmarkStart w:id="2" w:name="_Toc105161254"/>
      <w:r>
        <w:lastRenderedPageBreak/>
        <w:t>Permission to Use</w:t>
      </w:r>
      <w:bookmarkEnd w:id="1"/>
      <w:bookmarkEnd w:id="2"/>
    </w:p>
    <w:p w14:paraId="78F58655" w14:textId="475D59E8" w:rsidR="00614142" w:rsidRPr="000A4D99" w:rsidRDefault="00614142" w:rsidP="00C82171">
      <w:pPr>
        <w:pStyle w:val="Pre-ChapterBodyText"/>
      </w:pPr>
      <w:r w:rsidRPr="000A4D99">
        <w:t xml:space="preserve">In presenting this </w:t>
      </w:r>
      <w:r w:rsidR="00B247B2">
        <w:t>project</w:t>
      </w:r>
      <w:r w:rsidRPr="000A4D99">
        <w:t xml:space="preserve"> in </w:t>
      </w:r>
      <w:r w:rsidR="0002797C">
        <w:t>fulfilment</w:t>
      </w:r>
      <w:r w:rsidRPr="000A4D99">
        <w:t xml:space="preserve"> of the requirements for a </w:t>
      </w:r>
      <w:r w:rsidR="00B318B1">
        <w:t>degree</w:t>
      </w:r>
      <w:r w:rsidR="00C82171">
        <w:t xml:space="preserve"> of</w:t>
      </w:r>
      <w:r w:rsidR="00C82171">
        <w:br/>
        <w:t xml:space="preserve">Bachelor of Information Technology </w:t>
      </w:r>
      <w:r w:rsidRPr="000A4D99">
        <w:t xml:space="preserve">from </w:t>
      </w:r>
      <w:r w:rsidR="00B247B2">
        <w:t>Al-Hussein Bin Talal University</w:t>
      </w:r>
      <w:r w:rsidR="00C26443">
        <w:t xml:space="preserve"> agrees</w:t>
      </w:r>
      <w:r w:rsidRPr="000A4D99">
        <w:t xml:space="preserv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w:t>
      </w:r>
      <w:r w:rsidR="001F3334">
        <w:t xml:space="preserve">the </w:t>
      </w:r>
      <w:r w:rsidRPr="000A4D99">
        <w:t xml:space="preserve">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w:t>
      </w:r>
      <w:r w:rsidR="00C26443" w:rsidRPr="00C26443">
        <w:t xml:space="preserve">Al-Hussein Bin Talal University for any scholarly use </w:t>
      </w:r>
      <w:r w:rsidRPr="000A4D99">
        <w:t xml:space="preserve">made of any material from my </w:t>
      </w:r>
      <w:r w:rsidR="00B247B2">
        <w:t>project</w:t>
      </w:r>
      <w:r w:rsidRPr="000A4D99">
        <w:t>.</w:t>
      </w:r>
    </w:p>
    <w:p w14:paraId="7E2F6695" w14:textId="77777777" w:rsidR="00614142" w:rsidRDefault="00614142" w:rsidP="00614142">
      <w:pPr>
        <w:pStyle w:val="Pre-ChapterBodyText"/>
      </w:pPr>
    </w:p>
    <w:p w14:paraId="7B7F5E22" w14:textId="77777777" w:rsidR="00614142" w:rsidRDefault="00614142" w:rsidP="00B247B2">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604B2FDE" w14:textId="77777777" w:rsidR="00614142" w:rsidRPr="000A4D99" w:rsidRDefault="00614142" w:rsidP="00614142">
      <w:pPr>
        <w:pStyle w:val="Pre-ChapterBodyText"/>
      </w:pPr>
    </w:p>
    <w:p w14:paraId="3F7838AE" w14:textId="77777777" w:rsidR="00B247B2" w:rsidRDefault="00B247B2" w:rsidP="00614142">
      <w:pPr>
        <w:jc w:val="center"/>
      </w:pPr>
      <w:r>
        <w:t>College of Information Technology</w:t>
      </w:r>
    </w:p>
    <w:p w14:paraId="02234DAC" w14:textId="77777777" w:rsidR="00B247B2" w:rsidRDefault="00B247B2" w:rsidP="00614142">
      <w:pPr>
        <w:jc w:val="center"/>
      </w:pPr>
      <w:r>
        <w:t>Al-Hussein Bin Talal University</w:t>
      </w:r>
    </w:p>
    <w:p w14:paraId="1F676686" w14:textId="77777777" w:rsidR="00614142" w:rsidRPr="000A4D99" w:rsidRDefault="00C82171" w:rsidP="00614142">
      <w:pPr>
        <w:jc w:val="center"/>
      </w:pPr>
      <w:r>
        <w:t xml:space="preserve">Ma’an, Jordan                         </w:t>
      </w:r>
    </w:p>
    <w:p w14:paraId="5CD4EE82" w14:textId="77777777" w:rsidR="00614142" w:rsidRPr="002A62A8" w:rsidRDefault="00614142" w:rsidP="002A62A8">
      <w:r>
        <w:br w:type="page"/>
      </w:r>
    </w:p>
    <w:p w14:paraId="6FCEDB2C" w14:textId="5DEA64BD" w:rsidR="00614142" w:rsidRDefault="00614142" w:rsidP="00614142">
      <w:pPr>
        <w:pStyle w:val="Pre-ChapterHeadings"/>
      </w:pPr>
      <w:bookmarkStart w:id="3" w:name="_Toc305406543"/>
      <w:bookmarkStart w:id="4" w:name="_Toc105161255"/>
      <w:r>
        <w:lastRenderedPageBreak/>
        <w:t>A</w:t>
      </w:r>
      <w:r w:rsidRPr="005125E9">
        <w:t>bstract</w:t>
      </w:r>
      <w:bookmarkEnd w:id="3"/>
      <w:bookmarkEnd w:id="4"/>
    </w:p>
    <w:p w14:paraId="042792DC" w14:textId="77777777" w:rsidR="00510513" w:rsidRPr="00510513" w:rsidRDefault="00510513" w:rsidP="00510513">
      <w:pPr>
        <w:rPr>
          <w:lang w:val="en-GB"/>
        </w:rPr>
      </w:pPr>
    </w:p>
    <w:p w14:paraId="76F15D68" w14:textId="59E0A3C6" w:rsidR="0032207B" w:rsidRDefault="00656670" w:rsidP="009139BD">
      <w:pPr>
        <w:pStyle w:val="BodyText"/>
        <w:spacing w:line="360" w:lineRule="auto"/>
      </w:pPr>
      <w:r>
        <w:t>The "Triibe" project is a social networking platform. The project's main goal is to provide a web-based online service, platform, or portal for students at their universities. The website consists of network services that will give a combination of different facilities from other social networking websites, as well as those that are not available on other websites, to assist students even more.</w:t>
      </w:r>
    </w:p>
    <w:p w14:paraId="4D414AA1" w14:textId="4DB5A438" w:rsidR="008D22BD" w:rsidRPr="0032207B" w:rsidRDefault="008D22BD" w:rsidP="0032207B">
      <w:pPr>
        <w:pStyle w:val="BodyText"/>
        <w:spacing w:line="360" w:lineRule="auto"/>
      </w:pPr>
      <w:r>
        <w:t xml:space="preserve">We'll begin by discussing the project's problem statement. The main point of this statement is that university students do not have their own social media platform. As a result, they face several issues that make their educational path more difficult and complicated. Therefore, this project aims to create a social media platform that consists of several functionalities that </w:t>
      </w:r>
      <w:r w:rsidR="00656670">
        <w:t>help</w:t>
      </w:r>
      <w:r>
        <w:t xml:space="preserve"> and support students achieve their goals.</w:t>
      </w:r>
      <w:r w:rsidR="00F46F35">
        <w:t xml:space="preserve"> </w:t>
      </w:r>
      <w:r>
        <w:t xml:space="preserve">Furthermore, we used the waterfall methodology for this project, where the waterfall methodology </w:t>
      </w:r>
      <w:r w:rsidRPr="00EA46E3">
        <w:rPr>
          <w:rFonts w:asciiTheme="majorBidi" w:hAnsiTheme="majorBidi" w:cstheme="majorBidi"/>
          <w:szCs w:val="24"/>
          <w:lang w:bidi="ar-JO"/>
        </w:rPr>
        <w:t>is a consecutive development process that flows like a waterfall through all phases of a project, such as analysis, designing, implementation, and validation, with each step completed before moving on to the next.</w:t>
      </w:r>
      <w:r>
        <w:rPr>
          <w:rFonts w:asciiTheme="majorBidi" w:hAnsiTheme="majorBidi" w:cstheme="majorBidi"/>
          <w:szCs w:val="24"/>
          <w:lang w:bidi="ar-JO"/>
        </w:rPr>
        <w:t xml:space="preserve"> Following that, we completed the project's analysis and design stage, which included the main design diagrams such as the DFD sequence diagram, use-case diagram, context diagram, and so on.</w:t>
      </w:r>
    </w:p>
    <w:p w14:paraId="5EB1A3A4" w14:textId="77777777" w:rsidR="00F46F35" w:rsidRDefault="00B8500F" w:rsidP="00F46F35">
      <w:pPr>
        <w:pStyle w:val="BodyText"/>
        <w:spacing w:line="360" w:lineRule="auto"/>
        <w:rPr>
          <w:rFonts w:asciiTheme="majorBidi" w:hAnsiTheme="majorBidi" w:cstheme="majorBidi"/>
          <w:szCs w:val="24"/>
          <w:lang w:bidi="ar-JO"/>
        </w:rPr>
      </w:pPr>
      <w:r>
        <w:rPr>
          <w:rFonts w:asciiTheme="majorBidi" w:hAnsiTheme="majorBidi" w:cstheme="majorBidi"/>
          <w:szCs w:val="24"/>
          <w:lang w:bidi="ar-JO"/>
        </w:rPr>
        <w:t>In addition, the PHP programming language, HTML, CSS, and JavaScript programming languages, as well as SQL for the database, were used to complete this project.</w:t>
      </w:r>
    </w:p>
    <w:p w14:paraId="3EBA2758" w14:textId="1BAD3407" w:rsidR="003C0C0A" w:rsidRPr="00F46F35" w:rsidRDefault="0036766A" w:rsidP="00F46F35">
      <w:pPr>
        <w:pStyle w:val="BodyText"/>
        <w:spacing w:line="360" w:lineRule="auto"/>
        <w:rPr>
          <w:rFonts w:asciiTheme="majorBidi" w:hAnsiTheme="majorBidi" w:cstheme="majorBidi"/>
          <w:szCs w:val="24"/>
          <w:lang w:bidi="ar-JO"/>
        </w:rPr>
      </w:pPr>
      <w:r>
        <w:t>Finally, the white and black box testing techniques were used to evaluate this project. These approaches were used to validate it, and it was found to be suitable for deployment.</w:t>
      </w:r>
    </w:p>
    <w:p w14:paraId="46D4C740" w14:textId="77777777" w:rsidR="00B8500F" w:rsidRDefault="00B8500F" w:rsidP="00B8500F">
      <w:pPr>
        <w:pStyle w:val="BodyText"/>
        <w:spacing w:line="360" w:lineRule="auto"/>
      </w:pPr>
    </w:p>
    <w:p w14:paraId="46E81AD0" w14:textId="77777777" w:rsidR="003C0C0A" w:rsidRPr="00812C2A" w:rsidRDefault="003C0C0A" w:rsidP="008D22BD">
      <w:pPr>
        <w:pStyle w:val="BodyText"/>
        <w:spacing w:line="360" w:lineRule="auto"/>
        <w:rPr>
          <w:rFonts w:asciiTheme="majorBidi" w:hAnsiTheme="majorBidi" w:cstheme="majorBidi"/>
          <w:szCs w:val="24"/>
          <w:lang w:bidi="ar-JO"/>
        </w:rPr>
      </w:pPr>
    </w:p>
    <w:p w14:paraId="1DDA18AD" w14:textId="40FA480F" w:rsidR="00614142" w:rsidRDefault="00515AC9" w:rsidP="00614142">
      <w:pPr>
        <w:pStyle w:val="Pre-ChapterHeadings"/>
      </w:pPr>
      <w:bookmarkStart w:id="5" w:name="_Toc105161256"/>
      <w:r>
        <w:t>Acknowledgment</w:t>
      </w:r>
      <w:bookmarkEnd w:id="5"/>
    </w:p>
    <w:p w14:paraId="28E34484" w14:textId="77777777" w:rsidR="004D1AFB" w:rsidRDefault="004D1AFB" w:rsidP="00FA50C8">
      <w:pPr>
        <w:jc w:val="both"/>
        <w:rPr>
          <w:sz w:val="24"/>
          <w:szCs w:val="24"/>
        </w:rPr>
      </w:pPr>
      <w:r>
        <w:rPr>
          <w:sz w:val="24"/>
          <w:szCs w:val="24"/>
        </w:rPr>
        <w:t>Many people have contributed to the success of this work. We'd like to express our gratitude to everyone who contributed to this effort.</w:t>
      </w:r>
    </w:p>
    <w:p w14:paraId="6AA79FE9" w14:textId="77777777" w:rsidR="004D1AFB" w:rsidRDefault="004D1AFB" w:rsidP="00FA50C8">
      <w:pPr>
        <w:jc w:val="both"/>
        <w:rPr>
          <w:sz w:val="24"/>
          <w:szCs w:val="24"/>
        </w:rPr>
      </w:pPr>
    </w:p>
    <w:p w14:paraId="55D31F82" w14:textId="7BF9D509" w:rsidR="004D1AFB" w:rsidRDefault="004D1AFB" w:rsidP="004D1AFB">
      <w:pPr>
        <w:jc w:val="both"/>
        <w:rPr>
          <w:sz w:val="24"/>
          <w:szCs w:val="24"/>
        </w:rPr>
      </w:pPr>
      <w:r>
        <w:rPr>
          <w:sz w:val="24"/>
          <w:szCs w:val="24"/>
        </w:rPr>
        <w:t>First and foremost, we thank God for allowing us to successfully accomplish this project. Then we appreciate Prof. Dr. Malek Alksasbeh, our supervisor, for his recommendations and direction in completing this study.</w:t>
      </w:r>
    </w:p>
    <w:p w14:paraId="3A6EB108" w14:textId="77777777" w:rsidR="004D1AFB" w:rsidRDefault="004D1AFB" w:rsidP="004D1AFB">
      <w:pPr>
        <w:jc w:val="both"/>
        <w:rPr>
          <w:sz w:val="24"/>
          <w:szCs w:val="24"/>
        </w:rPr>
      </w:pPr>
    </w:p>
    <w:p w14:paraId="41E1BB45" w14:textId="23B0DA3F" w:rsidR="00BF46CF" w:rsidRPr="00FA50C8" w:rsidRDefault="004D1AFB" w:rsidP="00FA50C8">
      <w:pPr>
        <w:jc w:val="both"/>
        <w:rPr>
          <w:sz w:val="24"/>
          <w:szCs w:val="24"/>
        </w:rPr>
      </w:pPr>
      <w:r>
        <w:rPr>
          <w:sz w:val="24"/>
          <w:szCs w:val="24"/>
        </w:rPr>
        <w:t>Finally, we'd want to express our gratitude to the parents and friends who assisted us with excellent advice and recommendations at various phases of the project.</w:t>
      </w:r>
    </w:p>
    <w:p w14:paraId="0BDA0ADB" w14:textId="77777777" w:rsidR="00D03C20" w:rsidRPr="00A1554C" w:rsidRDefault="00D03C20">
      <w:pPr>
        <w:spacing w:line="240" w:lineRule="auto"/>
        <w:rPr>
          <w:rFonts w:eastAsiaTheme="minorHAnsi" w:cstheme="minorBidi"/>
          <w:b/>
          <w:sz w:val="24"/>
          <w:szCs w:val="22"/>
        </w:rPr>
      </w:pPr>
      <w:r>
        <w:br w:type="page"/>
      </w:r>
    </w:p>
    <w:p w14:paraId="46DF1D4B" w14:textId="77777777" w:rsidR="00BF46CF" w:rsidRDefault="00BF46CF" w:rsidP="0088106E">
      <w:pPr>
        <w:pStyle w:val="Pre-ChapterHeadings"/>
      </w:pPr>
      <w:bookmarkStart w:id="6" w:name="_Toc105161257"/>
      <w:r>
        <w:lastRenderedPageBreak/>
        <w:t xml:space="preserve">Table of </w:t>
      </w:r>
      <w:r w:rsidRPr="0088106E">
        <w:t>Contents</w:t>
      </w:r>
      <w:bookmarkEnd w:id="6"/>
    </w:p>
    <w:p w14:paraId="4C280429" w14:textId="43004C9A" w:rsidR="00905AB8"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905AB8">
        <w:rPr>
          <w:noProof/>
        </w:rPr>
        <w:t>Permission to Use</w:t>
      </w:r>
      <w:r w:rsidR="00905AB8">
        <w:rPr>
          <w:noProof/>
        </w:rPr>
        <w:tab/>
      </w:r>
      <w:r w:rsidR="00905AB8">
        <w:rPr>
          <w:noProof/>
        </w:rPr>
        <w:fldChar w:fldCharType="begin"/>
      </w:r>
      <w:r w:rsidR="00905AB8">
        <w:rPr>
          <w:noProof/>
        </w:rPr>
        <w:instrText xml:space="preserve"> PAGEREF _Toc105161254 \h </w:instrText>
      </w:r>
      <w:r w:rsidR="00905AB8">
        <w:rPr>
          <w:noProof/>
        </w:rPr>
      </w:r>
      <w:r w:rsidR="00905AB8">
        <w:rPr>
          <w:noProof/>
        </w:rPr>
        <w:fldChar w:fldCharType="separate"/>
      </w:r>
      <w:r w:rsidR="00905AB8">
        <w:rPr>
          <w:noProof/>
        </w:rPr>
        <w:t>i</w:t>
      </w:r>
      <w:r w:rsidR="00905AB8">
        <w:rPr>
          <w:noProof/>
        </w:rPr>
        <w:fldChar w:fldCharType="end"/>
      </w:r>
    </w:p>
    <w:p w14:paraId="3634774E" w14:textId="229FE465" w:rsidR="00905AB8" w:rsidRDefault="00905AB8">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_Toc105161255 \h </w:instrText>
      </w:r>
      <w:r>
        <w:rPr>
          <w:noProof/>
        </w:rPr>
      </w:r>
      <w:r>
        <w:rPr>
          <w:noProof/>
        </w:rPr>
        <w:fldChar w:fldCharType="separate"/>
      </w:r>
      <w:r>
        <w:rPr>
          <w:noProof/>
        </w:rPr>
        <w:t>ii</w:t>
      </w:r>
      <w:r>
        <w:rPr>
          <w:noProof/>
        </w:rPr>
        <w:fldChar w:fldCharType="end"/>
      </w:r>
    </w:p>
    <w:p w14:paraId="15D1C015" w14:textId="0E92E426" w:rsidR="00905AB8" w:rsidRDefault="00905AB8">
      <w:pPr>
        <w:pStyle w:val="TOC6"/>
        <w:tabs>
          <w:tab w:val="right" w:leader="dot" w:pos="8189"/>
        </w:tabs>
        <w:rPr>
          <w:rFonts w:asciiTheme="minorHAnsi" w:eastAsiaTheme="minorEastAsia" w:hAnsiTheme="minorHAnsi" w:cstheme="minorBidi"/>
          <w:noProof/>
          <w:szCs w:val="22"/>
        </w:rPr>
      </w:pPr>
      <w:r>
        <w:rPr>
          <w:noProof/>
        </w:rPr>
        <w:t>Acknowledgment</w:t>
      </w:r>
      <w:r>
        <w:rPr>
          <w:noProof/>
        </w:rPr>
        <w:tab/>
      </w:r>
      <w:r>
        <w:rPr>
          <w:noProof/>
        </w:rPr>
        <w:fldChar w:fldCharType="begin"/>
      </w:r>
      <w:r>
        <w:rPr>
          <w:noProof/>
        </w:rPr>
        <w:instrText xml:space="preserve"> PAGEREF _Toc105161256 \h </w:instrText>
      </w:r>
      <w:r>
        <w:rPr>
          <w:noProof/>
        </w:rPr>
      </w:r>
      <w:r>
        <w:rPr>
          <w:noProof/>
        </w:rPr>
        <w:fldChar w:fldCharType="separate"/>
      </w:r>
      <w:r>
        <w:rPr>
          <w:noProof/>
        </w:rPr>
        <w:t>iii</w:t>
      </w:r>
      <w:r>
        <w:rPr>
          <w:noProof/>
        </w:rPr>
        <w:fldChar w:fldCharType="end"/>
      </w:r>
    </w:p>
    <w:p w14:paraId="2AC2A9D1" w14:textId="66B5092F" w:rsidR="00905AB8" w:rsidRDefault="00905AB8">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_Toc105161257 \h </w:instrText>
      </w:r>
      <w:r>
        <w:rPr>
          <w:noProof/>
        </w:rPr>
      </w:r>
      <w:r>
        <w:rPr>
          <w:noProof/>
        </w:rPr>
        <w:fldChar w:fldCharType="separate"/>
      </w:r>
      <w:r>
        <w:rPr>
          <w:noProof/>
        </w:rPr>
        <w:t>iv</w:t>
      </w:r>
      <w:r>
        <w:rPr>
          <w:noProof/>
        </w:rPr>
        <w:fldChar w:fldCharType="end"/>
      </w:r>
    </w:p>
    <w:p w14:paraId="08F975A5" w14:textId="3F88A876" w:rsidR="00905AB8" w:rsidRDefault="00905AB8">
      <w:pPr>
        <w:pStyle w:val="TOC6"/>
        <w:tabs>
          <w:tab w:val="right" w:leader="dot" w:pos="8189"/>
        </w:tabs>
        <w:rPr>
          <w:rFonts w:asciiTheme="minorHAnsi" w:eastAsiaTheme="minorEastAsia" w:hAnsiTheme="minorHAnsi" w:cstheme="minorBidi"/>
          <w:noProof/>
          <w:szCs w:val="22"/>
        </w:rPr>
      </w:pPr>
      <w:r>
        <w:rPr>
          <w:noProof/>
        </w:rPr>
        <w:t>List of Tables</w:t>
      </w:r>
      <w:r>
        <w:rPr>
          <w:noProof/>
        </w:rPr>
        <w:tab/>
      </w:r>
      <w:r>
        <w:rPr>
          <w:noProof/>
        </w:rPr>
        <w:fldChar w:fldCharType="begin"/>
      </w:r>
      <w:r>
        <w:rPr>
          <w:noProof/>
        </w:rPr>
        <w:instrText xml:space="preserve"> PAGEREF _Toc105161258 \h </w:instrText>
      </w:r>
      <w:r>
        <w:rPr>
          <w:noProof/>
        </w:rPr>
      </w:r>
      <w:r>
        <w:rPr>
          <w:noProof/>
        </w:rPr>
        <w:fldChar w:fldCharType="separate"/>
      </w:r>
      <w:r>
        <w:rPr>
          <w:noProof/>
        </w:rPr>
        <w:t>1</w:t>
      </w:r>
      <w:r>
        <w:rPr>
          <w:noProof/>
        </w:rPr>
        <w:fldChar w:fldCharType="end"/>
      </w:r>
    </w:p>
    <w:p w14:paraId="6522EFB0" w14:textId="22B2E364" w:rsidR="00905AB8" w:rsidRDefault="00905AB8">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_Toc105161259 \h </w:instrText>
      </w:r>
      <w:r>
        <w:rPr>
          <w:noProof/>
        </w:rPr>
      </w:r>
      <w:r>
        <w:rPr>
          <w:noProof/>
        </w:rPr>
        <w:fldChar w:fldCharType="separate"/>
      </w:r>
      <w:r>
        <w:rPr>
          <w:noProof/>
        </w:rPr>
        <w:t>2</w:t>
      </w:r>
      <w:r>
        <w:rPr>
          <w:noProof/>
        </w:rPr>
        <w:fldChar w:fldCharType="end"/>
      </w:r>
    </w:p>
    <w:p w14:paraId="08522E59" w14:textId="7071617D" w:rsidR="00905AB8" w:rsidRDefault="00905AB8">
      <w:pPr>
        <w:pStyle w:val="TOC6"/>
        <w:tabs>
          <w:tab w:val="right" w:leader="dot" w:pos="8189"/>
        </w:tabs>
        <w:rPr>
          <w:rFonts w:asciiTheme="minorHAnsi" w:eastAsiaTheme="minorEastAsia" w:hAnsiTheme="minorHAnsi" w:cstheme="minorBidi"/>
          <w:noProof/>
          <w:szCs w:val="22"/>
        </w:rPr>
      </w:pPr>
      <w:r>
        <w:rPr>
          <w:noProof/>
        </w:rPr>
        <w:t>List of Abbreviations</w:t>
      </w:r>
      <w:r>
        <w:rPr>
          <w:noProof/>
        </w:rPr>
        <w:tab/>
      </w:r>
      <w:r>
        <w:rPr>
          <w:noProof/>
        </w:rPr>
        <w:fldChar w:fldCharType="begin"/>
      </w:r>
      <w:r>
        <w:rPr>
          <w:noProof/>
        </w:rPr>
        <w:instrText xml:space="preserve"> PAGEREF _Toc105161260 \h </w:instrText>
      </w:r>
      <w:r>
        <w:rPr>
          <w:noProof/>
        </w:rPr>
      </w:r>
      <w:r>
        <w:rPr>
          <w:noProof/>
        </w:rPr>
        <w:fldChar w:fldCharType="separate"/>
      </w:r>
      <w:r>
        <w:rPr>
          <w:noProof/>
        </w:rPr>
        <w:t>3</w:t>
      </w:r>
      <w:r>
        <w:rPr>
          <w:noProof/>
        </w:rPr>
        <w:fldChar w:fldCharType="end"/>
      </w:r>
    </w:p>
    <w:p w14:paraId="53C8C607" w14:textId="2632AE44"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1</w:t>
      </w:r>
      <w:r>
        <w:rPr>
          <w:noProof/>
        </w:rPr>
        <w:t xml:space="preserve"> Introduction</w:t>
      </w:r>
      <w:r>
        <w:rPr>
          <w:noProof/>
        </w:rPr>
        <w:tab/>
      </w:r>
      <w:r>
        <w:rPr>
          <w:noProof/>
        </w:rPr>
        <w:fldChar w:fldCharType="begin"/>
      </w:r>
      <w:r>
        <w:rPr>
          <w:noProof/>
        </w:rPr>
        <w:instrText xml:space="preserve"> PAGEREF _Toc105161261 \h </w:instrText>
      </w:r>
      <w:r>
        <w:rPr>
          <w:noProof/>
        </w:rPr>
      </w:r>
      <w:r>
        <w:rPr>
          <w:noProof/>
        </w:rPr>
        <w:fldChar w:fldCharType="separate"/>
      </w:r>
      <w:r>
        <w:rPr>
          <w:noProof/>
        </w:rPr>
        <w:t>4</w:t>
      </w:r>
      <w:r>
        <w:rPr>
          <w:noProof/>
        </w:rPr>
        <w:fldChar w:fldCharType="end"/>
      </w:r>
    </w:p>
    <w:p w14:paraId="5861CF23" w14:textId="1B90B637" w:rsidR="00905AB8" w:rsidRDefault="00905AB8">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_Toc105161262 \h </w:instrText>
      </w:r>
      <w:r>
        <w:rPr>
          <w:noProof/>
        </w:rPr>
      </w:r>
      <w:r>
        <w:rPr>
          <w:noProof/>
        </w:rPr>
        <w:fldChar w:fldCharType="separate"/>
      </w:r>
      <w:r>
        <w:rPr>
          <w:noProof/>
        </w:rPr>
        <w:t>5</w:t>
      </w:r>
      <w:r>
        <w:rPr>
          <w:noProof/>
        </w:rPr>
        <w:fldChar w:fldCharType="end"/>
      </w:r>
    </w:p>
    <w:p w14:paraId="3B544E54" w14:textId="7CB2AC01" w:rsidR="00905AB8" w:rsidRDefault="00905AB8">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_Toc105161263 \h </w:instrText>
      </w:r>
      <w:r>
        <w:rPr>
          <w:noProof/>
        </w:rPr>
      </w:r>
      <w:r>
        <w:rPr>
          <w:noProof/>
        </w:rPr>
        <w:fldChar w:fldCharType="separate"/>
      </w:r>
      <w:r>
        <w:rPr>
          <w:noProof/>
        </w:rPr>
        <w:t>6</w:t>
      </w:r>
      <w:r>
        <w:rPr>
          <w:noProof/>
        </w:rPr>
        <w:fldChar w:fldCharType="end"/>
      </w:r>
    </w:p>
    <w:p w14:paraId="2C4DB379" w14:textId="7EB75BD3" w:rsidR="00905AB8" w:rsidRDefault="00905AB8">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_Toc105161264 \h </w:instrText>
      </w:r>
      <w:r>
        <w:rPr>
          <w:noProof/>
        </w:rPr>
      </w:r>
      <w:r>
        <w:rPr>
          <w:noProof/>
        </w:rPr>
        <w:fldChar w:fldCharType="separate"/>
      </w:r>
      <w:r>
        <w:rPr>
          <w:noProof/>
        </w:rPr>
        <w:t>7</w:t>
      </w:r>
      <w:r>
        <w:rPr>
          <w:noProof/>
        </w:rPr>
        <w:fldChar w:fldCharType="end"/>
      </w:r>
    </w:p>
    <w:p w14:paraId="3BEB0352" w14:textId="3AAABEDE" w:rsidR="00905AB8" w:rsidRDefault="00905AB8">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_Toc105161265 \h </w:instrText>
      </w:r>
      <w:r>
        <w:rPr>
          <w:noProof/>
        </w:rPr>
      </w:r>
      <w:r>
        <w:rPr>
          <w:noProof/>
        </w:rPr>
        <w:fldChar w:fldCharType="separate"/>
      </w:r>
      <w:r>
        <w:rPr>
          <w:noProof/>
        </w:rPr>
        <w:t>8</w:t>
      </w:r>
      <w:r>
        <w:rPr>
          <w:noProof/>
        </w:rPr>
        <w:fldChar w:fldCharType="end"/>
      </w:r>
    </w:p>
    <w:p w14:paraId="41EB3CE0" w14:textId="4F05627A" w:rsidR="00905AB8" w:rsidRDefault="00905AB8">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_Toc105161266 \h </w:instrText>
      </w:r>
      <w:r>
        <w:rPr>
          <w:noProof/>
        </w:rPr>
      </w:r>
      <w:r>
        <w:rPr>
          <w:noProof/>
        </w:rPr>
        <w:fldChar w:fldCharType="separate"/>
      </w:r>
      <w:r>
        <w:rPr>
          <w:noProof/>
        </w:rPr>
        <w:t>9</w:t>
      </w:r>
      <w:r>
        <w:rPr>
          <w:noProof/>
        </w:rPr>
        <w:fldChar w:fldCharType="end"/>
      </w:r>
    </w:p>
    <w:p w14:paraId="788B4047" w14:textId="15C9495F" w:rsidR="00905AB8" w:rsidRDefault="00905AB8">
      <w:pPr>
        <w:pStyle w:val="TOC2"/>
        <w:rPr>
          <w:rFonts w:asciiTheme="minorHAnsi" w:eastAsiaTheme="minorEastAsia" w:hAnsiTheme="minorHAnsi" w:cstheme="minorBidi"/>
          <w:noProof/>
          <w:sz w:val="22"/>
          <w:szCs w:val="22"/>
        </w:rPr>
      </w:pPr>
      <w:r>
        <w:rPr>
          <w:noProof/>
        </w:rPr>
        <w:t>1.6 Role and Responsibility</w:t>
      </w:r>
      <w:r>
        <w:rPr>
          <w:noProof/>
        </w:rPr>
        <w:tab/>
      </w:r>
      <w:r>
        <w:rPr>
          <w:noProof/>
        </w:rPr>
        <w:fldChar w:fldCharType="begin"/>
      </w:r>
      <w:r>
        <w:rPr>
          <w:noProof/>
        </w:rPr>
        <w:instrText xml:space="preserve"> PAGEREF _Toc105161267 \h </w:instrText>
      </w:r>
      <w:r>
        <w:rPr>
          <w:noProof/>
        </w:rPr>
      </w:r>
      <w:r>
        <w:rPr>
          <w:noProof/>
        </w:rPr>
        <w:fldChar w:fldCharType="separate"/>
      </w:r>
      <w:r>
        <w:rPr>
          <w:noProof/>
        </w:rPr>
        <w:t>11</w:t>
      </w:r>
      <w:r>
        <w:rPr>
          <w:noProof/>
        </w:rPr>
        <w:fldChar w:fldCharType="end"/>
      </w:r>
    </w:p>
    <w:p w14:paraId="112DDB02" w14:textId="5497F3F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2</w:t>
      </w:r>
      <w:r>
        <w:rPr>
          <w:noProof/>
        </w:rPr>
        <w:t xml:space="preserve"> LITERATURE REVIEW</w:t>
      </w:r>
      <w:r>
        <w:rPr>
          <w:noProof/>
        </w:rPr>
        <w:tab/>
      </w:r>
      <w:r>
        <w:rPr>
          <w:noProof/>
        </w:rPr>
        <w:fldChar w:fldCharType="begin"/>
      </w:r>
      <w:r>
        <w:rPr>
          <w:noProof/>
        </w:rPr>
        <w:instrText xml:space="preserve"> PAGEREF _Toc105161268 \h </w:instrText>
      </w:r>
      <w:r>
        <w:rPr>
          <w:noProof/>
        </w:rPr>
      </w:r>
      <w:r>
        <w:rPr>
          <w:noProof/>
        </w:rPr>
        <w:fldChar w:fldCharType="separate"/>
      </w:r>
      <w:r>
        <w:rPr>
          <w:noProof/>
        </w:rPr>
        <w:t>12</w:t>
      </w:r>
      <w:r>
        <w:rPr>
          <w:noProof/>
        </w:rPr>
        <w:fldChar w:fldCharType="end"/>
      </w:r>
    </w:p>
    <w:p w14:paraId="27378EE8" w14:textId="5C9131A3" w:rsidR="00905AB8" w:rsidRDefault="00905AB8">
      <w:pPr>
        <w:pStyle w:val="TOC2"/>
        <w:rPr>
          <w:rFonts w:asciiTheme="minorHAnsi" w:eastAsiaTheme="minorEastAsia" w:hAnsiTheme="minorHAnsi" w:cstheme="minorBidi"/>
          <w:noProof/>
          <w:sz w:val="22"/>
          <w:szCs w:val="22"/>
        </w:rPr>
      </w:pPr>
      <w:r>
        <w:rPr>
          <w:noProof/>
        </w:rPr>
        <w:t>2.1 Definitions</w:t>
      </w:r>
      <w:r>
        <w:rPr>
          <w:noProof/>
        </w:rPr>
        <w:tab/>
      </w:r>
      <w:r>
        <w:rPr>
          <w:noProof/>
        </w:rPr>
        <w:fldChar w:fldCharType="begin"/>
      </w:r>
      <w:r>
        <w:rPr>
          <w:noProof/>
        </w:rPr>
        <w:instrText xml:space="preserve"> PAGEREF _Toc105161269 \h </w:instrText>
      </w:r>
      <w:r>
        <w:rPr>
          <w:noProof/>
        </w:rPr>
      </w:r>
      <w:r>
        <w:rPr>
          <w:noProof/>
        </w:rPr>
        <w:fldChar w:fldCharType="separate"/>
      </w:r>
      <w:r>
        <w:rPr>
          <w:noProof/>
        </w:rPr>
        <w:t>12</w:t>
      </w:r>
      <w:r>
        <w:rPr>
          <w:noProof/>
        </w:rPr>
        <w:fldChar w:fldCharType="end"/>
      </w:r>
    </w:p>
    <w:p w14:paraId="19721015" w14:textId="34479188" w:rsidR="00905AB8" w:rsidRDefault="00905AB8">
      <w:pPr>
        <w:pStyle w:val="TOC2"/>
        <w:rPr>
          <w:rFonts w:asciiTheme="minorHAnsi" w:eastAsiaTheme="minorEastAsia" w:hAnsiTheme="minorHAnsi" w:cstheme="minorBidi"/>
          <w:noProof/>
          <w:sz w:val="22"/>
          <w:szCs w:val="22"/>
        </w:rPr>
      </w:pPr>
      <w:r>
        <w:rPr>
          <w:noProof/>
        </w:rPr>
        <w:t>2.2 Advantages of social network</w:t>
      </w:r>
      <w:r>
        <w:rPr>
          <w:noProof/>
        </w:rPr>
        <w:tab/>
      </w:r>
      <w:r>
        <w:rPr>
          <w:noProof/>
        </w:rPr>
        <w:fldChar w:fldCharType="begin"/>
      </w:r>
      <w:r>
        <w:rPr>
          <w:noProof/>
        </w:rPr>
        <w:instrText xml:space="preserve"> PAGEREF _Toc105161270 \h </w:instrText>
      </w:r>
      <w:r>
        <w:rPr>
          <w:noProof/>
        </w:rPr>
      </w:r>
      <w:r>
        <w:rPr>
          <w:noProof/>
        </w:rPr>
        <w:fldChar w:fldCharType="separate"/>
      </w:r>
      <w:r>
        <w:rPr>
          <w:noProof/>
        </w:rPr>
        <w:t>12</w:t>
      </w:r>
      <w:r>
        <w:rPr>
          <w:noProof/>
        </w:rPr>
        <w:fldChar w:fldCharType="end"/>
      </w:r>
    </w:p>
    <w:p w14:paraId="47DFB924" w14:textId="3821D474" w:rsidR="00905AB8" w:rsidRDefault="00905AB8">
      <w:pPr>
        <w:pStyle w:val="TOC2"/>
        <w:rPr>
          <w:rFonts w:asciiTheme="minorHAnsi" w:eastAsiaTheme="minorEastAsia" w:hAnsiTheme="minorHAnsi" w:cstheme="minorBidi"/>
          <w:noProof/>
          <w:sz w:val="22"/>
          <w:szCs w:val="22"/>
        </w:rPr>
      </w:pPr>
      <w:r>
        <w:rPr>
          <w:noProof/>
        </w:rPr>
        <w:t>2.3 Disadvantage of social network</w:t>
      </w:r>
      <w:r>
        <w:rPr>
          <w:noProof/>
        </w:rPr>
        <w:tab/>
      </w:r>
      <w:r>
        <w:rPr>
          <w:noProof/>
        </w:rPr>
        <w:fldChar w:fldCharType="begin"/>
      </w:r>
      <w:r>
        <w:rPr>
          <w:noProof/>
        </w:rPr>
        <w:instrText xml:space="preserve"> PAGEREF _Toc105161271 \h </w:instrText>
      </w:r>
      <w:r>
        <w:rPr>
          <w:noProof/>
        </w:rPr>
      </w:r>
      <w:r>
        <w:rPr>
          <w:noProof/>
        </w:rPr>
        <w:fldChar w:fldCharType="separate"/>
      </w:r>
      <w:r>
        <w:rPr>
          <w:noProof/>
        </w:rPr>
        <w:t>13</w:t>
      </w:r>
      <w:r>
        <w:rPr>
          <w:noProof/>
        </w:rPr>
        <w:fldChar w:fldCharType="end"/>
      </w:r>
    </w:p>
    <w:p w14:paraId="6CCE66CD" w14:textId="0776D46D" w:rsidR="00905AB8" w:rsidRDefault="00905AB8">
      <w:pPr>
        <w:pStyle w:val="TOC2"/>
        <w:rPr>
          <w:rFonts w:asciiTheme="minorHAnsi" w:eastAsiaTheme="minorEastAsia" w:hAnsiTheme="minorHAnsi" w:cstheme="minorBidi"/>
          <w:noProof/>
          <w:sz w:val="22"/>
          <w:szCs w:val="22"/>
        </w:rPr>
      </w:pPr>
      <w:r>
        <w:rPr>
          <w:noProof/>
        </w:rPr>
        <w:t>2.4 Social networks in learning environments</w:t>
      </w:r>
      <w:r>
        <w:rPr>
          <w:noProof/>
        </w:rPr>
        <w:tab/>
      </w:r>
      <w:r>
        <w:rPr>
          <w:noProof/>
        </w:rPr>
        <w:fldChar w:fldCharType="begin"/>
      </w:r>
      <w:r>
        <w:rPr>
          <w:noProof/>
        </w:rPr>
        <w:instrText xml:space="preserve"> PAGEREF _Toc105161272 \h </w:instrText>
      </w:r>
      <w:r>
        <w:rPr>
          <w:noProof/>
        </w:rPr>
      </w:r>
      <w:r>
        <w:rPr>
          <w:noProof/>
        </w:rPr>
        <w:fldChar w:fldCharType="separate"/>
      </w:r>
      <w:r>
        <w:rPr>
          <w:noProof/>
        </w:rPr>
        <w:t>13</w:t>
      </w:r>
      <w:r>
        <w:rPr>
          <w:noProof/>
        </w:rPr>
        <w:fldChar w:fldCharType="end"/>
      </w:r>
    </w:p>
    <w:p w14:paraId="454AC6AD" w14:textId="7046A12A" w:rsidR="00905AB8" w:rsidRDefault="00905AB8">
      <w:pPr>
        <w:pStyle w:val="TOC3"/>
        <w:rPr>
          <w:rFonts w:asciiTheme="minorHAnsi" w:eastAsiaTheme="minorEastAsia" w:hAnsiTheme="minorHAnsi" w:cstheme="minorBidi"/>
          <w:noProof/>
          <w:sz w:val="22"/>
          <w:szCs w:val="22"/>
        </w:rPr>
      </w:pPr>
      <w:r>
        <w:rPr>
          <w:noProof/>
          <w:lang w:bidi="ar-JO"/>
        </w:rPr>
        <w:t>2.4.1 Facebook</w:t>
      </w:r>
      <w:r>
        <w:rPr>
          <w:noProof/>
        </w:rPr>
        <w:tab/>
      </w:r>
      <w:r>
        <w:rPr>
          <w:noProof/>
        </w:rPr>
        <w:fldChar w:fldCharType="begin"/>
      </w:r>
      <w:r>
        <w:rPr>
          <w:noProof/>
        </w:rPr>
        <w:instrText xml:space="preserve"> PAGEREF _Toc105161273 \h </w:instrText>
      </w:r>
      <w:r>
        <w:rPr>
          <w:noProof/>
        </w:rPr>
      </w:r>
      <w:r>
        <w:rPr>
          <w:noProof/>
        </w:rPr>
        <w:fldChar w:fldCharType="separate"/>
      </w:r>
      <w:r>
        <w:rPr>
          <w:noProof/>
        </w:rPr>
        <w:t>14</w:t>
      </w:r>
      <w:r>
        <w:rPr>
          <w:noProof/>
        </w:rPr>
        <w:fldChar w:fldCharType="end"/>
      </w:r>
    </w:p>
    <w:p w14:paraId="60B4AC98" w14:textId="5F2590C6" w:rsidR="00905AB8" w:rsidRDefault="00905AB8">
      <w:pPr>
        <w:pStyle w:val="TOC3"/>
        <w:rPr>
          <w:rFonts w:asciiTheme="minorHAnsi" w:eastAsiaTheme="minorEastAsia" w:hAnsiTheme="minorHAnsi" w:cstheme="minorBidi"/>
          <w:noProof/>
          <w:sz w:val="22"/>
          <w:szCs w:val="22"/>
        </w:rPr>
      </w:pPr>
      <w:r>
        <w:rPr>
          <w:noProof/>
          <w:lang w:bidi="ar-JO"/>
        </w:rPr>
        <w:t>2.4.2 Twitter</w:t>
      </w:r>
      <w:r>
        <w:rPr>
          <w:noProof/>
        </w:rPr>
        <w:tab/>
      </w:r>
      <w:r>
        <w:rPr>
          <w:noProof/>
        </w:rPr>
        <w:fldChar w:fldCharType="begin"/>
      </w:r>
      <w:r>
        <w:rPr>
          <w:noProof/>
        </w:rPr>
        <w:instrText xml:space="preserve"> PAGEREF _Toc105161274 \h </w:instrText>
      </w:r>
      <w:r>
        <w:rPr>
          <w:noProof/>
        </w:rPr>
      </w:r>
      <w:r>
        <w:rPr>
          <w:noProof/>
        </w:rPr>
        <w:fldChar w:fldCharType="separate"/>
      </w:r>
      <w:r>
        <w:rPr>
          <w:noProof/>
        </w:rPr>
        <w:t>14</w:t>
      </w:r>
      <w:r>
        <w:rPr>
          <w:noProof/>
        </w:rPr>
        <w:fldChar w:fldCharType="end"/>
      </w:r>
    </w:p>
    <w:p w14:paraId="0E4E2394" w14:textId="51255ED5" w:rsidR="00905AB8" w:rsidRDefault="00905AB8">
      <w:pPr>
        <w:pStyle w:val="TOC3"/>
        <w:rPr>
          <w:rFonts w:asciiTheme="minorHAnsi" w:eastAsiaTheme="minorEastAsia" w:hAnsiTheme="minorHAnsi" w:cstheme="minorBidi"/>
          <w:noProof/>
          <w:sz w:val="22"/>
          <w:szCs w:val="22"/>
        </w:rPr>
      </w:pPr>
      <w:r>
        <w:rPr>
          <w:noProof/>
        </w:rPr>
        <w:t>2.4.3 Instagram</w:t>
      </w:r>
      <w:r>
        <w:rPr>
          <w:noProof/>
        </w:rPr>
        <w:tab/>
      </w:r>
      <w:r>
        <w:rPr>
          <w:noProof/>
        </w:rPr>
        <w:fldChar w:fldCharType="begin"/>
      </w:r>
      <w:r>
        <w:rPr>
          <w:noProof/>
        </w:rPr>
        <w:instrText xml:space="preserve"> PAGEREF _Toc105161275 \h </w:instrText>
      </w:r>
      <w:r>
        <w:rPr>
          <w:noProof/>
        </w:rPr>
      </w:r>
      <w:r>
        <w:rPr>
          <w:noProof/>
        </w:rPr>
        <w:fldChar w:fldCharType="separate"/>
      </w:r>
      <w:r>
        <w:rPr>
          <w:noProof/>
        </w:rPr>
        <w:t>15</w:t>
      </w:r>
      <w:r>
        <w:rPr>
          <w:noProof/>
        </w:rPr>
        <w:fldChar w:fldCharType="end"/>
      </w:r>
    </w:p>
    <w:p w14:paraId="66B7AEDE" w14:textId="05AD2538" w:rsidR="00905AB8" w:rsidRDefault="00905AB8">
      <w:pPr>
        <w:pStyle w:val="TOC2"/>
        <w:rPr>
          <w:rFonts w:asciiTheme="minorHAnsi" w:eastAsiaTheme="minorEastAsia" w:hAnsiTheme="minorHAnsi" w:cstheme="minorBidi"/>
          <w:noProof/>
          <w:sz w:val="22"/>
          <w:szCs w:val="22"/>
        </w:rPr>
      </w:pPr>
      <w:r>
        <w:rPr>
          <w:noProof/>
        </w:rPr>
        <w:t>2.5 Comparison Table</w:t>
      </w:r>
      <w:r>
        <w:rPr>
          <w:noProof/>
        </w:rPr>
        <w:tab/>
      </w:r>
      <w:r>
        <w:rPr>
          <w:noProof/>
        </w:rPr>
        <w:fldChar w:fldCharType="begin"/>
      </w:r>
      <w:r>
        <w:rPr>
          <w:noProof/>
        </w:rPr>
        <w:instrText xml:space="preserve"> PAGEREF _Toc105161276 \h </w:instrText>
      </w:r>
      <w:r>
        <w:rPr>
          <w:noProof/>
        </w:rPr>
      </w:r>
      <w:r>
        <w:rPr>
          <w:noProof/>
        </w:rPr>
        <w:fldChar w:fldCharType="separate"/>
      </w:r>
      <w:r>
        <w:rPr>
          <w:noProof/>
        </w:rPr>
        <w:t>16</w:t>
      </w:r>
      <w:r>
        <w:rPr>
          <w:noProof/>
        </w:rPr>
        <w:fldChar w:fldCharType="end"/>
      </w:r>
    </w:p>
    <w:p w14:paraId="2FBC6D24" w14:textId="078B6583" w:rsidR="00905AB8" w:rsidRDefault="00905AB8">
      <w:pPr>
        <w:pStyle w:val="TOC2"/>
        <w:rPr>
          <w:rFonts w:asciiTheme="minorHAnsi" w:eastAsiaTheme="minorEastAsia" w:hAnsiTheme="minorHAnsi" w:cstheme="minorBidi"/>
          <w:noProof/>
          <w:sz w:val="22"/>
          <w:szCs w:val="22"/>
        </w:rPr>
      </w:pPr>
      <w:r>
        <w:rPr>
          <w:noProof/>
        </w:rPr>
        <w:t>2.6 Figures</w:t>
      </w:r>
      <w:r>
        <w:rPr>
          <w:noProof/>
        </w:rPr>
        <w:tab/>
      </w:r>
      <w:r>
        <w:rPr>
          <w:noProof/>
        </w:rPr>
        <w:fldChar w:fldCharType="begin"/>
      </w:r>
      <w:r>
        <w:rPr>
          <w:noProof/>
        </w:rPr>
        <w:instrText xml:space="preserve"> PAGEREF _Toc105161277 \h </w:instrText>
      </w:r>
      <w:r>
        <w:rPr>
          <w:noProof/>
        </w:rPr>
      </w:r>
      <w:r>
        <w:rPr>
          <w:noProof/>
        </w:rPr>
        <w:fldChar w:fldCharType="separate"/>
      </w:r>
      <w:r>
        <w:rPr>
          <w:noProof/>
        </w:rPr>
        <w:t>17</w:t>
      </w:r>
      <w:r>
        <w:rPr>
          <w:noProof/>
        </w:rPr>
        <w:fldChar w:fldCharType="end"/>
      </w:r>
    </w:p>
    <w:p w14:paraId="6AB3C688" w14:textId="4CF812CE"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3</w:t>
      </w:r>
      <w:r>
        <w:rPr>
          <w:noProof/>
        </w:rPr>
        <w:t xml:space="preserve"> Methodology</w:t>
      </w:r>
      <w:r>
        <w:rPr>
          <w:noProof/>
        </w:rPr>
        <w:tab/>
      </w:r>
      <w:r>
        <w:rPr>
          <w:noProof/>
        </w:rPr>
        <w:fldChar w:fldCharType="begin"/>
      </w:r>
      <w:r>
        <w:rPr>
          <w:noProof/>
        </w:rPr>
        <w:instrText xml:space="preserve"> PAGEREF _Toc105161278 \h </w:instrText>
      </w:r>
      <w:r>
        <w:rPr>
          <w:noProof/>
        </w:rPr>
      </w:r>
      <w:r>
        <w:rPr>
          <w:noProof/>
        </w:rPr>
        <w:fldChar w:fldCharType="separate"/>
      </w:r>
      <w:r>
        <w:rPr>
          <w:noProof/>
        </w:rPr>
        <w:t>18</w:t>
      </w:r>
      <w:r>
        <w:rPr>
          <w:noProof/>
        </w:rPr>
        <w:fldChar w:fldCharType="end"/>
      </w:r>
    </w:p>
    <w:p w14:paraId="0DD4420D" w14:textId="13CB5088" w:rsidR="00905AB8" w:rsidRDefault="00905AB8">
      <w:pPr>
        <w:pStyle w:val="TOC2"/>
        <w:rPr>
          <w:rFonts w:asciiTheme="minorHAnsi" w:eastAsiaTheme="minorEastAsia" w:hAnsiTheme="minorHAnsi" w:cstheme="minorBidi"/>
          <w:noProof/>
          <w:sz w:val="22"/>
          <w:szCs w:val="22"/>
        </w:rPr>
      </w:pPr>
      <w:r>
        <w:rPr>
          <w:noProof/>
          <w:lang w:bidi="ar-JO"/>
        </w:rPr>
        <w:t>3.1 The Software Development Life Cycle (Waterfall)</w:t>
      </w:r>
      <w:r>
        <w:rPr>
          <w:noProof/>
        </w:rPr>
        <w:tab/>
      </w:r>
      <w:r>
        <w:rPr>
          <w:noProof/>
        </w:rPr>
        <w:fldChar w:fldCharType="begin"/>
      </w:r>
      <w:r>
        <w:rPr>
          <w:noProof/>
        </w:rPr>
        <w:instrText xml:space="preserve"> PAGEREF _Toc105161279 \h </w:instrText>
      </w:r>
      <w:r>
        <w:rPr>
          <w:noProof/>
        </w:rPr>
      </w:r>
      <w:r>
        <w:rPr>
          <w:noProof/>
        </w:rPr>
        <w:fldChar w:fldCharType="separate"/>
      </w:r>
      <w:r>
        <w:rPr>
          <w:noProof/>
        </w:rPr>
        <w:t>18</w:t>
      </w:r>
      <w:r>
        <w:rPr>
          <w:noProof/>
        </w:rPr>
        <w:fldChar w:fldCharType="end"/>
      </w:r>
    </w:p>
    <w:p w14:paraId="22F69CC1" w14:textId="62DA8D38" w:rsidR="00905AB8" w:rsidRDefault="00905AB8">
      <w:pPr>
        <w:pStyle w:val="TOC3"/>
        <w:rPr>
          <w:rFonts w:asciiTheme="minorHAnsi" w:eastAsiaTheme="minorEastAsia" w:hAnsiTheme="minorHAnsi" w:cstheme="minorBidi"/>
          <w:noProof/>
          <w:sz w:val="22"/>
          <w:szCs w:val="22"/>
        </w:rPr>
      </w:pPr>
      <w:r>
        <w:rPr>
          <w:noProof/>
          <w:lang w:bidi="ar-JO"/>
        </w:rPr>
        <w:t>3.1.1 Requirements</w:t>
      </w:r>
      <w:r>
        <w:rPr>
          <w:noProof/>
        </w:rPr>
        <w:tab/>
      </w:r>
      <w:r>
        <w:rPr>
          <w:noProof/>
        </w:rPr>
        <w:fldChar w:fldCharType="begin"/>
      </w:r>
      <w:r>
        <w:rPr>
          <w:noProof/>
        </w:rPr>
        <w:instrText xml:space="preserve"> PAGEREF _Toc105161280 \h </w:instrText>
      </w:r>
      <w:r>
        <w:rPr>
          <w:noProof/>
        </w:rPr>
      </w:r>
      <w:r>
        <w:rPr>
          <w:noProof/>
        </w:rPr>
        <w:fldChar w:fldCharType="separate"/>
      </w:r>
      <w:r>
        <w:rPr>
          <w:noProof/>
        </w:rPr>
        <w:t>19</w:t>
      </w:r>
      <w:r>
        <w:rPr>
          <w:noProof/>
        </w:rPr>
        <w:fldChar w:fldCharType="end"/>
      </w:r>
    </w:p>
    <w:p w14:paraId="69E85C25" w14:textId="2AA63B59" w:rsidR="00905AB8" w:rsidRDefault="00905AB8">
      <w:pPr>
        <w:pStyle w:val="TOC3"/>
        <w:rPr>
          <w:rFonts w:asciiTheme="minorHAnsi" w:eastAsiaTheme="minorEastAsia" w:hAnsiTheme="minorHAnsi" w:cstheme="minorBidi"/>
          <w:noProof/>
          <w:sz w:val="22"/>
          <w:szCs w:val="22"/>
        </w:rPr>
      </w:pPr>
      <w:r>
        <w:rPr>
          <w:noProof/>
          <w:lang w:bidi="ar-JO"/>
        </w:rPr>
        <w:t>3.1.2 Design</w:t>
      </w:r>
      <w:r>
        <w:rPr>
          <w:noProof/>
        </w:rPr>
        <w:tab/>
      </w:r>
      <w:r>
        <w:rPr>
          <w:noProof/>
        </w:rPr>
        <w:fldChar w:fldCharType="begin"/>
      </w:r>
      <w:r>
        <w:rPr>
          <w:noProof/>
        </w:rPr>
        <w:instrText xml:space="preserve"> PAGEREF _Toc105161281 \h </w:instrText>
      </w:r>
      <w:r>
        <w:rPr>
          <w:noProof/>
        </w:rPr>
      </w:r>
      <w:r>
        <w:rPr>
          <w:noProof/>
        </w:rPr>
        <w:fldChar w:fldCharType="separate"/>
      </w:r>
      <w:r>
        <w:rPr>
          <w:noProof/>
        </w:rPr>
        <w:t>19</w:t>
      </w:r>
      <w:r>
        <w:rPr>
          <w:noProof/>
        </w:rPr>
        <w:fldChar w:fldCharType="end"/>
      </w:r>
    </w:p>
    <w:p w14:paraId="1223F4F3" w14:textId="224A0A9E" w:rsidR="00905AB8" w:rsidRDefault="00905AB8">
      <w:pPr>
        <w:pStyle w:val="TOC3"/>
        <w:rPr>
          <w:rFonts w:asciiTheme="minorHAnsi" w:eastAsiaTheme="minorEastAsia" w:hAnsiTheme="minorHAnsi" w:cstheme="minorBidi"/>
          <w:noProof/>
          <w:sz w:val="22"/>
          <w:szCs w:val="22"/>
        </w:rPr>
      </w:pPr>
      <w:r>
        <w:rPr>
          <w:noProof/>
          <w:lang w:bidi="ar-JO"/>
        </w:rPr>
        <w:t>3.1.3 Implementation</w:t>
      </w:r>
      <w:r>
        <w:rPr>
          <w:noProof/>
        </w:rPr>
        <w:tab/>
      </w:r>
      <w:r>
        <w:rPr>
          <w:noProof/>
        </w:rPr>
        <w:fldChar w:fldCharType="begin"/>
      </w:r>
      <w:r>
        <w:rPr>
          <w:noProof/>
        </w:rPr>
        <w:instrText xml:space="preserve"> PAGEREF _Toc105161282 \h </w:instrText>
      </w:r>
      <w:r>
        <w:rPr>
          <w:noProof/>
        </w:rPr>
      </w:r>
      <w:r>
        <w:rPr>
          <w:noProof/>
        </w:rPr>
        <w:fldChar w:fldCharType="separate"/>
      </w:r>
      <w:r>
        <w:rPr>
          <w:noProof/>
        </w:rPr>
        <w:t>20</w:t>
      </w:r>
      <w:r>
        <w:rPr>
          <w:noProof/>
        </w:rPr>
        <w:fldChar w:fldCharType="end"/>
      </w:r>
    </w:p>
    <w:p w14:paraId="0878CB46" w14:textId="11F792BC" w:rsidR="00905AB8" w:rsidRDefault="00905AB8">
      <w:pPr>
        <w:pStyle w:val="TOC3"/>
        <w:rPr>
          <w:rFonts w:asciiTheme="minorHAnsi" w:eastAsiaTheme="minorEastAsia" w:hAnsiTheme="minorHAnsi" w:cstheme="minorBidi"/>
          <w:noProof/>
          <w:sz w:val="22"/>
          <w:szCs w:val="22"/>
        </w:rPr>
      </w:pPr>
      <w:r>
        <w:rPr>
          <w:noProof/>
          <w:lang w:bidi="ar-JO"/>
        </w:rPr>
        <w:lastRenderedPageBreak/>
        <w:t>3.1.4 Verification and testing</w:t>
      </w:r>
      <w:r>
        <w:rPr>
          <w:noProof/>
        </w:rPr>
        <w:tab/>
      </w:r>
      <w:r>
        <w:rPr>
          <w:noProof/>
        </w:rPr>
        <w:fldChar w:fldCharType="begin"/>
      </w:r>
      <w:r>
        <w:rPr>
          <w:noProof/>
        </w:rPr>
        <w:instrText xml:space="preserve"> PAGEREF _Toc105161283 \h </w:instrText>
      </w:r>
      <w:r>
        <w:rPr>
          <w:noProof/>
        </w:rPr>
      </w:r>
      <w:r>
        <w:rPr>
          <w:noProof/>
        </w:rPr>
        <w:fldChar w:fldCharType="separate"/>
      </w:r>
      <w:r>
        <w:rPr>
          <w:noProof/>
        </w:rPr>
        <w:t>20</w:t>
      </w:r>
      <w:r>
        <w:rPr>
          <w:noProof/>
        </w:rPr>
        <w:fldChar w:fldCharType="end"/>
      </w:r>
    </w:p>
    <w:p w14:paraId="1D1AEA5D" w14:textId="11433008" w:rsidR="00905AB8" w:rsidRDefault="00905AB8">
      <w:pPr>
        <w:pStyle w:val="TOC3"/>
        <w:rPr>
          <w:rFonts w:asciiTheme="minorHAnsi" w:eastAsiaTheme="minorEastAsia" w:hAnsiTheme="minorHAnsi" w:cstheme="minorBidi"/>
          <w:noProof/>
          <w:sz w:val="22"/>
          <w:szCs w:val="22"/>
        </w:rPr>
      </w:pPr>
      <w:r>
        <w:rPr>
          <w:noProof/>
          <w:lang w:bidi="ar-JO"/>
        </w:rPr>
        <w:t>3.1.5 Deployment and maintenance</w:t>
      </w:r>
      <w:r>
        <w:rPr>
          <w:noProof/>
        </w:rPr>
        <w:tab/>
      </w:r>
      <w:r>
        <w:rPr>
          <w:noProof/>
        </w:rPr>
        <w:fldChar w:fldCharType="begin"/>
      </w:r>
      <w:r>
        <w:rPr>
          <w:noProof/>
        </w:rPr>
        <w:instrText xml:space="preserve"> PAGEREF _Toc105161284 \h </w:instrText>
      </w:r>
      <w:r>
        <w:rPr>
          <w:noProof/>
        </w:rPr>
      </w:r>
      <w:r>
        <w:rPr>
          <w:noProof/>
        </w:rPr>
        <w:fldChar w:fldCharType="separate"/>
      </w:r>
      <w:r>
        <w:rPr>
          <w:noProof/>
        </w:rPr>
        <w:t>20</w:t>
      </w:r>
      <w:r>
        <w:rPr>
          <w:noProof/>
        </w:rPr>
        <w:fldChar w:fldCharType="end"/>
      </w:r>
    </w:p>
    <w:p w14:paraId="2C9DB286" w14:textId="3ED66036" w:rsidR="00905AB8" w:rsidRDefault="00905AB8">
      <w:pPr>
        <w:pStyle w:val="TOC2"/>
        <w:rPr>
          <w:rFonts w:asciiTheme="minorHAnsi" w:eastAsiaTheme="minorEastAsia" w:hAnsiTheme="minorHAnsi" w:cstheme="minorBidi"/>
          <w:noProof/>
          <w:sz w:val="22"/>
          <w:szCs w:val="22"/>
        </w:rPr>
      </w:pPr>
      <w:r>
        <w:rPr>
          <w:noProof/>
          <w:lang w:bidi="ar-JO"/>
        </w:rPr>
        <w:t>3.2 Advantages of the Waterfall methodology</w:t>
      </w:r>
      <w:r>
        <w:rPr>
          <w:noProof/>
        </w:rPr>
        <w:tab/>
      </w:r>
      <w:r>
        <w:rPr>
          <w:noProof/>
        </w:rPr>
        <w:fldChar w:fldCharType="begin"/>
      </w:r>
      <w:r>
        <w:rPr>
          <w:noProof/>
        </w:rPr>
        <w:instrText xml:space="preserve"> PAGEREF _Toc105161285 \h </w:instrText>
      </w:r>
      <w:r>
        <w:rPr>
          <w:noProof/>
        </w:rPr>
      </w:r>
      <w:r>
        <w:rPr>
          <w:noProof/>
        </w:rPr>
        <w:fldChar w:fldCharType="separate"/>
      </w:r>
      <w:r>
        <w:rPr>
          <w:noProof/>
        </w:rPr>
        <w:t>20</w:t>
      </w:r>
      <w:r>
        <w:rPr>
          <w:noProof/>
        </w:rPr>
        <w:fldChar w:fldCharType="end"/>
      </w:r>
    </w:p>
    <w:p w14:paraId="38D6961F" w14:textId="7F51596C" w:rsidR="00905AB8" w:rsidRDefault="00905AB8">
      <w:pPr>
        <w:pStyle w:val="TOC2"/>
        <w:rPr>
          <w:rFonts w:asciiTheme="minorHAnsi" w:eastAsiaTheme="minorEastAsia" w:hAnsiTheme="minorHAnsi" w:cstheme="minorBidi"/>
          <w:noProof/>
          <w:sz w:val="22"/>
          <w:szCs w:val="22"/>
        </w:rPr>
      </w:pPr>
      <w:r>
        <w:rPr>
          <w:noProof/>
          <w:lang w:bidi="ar-JO"/>
        </w:rPr>
        <w:t>3.3 Disadvantages of the Waterfall methodology</w:t>
      </w:r>
      <w:r>
        <w:rPr>
          <w:noProof/>
        </w:rPr>
        <w:tab/>
      </w:r>
      <w:r>
        <w:rPr>
          <w:noProof/>
        </w:rPr>
        <w:fldChar w:fldCharType="begin"/>
      </w:r>
      <w:r>
        <w:rPr>
          <w:noProof/>
        </w:rPr>
        <w:instrText xml:space="preserve"> PAGEREF _Toc105161286 \h </w:instrText>
      </w:r>
      <w:r>
        <w:rPr>
          <w:noProof/>
        </w:rPr>
      </w:r>
      <w:r>
        <w:rPr>
          <w:noProof/>
        </w:rPr>
        <w:fldChar w:fldCharType="separate"/>
      </w:r>
      <w:r>
        <w:rPr>
          <w:noProof/>
        </w:rPr>
        <w:t>21</w:t>
      </w:r>
      <w:r>
        <w:rPr>
          <w:noProof/>
        </w:rPr>
        <w:fldChar w:fldCharType="end"/>
      </w:r>
    </w:p>
    <w:p w14:paraId="1B49FC21" w14:textId="3951ED46"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4</w:t>
      </w:r>
      <w:r>
        <w:rPr>
          <w:noProof/>
        </w:rPr>
        <w:t xml:space="preserve"> ANALYSIS AND DESIGN</w:t>
      </w:r>
      <w:r>
        <w:rPr>
          <w:noProof/>
        </w:rPr>
        <w:tab/>
      </w:r>
      <w:r>
        <w:rPr>
          <w:noProof/>
        </w:rPr>
        <w:fldChar w:fldCharType="begin"/>
      </w:r>
      <w:r>
        <w:rPr>
          <w:noProof/>
        </w:rPr>
        <w:instrText xml:space="preserve"> PAGEREF _Toc105161287 \h </w:instrText>
      </w:r>
      <w:r>
        <w:rPr>
          <w:noProof/>
        </w:rPr>
      </w:r>
      <w:r>
        <w:rPr>
          <w:noProof/>
        </w:rPr>
        <w:fldChar w:fldCharType="separate"/>
      </w:r>
      <w:r>
        <w:rPr>
          <w:noProof/>
        </w:rPr>
        <w:t>22</w:t>
      </w:r>
      <w:r>
        <w:rPr>
          <w:noProof/>
        </w:rPr>
        <w:fldChar w:fldCharType="end"/>
      </w:r>
    </w:p>
    <w:p w14:paraId="005A41CD" w14:textId="7DF24CC8" w:rsidR="00905AB8" w:rsidRDefault="00905AB8">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_Toc105161288 \h </w:instrText>
      </w:r>
      <w:r>
        <w:rPr>
          <w:noProof/>
        </w:rPr>
      </w:r>
      <w:r>
        <w:rPr>
          <w:noProof/>
        </w:rPr>
        <w:fldChar w:fldCharType="separate"/>
      </w:r>
      <w:r>
        <w:rPr>
          <w:noProof/>
        </w:rPr>
        <w:t>22</w:t>
      </w:r>
      <w:r>
        <w:rPr>
          <w:noProof/>
        </w:rPr>
        <w:fldChar w:fldCharType="end"/>
      </w:r>
    </w:p>
    <w:p w14:paraId="219B17B6" w14:textId="248AE818" w:rsidR="00905AB8" w:rsidRDefault="00905AB8">
      <w:pPr>
        <w:pStyle w:val="TOC3"/>
        <w:rPr>
          <w:rFonts w:asciiTheme="minorHAnsi" w:eastAsiaTheme="minorEastAsia" w:hAnsiTheme="minorHAnsi" w:cstheme="minorBidi"/>
          <w:noProof/>
          <w:sz w:val="22"/>
          <w:szCs w:val="22"/>
        </w:rPr>
      </w:pPr>
      <w:r w:rsidRPr="0034110B">
        <w:rPr>
          <w:bCs/>
          <w:noProof/>
        </w:rPr>
        <w:t>4.1.1</w:t>
      </w:r>
      <w:r>
        <w:rPr>
          <w:noProof/>
        </w:rPr>
        <w:t xml:space="preserve"> Triibe from the </w:t>
      </w:r>
      <w:r w:rsidRPr="0034110B">
        <w:rPr>
          <w:bCs/>
          <w:noProof/>
        </w:rPr>
        <w:t>technical point of view</w:t>
      </w:r>
      <w:r>
        <w:rPr>
          <w:noProof/>
        </w:rPr>
        <w:tab/>
      </w:r>
      <w:r>
        <w:rPr>
          <w:noProof/>
        </w:rPr>
        <w:fldChar w:fldCharType="begin"/>
      </w:r>
      <w:r>
        <w:rPr>
          <w:noProof/>
        </w:rPr>
        <w:instrText xml:space="preserve"> PAGEREF _Toc105161289 \h </w:instrText>
      </w:r>
      <w:r>
        <w:rPr>
          <w:noProof/>
        </w:rPr>
      </w:r>
      <w:r>
        <w:rPr>
          <w:noProof/>
        </w:rPr>
        <w:fldChar w:fldCharType="separate"/>
      </w:r>
      <w:r>
        <w:rPr>
          <w:noProof/>
        </w:rPr>
        <w:t>22</w:t>
      </w:r>
      <w:r>
        <w:rPr>
          <w:noProof/>
        </w:rPr>
        <w:fldChar w:fldCharType="end"/>
      </w:r>
    </w:p>
    <w:p w14:paraId="55E96A79" w14:textId="119EFE3F" w:rsidR="00905AB8" w:rsidRDefault="00905AB8">
      <w:pPr>
        <w:pStyle w:val="TOC3"/>
        <w:rPr>
          <w:rFonts w:asciiTheme="minorHAnsi" w:eastAsiaTheme="minorEastAsia" w:hAnsiTheme="minorHAnsi" w:cstheme="minorBidi"/>
          <w:noProof/>
          <w:sz w:val="22"/>
          <w:szCs w:val="22"/>
        </w:rPr>
      </w:pPr>
      <w:r>
        <w:rPr>
          <w:noProof/>
        </w:rPr>
        <w:t>4.1.2 Triibe from a risky point of view</w:t>
      </w:r>
      <w:r>
        <w:rPr>
          <w:noProof/>
        </w:rPr>
        <w:tab/>
      </w:r>
      <w:r>
        <w:rPr>
          <w:noProof/>
        </w:rPr>
        <w:fldChar w:fldCharType="begin"/>
      </w:r>
      <w:r>
        <w:rPr>
          <w:noProof/>
        </w:rPr>
        <w:instrText xml:space="preserve"> PAGEREF _Toc105161290 \h </w:instrText>
      </w:r>
      <w:r>
        <w:rPr>
          <w:noProof/>
        </w:rPr>
      </w:r>
      <w:r>
        <w:rPr>
          <w:noProof/>
        </w:rPr>
        <w:fldChar w:fldCharType="separate"/>
      </w:r>
      <w:r>
        <w:rPr>
          <w:noProof/>
        </w:rPr>
        <w:t>22</w:t>
      </w:r>
      <w:r>
        <w:rPr>
          <w:noProof/>
        </w:rPr>
        <w:fldChar w:fldCharType="end"/>
      </w:r>
    </w:p>
    <w:p w14:paraId="76A68583" w14:textId="346A5851" w:rsidR="00905AB8" w:rsidRDefault="00905AB8">
      <w:pPr>
        <w:pStyle w:val="TOC3"/>
        <w:rPr>
          <w:rFonts w:asciiTheme="minorHAnsi" w:eastAsiaTheme="minorEastAsia" w:hAnsiTheme="minorHAnsi" w:cstheme="minorBidi"/>
          <w:noProof/>
          <w:sz w:val="22"/>
          <w:szCs w:val="22"/>
        </w:rPr>
      </w:pPr>
      <w:r>
        <w:rPr>
          <w:noProof/>
        </w:rPr>
        <w:t>4.1.3 Triibe from an economical point of view</w:t>
      </w:r>
      <w:r>
        <w:rPr>
          <w:noProof/>
        </w:rPr>
        <w:tab/>
      </w:r>
      <w:r>
        <w:rPr>
          <w:noProof/>
        </w:rPr>
        <w:fldChar w:fldCharType="begin"/>
      </w:r>
      <w:r>
        <w:rPr>
          <w:noProof/>
        </w:rPr>
        <w:instrText xml:space="preserve"> PAGEREF _Toc105161291 \h </w:instrText>
      </w:r>
      <w:r>
        <w:rPr>
          <w:noProof/>
        </w:rPr>
      </w:r>
      <w:r>
        <w:rPr>
          <w:noProof/>
        </w:rPr>
        <w:fldChar w:fldCharType="separate"/>
      </w:r>
      <w:r>
        <w:rPr>
          <w:noProof/>
        </w:rPr>
        <w:t>23</w:t>
      </w:r>
      <w:r>
        <w:rPr>
          <w:noProof/>
        </w:rPr>
        <w:fldChar w:fldCharType="end"/>
      </w:r>
    </w:p>
    <w:p w14:paraId="6D5CDF75" w14:textId="377B5378" w:rsidR="00905AB8" w:rsidRDefault="00905AB8">
      <w:pPr>
        <w:pStyle w:val="TOC3"/>
        <w:rPr>
          <w:rFonts w:asciiTheme="minorHAnsi" w:eastAsiaTheme="minorEastAsia" w:hAnsiTheme="minorHAnsi" w:cstheme="minorBidi"/>
          <w:noProof/>
          <w:sz w:val="22"/>
          <w:szCs w:val="22"/>
        </w:rPr>
      </w:pPr>
      <w:r>
        <w:rPr>
          <w:noProof/>
        </w:rPr>
        <w:t>4.1.4 Triibe from a SWOT point of view</w:t>
      </w:r>
      <w:r>
        <w:rPr>
          <w:noProof/>
        </w:rPr>
        <w:tab/>
      </w:r>
      <w:r>
        <w:rPr>
          <w:noProof/>
        </w:rPr>
        <w:fldChar w:fldCharType="begin"/>
      </w:r>
      <w:r>
        <w:rPr>
          <w:noProof/>
        </w:rPr>
        <w:instrText xml:space="preserve"> PAGEREF _Toc105161292 \h </w:instrText>
      </w:r>
      <w:r>
        <w:rPr>
          <w:noProof/>
        </w:rPr>
      </w:r>
      <w:r>
        <w:rPr>
          <w:noProof/>
        </w:rPr>
        <w:fldChar w:fldCharType="separate"/>
      </w:r>
      <w:r>
        <w:rPr>
          <w:noProof/>
        </w:rPr>
        <w:t>23</w:t>
      </w:r>
      <w:r>
        <w:rPr>
          <w:noProof/>
        </w:rPr>
        <w:fldChar w:fldCharType="end"/>
      </w:r>
    </w:p>
    <w:p w14:paraId="1EF588DC" w14:textId="30947FD7" w:rsidR="00905AB8" w:rsidRDefault="00905AB8">
      <w:pPr>
        <w:pStyle w:val="TOC3"/>
        <w:rPr>
          <w:rFonts w:asciiTheme="minorHAnsi" w:eastAsiaTheme="minorEastAsia" w:hAnsiTheme="minorHAnsi" w:cstheme="minorBidi"/>
          <w:noProof/>
          <w:sz w:val="22"/>
          <w:szCs w:val="22"/>
        </w:rPr>
      </w:pPr>
      <w:r>
        <w:rPr>
          <w:noProof/>
        </w:rPr>
        <w:t>4.1.5 Triibe from a Managerial point of view</w:t>
      </w:r>
      <w:r>
        <w:rPr>
          <w:noProof/>
        </w:rPr>
        <w:tab/>
      </w:r>
      <w:r>
        <w:rPr>
          <w:noProof/>
        </w:rPr>
        <w:fldChar w:fldCharType="begin"/>
      </w:r>
      <w:r>
        <w:rPr>
          <w:noProof/>
        </w:rPr>
        <w:instrText xml:space="preserve"> PAGEREF _Toc105161293 \h </w:instrText>
      </w:r>
      <w:r>
        <w:rPr>
          <w:noProof/>
        </w:rPr>
      </w:r>
      <w:r>
        <w:rPr>
          <w:noProof/>
        </w:rPr>
        <w:fldChar w:fldCharType="separate"/>
      </w:r>
      <w:r>
        <w:rPr>
          <w:noProof/>
        </w:rPr>
        <w:t>25</w:t>
      </w:r>
      <w:r>
        <w:rPr>
          <w:noProof/>
        </w:rPr>
        <w:fldChar w:fldCharType="end"/>
      </w:r>
    </w:p>
    <w:p w14:paraId="4C90356A" w14:textId="29FEABE2" w:rsidR="00905AB8" w:rsidRDefault="00905AB8">
      <w:pPr>
        <w:pStyle w:val="TOC3"/>
        <w:rPr>
          <w:rFonts w:asciiTheme="minorHAnsi" w:eastAsiaTheme="minorEastAsia" w:hAnsiTheme="minorHAnsi" w:cstheme="minorBidi"/>
          <w:noProof/>
          <w:sz w:val="22"/>
          <w:szCs w:val="22"/>
        </w:rPr>
      </w:pPr>
      <w:r>
        <w:rPr>
          <w:noProof/>
        </w:rPr>
        <w:t>4.1.6 Requirements Determination</w:t>
      </w:r>
      <w:r>
        <w:rPr>
          <w:noProof/>
        </w:rPr>
        <w:tab/>
      </w:r>
      <w:r>
        <w:rPr>
          <w:noProof/>
        </w:rPr>
        <w:fldChar w:fldCharType="begin"/>
      </w:r>
      <w:r>
        <w:rPr>
          <w:noProof/>
        </w:rPr>
        <w:instrText xml:space="preserve"> PAGEREF _Toc105161294 \h </w:instrText>
      </w:r>
      <w:r>
        <w:rPr>
          <w:noProof/>
        </w:rPr>
      </w:r>
      <w:r>
        <w:rPr>
          <w:noProof/>
        </w:rPr>
        <w:fldChar w:fldCharType="separate"/>
      </w:r>
      <w:r>
        <w:rPr>
          <w:noProof/>
        </w:rPr>
        <w:t>26</w:t>
      </w:r>
      <w:r>
        <w:rPr>
          <w:noProof/>
        </w:rPr>
        <w:fldChar w:fldCharType="end"/>
      </w:r>
    </w:p>
    <w:p w14:paraId="535E0703" w14:textId="16A3AF22" w:rsidR="00905AB8" w:rsidRDefault="00905AB8">
      <w:pPr>
        <w:pStyle w:val="TOC4"/>
        <w:rPr>
          <w:rFonts w:asciiTheme="minorHAnsi" w:eastAsiaTheme="minorEastAsia" w:hAnsiTheme="minorHAnsi" w:cstheme="minorBidi"/>
          <w:noProof/>
          <w:sz w:val="22"/>
          <w:szCs w:val="22"/>
        </w:rPr>
      </w:pPr>
      <w:r>
        <w:rPr>
          <w:noProof/>
        </w:rPr>
        <w:t>4.1.6.1 functional requirements</w:t>
      </w:r>
      <w:r>
        <w:rPr>
          <w:noProof/>
        </w:rPr>
        <w:tab/>
      </w:r>
      <w:r>
        <w:rPr>
          <w:noProof/>
        </w:rPr>
        <w:fldChar w:fldCharType="begin"/>
      </w:r>
      <w:r>
        <w:rPr>
          <w:noProof/>
        </w:rPr>
        <w:instrText xml:space="preserve"> PAGEREF _Toc105161295 \h </w:instrText>
      </w:r>
      <w:r>
        <w:rPr>
          <w:noProof/>
        </w:rPr>
      </w:r>
      <w:r>
        <w:rPr>
          <w:noProof/>
        </w:rPr>
        <w:fldChar w:fldCharType="separate"/>
      </w:r>
      <w:r>
        <w:rPr>
          <w:noProof/>
        </w:rPr>
        <w:t>26</w:t>
      </w:r>
      <w:r>
        <w:rPr>
          <w:noProof/>
        </w:rPr>
        <w:fldChar w:fldCharType="end"/>
      </w:r>
    </w:p>
    <w:p w14:paraId="593FE052" w14:textId="6EC50C52" w:rsidR="00905AB8" w:rsidRDefault="00905AB8">
      <w:pPr>
        <w:pStyle w:val="TOC4"/>
        <w:rPr>
          <w:rFonts w:asciiTheme="minorHAnsi" w:eastAsiaTheme="minorEastAsia" w:hAnsiTheme="minorHAnsi" w:cstheme="minorBidi"/>
          <w:noProof/>
          <w:sz w:val="22"/>
          <w:szCs w:val="22"/>
        </w:rPr>
      </w:pPr>
      <w:r>
        <w:rPr>
          <w:noProof/>
        </w:rPr>
        <w:t>4.1.6.2 Non-functional requirements:</w:t>
      </w:r>
      <w:r>
        <w:rPr>
          <w:noProof/>
        </w:rPr>
        <w:tab/>
      </w:r>
      <w:r>
        <w:rPr>
          <w:noProof/>
        </w:rPr>
        <w:fldChar w:fldCharType="begin"/>
      </w:r>
      <w:r>
        <w:rPr>
          <w:noProof/>
        </w:rPr>
        <w:instrText xml:space="preserve"> PAGEREF _Toc105161296 \h </w:instrText>
      </w:r>
      <w:r>
        <w:rPr>
          <w:noProof/>
        </w:rPr>
      </w:r>
      <w:r>
        <w:rPr>
          <w:noProof/>
        </w:rPr>
        <w:fldChar w:fldCharType="separate"/>
      </w:r>
      <w:r>
        <w:rPr>
          <w:noProof/>
        </w:rPr>
        <w:t>27</w:t>
      </w:r>
      <w:r>
        <w:rPr>
          <w:noProof/>
        </w:rPr>
        <w:fldChar w:fldCharType="end"/>
      </w:r>
    </w:p>
    <w:p w14:paraId="028D88A7" w14:textId="6238B542" w:rsidR="00905AB8" w:rsidRDefault="00905AB8">
      <w:pPr>
        <w:pStyle w:val="TOC3"/>
        <w:rPr>
          <w:rFonts w:asciiTheme="minorHAnsi" w:eastAsiaTheme="minorEastAsia" w:hAnsiTheme="minorHAnsi" w:cstheme="minorBidi"/>
          <w:noProof/>
          <w:sz w:val="22"/>
          <w:szCs w:val="22"/>
        </w:rPr>
      </w:pPr>
      <w:r>
        <w:rPr>
          <w:noProof/>
          <w:rtl/>
        </w:rPr>
        <w:t>4.1.7</w:t>
      </w:r>
      <w:r>
        <w:rPr>
          <w:noProof/>
        </w:rPr>
        <w:t xml:space="preserve"> System's Requirements</w:t>
      </w:r>
      <w:r>
        <w:rPr>
          <w:noProof/>
        </w:rPr>
        <w:tab/>
      </w:r>
      <w:r>
        <w:rPr>
          <w:noProof/>
        </w:rPr>
        <w:fldChar w:fldCharType="begin"/>
      </w:r>
      <w:r>
        <w:rPr>
          <w:noProof/>
        </w:rPr>
        <w:instrText xml:space="preserve"> PAGEREF _Toc105161297 \h </w:instrText>
      </w:r>
      <w:r>
        <w:rPr>
          <w:noProof/>
        </w:rPr>
      </w:r>
      <w:r>
        <w:rPr>
          <w:noProof/>
        </w:rPr>
        <w:fldChar w:fldCharType="separate"/>
      </w:r>
      <w:r>
        <w:rPr>
          <w:noProof/>
        </w:rPr>
        <w:t>28</w:t>
      </w:r>
      <w:r>
        <w:rPr>
          <w:noProof/>
        </w:rPr>
        <w:fldChar w:fldCharType="end"/>
      </w:r>
    </w:p>
    <w:p w14:paraId="0AC02080" w14:textId="6C85D4B0" w:rsidR="00905AB8" w:rsidRDefault="00905AB8">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_Toc105161298 \h </w:instrText>
      </w:r>
      <w:r>
        <w:rPr>
          <w:noProof/>
        </w:rPr>
      </w:r>
      <w:r>
        <w:rPr>
          <w:noProof/>
        </w:rPr>
        <w:fldChar w:fldCharType="separate"/>
      </w:r>
      <w:r>
        <w:rPr>
          <w:noProof/>
        </w:rPr>
        <w:t>28</w:t>
      </w:r>
      <w:r>
        <w:rPr>
          <w:noProof/>
        </w:rPr>
        <w:fldChar w:fldCharType="end"/>
      </w:r>
    </w:p>
    <w:p w14:paraId="07AB79F7" w14:textId="69786F6D" w:rsidR="00905AB8" w:rsidRDefault="00905AB8">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_Toc105161299 \h </w:instrText>
      </w:r>
      <w:r>
        <w:rPr>
          <w:noProof/>
        </w:rPr>
      </w:r>
      <w:r>
        <w:rPr>
          <w:noProof/>
        </w:rPr>
        <w:fldChar w:fldCharType="separate"/>
      </w:r>
      <w:r>
        <w:rPr>
          <w:noProof/>
        </w:rPr>
        <w:t>28</w:t>
      </w:r>
      <w:r>
        <w:rPr>
          <w:noProof/>
        </w:rPr>
        <w:fldChar w:fldCharType="end"/>
      </w:r>
    </w:p>
    <w:p w14:paraId="5872AA53" w14:textId="61034E51" w:rsidR="00905AB8" w:rsidRDefault="00905AB8">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_Toc105161300 \h </w:instrText>
      </w:r>
      <w:r>
        <w:rPr>
          <w:noProof/>
        </w:rPr>
      </w:r>
      <w:r>
        <w:rPr>
          <w:noProof/>
        </w:rPr>
        <w:fldChar w:fldCharType="separate"/>
      </w:r>
      <w:r>
        <w:rPr>
          <w:noProof/>
        </w:rPr>
        <w:t>28</w:t>
      </w:r>
      <w:r>
        <w:rPr>
          <w:noProof/>
        </w:rPr>
        <w:fldChar w:fldCharType="end"/>
      </w:r>
    </w:p>
    <w:p w14:paraId="41FD062D" w14:textId="3FC481BC" w:rsidR="00905AB8" w:rsidRDefault="00905AB8">
      <w:pPr>
        <w:pStyle w:val="TOC4"/>
        <w:rPr>
          <w:rFonts w:asciiTheme="minorHAnsi" w:eastAsiaTheme="minorEastAsia" w:hAnsiTheme="minorHAnsi" w:cstheme="minorBidi"/>
          <w:noProof/>
          <w:sz w:val="22"/>
          <w:szCs w:val="22"/>
        </w:rPr>
      </w:pPr>
      <w:r>
        <w:rPr>
          <w:noProof/>
        </w:rPr>
        <w:t>4.2.1.2 Admin use case diagram</w:t>
      </w:r>
      <w:r>
        <w:rPr>
          <w:noProof/>
        </w:rPr>
        <w:tab/>
      </w:r>
      <w:r>
        <w:rPr>
          <w:noProof/>
        </w:rPr>
        <w:fldChar w:fldCharType="begin"/>
      </w:r>
      <w:r>
        <w:rPr>
          <w:noProof/>
        </w:rPr>
        <w:instrText xml:space="preserve"> PAGEREF _Toc105161301 \h </w:instrText>
      </w:r>
      <w:r>
        <w:rPr>
          <w:noProof/>
        </w:rPr>
      </w:r>
      <w:r>
        <w:rPr>
          <w:noProof/>
        </w:rPr>
        <w:fldChar w:fldCharType="separate"/>
      </w:r>
      <w:r>
        <w:rPr>
          <w:noProof/>
        </w:rPr>
        <w:t>33</w:t>
      </w:r>
      <w:r>
        <w:rPr>
          <w:noProof/>
        </w:rPr>
        <w:fldChar w:fldCharType="end"/>
      </w:r>
    </w:p>
    <w:p w14:paraId="22E2BEFF" w14:textId="5DE83381" w:rsidR="00905AB8" w:rsidRDefault="00905AB8">
      <w:pPr>
        <w:pStyle w:val="TOC4"/>
        <w:rPr>
          <w:rFonts w:asciiTheme="minorHAnsi" w:eastAsiaTheme="minorEastAsia" w:hAnsiTheme="minorHAnsi" w:cstheme="minorBidi"/>
          <w:noProof/>
          <w:sz w:val="22"/>
          <w:szCs w:val="22"/>
        </w:rPr>
      </w:pPr>
      <w:r>
        <w:rPr>
          <w:noProof/>
        </w:rPr>
        <w:t>4.2.1.3 Sequence Diagram</w:t>
      </w:r>
      <w:r>
        <w:rPr>
          <w:noProof/>
        </w:rPr>
        <w:tab/>
      </w:r>
      <w:r>
        <w:rPr>
          <w:noProof/>
        </w:rPr>
        <w:fldChar w:fldCharType="begin"/>
      </w:r>
      <w:r>
        <w:rPr>
          <w:noProof/>
        </w:rPr>
        <w:instrText xml:space="preserve"> PAGEREF _Toc105161302 \h </w:instrText>
      </w:r>
      <w:r>
        <w:rPr>
          <w:noProof/>
        </w:rPr>
      </w:r>
      <w:r>
        <w:rPr>
          <w:noProof/>
        </w:rPr>
        <w:fldChar w:fldCharType="separate"/>
      </w:r>
      <w:r>
        <w:rPr>
          <w:noProof/>
        </w:rPr>
        <w:t>34</w:t>
      </w:r>
      <w:r>
        <w:rPr>
          <w:noProof/>
        </w:rPr>
        <w:fldChar w:fldCharType="end"/>
      </w:r>
    </w:p>
    <w:p w14:paraId="6FC5FD86" w14:textId="2812B4B8" w:rsidR="00905AB8" w:rsidRDefault="00905AB8">
      <w:pPr>
        <w:pStyle w:val="TOC4"/>
        <w:rPr>
          <w:rFonts w:asciiTheme="minorHAnsi" w:eastAsiaTheme="minorEastAsia" w:hAnsiTheme="minorHAnsi" w:cstheme="minorBidi"/>
          <w:noProof/>
          <w:sz w:val="22"/>
          <w:szCs w:val="22"/>
        </w:rPr>
      </w:pPr>
      <w:r>
        <w:rPr>
          <w:noProof/>
        </w:rPr>
        <w:t>4.2.1.4 Context diagram</w:t>
      </w:r>
      <w:r>
        <w:rPr>
          <w:noProof/>
        </w:rPr>
        <w:tab/>
      </w:r>
      <w:r>
        <w:rPr>
          <w:noProof/>
        </w:rPr>
        <w:fldChar w:fldCharType="begin"/>
      </w:r>
      <w:r>
        <w:rPr>
          <w:noProof/>
        </w:rPr>
        <w:instrText xml:space="preserve"> PAGEREF _Toc105161303 \h </w:instrText>
      </w:r>
      <w:r>
        <w:rPr>
          <w:noProof/>
        </w:rPr>
      </w:r>
      <w:r>
        <w:rPr>
          <w:noProof/>
        </w:rPr>
        <w:fldChar w:fldCharType="separate"/>
      </w:r>
      <w:r>
        <w:rPr>
          <w:noProof/>
        </w:rPr>
        <w:t>35</w:t>
      </w:r>
      <w:r>
        <w:rPr>
          <w:noProof/>
        </w:rPr>
        <w:fldChar w:fldCharType="end"/>
      </w:r>
    </w:p>
    <w:p w14:paraId="199BE30F" w14:textId="5DCAC59A" w:rsidR="00905AB8" w:rsidRDefault="00905AB8">
      <w:pPr>
        <w:pStyle w:val="TOC4"/>
        <w:rPr>
          <w:rFonts w:asciiTheme="minorHAnsi" w:eastAsiaTheme="minorEastAsia" w:hAnsiTheme="minorHAnsi" w:cstheme="minorBidi"/>
          <w:noProof/>
          <w:sz w:val="22"/>
          <w:szCs w:val="22"/>
        </w:rPr>
      </w:pPr>
      <w:r>
        <w:rPr>
          <w:noProof/>
        </w:rPr>
        <w:t>4.2.1.5 Level 0 Data Flow Diagram</w:t>
      </w:r>
      <w:r>
        <w:rPr>
          <w:noProof/>
        </w:rPr>
        <w:tab/>
      </w:r>
      <w:r>
        <w:rPr>
          <w:noProof/>
        </w:rPr>
        <w:fldChar w:fldCharType="begin"/>
      </w:r>
      <w:r>
        <w:rPr>
          <w:noProof/>
        </w:rPr>
        <w:instrText xml:space="preserve"> PAGEREF _Toc105161304 \h </w:instrText>
      </w:r>
      <w:r>
        <w:rPr>
          <w:noProof/>
        </w:rPr>
      </w:r>
      <w:r>
        <w:rPr>
          <w:noProof/>
        </w:rPr>
        <w:fldChar w:fldCharType="separate"/>
      </w:r>
      <w:r>
        <w:rPr>
          <w:noProof/>
        </w:rPr>
        <w:t>36</w:t>
      </w:r>
      <w:r>
        <w:rPr>
          <w:noProof/>
        </w:rPr>
        <w:fldChar w:fldCharType="end"/>
      </w:r>
    </w:p>
    <w:p w14:paraId="0C628727" w14:textId="1F0F265F" w:rsidR="00905AB8" w:rsidRDefault="00905AB8">
      <w:pPr>
        <w:pStyle w:val="TOC4"/>
        <w:rPr>
          <w:rFonts w:asciiTheme="minorHAnsi" w:eastAsiaTheme="minorEastAsia" w:hAnsiTheme="minorHAnsi" w:cstheme="minorBidi"/>
          <w:noProof/>
          <w:sz w:val="22"/>
          <w:szCs w:val="22"/>
        </w:rPr>
      </w:pPr>
      <w:r>
        <w:rPr>
          <w:noProof/>
        </w:rPr>
        <w:t>4.2.1.6 Entity Relationship Diagram</w:t>
      </w:r>
      <w:r>
        <w:rPr>
          <w:noProof/>
        </w:rPr>
        <w:tab/>
      </w:r>
      <w:r>
        <w:rPr>
          <w:noProof/>
        </w:rPr>
        <w:fldChar w:fldCharType="begin"/>
      </w:r>
      <w:r>
        <w:rPr>
          <w:noProof/>
        </w:rPr>
        <w:instrText xml:space="preserve"> PAGEREF _Toc105161305 \h </w:instrText>
      </w:r>
      <w:r>
        <w:rPr>
          <w:noProof/>
        </w:rPr>
      </w:r>
      <w:r>
        <w:rPr>
          <w:noProof/>
        </w:rPr>
        <w:fldChar w:fldCharType="separate"/>
      </w:r>
      <w:r>
        <w:rPr>
          <w:noProof/>
        </w:rPr>
        <w:t>39</w:t>
      </w:r>
      <w:r>
        <w:rPr>
          <w:noProof/>
        </w:rPr>
        <w:fldChar w:fldCharType="end"/>
      </w:r>
    </w:p>
    <w:p w14:paraId="3AE78855" w14:textId="6F9EE7D7" w:rsidR="00905AB8" w:rsidRDefault="00905AB8">
      <w:pPr>
        <w:pStyle w:val="TOC4"/>
        <w:rPr>
          <w:rFonts w:asciiTheme="minorHAnsi" w:eastAsiaTheme="minorEastAsia" w:hAnsiTheme="minorHAnsi" w:cstheme="minorBidi"/>
          <w:noProof/>
          <w:sz w:val="22"/>
          <w:szCs w:val="22"/>
        </w:rPr>
      </w:pPr>
      <w:r>
        <w:rPr>
          <w:noProof/>
        </w:rPr>
        <w:t>4.2.1.7 Database schema:</w:t>
      </w:r>
      <w:r>
        <w:rPr>
          <w:noProof/>
        </w:rPr>
        <w:tab/>
      </w:r>
      <w:r>
        <w:rPr>
          <w:noProof/>
        </w:rPr>
        <w:fldChar w:fldCharType="begin"/>
      </w:r>
      <w:r>
        <w:rPr>
          <w:noProof/>
        </w:rPr>
        <w:instrText xml:space="preserve"> PAGEREF _Toc105161306 \h </w:instrText>
      </w:r>
      <w:r>
        <w:rPr>
          <w:noProof/>
        </w:rPr>
      </w:r>
      <w:r>
        <w:rPr>
          <w:noProof/>
        </w:rPr>
        <w:fldChar w:fldCharType="separate"/>
      </w:r>
      <w:r>
        <w:rPr>
          <w:noProof/>
        </w:rPr>
        <w:t>40</w:t>
      </w:r>
      <w:r>
        <w:rPr>
          <w:noProof/>
        </w:rPr>
        <w:fldChar w:fldCharType="end"/>
      </w:r>
    </w:p>
    <w:p w14:paraId="5F660250" w14:textId="48E32369" w:rsidR="00905AB8" w:rsidRDefault="00905AB8">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_Toc105161307 \h </w:instrText>
      </w:r>
      <w:r>
        <w:rPr>
          <w:noProof/>
        </w:rPr>
      </w:r>
      <w:r>
        <w:rPr>
          <w:noProof/>
        </w:rPr>
        <w:fldChar w:fldCharType="separate"/>
      </w:r>
      <w:r>
        <w:rPr>
          <w:noProof/>
        </w:rPr>
        <w:t>42</w:t>
      </w:r>
      <w:r>
        <w:rPr>
          <w:noProof/>
        </w:rPr>
        <w:fldChar w:fldCharType="end"/>
      </w:r>
    </w:p>
    <w:p w14:paraId="6773A44E" w14:textId="3DB5060D"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5</w:t>
      </w:r>
      <w:r>
        <w:rPr>
          <w:noProof/>
        </w:rPr>
        <w:t xml:space="preserve"> findingS</w:t>
      </w:r>
      <w:r>
        <w:rPr>
          <w:noProof/>
        </w:rPr>
        <w:tab/>
      </w:r>
      <w:r>
        <w:rPr>
          <w:noProof/>
        </w:rPr>
        <w:fldChar w:fldCharType="begin"/>
      </w:r>
      <w:r>
        <w:rPr>
          <w:noProof/>
        </w:rPr>
        <w:instrText xml:space="preserve"> PAGEREF _Toc105161308 \h </w:instrText>
      </w:r>
      <w:r>
        <w:rPr>
          <w:noProof/>
        </w:rPr>
      </w:r>
      <w:r>
        <w:rPr>
          <w:noProof/>
        </w:rPr>
        <w:fldChar w:fldCharType="separate"/>
      </w:r>
      <w:r>
        <w:rPr>
          <w:noProof/>
        </w:rPr>
        <w:t>43</w:t>
      </w:r>
      <w:r>
        <w:rPr>
          <w:noProof/>
        </w:rPr>
        <w:fldChar w:fldCharType="end"/>
      </w:r>
    </w:p>
    <w:p w14:paraId="5A733E18" w14:textId="0A349B74" w:rsidR="00905AB8" w:rsidRDefault="00905AB8">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_Toc105161309 \h </w:instrText>
      </w:r>
      <w:r>
        <w:rPr>
          <w:noProof/>
        </w:rPr>
      </w:r>
      <w:r>
        <w:rPr>
          <w:noProof/>
        </w:rPr>
        <w:fldChar w:fldCharType="separate"/>
      </w:r>
      <w:r>
        <w:rPr>
          <w:noProof/>
        </w:rPr>
        <w:t>43</w:t>
      </w:r>
      <w:r>
        <w:rPr>
          <w:noProof/>
        </w:rPr>
        <w:fldChar w:fldCharType="end"/>
      </w:r>
    </w:p>
    <w:p w14:paraId="1221FEEE" w14:textId="00F5EF76" w:rsidR="00905AB8" w:rsidRDefault="00905AB8">
      <w:pPr>
        <w:pStyle w:val="TOC2"/>
        <w:rPr>
          <w:rFonts w:asciiTheme="minorHAnsi" w:eastAsiaTheme="minorEastAsia" w:hAnsiTheme="minorHAnsi" w:cstheme="minorBidi"/>
          <w:noProof/>
          <w:sz w:val="22"/>
          <w:szCs w:val="22"/>
        </w:rPr>
      </w:pPr>
      <w:r>
        <w:rPr>
          <w:noProof/>
        </w:rPr>
        <w:t>5.2 Languages and Platforms</w:t>
      </w:r>
      <w:r>
        <w:rPr>
          <w:noProof/>
        </w:rPr>
        <w:tab/>
      </w:r>
      <w:r>
        <w:rPr>
          <w:noProof/>
        </w:rPr>
        <w:fldChar w:fldCharType="begin"/>
      </w:r>
      <w:r>
        <w:rPr>
          <w:noProof/>
        </w:rPr>
        <w:instrText xml:space="preserve"> PAGEREF _Toc105161310 \h </w:instrText>
      </w:r>
      <w:r>
        <w:rPr>
          <w:noProof/>
        </w:rPr>
      </w:r>
      <w:r>
        <w:rPr>
          <w:noProof/>
        </w:rPr>
        <w:fldChar w:fldCharType="separate"/>
      </w:r>
      <w:r>
        <w:rPr>
          <w:noProof/>
        </w:rPr>
        <w:t>43</w:t>
      </w:r>
      <w:r>
        <w:rPr>
          <w:noProof/>
        </w:rPr>
        <w:fldChar w:fldCharType="end"/>
      </w:r>
    </w:p>
    <w:p w14:paraId="3D3DACA1" w14:textId="1464CC31" w:rsidR="00905AB8" w:rsidRDefault="00905AB8">
      <w:pPr>
        <w:pStyle w:val="TOC3"/>
        <w:rPr>
          <w:rFonts w:asciiTheme="minorHAnsi" w:eastAsiaTheme="minorEastAsia" w:hAnsiTheme="minorHAnsi" w:cstheme="minorBidi"/>
          <w:noProof/>
          <w:sz w:val="22"/>
          <w:szCs w:val="22"/>
        </w:rPr>
      </w:pPr>
      <w:r>
        <w:rPr>
          <w:noProof/>
        </w:rPr>
        <w:t>5.2.1 Programming Languages</w:t>
      </w:r>
      <w:r>
        <w:rPr>
          <w:noProof/>
        </w:rPr>
        <w:tab/>
      </w:r>
      <w:r>
        <w:rPr>
          <w:noProof/>
        </w:rPr>
        <w:fldChar w:fldCharType="begin"/>
      </w:r>
      <w:r>
        <w:rPr>
          <w:noProof/>
        </w:rPr>
        <w:instrText xml:space="preserve"> PAGEREF _Toc105161311 \h </w:instrText>
      </w:r>
      <w:r>
        <w:rPr>
          <w:noProof/>
        </w:rPr>
      </w:r>
      <w:r>
        <w:rPr>
          <w:noProof/>
        </w:rPr>
        <w:fldChar w:fldCharType="separate"/>
      </w:r>
      <w:r>
        <w:rPr>
          <w:noProof/>
        </w:rPr>
        <w:t>43</w:t>
      </w:r>
      <w:r>
        <w:rPr>
          <w:noProof/>
        </w:rPr>
        <w:fldChar w:fldCharType="end"/>
      </w:r>
    </w:p>
    <w:p w14:paraId="021470DD" w14:textId="37BFE711" w:rsidR="00905AB8" w:rsidRDefault="00905AB8">
      <w:pPr>
        <w:pStyle w:val="TOC4"/>
        <w:rPr>
          <w:rFonts w:asciiTheme="minorHAnsi" w:eastAsiaTheme="minorEastAsia" w:hAnsiTheme="minorHAnsi" w:cstheme="minorBidi"/>
          <w:noProof/>
          <w:sz w:val="22"/>
          <w:szCs w:val="22"/>
        </w:rPr>
      </w:pPr>
      <w:r w:rsidRPr="0034110B">
        <w:rPr>
          <w:noProof/>
          <w:color w:val="000000"/>
        </w:rPr>
        <w:t>5.2.1.1</w:t>
      </w:r>
      <w:r w:rsidRPr="0034110B">
        <w:rPr>
          <w:noProof/>
          <w:color w:val="000000"/>
          <w:shd w:val="clear" w:color="auto" w:fill="FFFFFF"/>
        </w:rPr>
        <w:t xml:space="preserve"> HTML</w:t>
      </w:r>
      <w:r>
        <w:rPr>
          <w:noProof/>
        </w:rPr>
        <w:tab/>
      </w:r>
      <w:r>
        <w:rPr>
          <w:noProof/>
        </w:rPr>
        <w:fldChar w:fldCharType="begin"/>
      </w:r>
      <w:r>
        <w:rPr>
          <w:noProof/>
        </w:rPr>
        <w:instrText xml:space="preserve"> PAGEREF _Toc105161312 \h </w:instrText>
      </w:r>
      <w:r>
        <w:rPr>
          <w:noProof/>
        </w:rPr>
      </w:r>
      <w:r>
        <w:rPr>
          <w:noProof/>
        </w:rPr>
        <w:fldChar w:fldCharType="separate"/>
      </w:r>
      <w:r>
        <w:rPr>
          <w:noProof/>
        </w:rPr>
        <w:t>43</w:t>
      </w:r>
      <w:r>
        <w:rPr>
          <w:noProof/>
        </w:rPr>
        <w:fldChar w:fldCharType="end"/>
      </w:r>
    </w:p>
    <w:p w14:paraId="653A6FA0" w14:textId="5F999995" w:rsidR="00905AB8" w:rsidRDefault="00905AB8">
      <w:pPr>
        <w:pStyle w:val="TOC4"/>
        <w:rPr>
          <w:rFonts w:asciiTheme="minorHAnsi" w:eastAsiaTheme="minorEastAsia" w:hAnsiTheme="minorHAnsi" w:cstheme="minorBidi"/>
          <w:noProof/>
          <w:sz w:val="22"/>
          <w:szCs w:val="22"/>
        </w:rPr>
      </w:pPr>
      <w:r>
        <w:rPr>
          <w:noProof/>
        </w:rPr>
        <w:t>5.2.1.2 CSS</w:t>
      </w:r>
      <w:r>
        <w:rPr>
          <w:noProof/>
        </w:rPr>
        <w:tab/>
      </w:r>
      <w:r>
        <w:rPr>
          <w:noProof/>
        </w:rPr>
        <w:fldChar w:fldCharType="begin"/>
      </w:r>
      <w:r>
        <w:rPr>
          <w:noProof/>
        </w:rPr>
        <w:instrText xml:space="preserve"> PAGEREF _Toc105161313 \h </w:instrText>
      </w:r>
      <w:r>
        <w:rPr>
          <w:noProof/>
        </w:rPr>
      </w:r>
      <w:r>
        <w:rPr>
          <w:noProof/>
        </w:rPr>
        <w:fldChar w:fldCharType="separate"/>
      </w:r>
      <w:r>
        <w:rPr>
          <w:noProof/>
        </w:rPr>
        <w:t>44</w:t>
      </w:r>
      <w:r>
        <w:rPr>
          <w:noProof/>
        </w:rPr>
        <w:fldChar w:fldCharType="end"/>
      </w:r>
    </w:p>
    <w:p w14:paraId="0DD946D0" w14:textId="3F0EDBBD" w:rsidR="00905AB8" w:rsidRDefault="00905AB8">
      <w:pPr>
        <w:pStyle w:val="TOC4"/>
        <w:rPr>
          <w:rFonts w:asciiTheme="minorHAnsi" w:eastAsiaTheme="minorEastAsia" w:hAnsiTheme="minorHAnsi" w:cstheme="minorBidi"/>
          <w:noProof/>
          <w:sz w:val="22"/>
          <w:szCs w:val="22"/>
        </w:rPr>
      </w:pPr>
      <w:r>
        <w:rPr>
          <w:noProof/>
        </w:rPr>
        <w:lastRenderedPageBreak/>
        <w:t>5.2.1.3 JavaScript</w:t>
      </w:r>
      <w:r>
        <w:rPr>
          <w:noProof/>
        </w:rPr>
        <w:tab/>
      </w:r>
      <w:r>
        <w:rPr>
          <w:noProof/>
        </w:rPr>
        <w:fldChar w:fldCharType="begin"/>
      </w:r>
      <w:r>
        <w:rPr>
          <w:noProof/>
        </w:rPr>
        <w:instrText xml:space="preserve"> PAGEREF _Toc105161314 \h </w:instrText>
      </w:r>
      <w:r>
        <w:rPr>
          <w:noProof/>
        </w:rPr>
      </w:r>
      <w:r>
        <w:rPr>
          <w:noProof/>
        </w:rPr>
        <w:fldChar w:fldCharType="separate"/>
      </w:r>
      <w:r>
        <w:rPr>
          <w:noProof/>
        </w:rPr>
        <w:t>44</w:t>
      </w:r>
      <w:r>
        <w:rPr>
          <w:noProof/>
        </w:rPr>
        <w:fldChar w:fldCharType="end"/>
      </w:r>
    </w:p>
    <w:p w14:paraId="637E6371" w14:textId="0DC13D5A" w:rsidR="00905AB8" w:rsidRDefault="00905AB8">
      <w:pPr>
        <w:pStyle w:val="TOC4"/>
        <w:rPr>
          <w:rFonts w:asciiTheme="minorHAnsi" w:eastAsiaTheme="minorEastAsia" w:hAnsiTheme="minorHAnsi" w:cstheme="minorBidi"/>
          <w:noProof/>
          <w:sz w:val="22"/>
          <w:szCs w:val="22"/>
        </w:rPr>
      </w:pPr>
      <w:r>
        <w:rPr>
          <w:noProof/>
        </w:rPr>
        <w:t>5.2.1.4 jQuery (AJAX)</w:t>
      </w:r>
      <w:r>
        <w:rPr>
          <w:noProof/>
        </w:rPr>
        <w:tab/>
      </w:r>
      <w:r>
        <w:rPr>
          <w:noProof/>
        </w:rPr>
        <w:fldChar w:fldCharType="begin"/>
      </w:r>
      <w:r>
        <w:rPr>
          <w:noProof/>
        </w:rPr>
        <w:instrText xml:space="preserve"> PAGEREF _Toc105161315 \h </w:instrText>
      </w:r>
      <w:r>
        <w:rPr>
          <w:noProof/>
        </w:rPr>
      </w:r>
      <w:r>
        <w:rPr>
          <w:noProof/>
        </w:rPr>
        <w:fldChar w:fldCharType="separate"/>
      </w:r>
      <w:r>
        <w:rPr>
          <w:noProof/>
        </w:rPr>
        <w:t>44</w:t>
      </w:r>
      <w:r>
        <w:rPr>
          <w:noProof/>
        </w:rPr>
        <w:fldChar w:fldCharType="end"/>
      </w:r>
    </w:p>
    <w:p w14:paraId="02B9C3A4" w14:textId="23536E1E" w:rsidR="00905AB8" w:rsidRDefault="00905AB8">
      <w:pPr>
        <w:pStyle w:val="TOC4"/>
        <w:rPr>
          <w:rFonts w:asciiTheme="minorHAnsi" w:eastAsiaTheme="minorEastAsia" w:hAnsiTheme="minorHAnsi" w:cstheme="minorBidi"/>
          <w:noProof/>
          <w:sz w:val="22"/>
          <w:szCs w:val="22"/>
        </w:rPr>
      </w:pPr>
      <w:r>
        <w:rPr>
          <w:noProof/>
        </w:rPr>
        <w:t>5.2.1.5 PHP</w:t>
      </w:r>
      <w:r>
        <w:rPr>
          <w:noProof/>
        </w:rPr>
        <w:tab/>
      </w:r>
      <w:r>
        <w:rPr>
          <w:noProof/>
        </w:rPr>
        <w:fldChar w:fldCharType="begin"/>
      </w:r>
      <w:r>
        <w:rPr>
          <w:noProof/>
        </w:rPr>
        <w:instrText xml:space="preserve"> PAGEREF _Toc105161316 \h </w:instrText>
      </w:r>
      <w:r>
        <w:rPr>
          <w:noProof/>
        </w:rPr>
      </w:r>
      <w:r>
        <w:rPr>
          <w:noProof/>
        </w:rPr>
        <w:fldChar w:fldCharType="separate"/>
      </w:r>
      <w:r>
        <w:rPr>
          <w:noProof/>
        </w:rPr>
        <w:t>44</w:t>
      </w:r>
      <w:r>
        <w:rPr>
          <w:noProof/>
        </w:rPr>
        <w:fldChar w:fldCharType="end"/>
      </w:r>
    </w:p>
    <w:p w14:paraId="2B931909" w14:textId="55CF23A7" w:rsidR="00905AB8" w:rsidRDefault="00905AB8">
      <w:pPr>
        <w:pStyle w:val="TOC4"/>
        <w:rPr>
          <w:rFonts w:asciiTheme="minorHAnsi" w:eastAsiaTheme="minorEastAsia" w:hAnsiTheme="minorHAnsi" w:cstheme="minorBidi"/>
          <w:noProof/>
          <w:sz w:val="22"/>
          <w:szCs w:val="22"/>
        </w:rPr>
      </w:pPr>
      <w:r>
        <w:rPr>
          <w:noProof/>
        </w:rPr>
        <w:t>5.2.1.6 MySQL</w:t>
      </w:r>
      <w:r>
        <w:rPr>
          <w:noProof/>
        </w:rPr>
        <w:tab/>
      </w:r>
      <w:r>
        <w:rPr>
          <w:noProof/>
        </w:rPr>
        <w:fldChar w:fldCharType="begin"/>
      </w:r>
      <w:r>
        <w:rPr>
          <w:noProof/>
        </w:rPr>
        <w:instrText xml:space="preserve"> PAGEREF _Toc105161317 \h </w:instrText>
      </w:r>
      <w:r>
        <w:rPr>
          <w:noProof/>
        </w:rPr>
      </w:r>
      <w:r>
        <w:rPr>
          <w:noProof/>
        </w:rPr>
        <w:fldChar w:fldCharType="separate"/>
      </w:r>
      <w:r>
        <w:rPr>
          <w:noProof/>
        </w:rPr>
        <w:t>44</w:t>
      </w:r>
      <w:r>
        <w:rPr>
          <w:noProof/>
        </w:rPr>
        <w:fldChar w:fldCharType="end"/>
      </w:r>
    </w:p>
    <w:p w14:paraId="4534396D" w14:textId="620E17DA" w:rsidR="00905AB8" w:rsidRDefault="00905AB8">
      <w:pPr>
        <w:pStyle w:val="TOC3"/>
        <w:rPr>
          <w:rFonts w:asciiTheme="minorHAnsi" w:eastAsiaTheme="minorEastAsia" w:hAnsiTheme="minorHAnsi" w:cstheme="minorBidi"/>
          <w:noProof/>
          <w:sz w:val="22"/>
          <w:szCs w:val="22"/>
        </w:rPr>
      </w:pPr>
      <w:r>
        <w:rPr>
          <w:noProof/>
        </w:rPr>
        <w:t>5.2.2 Compilers &amp; Editors</w:t>
      </w:r>
      <w:r>
        <w:rPr>
          <w:noProof/>
        </w:rPr>
        <w:tab/>
      </w:r>
      <w:r>
        <w:rPr>
          <w:noProof/>
        </w:rPr>
        <w:fldChar w:fldCharType="begin"/>
      </w:r>
      <w:r>
        <w:rPr>
          <w:noProof/>
        </w:rPr>
        <w:instrText xml:space="preserve"> PAGEREF _Toc105161318 \h </w:instrText>
      </w:r>
      <w:r>
        <w:rPr>
          <w:noProof/>
        </w:rPr>
      </w:r>
      <w:r>
        <w:rPr>
          <w:noProof/>
        </w:rPr>
        <w:fldChar w:fldCharType="separate"/>
      </w:r>
      <w:r>
        <w:rPr>
          <w:noProof/>
        </w:rPr>
        <w:t>45</w:t>
      </w:r>
      <w:r>
        <w:rPr>
          <w:noProof/>
        </w:rPr>
        <w:fldChar w:fldCharType="end"/>
      </w:r>
    </w:p>
    <w:p w14:paraId="7F8BDC31" w14:textId="3699D3A6" w:rsidR="00905AB8" w:rsidRDefault="00905AB8">
      <w:pPr>
        <w:pStyle w:val="TOC4"/>
        <w:rPr>
          <w:rFonts w:asciiTheme="minorHAnsi" w:eastAsiaTheme="minorEastAsia" w:hAnsiTheme="minorHAnsi" w:cstheme="minorBidi"/>
          <w:noProof/>
          <w:sz w:val="22"/>
          <w:szCs w:val="22"/>
        </w:rPr>
      </w:pPr>
      <w:r>
        <w:rPr>
          <w:noProof/>
        </w:rPr>
        <w:t>5.2.2.1 Visual Studio Code</w:t>
      </w:r>
      <w:r>
        <w:rPr>
          <w:noProof/>
        </w:rPr>
        <w:tab/>
      </w:r>
      <w:r>
        <w:rPr>
          <w:noProof/>
        </w:rPr>
        <w:fldChar w:fldCharType="begin"/>
      </w:r>
      <w:r>
        <w:rPr>
          <w:noProof/>
        </w:rPr>
        <w:instrText xml:space="preserve"> PAGEREF _Toc105161319 \h </w:instrText>
      </w:r>
      <w:r>
        <w:rPr>
          <w:noProof/>
        </w:rPr>
      </w:r>
      <w:r>
        <w:rPr>
          <w:noProof/>
        </w:rPr>
        <w:fldChar w:fldCharType="separate"/>
      </w:r>
      <w:r>
        <w:rPr>
          <w:noProof/>
        </w:rPr>
        <w:t>45</w:t>
      </w:r>
      <w:r>
        <w:rPr>
          <w:noProof/>
        </w:rPr>
        <w:fldChar w:fldCharType="end"/>
      </w:r>
    </w:p>
    <w:p w14:paraId="338B3C96" w14:textId="6663E1AD" w:rsidR="00905AB8" w:rsidRDefault="00905AB8">
      <w:pPr>
        <w:pStyle w:val="TOC4"/>
        <w:rPr>
          <w:rFonts w:asciiTheme="minorHAnsi" w:eastAsiaTheme="minorEastAsia" w:hAnsiTheme="minorHAnsi" w:cstheme="minorBidi"/>
          <w:noProof/>
          <w:sz w:val="22"/>
          <w:szCs w:val="22"/>
        </w:rPr>
      </w:pPr>
      <w:r>
        <w:rPr>
          <w:noProof/>
        </w:rPr>
        <w:t>5.2.2.2 PHP My-Admin</w:t>
      </w:r>
      <w:r>
        <w:rPr>
          <w:noProof/>
        </w:rPr>
        <w:tab/>
      </w:r>
      <w:r>
        <w:rPr>
          <w:noProof/>
        </w:rPr>
        <w:fldChar w:fldCharType="begin"/>
      </w:r>
      <w:r>
        <w:rPr>
          <w:noProof/>
        </w:rPr>
        <w:instrText xml:space="preserve"> PAGEREF _Toc105161320 \h </w:instrText>
      </w:r>
      <w:r>
        <w:rPr>
          <w:noProof/>
        </w:rPr>
      </w:r>
      <w:r>
        <w:rPr>
          <w:noProof/>
        </w:rPr>
        <w:fldChar w:fldCharType="separate"/>
      </w:r>
      <w:r>
        <w:rPr>
          <w:noProof/>
        </w:rPr>
        <w:t>45</w:t>
      </w:r>
      <w:r>
        <w:rPr>
          <w:noProof/>
        </w:rPr>
        <w:fldChar w:fldCharType="end"/>
      </w:r>
    </w:p>
    <w:p w14:paraId="7FA018D6" w14:textId="12F899DB" w:rsidR="00905AB8" w:rsidRDefault="00905AB8">
      <w:pPr>
        <w:pStyle w:val="TOC3"/>
        <w:rPr>
          <w:rFonts w:asciiTheme="minorHAnsi" w:eastAsiaTheme="minorEastAsia" w:hAnsiTheme="minorHAnsi" w:cstheme="minorBidi"/>
          <w:noProof/>
          <w:sz w:val="22"/>
          <w:szCs w:val="22"/>
        </w:rPr>
      </w:pPr>
      <w:r>
        <w:rPr>
          <w:noProof/>
        </w:rPr>
        <w:t>5.2.3 Tools</w:t>
      </w:r>
      <w:r>
        <w:rPr>
          <w:noProof/>
        </w:rPr>
        <w:tab/>
      </w:r>
      <w:r>
        <w:rPr>
          <w:noProof/>
        </w:rPr>
        <w:fldChar w:fldCharType="begin"/>
      </w:r>
      <w:r>
        <w:rPr>
          <w:noProof/>
        </w:rPr>
        <w:instrText xml:space="preserve"> PAGEREF _Toc105161321 \h </w:instrText>
      </w:r>
      <w:r>
        <w:rPr>
          <w:noProof/>
        </w:rPr>
      </w:r>
      <w:r>
        <w:rPr>
          <w:noProof/>
        </w:rPr>
        <w:fldChar w:fldCharType="separate"/>
      </w:r>
      <w:r>
        <w:rPr>
          <w:noProof/>
        </w:rPr>
        <w:t>46</w:t>
      </w:r>
      <w:r>
        <w:rPr>
          <w:noProof/>
        </w:rPr>
        <w:fldChar w:fldCharType="end"/>
      </w:r>
    </w:p>
    <w:p w14:paraId="3BE5BB7C" w14:textId="386B8CCE" w:rsidR="00905AB8" w:rsidRDefault="00905AB8">
      <w:pPr>
        <w:pStyle w:val="TOC4"/>
        <w:rPr>
          <w:rFonts w:asciiTheme="minorHAnsi" w:eastAsiaTheme="minorEastAsia" w:hAnsiTheme="minorHAnsi" w:cstheme="minorBidi"/>
          <w:noProof/>
          <w:sz w:val="22"/>
          <w:szCs w:val="22"/>
        </w:rPr>
      </w:pPr>
      <w:r>
        <w:rPr>
          <w:noProof/>
        </w:rPr>
        <w:t>5.2.3.1 Figma</w:t>
      </w:r>
      <w:r>
        <w:rPr>
          <w:noProof/>
        </w:rPr>
        <w:tab/>
      </w:r>
      <w:r>
        <w:rPr>
          <w:noProof/>
        </w:rPr>
        <w:fldChar w:fldCharType="begin"/>
      </w:r>
      <w:r>
        <w:rPr>
          <w:noProof/>
        </w:rPr>
        <w:instrText xml:space="preserve"> PAGEREF _Toc105161322 \h </w:instrText>
      </w:r>
      <w:r>
        <w:rPr>
          <w:noProof/>
        </w:rPr>
      </w:r>
      <w:r>
        <w:rPr>
          <w:noProof/>
        </w:rPr>
        <w:fldChar w:fldCharType="separate"/>
      </w:r>
      <w:r>
        <w:rPr>
          <w:noProof/>
        </w:rPr>
        <w:t>46</w:t>
      </w:r>
      <w:r>
        <w:rPr>
          <w:noProof/>
        </w:rPr>
        <w:fldChar w:fldCharType="end"/>
      </w:r>
    </w:p>
    <w:p w14:paraId="775653B1" w14:textId="613EADF3" w:rsidR="00905AB8" w:rsidRDefault="00905AB8">
      <w:pPr>
        <w:pStyle w:val="TOC4"/>
        <w:rPr>
          <w:rFonts w:asciiTheme="minorHAnsi" w:eastAsiaTheme="minorEastAsia" w:hAnsiTheme="minorHAnsi" w:cstheme="minorBidi"/>
          <w:noProof/>
          <w:sz w:val="22"/>
          <w:szCs w:val="22"/>
        </w:rPr>
      </w:pPr>
      <w:r>
        <w:rPr>
          <w:noProof/>
        </w:rPr>
        <w:t>5.2.3.2 Diagrams.net</w:t>
      </w:r>
      <w:r>
        <w:rPr>
          <w:noProof/>
        </w:rPr>
        <w:tab/>
      </w:r>
      <w:r>
        <w:rPr>
          <w:noProof/>
        </w:rPr>
        <w:fldChar w:fldCharType="begin"/>
      </w:r>
      <w:r>
        <w:rPr>
          <w:noProof/>
        </w:rPr>
        <w:instrText xml:space="preserve"> PAGEREF _Toc105161323 \h </w:instrText>
      </w:r>
      <w:r>
        <w:rPr>
          <w:noProof/>
        </w:rPr>
      </w:r>
      <w:r>
        <w:rPr>
          <w:noProof/>
        </w:rPr>
        <w:fldChar w:fldCharType="separate"/>
      </w:r>
      <w:r>
        <w:rPr>
          <w:noProof/>
        </w:rPr>
        <w:t>46</w:t>
      </w:r>
      <w:r>
        <w:rPr>
          <w:noProof/>
        </w:rPr>
        <w:fldChar w:fldCharType="end"/>
      </w:r>
    </w:p>
    <w:p w14:paraId="45D5B0BA" w14:textId="068E5FA6" w:rsidR="00905AB8" w:rsidRDefault="00905AB8">
      <w:pPr>
        <w:pStyle w:val="TOC2"/>
        <w:rPr>
          <w:rFonts w:asciiTheme="minorHAnsi" w:eastAsiaTheme="minorEastAsia" w:hAnsiTheme="minorHAnsi" w:cstheme="minorBidi"/>
          <w:noProof/>
          <w:sz w:val="22"/>
          <w:szCs w:val="22"/>
        </w:rPr>
      </w:pPr>
      <w:r>
        <w:rPr>
          <w:noProof/>
        </w:rPr>
        <w:t>5.3 Project Interfaces and their Description</w:t>
      </w:r>
      <w:r>
        <w:rPr>
          <w:noProof/>
        </w:rPr>
        <w:tab/>
      </w:r>
      <w:r>
        <w:rPr>
          <w:noProof/>
        </w:rPr>
        <w:fldChar w:fldCharType="begin"/>
      </w:r>
      <w:r>
        <w:rPr>
          <w:noProof/>
        </w:rPr>
        <w:instrText xml:space="preserve"> PAGEREF _Toc105161324 \h </w:instrText>
      </w:r>
      <w:r>
        <w:rPr>
          <w:noProof/>
        </w:rPr>
      </w:r>
      <w:r>
        <w:rPr>
          <w:noProof/>
        </w:rPr>
        <w:fldChar w:fldCharType="separate"/>
      </w:r>
      <w:r>
        <w:rPr>
          <w:noProof/>
        </w:rPr>
        <w:t>46</w:t>
      </w:r>
      <w:r>
        <w:rPr>
          <w:noProof/>
        </w:rPr>
        <w:fldChar w:fldCharType="end"/>
      </w:r>
    </w:p>
    <w:p w14:paraId="31E99A20" w14:textId="55F1D031" w:rsidR="00905AB8" w:rsidRDefault="00905AB8">
      <w:pPr>
        <w:pStyle w:val="TOC3"/>
        <w:rPr>
          <w:rFonts w:asciiTheme="minorHAnsi" w:eastAsiaTheme="minorEastAsia" w:hAnsiTheme="minorHAnsi" w:cstheme="minorBidi"/>
          <w:noProof/>
          <w:sz w:val="22"/>
          <w:szCs w:val="22"/>
        </w:rPr>
      </w:pPr>
      <w:r>
        <w:rPr>
          <w:noProof/>
        </w:rPr>
        <w:t>5.3.1 Descriptions of the interfaces</w:t>
      </w:r>
      <w:r>
        <w:rPr>
          <w:noProof/>
        </w:rPr>
        <w:tab/>
      </w:r>
      <w:r>
        <w:rPr>
          <w:noProof/>
        </w:rPr>
        <w:fldChar w:fldCharType="begin"/>
      </w:r>
      <w:r>
        <w:rPr>
          <w:noProof/>
        </w:rPr>
        <w:instrText xml:space="preserve"> PAGEREF _Toc105161325 \h </w:instrText>
      </w:r>
      <w:r>
        <w:rPr>
          <w:noProof/>
        </w:rPr>
      </w:r>
      <w:r>
        <w:rPr>
          <w:noProof/>
        </w:rPr>
        <w:fldChar w:fldCharType="separate"/>
      </w:r>
      <w:r>
        <w:rPr>
          <w:noProof/>
        </w:rPr>
        <w:t>47</w:t>
      </w:r>
      <w:r>
        <w:rPr>
          <w:noProof/>
        </w:rPr>
        <w:fldChar w:fldCharType="end"/>
      </w:r>
    </w:p>
    <w:p w14:paraId="69CA8D32" w14:textId="15D80946" w:rsidR="00905AB8" w:rsidRDefault="00905AB8">
      <w:pPr>
        <w:pStyle w:val="TOC4"/>
        <w:rPr>
          <w:rFonts w:asciiTheme="minorHAnsi" w:eastAsiaTheme="minorEastAsia" w:hAnsiTheme="minorHAnsi" w:cstheme="minorBidi"/>
          <w:noProof/>
          <w:sz w:val="22"/>
          <w:szCs w:val="22"/>
        </w:rPr>
      </w:pPr>
      <w:r>
        <w:rPr>
          <w:noProof/>
        </w:rPr>
        <w:t>5.3.1.1 Sign-In page</w:t>
      </w:r>
      <w:r>
        <w:rPr>
          <w:noProof/>
        </w:rPr>
        <w:tab/>
      </w:r>
      <w:r>
        <w:rPr>
          <w:noProof/>
        </w:rPr>
        <w:fldChar w:fldCharType="begin"/>
      </w:r>
      <w:r>
        <w:rPr>
          <w:noProof/>
        </w:rPr>
        <w:instrText xml:space="preserve"> PAGEREF _Toc105161326 \h </w:instrText>
      </w:r>
      <w:r>
        <w:rPr>
          <w:noProof/>
        </w:rPr>
      </w:r>
      <w:r>
        <w:rPr>
          <w:noProof/>
        </w:rPr>
        <w:fldChar w:fldCharType="separate"/>
      </w:r>
      <w:r>
        <w:rPr>
          <w:noProof/>
        </w:rPr>
        <w:t>47</w:t>
      </w:r>
      <w:r>
        <w:rPr>
          <w:noProof/>
        </w:rPr>
        <w:fldChar w:fldCharType="end"/>
      </w:r>
    </w:p>
    <w:p w14:paraId="1A97B39F" w14:textId="50535FD6" w:rsidR="00905AB8" w:rsidRDefault="00905AB8">
      <w:pPr>
        <w:pStyle w:val="TOC4"/>
        <w:rPr>
          <w:rFonts w:asciiTheme="minorHAnsi" w:eastAsiaTheme="minorEastAsia" w:hAnsiTheme="minorHAnsi" w:cstheme="minorBidi"/>
          <w:noProof/>
          <w:sz w:val="22"/>
          <w:szCs w:val="22"/>
        </w:rPr>
      </w:pPr>
      <w:r>
        <w:rPr>
          <w:noProof/>
        </w:rPr>
        <w:t>5.3.1.2 Sign-Up page</w:t>
      </w:r>
      <w:r>
        <w:rPr>
          <w:noProof/>
        </w:rPr>
        <w:tab/>
      </w:r>
      <w:r>
        <w:rPr>
          <w:noProof/>
        </w:rPr>
        <w:fldChar w:fldCharType="begin"/>
      </w:r>
      <w:r>
        <w:rPr>
          <w:noProof/>
        </w:rPr>
        <w:instrText xml:space="preserve"> PAGEREF _Toc105161327 \h </w:instrText>
      </w:r>
      <w:r>
        <w:rPr>
          <w:noProof/>
        </w:rPr>
      </w:r>
      <w:r>
        <w:rPr>
          <w:noProof/>
        </w:rPr>
        <w:fldChar w:fldCharType="separate"/>
      </w:r>
      <w:r>
        <w:rPr>
          <w:noProof/>
        </w:rPr>
        <w:t>48</w:t>
      </w:r>
      <w:r>
        <w:rPr>
          <w:noProof/>
        </w:rPr>
        <w:fldChar w:fldCharType="end"/>
      </w:r>
    </w:p>
    <w:p w14:paraId="48D2A949" w14:textId="5EEE8ACB" w:rsidR="00905AB8" w:rsidRDefault="00905AB8">
      <w:pPr>
        <w:pStyle w:val="TOC4"/>
        <w:rPr>
          <w:rFonts w:asciiTheme="minorHAnsi" w:eastAsiaTheme="minorEastAsia" w:hAnsiTheme="minorHAnsi" w:cstheme="minorBidi"/>
          <w:noProof/>
          <w:sz w:val="22"/>
          <w:szCs w:val="22"/>
        </w:rPr>
      </w:pPr>
      <w:r>
        <w:rPr>
          <w:noProof/>
        </w:rPr>
        <w:t>5.3.1.3 Home page</w:t>
      </w:r>
      <w:r>
        <w:rPr>
          <w:noProof/>
        </w:rPr>
        <w:tab/>
      </w:r>
      <w:r>
        <w:rPr>
          <w:noProof/>
        </w:rPr>
        <w:fldChar w:fldCharType="begin"/>
      </w:r>
      <w:r>
        <w:rPr>
          <w:noProof/>
        </w:rPr>
        <w:instrText xml:space="preserve"> PAGEREF _Toc105161328 \h </w:instrText>
      </w:r>
      <w:r>
        <w:rPr>
          <w:noProof/>
        </w:rPr>
      </w:r>
      <w:r>
        <w:rPr>
          <w:noProof/>
        </w:rPr>
        <w:fldChar w:fldCharType="separate"/>
      </w:r>
      <w:r>
        <w:rPr>
          <w:noProof/>
        </w:rPr>
        <w:t>49</w:t>
      </w:r>
      <w:r>
        <w:rPr>
          <w:noProof/>
        </w:rPr>
        <w:fldChar w:fldCharType="end"/>
      </w:r>
    </w:p>
    <w:p w14:paraId="54B53D25" w14:textId="060AE44C" w:rsidR="00905AB8" w:rsidRDefault="00905AB8">
      <w:pPr>
        <w:pStyle w:val="TOC5"/>
        <w:rPr>
          <w:rFonts w:asciiTheme="minorHAnsi" w:eastAsiaTheme="minorEastAsia" w:hAnsiTheme="minorHAnsi" w:cstheme="minorBidi"/>
          <w:sz w:val="22"/>
          <w:szCs w:val="22"/>
        </w:rPr>
      </w:pPr>
      <w:r>
        <w:t>5.3.1.3.1 The Navbar</w:t>
      </w:r>
      <w:r>
        <w:tab/>
      </w:r>
      <w:r>
        <w:fldChar w:fldCharType="begin"/>
      </w:r>
      <w:r>
        <w:instrText xml:space="preserve"> PAGEREF _Toc105161329 \h </w:instrText>
      </w:r>
      <w:r>
        <w:fldChar w:fldCharType="separate"/>
      </w:r>
      <w:r>
        <w:t>49</w:t>
      </w:r>
      <w:r>
        <w:fldChar w:fldCharType="end"/>
      </w:r>
    </w:p>
    <w:p w14:paraId="47F7964C" w14:textId="740C52C8" w:rsidR="00905AB8" w:rsidRDefault="00905AB8">
      <w:pPr>
        <w:pStyle w:val="TOC5"/>
        <w:rPr>
          <w:rFonts w:asciiTheme="minorHAnsi" w:eastAsiaTheme="minorEastAsia" w:hAnsiTheme="minorHAnsi" w:cstheme="minorBidi"/>
          <w:sz w:val="22"/>
          <w:szCs w:val="22"/>
        </w:rPr>
      </w:pPr>
      <w:r>
        <w:t>5.3.1.3.2 The friend’s sidebar</w:t>
      </w:r>
      <w:r>
        <w:tab/>
      </w:r>
      <w:r>
        <w:fldChar w:fldCharType="begin"/>
      </w:r>
      <w:r>
        <w:instrText xml:space="preserve"> PAGEREF _Toc105161330 \h </w:instrText>
      </w:r>
      <w:r>
        <w:fldChar w:fldCharType="separate"/>
      </w:r>
      <w:r>
        <w:t>50</w:t>
      </w:r>
      <w:r>
        <w:fldChar w:fldCharType="end"/>
      </w:r>
    </w:p>
    <w:p w14:paraId="004DC3FF" w14:textId="49929802" w:rsidR="00905AB8" w:rsidRDefault="00905AB8">
      <w:pPr>
        <w:pStyle w:val="TOC5"/>
        <w:rPr>
          <w:rFonts w:asciiTheme="minorHAnsi" w:eastAsiaTheme="minorEastAsia" w:hAnsiTheme="minorHAnsi" w:cstheme="minorBidi"/>
          <w:sz w:val="22"/>
          <w:szCs w:val="22"/>
        </w:rPr>
      </w:pPr>
      <w:r>
        <w:t>5.3.1.3.3 The right sidebar</w:t>
      </w:r>
      <w:r>
        <w:tab/>
      </w:r>
      <w:r>
        <w:fldChar w:fldCharType="begin"/>
      </w:r>
      <w:r>
        <w:instrText xml:space="preserve"> PAGEREF _Toc105161331 \h </w:instrText>
      </w:r>
      <w:r>
        <w:fldChar w:fldCharType="separate"/>
      </w:r>
      <w:r>
        <w:t>51</w:t>
      </w:r>
      <w:r>
        <w:fldChar w:fldCharType="end"/>
      </w:r>
    </w:p>
    <w:p w14:paraId="4264ADB5" w14:textId="6CE2C012" w:rsidR="00905AB8" w:rsidRDefault="00905AB8">
      <w:pPr>
        <w:pStyle w:val="TOC5"/>
        <w:rPr>
          <w:rFonts w:asciiTheme="minorHAnsi" w:eastAsiaTheme="minorEastAsia" w:hAnsiTheme="minorHAnsi" w:cstheme="minorBidi"/>
          <w:sz w:val="22"/>
          <w:szCs w:val="22"/>
        </w:rPr>
      </w:pPr>
      <w:r>
        <w:t>5.3.1.3.4 The posts area</w:t>
      </w:r>
      <w:r>
        <w:tab/>
      </w:r>
      <w:r>
        <w:fldChar w:fldCharType="begin"/>
      </w:r>
      <w:r>
        <w:instrText xml:space="preserve"> PAGEREF _Toc105161332 \h </w:instrText>
      </w:r>
      <w:r>
        <w:fldChar w:fldCharType="separate"/>
      </w:r>
      <w:r>
        <w:t>52</w:t>
      </w:r>
      <w:r>
        <w:fldChar w:fldCharType="end"/>
      </w:r>
    </w:p>
    <w:p w14:paraId="2B68C8B5" w14:textId="5A577C75" w:rsidR="00905AB8" w:rsidRDefault="00905AB8">
      <w:pPr>
        <w:pStyle w:val="TOC5"/>
        <w:rPr>
          <w:rFonts w:asciiTheme="minorHAnsi" w:eastAsiaTheme="minorEastAsia" w:hAnsiTheme="minorHAnsi" w:cstheme="minorBidi"/>
          <w:sz w:val="22"/>
          <w:szCs w:val="22"/>
        </w:rPr>
      </w:pPr>
      <w:r>
        <w:t>5.3.1.3.5 Write post</w:t>
      </w:r>
      <w:r>
        <w:tab/>
      </w:r>
      <w:r>
        <w:fldChar w:fldCharType="begin"/>
      </w:r>
      <w:r>
        <w:instrText xml:space="preserve"> PAGEREF _Toc105161333 \h </w:instrText>
      </w:r>
      <w:r>
        <w:fldChar w:fldCharType="separate"/>
      </w:r>
      <w:r>
        <w:t>53</w:t>
      </w:r>
      <w:r>
        <w:fldChar w:fldCharType="end"/>
      </w:r>
    </w:p>
    <w:p w14:paraId="6DE88258" w14:textId="65330052" w:rsidR="00905AB8" w:rsidRDefault="00905AB8">
      <w:pPr>
        <w:pStyle w:val="TOC5"/>
        <w:rPr>
          <w:rFonts w:asciiTheme="minorHAnsi" w:eastAsiaTheme="minorEastAsia" w:hAnsiTheme="minorHAnsi" w:cstheme="minorBidi"/>
          <w:sz w:val="22"/>
          <w:szCs w:val="22"/>
        </w:rPr>
      </w:pPr>
      <w:r>
        <w:t>5.3.1.3.6 Home page (Dark mode)</w:t>
      </w:r>
      <w:r>
        <w:tab/>
      </w:r>
      <w:r>
        <w:fldChar w:fldCharType="begin"/>
      </w:r>
      <w:r>
        <w:instrText xml:space="preserve"> PAGEREF _Toc105161334 \h </w:instrText>
      </w:r>
      <w:r>
        <w:fldChar w:fldCharType="separate"/>
      </w:r>
      <w:r>
        <w:t>54</w:t>
      </w:r>
      <w:r>
        <w:fldChar w:fldCharType="end"/>
      </w:r>
    </w:p>
    <w:p w14:paraId="0BDD6BD3" w14:textId="7E09F00B" w:rsidR="00905AB8" w:rsidRDefault="00905AB8">
      <w:pPr>
        <w:pStyle w:val="TOC4"/>
        <w:rPr>
          <w:rFonts w:asciiTheme="minorHAnsi" w:eastAsiaTheme="minorEastAsia" w:hAnsiTheme="minorHAnsi" w:cstheme="minorBidi"/>
          <w:noProof/>
          <w:sz w:val="22"/>
          <w:szCs w:val="22"/>
        </w:rPr>
      </w:pPr>
      <w:r>
        <w:rPr>
          <w:noProof/>
        </w:rPr>
        <w:t>5.3.1.4 Personal profile</w:t>
      </w:r>
      <w:r>
        <w:rPr>
          <w:noProof/>
        </w:rPr>
        <w:tab/>
      </w:r>
      <w:r>
        <w:rPr>
          <w:noProof/>
        </w:rPr>
        <w:fldChar w:fldCharType="begin"/>
      </w:r>
      <w:r>
        <w:rPr>
          <w:noProof/>
        </w:rPr>
        <w:instrText xml:space="preserve"> PAGEREF _Toc105161335 \h </w:instrText>
      </w:r>
      <w:r>
        <w:rPr>
          <w:noProof/>
        </w:rPr>
      </w:r>
      <w:r>
        <w:rPr>
          <w:noProof/>
        </w:rPr>
        <w:fldChar w:fldCharType="separate"/>
      </w:r>
      <w:r>
        <w:rPr>
          <w:noProof/>
        </w:rPr>
        <w:t>55</w:t>
      </w:r>
      <w:r>
        <w:rPr>
          <w:noProof/>
        </w:rPr>
        <w:fldChar w:fldCharType="end"/>
      </w:r>
    </w:p>
    <w:p w14:paraId="487E28E3" w14:textId="63A95C10" w:rsidR="00905AB8" w:rsidRDefault="00905AB8">
      <w:pPr>
        <w:pStyle w:val="TOC4"/>
        <w:rPr>
          <w:rFonts w:asciiTheme="minorHAnsi" w:eastAsiaTheme="minorEastAsia" w:hAnsiTheme="minorHAnsi" w:cstheme="minorBidi"/>
          <w:noProof/>
          <w:sz w:val="22"/>
          <w:szCs w:val="22"/>
        </w:rPr>
      </w:pPr>
      <w:r>
        <w:rPr>
          <w:noProof/>
        </w:rPr>
        <w:t>5.3.1.5 Market page</w:t>
      </w:r>
      <w:r>
        <w:rPr>
          <w:noProof/>
        </w:rPr>
        <w:tab/>
      </w:r>
      <w:r>
        <w:rPr>
          <w:noProof/>
        </w:rPr>
        <w:fldChar w:fldCharType="begin"/>
      </w:r>
      <w:r>
        <w:rPr>
          <w:noProof/>
        </w:rPr>
        <w:instrText xml:space="preserve"> PAGEREF _Toc105161336 \h </w:instrText>
      </w:r>
      <w:r>
        <w:rPr>
          <w:noProof/>
        </w:rPr>
      </w:r>
      <w:r>
        <w:rPr>
          <w:noProof/>
        </w:rPr>
        <w:fldChar w:fldCharType="separate"/>
      </w:r>
      <w:r>
        <w:rPr>
          <w:noProof/>
        </w:rPr>
        <w:t>56</w:t>
      </w:r>
      <w:r>
        <w:rPr>
          <w:noProof/>
        </w:rPr>
        <w:fldChar w:fldCharType="end"/>
      </w:r>
    </w:p>
    <w:p w14:paraId="2AF35EE3" w14:textId="06146F97" w:rsidR="00905AB8" w:rsidRDefault="00905AB8">
      <w:pPr>
        <w:pStyle w:val="TOC4"/>
        <w:rPr>
          <w:rFonts w:asciiTheme="minorHAnsi" w:eastAsiaTheme="minorEastAsia" w:hAnsiTheme="minorHAnsi" w:cstheme="minorBidi"/>
          <w:noProof/>
          <w:sz w:val="22"/>
          <w:szCs w:val="22"/>
        </w:rPr>
      </w:pPr>
      <w:r>
        <w:rPr>
          <w:noProof/>
        </w:rPr>
        <w:t>5.3.1.6 Chat page</w:t>
      </w:r>
      <w:r>
        <w:rPr>
          <w:noProof/>
        </w:rPr>
        <w:tab/>
      </w:r>
      <w:r>
        <w:rPr>
          <w:noProof/>
        </w:rPr>
        <w:fldChar w:fldCharType="begin"/>
      </w:r>
      <w:r>
        <w:rPr>
          <w:noProof/>
        </w:rPr>
        <w:instrText xml:space="preserve"> PAGEREF _Toc105161337 \h </w:instrText>
      </w:r>
      <w:r>
        <w:rPr>
          <w:noProof/>
        </w:rPr>
      </w:r>
      <w:r>
        <w:rPr>
          <w:noProof/>
        </w:rPr>
        <w:fldChar w:fldCharType="separate"/>
      </w:r>
      <w:r>
        <w:rPr>
          <w:noProof/>
        </w:rPr>
        <w:t>57</w:t>
      </w:r>
      <w:r>
        <w:rPr>
          <w:noProof/>
        </w:rPr>
        <w:fldChar w:fldCharType="end"/>
      </w:r>
    </w:p>
    <w:p w14:paraId="558BFCCF" w14:textId="6894D166" w:rsidR="00905AB8" w:rsidRDefault="00905AB8">
      <w:pPr>
        <w:pStyle w:val="TOC4"/>
        <w:rPr>
          <w:rFonts w:asciiTheme="minorHAnsi" w:eastAsiaTheme="minorEastAsia" w:hAnsiTheme="minorHAnsi" w:cstheme="minorBidi"/>
          <w:noProof/>
          <w:sz w:val="22"/>
          <w:szCs w:val="22"/>
        </w:rPr>
      </w:pPr>
      <w:r>
        <w:rPr>
          <w:noProof/>
        </w:rPr>
        <w:t>5.3.1.7 Admin Page</w:t>
      </w:r>
      <w:r>
        <w:rPr>
          <w:noProof/>
        </w:rPr>
        <w:tab/>
      </w:r>
      <w:r>
        <w:rPr>
          <w:noProof/>
        </w:rPr>
        <w:fldChar w:fldCharType="begin"/>
      </w:r>
      <w:r>
        <w:rPr>
          <w:noProof/>
        </w:rPr>
        <w:instrText xml:space="preserve"> PAGEREF _Toc105161338 \h </w:instrText>
      </w:r>
      <w:r>
        <w:rPr>
          <w:noProof/>
        </w:rPr>
      </w:r>
      <w:r>
        <w:rPr>
          <w:noProof/>
        </w:rPr>
        <w:fldChar w:fldCharType="separate"/>
      </w:r>
      <w:r>
        <w:rPr>
          <w:noProof/>
        </w:rPr>
        <w:t>58</w:t>
      </w:r>
      <w:r>
        <w:rPr>
          <w:noProof/>
        </w:rPr>
        <w:fldChar w:fldCharType="end"/>
      </w:r>
    </w:p>
    <w:p w14:paraId="766E82F0" w14:textId="02A6FCA2" w:rsidR="00905AB8" w:rsidRDefault="00905AB8">
      <w:pPr>
        <w:pStyle w:val="TOC1"/>
        <w:rPr>
          <w:rFonts w:asciiTheme="minorHAnsi" w:eastAsiaTheme="minorEastAsia" w:hAnsiTheme="minorHAnsi" w:cstheme="minorBidi"/>
          <w:b w:val="0"/>
          <w:caps w:val="0"/>
          <w:noProof/>
          <w:sz w:val="22"/>
          <w:szCs w:val="22"/>
        </w:rPr>
      </w:pPr>
      <w:r w:rsidRPr="0034110B">
        <w:rPr>
          <w:caps w:val="0"/>
          <w:noProof/>
        </w:rPr>
        <w:t>CHAPTER 6</w:t>
      </w:r>
      <w:r>
        <w:rPr>
          <w:noProof/>
        </w:rPr>
        <w:t xml:space="preserve"> OBSERVE AND EVALUATE</w:t>
      </w:r>
      <w:r>
        <w:rPr>
          <w:noProof/>
        </w:rPr>
        <w:tab/>
      </w:r>
      <w:r>
        <w:rPr>
          <w:noProof/>
        </w:rPr>
        <w:fldChar w:fldCharType="begin"/>
      </w:r>
      <w:r>
        <w:rPr>
          <w:noProof/>
        </w:rPr>
        <w:instrText xml:space="preserve"> PAGEREF _Toc105161339 \h </w:instrText>
      </w:r>
      <w:r>
        <w:rPr>
          <w:noProof/>
        </w:rPr>
      </w:r>
      <w:r>
        <w:rPr>
          <w:noProof/>
        </w:rPr>
        <w:fldChar w:fldCharType="separate"/>
      </w:r>
      <w:r>
        <w:rPr>
          <w:noProof/>
        </w:rPr>
        <w:t>59</w:t>
      </w:r>
      <w:r>
        <w:rPr>
          <w:noProof/>
        </w:rPr>
        <w:fldChar w:fldCharType="end"/>
      </w:r>
    </w:p>
    <w:p w14:paraId="08A2270E" w14:textId="502B567A" w:rsidR="00905AB8" w:rsidRDefault="00905AB8">
      <w:pPr>
        <w:pStyle w:val="TOC2"/>
        <w:rPr>
          <w:rFonts w:asciiTheme="minorHAnsi" w:eastAsiaTheme="minorEastAsia" w:hAnsiTheme="minorHAnsi" w:cstheme="minorBidi"/>
          <w:noProof/>
          <w:sz w:val="22"/>
          <w:szCs w:val="22"/>
        </w:rPr>
      </w:pPr>
      <w:r>
        <w:rPr>
          <w:noProof/>
        </w:rPr>
        <w:t>6.1 steps for software testing:</w:t>
      </w:r>
      <w:r>
        <w:rPr>
          <w:noProof/>
        </w:rPr>
        <w:tab/>
      </w:r>
      <w:r>
        <w:rPr>
          <w:noProof/>
        </w:rPr>
        <w:fldChar w:fldCharType="begin"/>
      </w:r>
      <w:r>
        <w:rPr>
          <w:noProof/>
        </w:rPr>
        <w:instrText xml:space="preserve"> PAGEREF _Toc105161340 \h </w:instrText>
      </w:r>
      <w:r>
        <w:rPr>
          <w:noProof/>
        </w:rPr>
      </w:r>
      <w:r>
        <w:rPr>
          <w:noProof/>
        </w:rPr>
        <w:fldChar w:fldCharType="separate"/>
      </w:r>
      <w:r>
        <w:rPr>
          <w:noProof/>
        </w:rPr>
        <w:t>59</w:t>
      </w:r>
      <w:r>
        <w:rPr>
          <w:noProof/>
        </w:rPr>
        <w:fldChar w:fldCharType="end"/>
      </w:r>
    </w:p>
    <w:p w14:paraId="4FC0ECEC" w14:textId="7DCC7175" w:rsidR="00905AB8" w:rsidRDefault="00905AB8">
      <w:pPr>
        <w:pStyle w:val="TOC2"/>
        <w:rPr>
          <w:rFonts w:asciiTheme="minorHAnsi" w:eastAsiaTheme="minorEastAsia" w:hAnsiTheme="minorHAnsi" w:cstheme="minorBidi"/>
          <w:noProof/>
          <w:sz w:val="22"/>
          <w:szCs w:val="22"/>
        </w:rPr>
      </w:pPr>
      <w:r>
        <w:rPr>
          <w:noProof/>
        </w:rPr>
        <w:t>6.2 Types of software testing:</w:t>
      </w:r>
      <w:r>
        <w:rPr>
          <w:noProof/>
        </w:rPr>
        <w:tab/>
      </w:r>
      <w:r>
        <w:rPr>
          <w:noProof/>
        </w:rPr>
        <w:fldChar w:fldCharType="begin"/>
      </w:r>
      <w:r>
        <w:rPr>
          <w:noProof/>
        </w:rPr>
        <w:instrText xml:space="preserve"> PAGEREF _Toc105161341 \h </w:instrText>
      </w:r>
      <w:r>
        <w:rPr>
          <w:noProof/>
        </w:rPr>
      </w:r>
      <w:r>
        <w:rPr>
          <w:noProof/>
        </w:rPr>
        <w:fldChar w:fldCharType="separate"/>
      </w:r>
      <w:r>
        <w:rPr>
          <w:noProof/>
        </w:rPr>
        <w:t>60</w:t>
      </w:r>
      <w:r>
        <w:rPr>
          <w:noProof/>
        </w:rPr>
        <w:fldChar w:fldCharType="end"/>
      </w:r>
    </w:p>
    <w:p w14:paraId="374DF359" w14:textId="1E0050C2" w:rsidR="00905AB8" w:rsidRDefault="00905AB8">
      <w:pPr>
        <w:pStyle w:val="TOC2"/>
        <w:rPr>
          <w:rFonts w:asciiTheme="minorHAnsi" w:eastAsiaTheme="minorEastAsia" w:hAnsiTheme="minorHAnsi" w:cstheme="minorBidi"/>
          <w:noProof/>
          <w:sz w:val="22"/>
          <w:szCs w:val="22"/>
        </w:rPr>
      </w:pPr>
      <w:r>
        <w:rPr>
          <w:noProof/>
        </w:rPr>
        <w:t>6.3 Techniques of Software Testing:</w:t>
      </w:r>
      <w:r>
        <w:rPr>
          <w:noProof/>
        </w:rPr>
        <w:tab/>
      </w:r>
      <w:r>
        <w:rPr>
          <w:noProof/>
        </w:rPr>
        <w:fldChar w:fldCharType="begin"/>
      </w:r>
      <w:r>
        <w:rPr>
          <w:noProof/>
        </w:rPr>
        <w:instrText xml:space="preserve"> PAGEREF _Toc105161342 \h </w:instrText>
      </w:r>
      <w:r>
        <w:rPr>
          <w:noProof/>
        </w:rPr>
      </w:r>
      <w:r>
        <w:rPr>
          <w:noProof/>
        </w:rPr>
        <w:fldChar w:fldCharType="separate"/>
      </w:r>
      <w:r>
        <w:rPr>
          <w:noProof/>
        </w:rPr>
        <w:t>60</w:t>
      </w:r>
      <w:r>
        <w:rPr>
          <w:noProof/>
        </w:rPr>
        <w:fldChar w:fldCharType="end"/>
      </w:r>
    </w:p>
    <w:p w14:paraId="447D8076" w14:textId="6CBFBFF7" w:rsidR="00905AB8" w:rsidRDefault="00905AB8">
      <w:pPr>
        <w:pStyle w:val="TOC2"/>
        <w:rPr>
          <w:rFonts w:asciiTheme="minorHAnsi" w:eastAsiaTheme="minorEastAsia" w:hAnsiTheme="minorHAnsi" w:cstheme="minorBidi"/>
          <w:noProof/>
          <w:sz w:val="22"/>
          <w:szCs w:val="22"/>
        </w:rPr>
      </w:pPr>
      <w:r>
        <w:rPr>
          <w:noProof/>
        </w:rPr>
        <w:t>6.4 Black Box Tests</w:t>
      </w:r>
      <w:r>
        <w:rPr>
          <w:noProof/>
        </w:rPr>
        <w:tab/>
      </w:r>
      <w:r>
        <w:rPr>
          <w:noProof/>
        </w:rPr>
        <w:fldChar w:fldCharType="begin"/>
      </w:r>
      <w:r>
        <w:rPr>
          <w:noProof/>
        </w:rPr>
        <w:instrText xml:space="preserve"> PAGEREF _Toc105161343 \h </w:instrText>
      </w:r>
      <w:r>
        <w:rPr>
          <w:noProof/>
        </w:rPr>
      </w:r>
      <w:r>
        <w:rPr>
          <w:noProof/>
        </w:rPr>
        <w:fldChar w:fldCharType="separate"/>
      </w:r>
      <w:r>
        <w:rPr>
          <w:noProof/>
        </w:rPr>
        <w:t>62</w:t>
      </w:r>
      <w:r>
        <w:rPr>
          <w:noProof/>
        </w:rPr>
        <w:fldChar w:fldCharType="end"/>
      </w:r>
    </w:p>
    <w:p w14:paraId="1DB6149F" w14:textId="1573F0FA" w:rsidR="00905AB8" w:rsidRDefault="00905AB8">
      <w:pPr>
        <w:pStyle w:val="TOC3"/>
        <w:rPr>
          <w:rFonts w:asciiTheme="minorHAnsi" w:eastAsiaTheme="minorEastAsia" w:hAnsiTheme="minorHAnsi" w:cstheme="minorBidi"/>
          <w:noProof/>
          <w:sz w:val="22"/>
          <w:szCs w:val="22"/>
        </w:rPr>
      </w:pPr>
      <w:r>
        <w:rPr>
          <w:noProof/>
        </w:rPr>
        <w:t>6.4.1 Login Page Testing</w:t>
      </w:r>
      <w:r>
        <w:rPr>
          <w:noProof/>
        </w:rPr>
        <w:tab/>
      </w:r>
      <w:r>
        <w:rPr>
          <w:noProof/>
        </w:rPr>
        <w:fldChar w:fldCharType="begin"/>
      </w:r>
      <w:r>
        <w:rPr>
          <w:noProof/>
        </w:rPr>
        <w:instrText xml:space="preserve"> PAGEREF _Toc105161344 \h </w:instrText>
      </w:r>
      <w:r>
        <w:rPr>
          <w:noProof/>
        </w:rPr>
      </w:r>
      <w:r>
        <w:rPr>
          <w:noProof/>
        </w:rPr>
        <w:fldChar w:fldCharType="separate"/>
      </w:r>
      <w:r>
        <w:rPr>
          <w:noProof/>
        </w:rPr>
        <w:t>62</w:t>
      </w:r>
      <w:r>
        <w:rPr>
          <w:noProof/>
        </w:rPr>
        <w:fldChar w:fldCharType="end"/>
      </w:r>
    </w:p>
    <w:p w14:paraId="6D41E4DC" w14:textId="7CC69EC5" w:rsidR="00905AB8" w:rsidRDefault="00905AB8">
      <w:pPr>
        <w:pStyle w:val="TOC1"/>
        <w:rPr>
          <w:rFonts w:asciiTheme="minorHAnsi" w:eastAsiaTheme="minorEastAsia" w:hAnsiTheme="minorHAnsi" w:cstheme="minorBidi"/>
          <w:b w:val="0"/>
          <w:caps w:val="0"/>
          <w:noProof/>
          <w:sz w:val="22"/>
          <w:szCs w:val="22"/>
        </w:rPr>
      </w:pPr>
      <w:r w:rsidRPr="0034110B">
        <w:rPr>
          <w:caps w:val="0"/>
          <w:noProof/>
        </w:rPr>
        <w:lastRenderedPageBreak/>
        <w:t>CHAPTER 7</w:t>
      </w:r>
      <w:r>
        <w:rPr>
          <w:noProof/>
        </w:rPr>
        <w:t xml:space="preserve"> CONCLUSION</w:t>
      </w:r>
      <w:r>
        <w:rPr>
          <w:noProof/>
        </w:rPr>
        <w:tab/>
      </w:r>
      <w:r>
        <w:rPr>
          <w:noProof/>
        </w:rPr>
        <w:fldChar w:fldCharType="begin"/>
      </w:r>
      <w:r>
        <w:rPr>
          <w:noProof/>
        </w:rPr>
        <w:instrText xml:space="preserve"> PAGEREF _Toc105161345 \h </w:instrText>
      </w:r>
      <w:r>
        <w:rPr>
          <w:noProof/>
        </w:rPr>
      </w:r>
      <w:r>
        <w:rPr>
          <w:noProof/>
        </w:rPr>
        <w:fldChar w:fldCharType="separate"/>
      </w:r>
      <w:r>
        <w:rPr>
          <w:noProof/>
        </w:rPr>
        <w:t>64</w:t>
      </w:r>
      <w:r>
        <w:rPr>
          <w:noProof/>
        </w:rPr>
        <w:fldChar w:fldCharType="end"/>
      </w:r>
    </w:p>
    <w:p w14:paraId="13F5C89B" w14:textId="2C970970" w:rsidR="00905AB8" w:rsidRDefault="00905AB8">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_Toc105161346 \h </w:instrText>
      </w:r>
      <w:r>
        <w:rPr>
          <w:noProof/>
        </w:rPr>
      </w:r>
      <w:r>
        <w:rPr>
          <w:noProof/>
        </w:rPr>
        <w:fldChar w:fldCharType="separate"/>
      </w:r>
      <w:r>
        <w:rPr>
          <w:noProof/>
        </w:rPr>
        <w:t>64</w:t>
      </w:r>
      <w:r>
        <w:rPr>
          <w:noProof/>
        </w:rPr>
        <w:fldChar w:fldCharType="end"/>
      </w:r>
    </w:p>
    <w:p w14:paraId="571D9F60" w14:textId="634F1959" w:rsidR="00905AB8" w:rsidRDefault="00905AB8">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_Toc105161347 \h </w:instrText>
      </w:r>
      <w:r>
        <w:rPr>
          <w:noProof/>
        </w:rPr>
      </w:r>
      <w:r>
        <w:rPr>
          <w:noProof/>
        </w:rPr>
        <w:fldChar w:fldCharType="separate"/>
      </w:r>
      <w:r>
        <w:rPr>
          <w:noProof/>
        </w:rPr>
        <w:t>65</w:t>
      </w:r>
      <w:r>
        <w:rPr>
          <w:noProof/>
        </w:rPr>
        <w:fldChar w:fldCharType="end"/>
      </w:r>
    </w:p>
    <w:p w14:paraId="26780124" w14:textId="6D7645F2" w:rsidR="00905AB8" w:rsidRDefault="00905AB8">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_Toc105161348 \h </w:instrText>
      </w:r>
      <w:r>
        <w:rPr>
          <w:noProof/>
        </w:rPr>
      </w:r>
      <w:r>
        <w:rPr>
          <w:noProof/>
        </w:rPr>
        <w:fldChar w:fldCharType="separate"/>
      </w:r>
      <w:r>
        <w:rPr>
          <w:noProof/>
        </w:rPr>
        <w:t>65</w:t>
      </w:r>
      <w:r>
        <w:rPr>
          <w:noProof/>
        </w:rPr>
        <w:fldChar w:fldCharType="end"/>
      </w:r>
    </w:p>
    <w:p w14:paraId="64D07EB1" w14:textId="5E20F4B7" w:rsidR="00905AB8" w:rsidRDefault="00905AB8">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_Toc105161349 \h </w:instrText>
      </w:r>
      <w:r>
        <w:rPr>
          <w:noProof/>
        </w:rPr>
      </w:r>
      <w:r>
        <w:rPr>
          <w:noProof/>
        </w:rPr>
        <w:fldChar w:fldCharType="separate"/>
      </w:r>
      <w:r>
        <w:rPr>
          <w:noProof/>
        </w:rPr>
        <w:t>67</w:t>
      </w:r>
      <w:r>
        <w:rPr>
          <w:noProof/>
        </w:rPr>
        <w:fldChar w:fldCharType="end"/>
      </w:r>
    </w:p>
    <w:p w14:paraId="161A1A91" w14:textId="2D994A7B" w:rsidR="00BF46CF" w:rsidRDefault="00871FE5">
      <w:r>
        <w:fldChar w:fldCharType="end"/>
      </w:r>
    </w:p>
    <w:p w14:paraId="18FDA551" w14:textId="77777777" w:rsidR="0088106E" w:rsidRDefault="0088106E" w:rsidP="0088106E">
      <w:pPr>
        <w:pStyle w:val="BodyText"/>
        <w:sectPr w:rsidR="0088106E" w:rsidSect="005F22D6">
          <w:headerReference w:type="default" r:id="rId12"/>
          <w:footerReference w:type="default" r:id="rId13"/>
          <w:pgSz w:w="11907" w:h="16840" w:code="9"/>
          <w:pgMar w:top="1440" w:right="1440" w:bottom="1440" w:left="2268" w:header="1440" w:footer="1440" w:gutter="0"/>
          <w:pgNumType w:fmt="lowerRoman" w:start="1"/>
          <w:cols w:space="720"/>
          <w:noEndnote/>
        </w:sectPr>
      </w:pPr>
    </w:p>
    <w:p w14:paraId="55BBD0AB" w14:textId="77777777" w:rsidR="0070363E" w:rsidRDefault="0070363E" w:rsidP="0070363E">
      <w:pPr>
        <w:pStyle w:val="Pre-ChapterHeadings"/>
      </w:pPr>
      <w:bookmarkStart w:id="7" w:name="_Toc105161258"/>
      <w:r>
        <w:lastRenderedPageBreak/>
        <w:t>List of Tables</w:t>
      </w:r>
      <w:bookmarkEnd w:id="7"/>
    </w:p>
    <w:p w14:paraId="41BE3739" w14:textId="67C86C00" w:rsidR="00905AB8" w:rsidRDefault="00871FE5">
      <w:pPr>
        <w:pStyle w:val="TableofFigures"/>
        <w:tabs>
          <w:tab w:val="right" w:leader="dot" w:pos="8189"/>
        </w:tabs>
        <w:rPr>
          <w:rFonts w:asciiTheme="minorHAnsi" w:eastAsiaTheme="minorEastAsia" w:hAnsiTheme="minorHAnsi" w:cstheme="minorBidi"/>
          <w:noProof/>
          <w:szCs w:val="22"/>
        </w:rPr>
      </w:pPr>
      <w:r>
        <w:rPr>
          <w:rFonts w:eastAsiaTheme="minorHAnsi" w:cstheme="minorBidi"/>
          <w:b/>
          <w:sz w:val="24"/>
          <w:szCs w:val="22"/>
        </w:rPr>
        <w:fldChar w:fldCharType="begin"/>
      </w:r>
      <w:r w:rsidR="001F32BC">
        <w:rPr>
          <w:rFonts w:eastAsiaTheme="minorHAnsi" w:cstheme="minorBidi"/>
          <w:b/>
          <w:sz w:val="24"/>
          <w:szCs w:val="22"/>
        </w:rPr>
        <w:instrText xml:space="preserve"> TOC \t "Table Title" \c </w:instrText>
      </w:r>
      <w:r>
        <w:rPr>
          <w:rFonts w:eastAsiaTheme="minorHAnsi" w:cstheme="minorBidi"/>
          <w:b/>
          <w:sz w:val="24"/>
          <w:szCs w:val="22"/>
        </w:rPr>
        <w:fldChar w:fldCharType="separate"/>
      </w:r>
      <w:r w:rsidR="00905AB8">
        <w:rPr>
          <w:noProof/>
        </w:rPr>
        <w:t>Table 1</w:t>
      </w:r>
      <w:r w:rsidR="00905AB8">
        <w:rPr>
          <w:noProof/>
          <w:rtl/>
        </w:rPr>
        <w:t>.</w:t>
      </w:r>
      <w:r w:rsidR="00905AB8">
        <w:rPr>
          <w:noProof/>
        </w:rPr>
        <w:t>1: Role and Responsibility of Project Team</w:t>
      </w:r>
      <w:r w:rsidR="00905AB8">
        <w:rPr>
          <w:noProof/>
        </w:rPr>
        <w:tab/>
      </w:r>
      <w:r w:rsidR="00905AB8">
        <w:rPr>
          <w:noProof/>
        </w:rPr>
        <w:fldChar w:fldCharType="begin"/>
      </w:r>
      <w:r w:rsidR="00905AB8">
        <w:rPr>
          <w:noProof/>
        </w:rPr>
        <w:instrText xml:space="preserve"> PAGEREF _Toc105161153 \h </w:instrText>
      </w:r>
      <w:r w:rsidR="00905AB8">
        <w:rPr>
          <w:noProof/>
        </w:rPr>
      </w:r>
      <w:r w:rsidR="00905AB8">
        <w:rPr>
          <w:noProof/>
        </w:rPr>
        <w:fldChar w:fldCharType="separate"/>
      </w:r>
      <w:r w:rsidR="00905AB8">
        <w:rPr>
          <w:noProof/>
        </w:rPr>
        <w:t>11</w:t>
      </w:r>
      <w:r w:rsidR="00905AB8">
        <w:rPr>
          <w:noProof/>
        </w:rPr>
        <w:fldChar w:fldCharType="end"/>
      </w:r>
    </w:p>
    <w:p w14:paraId="39595236" w14:textId="2FBD3496"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2.1: Comparison between different social media platforms</w:t>
      </w:r>
      <w:r>
        <w:rPr>
          <w:noProof/>
        </w:rPr>
        <w:tab/>
      </w:r>
      <w:r>
        <w:rPr>
          <w:noProof/>
        </w:rPr>
        <w:fldChar w:fldCharType="begin"/>
      </w:r>
      <w:r>
        <w:rPr>
          <w:noProof/>
        </w:rPr>
        <w:instrText xml:space="preserve"> PAGEREF _Toc105161154 \h </w:instrText>
      </w:r>
      <w:r>
        <w:rPr>
          <w:noProof/>
        </w:rPr>
      </w:r>
      <w:r>
        <w:rPr>
          <w:noProof/>
        </w:rPr>
        <w:fldChar w:fldCharType="separate"/>
      </w:r>
      <w:r>
        <w:rPr>
          <w:noProof/>
        </w:rPr>
        <w:t>16</w:t>
      </w:r>
      <w:r>
        <w:rPr>
          <w:noProof/>
        </w:rPr>
        <w:fldChar w:fldCharType="end"/>
      </w:r>
    </w:p>
    <w:p w14:paraId="32B3A68D" w14:textId="5DE9F603"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4.1: description of each use case</w:t>
      </w:r>
      <w:r>
        <w:rPr>
          <w:noProof/>
        </w:rPr>
        <w:tab/>
      </w:r>
      <w:r>
        <w:rPr>
          <w:noProof/>
        </w:rPr>
        <w:fldChar w:fldCharType="begin"/>
      </w:r>
      <w:r>
        <w:rPr>
          <w:noProof/>
        </w:rPr>
        <w:instrText xml:space="preserve"> PAGEREF _Toc105161155 \h </w:instrText>
      </w:r>
      <w:r>
        <w:rPr>
          <w:noProof/>
        </w:rPr>
      </w:r>
      <w:r>
        <w:rPr>
          <w:noProof/>
        </w:rPr>
        <w:fldChar w:fldCharType="separate"/>
      </w:r>
      <w:r>
        <w:rPr>
          <w:noProof/>
        </w:rPr>
        <w:t>31</w:t>
      </w:r>
      <w:r>
        <w:rPr>
          <w:noProof/>
        </w:rPr>
        <w:fldChar w:fldCharType="end"/>
      </w:r>
    </w:p>
    <w:p w14:paraId="31094D42" w14:textId="6B250DD1"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4.2: H/W. S/W Specifications</w:t>
      </w:r>
      <w:r>
        <w:rPr>
          <w:noProof/>
        </w:rPr>
        <w:tab/>
      </w:r>
      <w:r>
        <w:rPr>
          <w:noProof/>
        </w:rPr>
        <w:fldChar w:fldCharType="begin"/>
      </w:r>
      <w:r>
        <w:rPr>
          <w:noProof/>
        </w:rPr>
        <w:instrText xml:space="preserve"> PAGEREF _Toc105161156 \h </w:instrText>
      </w:r>
      <w:r>
        <w:rPr>
          <w:noProof/>
        </w:rPr>
      </w:r>
      <w:r>
        <w:rPr>
          <w:noProof/>
        </w:rPr>
        <w:fldChar w:fldCharType="separate"/>
      </w:r>
      <w:r>
        <w:rPr>
          <w:noProof/>
        </w:rPr>
        <w:t>42</w:t>
      </w:r>
      <w:r>
        <w:rPr>
          <w:noProof/>
        </w:rPr>
        <w:fldChar w:fldCharType="end"/>
      </w:r>
    </w:p>
    <w:p w14:paraId="4CE5B53E" w14:textId="0F9A513C" w:rsidR="00905AB8" w:rsidRDefault="00905AB8">
      <w:pPr>
        <w:pStyle w:val="TableofFigures"/>
        <w:tabs>
          <w:tab w:val="right" w:leader="dot" w:pos="8189"/>
        </w:tabs>
        <w:rPr>
          <w:rFonts w:asciiTheme="minorHAnsi" w:eastAsiaTheme="minorEastAsia" w:hAnsiTheme="minorHAnsi" w:cstheme="minorBidi"/>
          <w:noProof/>
          <w:szCs w:val="22"/>
        </w:rPr>
      </w:pPr>
      <w:r>
        <w:rPr>
          <w:noProof/>
        </w:rPr>
        <w:t>Table 6.1: Login test cases</w:t>
      </w:r>
      <w:r>
        <w:rPr>
          <w:noProof/>
        </w:rPr>
        <w:tab/>
      </w:r>
      <w:r>
        <w:rPr>
          <w:noProof/>
        </w:rPr>
        <w:fldChar w:fldCharType="begin"/>
      </w:r>
      <w:r>
        <w:rPr>
          <w:noProof/>
        </w:rPr>
        <w:instrText xml:space="preserve"> PAGEREF _Toc105161157 \h </w:instrText>
      </w:r>
      <w:r>
        <w:rPr>
          <w:noProof/>
        </w:rPr>
      </w:r>
      <w:r>
        <w:rPr>
          <w:noProof/>
        </w:rPr>
        <w:fldChar w:fldCharType="separate"/>
      </w:r>
      <w:r>
        <w:rPr>
          <w:noProof/>
        </w:rPr>
        <w:t>62</w:t>
      </w:r>
      <w:r>
        <w:rPr>
          <w:noProof/>
        </w:rPr>
        <w:fldChar w:fldCharType="end"/>
      </w:r>
    </w:p>
    <w:p w14:paraId="40770FB6" w14:textId="2366E451" w:rsidR="0070363E" w:rsidRPr="008D295A" w:rsidRDefault="00871FE5" w:rsidP="008D295A">
      <w:pPr>
        <w:rPr>
          <w:rFonts w:eastAsiaTheme="minorHAnsi" w:cstheme="minorBidi"/>
          <w:b/>
          <w:sz w:val="24"/>
          <w:szCs w:val="22"/>
        </w:rPr>
      </w:pPr>
      <w:r>
        <w:rPr>
          <w:rFonts w:eastAsiaTheme="minorHAnsi" w:cstheme="minorBidi"/>
          <w:b/>
          <w:sz w:val="24"/>
          <w:szCs w:val="22"/>
        </w:rPr>
        <w:fldChar w:fldCharType="end"/>
      </w:r>
      <w:r w:rsidR="0070363E">
        <w:br w:type="page"/>
      </w:r>
    </w:p>
    <w:p w14:paraId="32A28432" w14:textId="77777777" w:rsidR="00BF46CF" w:rsidRDefault="00BF46CF" w:rsidP="00BB7857">
      <w:pPr>
        <w:pStyle w:val="Pre-ChapterHeadings"/>
      </w:pPr>
      <w:bookmarkStart w:id="8" w:name="_Toc105161259"/>
      <w:r>
        <w:lastRenderedPageBreak/>
        <w:t>List of Figures</w:t>
      </w:r>
      <w:bookmarkEnd w:id="8"/>
    </w:p>
    <w:p w14:paraId="10D64A7E" w14:textId="198A3902" w:rsidR="004E7404" w:rsidRDefault="00871FE5">
      <w:pPr>
        <w:pStyle w:val="TableofFigures"/>
        <w:tabs>
          <w:tab w:val="right" w:leader="dot" w:pos="8189"/>
        </w:tabs>
        <w:rPr>
          <w:rFonts w:asciiTheme="minorHAnsi" w:eastAsiaTheme="minorEastAsia" w:hAnsiTheme="minorHAnsi" w:cstheme="minorBidi"/>
          <w:noProof/>
          <w:szCs w:val="22"/>
        </w:rPr>
      </w:pPr>
      <w:r>
        <w:fldChar w:fldCharType="begin"/>
      </w:r>
      <w:r w:rsidR="0088106E">
        <w:instrText xml:space="preserve"> TOC \t "Figure Title" \c </w:instrText>
      </w:r>
      <w:r>
        <w:fldChar w:fldCharType="separate"/>
      </w:r>
      <w:r w:rsidR="004E7404">
        <w:rPr>
          <w:noProof/>
        </w:rPr>
        <w:t>Figure 1.1: Project Gantt Chart (Tasks)</w:t>
      </w:r>
      <w:r w:rsidR="004E7404">
        <w:rPr>
          <w:noProof/>
        </w:rPr>
        <w:tab/>
      </w:r>
      <w:r w:rsidR="004E7404">
        <w:rPr>
          <w:noProof/>
        </w:rPr>
        <w:fldChar w:fldCharType="begin"/>
      </w:r>
      <w:r w:rsidR="004E7404">
        <w:rPr>
          <w:noProof/>
        </w:rPr>
        <w:instrText xml:space="preserve"> PAGEREF _Toc105161116 \h </w:instrText>
      </w:r>
      <w:r w:rsidR="004E7404">
        <w:rPr>
          <w:noProof/>
        </w:rPr>
      </w:r>
      <w:r w:rsidR="004E7404">
        <w:rPr>
          <w:noProof/>
        </w:rPr>
        <w:fldChar w:fldCharType="separate"/>
      </w:r>
      <w:r w:rsidR="004E7404">
        <w:rPr>
          <w:noProof/>
        </w:rPr>
        <w:t>10</w:t>
      </w:r>
      <w:r w:rsidR="004E7404">
        <w:rPr>
          <w:noProof/>
        </w:rPr>
        <w:fldChar w:fldCharType="end"/>
      </w:r>
    </w:p>
    <w:p w14:paraId="07F47BF9" w14:textId="53EBE2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1.2: Project Gantt Chart (Chart)</w:t>
      </w:r>
      <w:r>
        <w:rPr>
          <w:noProof/>
        </w:rPr>
        <w:tab/>
      </w:r>
      <w:r>
        <w:rPr>
          <w:noProof/>
        </w:rPr>
        <w:fldChar w:fldCharType="begin"/>
      </w:r>
      <w:r>
        <w:rPr>
          <w:noProof/>
        </w:rPr>
        <w:instrText xml:space="preserve"> PAGEREF _Toc105161117 \h </w:instrText>
      </w:r>
      <w:r>
        <w:rPr>
          <w:noProof/>
        </w:rPr>
      </w:r>
      <w:r>
        <w:rPr>
          <w:noProof/>
        </w:rPr>
        <w:fldChar w:fldCharType="separate"/>
      </w:r>
      <w:r>
        <w:rPr>
          <w:noProof/>
        </w:rPr>
        <w:t>11</w:t>
      </w:r>
      <w:r>
        <w:rPr>
          <w:noProof/>
        </w:rPr>
        <w:fldChar w:fldCharType="end"/>
      </w:r>
    </w:p>
    <w:p w14:paraId="4944BBC6" w14:textId="2F1D89E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2.1: Identification on the internet and through social media</w:t>
      </w:r>
      <w:r>
        <w:rPr>
          <w:noProof/>
        </w:rPr>
        <w:tab/>
      </w:r>
      <w:r>
        <w:rPr>
          <w:noProof/>
        </w:rPr>
        <w:fldChar w:fldCharType="begin"/>
      </w:r>
      <w:r>
        <w:rPr>
          <w:noProof/>
        </w:rPr>
        <w:instrText xml:space="preserve"> PAGEREF _Toc105161118 \h </w:instrText>
      </w:r>
      <w:r>
        <w:rPr>
          <w:noProof/>
        </w:rPr>
      </w:r>
      <w:r>
        <w:rPr>
          <w:noProof/>
        </w:rPr>
        <w:fldChar w:fldCharType="separate"/>
      </w:r>
      <w:r>
        <w:rPr>
          <w:noProof/>
        </w:rPr>
        <w:t>18</w:t>
      </w:r>
      <w:r>
        <w:rPr>
          <w:noProof/>
        </w:rPr>
        <w:fldChar w:fldCharType="end"/>
      </w:r>
    </w:p>
    <w:p w14:paraId="6CE47D3C" w14:textId="11F6C0A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3.1: The waterfall methodology phases (Adobe Workfront)</w:t>
      </w:r>
      <w:r>
        <w:rPr>
          <w:noProof/>
        </w:rPr>
        <w:tab/>
      </w:r>
      <w:r>
        <w:rPr>
          <w:noProof/>
        </w:rPr>
        <w:fldChar w:fldCharType="begin"/>
      </w:r>
      <w:r>
        <w:rPr>
          <w:noProof/>
        </w:rPr>
        <w:instrText xml:space="preserve"> PAGEREF _Toc105161119 \h </w:instrText>
      </w:r>
      <w:r>
        <w:rPr>
          <w:noProof/>
        </w:rPr>
      </w:r>
      <w:r>
        <w:rPr>
          <w:noProof/>
        </w:rPr>
        <w:fldChar w:fldCharType="separate"/>
      </w:r>
      <w:r>
        <w:rPr>
          <w:noProof/>
        </w:rPr>
        <w:t>20</w:t>
      </w:r>
      <w:r>
        <w:rPr>
          <w:noProof/>
        </w:rPr>
        <w:fldChar w:fldCharType="end"/>
      </w:r>
    </w:p>
    <w:p w14:paraId="14A54CA1" w14:textId="016FD41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 the SWOT analysis’s main components. (InfyOm Technologies)</w:t>
      </w:r>
      <w:r>
        <w:rPr>
          <w:noProof/>
        </w:rPr>
        <w:tab/>
      </w:r>
      <w:r>
        <w:rPr>
          <w:noProof/>
        </w:rPr>
        <w:fldChar w:fldCharType="begin"/>
      </w:r>
      <w:r>
        <w:rPr>
          <w:noProof/>
        </w:rPr>
        <w:instrText xml:space="preserve"> PAGEREF _Toc105161120 \h </w:instrText>
      </w:r>
      <w:r>
        <w:rPr>
          <w:noProof/>
        </w:rPr>
      </w:r>
      <w:r>
        <w:rPr>
          <w:noProof/>
        </w:rPr>
        <w:fldChar w:fldCharType="separate"/>
      </w:r>
      <w:r>
        <w:rPr>
          <w:noProof/>
        </w:rPr>
        <w:t>25</w:t>
      </w:r>
      <w:r>
        <w:rPr>
          <w:noProof/>
        </w:rPr>
        <w:fldChar w:fldCharType="end"/>
      </w:r>
    </w:p>
    <w:p w14:paraId="24796A45" w14:textId="3C0B0B6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4.2: Triibe user use case</w:t>
      </w:r>
      <w:r>
        <w:rPr>
          <w:noProof/>
        </w:rPr>
        <w:tab/>
      </w:r>
      <w:r>
        <w:rPr>
          <w:noProof/>
        </w:rPr>
        <w:fldChar w:fldCharType="begin"/>
      </w:r>
      <w:r>
        <w:rPr>
          <w:noProof/>
        </w:rPr>
        <w:instrText xml:space="preserve"> PAGEREF _Toc105161121 \h </w:instrText>
      </w:r>
      <w:r>
        <w:rPr>
          <w:noProof/>
        </w:rPr>
      </w:r>
      <w:r>
        <w:rPr>
          <w:noProof/>
        </w:rPr>
        <w:fldChar w:fldCharType="separate"/>
      </w:r>
      <w:r>
        <w:rPr>
          <w:noProof/>
        </w:rPr>
        <w:t>30</w:t>
      </w:r>
      <w:r>
        <w:rPr>
          <w:noProof/>
        </w:rPr>
        <w:fldChar w:fldCharType="end"/>
      </w:r>
    </w:p>
    <w:p w14:paraId="60EEB23B" w14:textId="7AF06CA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4.3: Triibe admin use case diagram</w:t>
      </w:r>
      <w:r>
        <w:rPr>
          <w:noProof/>
        </w:rPr>
        <w:tab/>
      </w:r>
      <w:r>
        <w:rPr>
          <w:noProof/>
        </w:rPr>
        <w:fldChar w:fldCharType="begin"/>
      </w:r>
      <w:r>
        <w:rPr>
          <w:noProof/>
        </w:rPr>
        <w:instrText xml:space="preserve"> PAGEREF _Toc105161122 \h </w:instrText>
      </w:r>
      <w:r>
        <w:rPr>
          <w:noProof/>
        </w:rPr>
      </w:r>
      <w:r>
        <w:rPr>
          <w:noProof/>
        </w:rPr>
        <w:fldChar w:fldCharType="separate"/>
      </w:r>
      <w:r>
        <w:rPr>
          <w:noProof/>
        </w:rPr>
        <w:t>34</w:t>
      </w:r>
      <w:r>
        <w:rPr>
          <w:noProof/>
        </w:rPr>
        <w:fldChar w:fldCharType="end"/>
      </w:r>
    </w:p>
    <w:p w14:paraId="4038611E" w14:textId="66BFF58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4.4: Triibe user sequence diagram</w:t>
      </w:r>
      <w:r>
        <w:rPr>
          <w:noProof/>
        </w:rPr>
        <w:tab/>
      </w:r>
      <w:r>
        <w:rPr>
          <w:noProof/>
        </w:rPr>
        <w:fldChar w:fldCharType="begin"/>
      </w:r>
      <w:r>
        <w:rPr>
          <w:noProof/>
        </w:rPr>
        <w:instrText xml:space="preserve"> PAGEREF _Toc105161123 \h </w:instrText>
      </w:r>
      <w:r>
        <w:rPr>
          <w:noProof/>
        </w:rPr>
      </w:r>
      <w:r>
        <w:rPr>
          <w:noProof/>
        </w:rPr>
        <w:fldChar w:fldCharType="separate"/>
      </w:r>
      <w:r>
        <w:rPr>
          <w:noProof/>
        </w:rPr>
        <w:t>35</w:t>
      </w:r>
      <w:r>
        <w:rPr>
          <w:noProof/>
        </w:rPr>
        <w:fldChar w:fldCharType="end"/>
      </w:r>
    </w:p>
    <w:p w14:paraId="4DF29403" w14:textId="19F777DB"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4.5: Triibe admin sequence diagram</w:t>
      </w:r>
      <w:r>
        <w:rPr>
          <w:noProof/>
        </w:rPr>
        <w:tab/>
      </w:r>
      <w:r>
        <w:rPr>
          <w:noProof/>
        </w:rPr>
        <w:fldChar w:fldCharType="begin"/>
      </w:r>
      <w:r>
        <w:rPr>
          <w:noProof/>
        </w:rPr>
        <w:instrText xml:space="preserve"> PAGEREF _Toc105161124 \h </w:instrText>
      </w:r>
      <w:r>
        <w:rPr>
          <w:noProof/>
        </w:rPr>
      </w:r>
      <w:r>
        <w:rPr>
          <w:noProof/>
        </w:rPr>
        <w:fldChar w:fldCharType="separate"/>
      </w:r>
      <w:r>
        <w:rPr>
          <w:noProof/>
        </w:rPr>
        <w:t>36</w:t>
      </w:r>
      <w:r>
        <w:rPr>
          <w:noProof/>
        </w:rPr>
        <w:fldChar w:fldCharType="end"/>
      </w:r>
    </w:p>
    <w:p w14:paraId="6E25284E" w14:textId="470C77B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4.6: Triibe context diagram for adding a friend</w:t>
      </w:r>
      <w:r>
        <w:rPr>
          <w:noProof/>
        </w:rPr>
        <w:tab/>
      </w:r>
      <w:r>
        <w:rPr>
          <w:noProof/>
        </w:rPr>
        <w:fldChar w:fldCharType="begin"/>
      </w:r>
      <w:r>
        <w:rPr>
          <w:noProof/>
        </w:rPr>
        <w:instrText xml:space="preserve"> PAGEREF _Toc105161125 \h </w:instrText>
      </w:r>
      <w:r>
        <w:rPr>
          <w:noProof/>
        </w:rPr>
      </w:r>
      <w:r>
        <w:rPr>
          <w:noProof/>
        </w:rPr>
        <w:fldChar w:fldCharType="separate"/>
      </w:r>
      <w:r>
        <w:rPr>
          <w:noProof/>
        </w:rPr>
        <w:t>36</w:t>
      </w:r>
      <w:r>
        <w:rPr>
          <w:noProof/>
        </w:rPr>
        <w:fldChar w:fldCharType="end"/>
      </w:r>
    </w:p>
    <w:p w14:paraId="228823C9" w14:textId="1D932CC0"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4.7: Symbols used in Dataflow Diagrams</w:t>
      </w:r>
      <w:r>
        <w:rPr>
          <w:noProof/>
        </w:rPr>
        <w:tab/>
      </w:r>
      <w:r>
        <w:rPr>
          <w:noProof/>
        </w:rPr>
        <w:fldChar w:fldCharType="begin"/>
      </w:r>
      <w:r>
        <w:rPr>
          <w:noProof/>
        </w:rPr>
        <w:instrText xml:space="preserve"> PAGEREF _Toc105161126 \h </w:instrText>
      </w:r>
      <w:r>
        <w:rPr>
          <w:noProof/>
        </w:rPr>
      </w:r>
      <w:r>
        <w:rPr>
          <w:noProof/>
        </w:rPr>
        <w:fldChar w:fldCharType="separate"/>
      </w:r>
      <w:r>
        <w:rPr>
          <w:noProof/>
        </w:rPr>
        <w:t>37</w:t>
      </w:r>
      <w:r>
        <w:rPr>
          <w:noProof/>
        </w:rPr>
        <w:fldChar w:fldCharType="end"/>
      </w:r>
    </w:p>
    <w:p w14:paraId="5BD19BC7" w14:textId="68CF6381"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4.8: Triibe level 0 data flow diagram</w:t>
      </w:r>
      <w:r>
        <w:rPr>
          <w:noProof/>
        </w:rPr>
        <w:tab/>
      </w:r>
      <w:r>
        <w:rPr>
          <w:noProof/>
        </w:rPr>
        <w:fldChar w:fldCharType="begin"/>
      </w:r>
      <w:r>
        <w:rPr>
          <w:noProof/>
        </w:rPr>
        <w:instrText xml:space="preserve"> PAGEREF _Toc105161127 \h </w:instrText>
      </w:r>
      <w:r>
        <w:rPr>
          <w:noProof/>
        </w:rPr>
      </w:r>
      <w:r>
        <w:rPr>
          <w:noProof/>
        </w:rPr>
        <w:fldChar w:fldCharType="separate"/>
      </w:r>
      <w:r>
        <w:rPr>
          <w:noProof/>
        </w:rPr>
        <w:t>38</w:t>
      </w:r>
      <w:r>
        <w:rPr>
          <w:noProof/>
        </w:rPr>
        <w:fldChar w:fldCharType="end"/>
      </w:r>
    </w:p>
    <w:p w14:paraId="4BBA31E9" w14:textId="05644AB7" w:rsidR="004E7404" w:rsidRDefault="004E7404" w:rsidP="004E7404">
      <w:pPr>
        <w:pStyle w:val="TableofFigures"/>
        <w:tabs>
          <w:tab w:val="right" w:leader="dot" w:pos="8189"/>
        </w:tabs>
        <w:rPr>
          <w:rFonts w:asciiTheme="minorHAnsi" w:eastAsiaTheme="minorEastAsia" w:hAnsiTheme="minorHAnsi" w:cstheme="minorBidi"/>
          <w:noProof/>
          <w:szCs w:val="22"/>
        </w:rPr>
      </w:pPr>
      <w:r>
        <w:rPr>
          <w:noProof/>
        </w:rPr>
        <w:t>Figure 4.9: Triibe level 1 data flow diagram (Log in)</w:t>
      </w:r>
      <w:r>
        <w:rPr>
          <w:noProof/>
        </w:rPr>
        <w:tab/>
      </w:r>
      <w:r>
        <w:rPr>
          <w:noProof/>
        </w:rPr>
        <w:fldChar w:fldCharType="begin"/>
      </w:r>
      <w:r>
        <w:rPr>
          <w:noProof/>
        </w:rPr>
        <w:instrText xml:space="preserve"> PAGEREF _Toc105161128 \h </w:instrText>
      </w:r>
      <w:r>
        <w:rPr>
          <w:noProof/>
        </w:rPr>
      </w:r>
      <w:r>
        <w:rPr>
          <w:noProof/>
        </w:rPr>
        <w:fldChar w:fldCharType="separate"/>
      </w:r>
      <w:r>
        <w:rPr>
          <w:noProof/>
        </w:rPr>
        <w:t>38</w:t>
      </w:r>
      <w:r>
        <w:rPr>
          <w:noProof/>
        </w:rPr>
        <w:fldChar w:fldCharType="end"/>
      </w:r>
    </w:p>
    <w:p w14:paraId="4119948E" w14:textId="31D1E9E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4.10: Triibe level 2 data flow diagram (Home Page)</w:t>
      </w:r>
      <w:r>
        <w:rPr>
          <w:noProof/>
        </w:rPr>
        <w:tab/>
      </w:r>
      <w:r>
        <w:rPr>
          <w:noProof/>
        </w:rPr>
        <w:fldChar w:fldCharType="begin"/>
      </w:r>
      <w:r>
        <w:rPr>
          <w:noProof/>
        </w:rPr>
        <w:instrText xml:space="preserve"> PAGEREF _Toc105161130 \h </w:instrText>
      </w:r>
      <w:r>
        <w:rPr>
          <w:noProof/>
        </w:rPr>
      </w:r>
      <w:r>
        <w:rPr>
          <w:noProof/>
        </w:rPr>
        <w:fldChar w:fldCharType="separate"/>
      </w:r>
      <w:r>
        <w:rPr>
          <w:noProof/>
        </w:rPr>
        <w:t>39</w:t>
      </w:r>
      <w:r>
        <w:rPr>
          <w:noProof/>
        </w:rPr>
        <w:fldChar w:fldCharType="end"/>
      </w:r>
    </w:p>
    <w:p w14:paraId="0D64EE6B" w14:textId="4619227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4.11: Triibe ER Diagram</w:t>
      </w:r>
      <w:r>
        <w:rPr>
          <w:noProof/>
        </w:rPr>
        <w:tab/>
      </w:r>
      <w:r>
        <w:rPr>
          <w:noProof/>
        </w:rPr>
        <w:fldChar w:fldCharType="begin"/>
      </w:r>
      <w:r>
        <w:rPr>
          <w:noProof/>
        </w:rPr>
        <w:instrText xml:space="preserve"> PAGEREF _Toc105161131 \h </w:instrText>
      </w:r>
      <w:r>
        <w:rPr>
          <w:noProof/>
        </w:rPr>
      </w:r>
      <w:r>
        <w:rPr>
          <w:noProof/>
        </w:rPr>
        <w:fldChar w:fldCharType="separate"/>
      </w:r>
      <w:r>
        <w:rPr>
          <w:noProof/>
        </w:rPr>
        <w:t>40</w:t>
      </w:r>
      <w:r>
        <w:rPr>
          <w:noProof/>
        </w:rPr>
        <w:fldChar w:fldCharType="end"/>
      </w:r>
    </w:p>
    <w:p w14:paraId="741B48BF" w14:textId="44FB75A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4.12: Triibe DB schema</w:t>
      </w:r>
      <w:r>
        <w:rPr>
          <w:noProof/>
        </w:rPr>
        <w:tab/>
      </w:r>
      <w:r>
        <w:rPr>
          <w:noProof/>
        </w:rPr>
        <w:fldChar w:fldCharType="begin"/>
      </w:r>
      <w:r>
        <w:rPr>
          <w:noProof/>
        </w:rPr>
        <w:instrText xml:space="preserve"> PAGEREF _Toc105161132 \h </w:instrText>
      </w:r>
      <w:r>
        <w:rPr>
          <w:noProof/>
        </w:rPr>
      </w:r>
      <w:r>
        <w:rPr>
          <w:noProof/>
        </w:rPr>
        <w:fldChar w:fldCharType="separate"/>
      </w:r>
      <w:r>
        <w:rPr>
          <w:noProof/>
        </w:rPr>
        <w:t>41</w:t>
      </w:r>
      <w:r>
        <w:rPr>
          <w:noProof/>
        </w:rPr>
        <w:fldChar w:fldCharType="end"/>
      </w:r>
    </w:p>
    <w:p w14:paraId="55C2CB56" w14:textId="6ADF4EF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4.13: Student Registration Guidance System DB schema</w:t>
      </w:r>
      <w:r>
        <w:rPr>
          <w:noProof/>
        </w:rPr>
        <w:tab/>
      </w:r>
      <w:r>
        <w:rPr>
          <w:noProof/>
        </w:rPr>
        <w:fldChar w:fldCharType="begin"/>
      </w:r>
      <w:r>
        <w:rPr>
          <w:noProof/>
        </w:rPr>
        <w:instrText xml:space="preserve"> PAGEREF _Toc105161133 \h </w:instrText>
      </w:r>
      <w:r>
        <w:rPr>
          <w:noProof/>
        </w:rPr>
      </w:r>
      <w:r>
        <w:rPr>
          <w:noProof/>
        </w:rPr>
        <w:fldChar w:fldCharType="separate"/>
      </w:r>
      <w:r>
        <w:rPr>
          <w:noProof/>
        </w:rPr>
        <w:t>42</w:t>
      </w:r>
      <w:r>
        <w:rPr>
          <w:noProof/>
        </w:rPr>
        <w:fldChar w:fldCharType="end"/>
      </w:r>
    </w:p>
    <w:p w14:paraId="2CFF7723" w14:textId="21FD9B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 login page</w:t>
      </w:r>
      <w:r>
        <w:rPr>
          <w:noProof/>
        </w:rPr>
        <w:tab/>
      </w:r>
      <w:r>
        <w:rPr>
          <w:noProof/>
        </w:rPr>
        <w:fldChar w:fldCharType="begin"/>
      </w:r>
      <w:r>
        <w:rPr>
          <w:noProof/>
        </w:rPr>
        <w:instrText xml:space="preserve"> PAGEREF _Toc105161134 \h </w:instrText>
      </w:r>
      <w:r>
        <w:rPr>
          <w:noProof/>
        </w:rPr>
      </w:r>
      <w:r>
        <w:rPr>
          <w:noProof/>
        </w:rPr>
        <w:fldChar w:fldCharType="separate"/>
      </w:r>
      <w:r>
        <w:rPr>
          <w:noProof/>
        </w:rPr>
        <w:t>48</w:t>
      </w:r>
      <w:r>
        <w:rPr>
          <w:noProof/>
        </w:rPr>
        <w:fldChar w:fldCharType="end"/>
      </w:r>
    </w:p>
    <w:p w14:paraId="5F8A4BD6" w14:textId="42D5D4CD"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5.2: Sign-Up page</w:t>
      </w:r>
      <w:r>
        <w:rPr>
          <w:noProof/>
        </w:rPr>
        <w:tab/>
      </w:r>
      <w:r>
        <w:rPr>
          <w:noProof/>
        </w:rPr>
        <w:fldChar w:fldCharType="begin"/>
      </w:r>
      <w:r>
        <w:rPr>
          <w:noProof/>
        </w:rPr>
        <w:instrText xml:space="preserve"> PAGEREF _Toc105161135 \h </w:instrText>
      </w:r>
      <w:r>
        <w:rPr>
          <w:noProof/>
        </w:rPr>
      </w:r>
      <w:r>
        <w:rPr>
          <w:noProof/>
        </w:rPr>
        <w:fldChar w:fldCharType="separate"/>
      </w:r>
      <w:r>
        <w:rPr>
          <w:noProof/>
        </w:rPr>
        <w:t>49</w:t>
      </w:r>
      <w:r>
        <w:rPr>
          <w:noProof/>
        </w:rPr>
        <w:fldChar w:fldCharType="end"/>
      </w:r>
    </w:p>
    <w:p w14:paraId="578C2D94" w14:textId="7E45AC2A"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5.3: Home page</w:t>
      </w:r>
      <w:r>
        <w:rPr>
          <w:noProof/>
        </w:rPr>
        <w:tab/>
      </w:r>
      <w:r>
        <w:rPr>
          <w:noProof/>
        </w:rPr>
        <w:fldChar w:fldCharType="begin"/>
      </w:r>
      <w:r>
        <w:rPr>
          <w:noProof/>
        </w:rPr>
        <w:instrText xml:space="preserve"> PAGEREF _Toc105161136 \h </w:instrText>
      </w:r>
      <w:r>
        <w:rPr>
          <w:noProof/>
        </w:rPr>
      </w:r>
      <w:r>
        <w:rPr>
          <w:noProof/>
        </w:rPr>
        <w:fldChar w:fldCharType="separate"/>
      </w:r>
      <w:r>
        <w:rPr>
          <w:noProof/>
        </w:rPr>
        <w:t>50</w:t>
      </w:r>
      <w:r>
        <w:rPr>
          <w:noProof/>
        </w:rPr>
        <w:fldChar w:fldCharType="end"/>
      </w:r>
    </w:p>
    <w:p w14:paraId="37BD62A1" w14:textId="154905C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5.4: The Navbar</w:t>
      </w:r>
      <w:r>
        <w:rPr>
          <w:noProof/>
        </w:rPr>
        <w:tab/>
      </w:r>
      <w:r>
        <w:rPr>
          <w:noProof/>
        </w:rPr>
        <w:fldChar w:fldCharType="begin"/>
      </w:r>
      <w:r>
        <w:rPr>
          <w:noProof/>
        </w:rPr>
        <w:instrText xml:space="preserve"> PAGEREF _Toc105161137 \h </w:instrText>
      </w:r>
      <w:r>
        <w:rPr>
          <w:noProof/>
        </w:rPr>
      </w:r>
      <w:r>
        <w:rPr>
          <w:noProof/>
        </w:rPr>
        <w:fldChar w:fldCharType="separate"/>
      </w:r>
      <w:r>
        <w:rPr>
          <w:noProof/>
        </w:rPr>
        <w:t>50</w:t>
      </w:r>
      <w:r>
        <w:rPr>
          <w:noProof/>
        </w:rPr>
        <w:fldChar w:fldCharType="end"/>
      </w:r>
    </w:p>
    <w:p w14:paraId="777D887C" w14:textId="29BDD666"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5.5: The friend’s sidebar</w:t>
      </w:r>
      <w:r>
        <w:rPr>
          <w:noProof/>
        </w:rPr>
        <w:tab/>
      </w:r>
      <w:r>
        <w:rPr>
          <w:noProof/>
        </w:rPr>
        <w:fldChar w:fldCharType="begin"/>
      </w:r>
      <w:r>
        <w:rPr>
          <w:noProof/>
        </w:rPr>
        <w:instrText xml:space="preserve"> PAGEREF _Toc105161138 \h </w:instrText>
      </w:r>
      <w:r>
        <w:rPr>
          <w:noProof/>
        </w:rPr>
      </w:r>
      <w:r>
        <w:rPr>
          <w:noProof/>
        </w:rPr>
        <w:fldChar w:fldCharType="separate"/>
      </w:r>
      <w:r>
        <w:rPr>
          <w:noProof/>
        </w:rPr>
        <w:t>51</w:t>
      </w:r>
      <w:r>
        <w:rPr>
          <w:noProof/>
        </w:rPr>
        <w:fldChar w:fldCharType="end"/>
      </w:r>
    </w:p>
    <w:p w14:paraId="25EA009F" w14:textId="6F3BE3E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5.6: The right sidebar</w:t>
      </w:r>
      <w:r>
        <w:rPr>
          <w:noProof/>
        </w:rPr>
        <w:tab/>
      </w:r>
      <w:r>
        <w:rPr>
          <w:noProof/>
        </w:rPr>
        <w:fldChar w:fldCharType="begin"/>
      </w:r>
      <w:r>
        <w:rPr>
          <w:noProof/>
        </w:rPr>
        <w:instrText xml:space="preserve"> PAGEREF _Toc105161139 \h </w:instrText>
      </w:r>
      <w:r>
        <w:rPr>
          <w:noProof/>
        </w:rPr>
      </w:r>
      <w:r>
        <w:rPr>
          <w:noProof/>
        </w:rPr>
        <w:fldChar w:fldCharType="separate"/>
      </w:r>
      <w:r>
        <w:rPr>
          <w:noProof/>
        </w:rPr>
        <w:t>52</w:t>
      </w:r>
      <w:r>
        <w:rPr>
          <w:noProof/>
        </w:rPr>
        <w:fldChar w:fldCharType="end"/>
      </w:r>
    </w:p>
    <w:p w14:paraId="1D26AC1B" w14:textId="18D9FAD8"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5.7: The Main-content</w:t>
      </w:r>
      <w:r>
        <w:rPr>
          <w:noProof/>
        </w:rPr>
        <w:tab/>
      </w:r>
      <w:r>
        <w:rPr>
          <w:noProof/>
        </w:rPr>
        <w:fldChar w:fldCharType="begin"/>
      </w:r>
      <w:r>
        <w:rPr>
          <w:noProof/>
        </w:rPr>
        <w:instrText xml:space="preserve"> PAGEREF _Toc105161140 \h </w:instrText>
      </w:r>
      <w:r>
        <w:rPr>
          <w:noProof/>
        </w:rPr>
      </w:r>
      <w:r>
        <w:rPr>
          <w:noProof/>
        </w:rPr>
        <w:fldChar w:fldCharType="separate"/>
      </w:r>
      <w:r>
        <w:rPr>
          <w:noProof/>
        </w:rPr>
        <w:t>53</w:t>
      </w:r>
      <w:r>
        <w:rPr>
          <w:noProof/>
        </w:rPr>
        <w:fldChar w:fldCharType="end"/>
      </w:r>
    </w:p>
    <w:p w14:paraId="6FA54133" w14:textId="5215D2F7"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5.8: The Write post area</w:t>
      </w:r>
      <w:r>
        <w:rPr>
          <w:noProof/>
        </w:rPr>
        <w:tab/>
      </w:r>
      <w:r>
        <w:rPr>
          <w:noProof/>
        </w:rPr>
        <w:fldChar w:fldCharType="begin"/>
      </w:r>
      <w:r>
        <w:rPr>
          <w:noProof/>
        </w:rPr>
        <w:instrText xml:space="preserve"> PAGEREF _Toc105161141 \h </w:instrText>
      </w:r>
      <w:r>
        <w:rPr>
          <w:noProof/>
        </w:rPr>
      </w:r>
      <w:r>
        <w:rPr>
          <w:noProof/>
        </w:rPr>
        <w:fldChar w:fldCharType="separate"/>
      </w:r>
      <w:r>
        <w:rPr>
          <w:noProof/>
        </w:rPr>
        <w:t>54</w:t>
      </w:r>
      <w:r>
        <w:rPr>
          <w:noProof/>
        </w:rPr>
        <w:fldChar w:fldCharType="end"/>
      </w:r>
    </w:p>
    <w:p w14:paraId="31C346FA" w14:textId="6CCF31CE"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5.9: The home page (dark mode)</w:t>
      </w:r>
      <w:r>
        <w:rPr>
          <w:noProof/>
        </w:rPr>
        <w:tab/>
      </w:r>
      <w:r>
        <w:rPr>
          <w:noProof/>
        </w:rPr>
        <w:fldChar w:fldCharType="begin"/>
      </w:r>
      <w:r>
        <w:rPr>
          <w:noProof/>
        </w:rPr>
        <w:instrText xml:space="preserve"> PAGEREF _Toc105161142 \h </w:instrText>
      </w:r>
      <w:r>
        <w:rPr>
          <w:noProof/>
        </w:rPr>
      </w:r>
      <w:r>
        <w:rPr>
          <w:noProof/>
        </w:rPr>
        <w:fldChar w:fldCharType="separate"/>
      </w:r>
      <w:r>
        <w:rPr>
          <w:noProof/>
        </w:rPr>
        <w:t>55</w:t>
      </w:r>
      <w:r>
        <w:rPr>
          <w:noProof/>
        </w:rPr>
        <w:fldChar w:fldCharType="end"/>
      </w:r>
    </w:p>
    <w:p w14:paraId="2B86ABA1" w14:textId="566AEC04"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5.10: The personal profile page</w:t>
      </w:r>
      <w:r>
        <w:rPr>
          <w:noProof/>
        </w:rPr>
        <w:tab/>
      </w:r>
      <w:r>
        <w:rPr>
          <w:noProof/>
        </w:rPr>
        <w:fldChar w:fldCharType="begin"/>
      </w:r>
      <w:r>
        <w:rPr>
          <w:noProof/>
        </w:rPr>
        <w:instrText xml:space="preserve"> PAGEREF _Toc105161143 \h </w:instrText>
      </w:r>
      <w:r>
        <w:rPr>
          <w:noProof/>
        </w:rPr>
      </w:r>
      <w:r>
        <w:rPr>
          <w:noProof/>
        </w:rPr>
        <w:fldChar w:fldCharType="separate"/>
      </w:r>
      <w:r>
        <w:rPr>
          <w:noProof/>
        </w:rPr>
        <w:t>56</w:t>
      </w:r>
      <w:r>
        <w:rPr>
          <w:noProof/>
        </w:rPr>
        <w:fldChar w:fldCharType="end"/>
      </w:r>
    </w:p>
    <w:p w14:paraId="68730BEA" w14:textId="5B3C1BB3"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5.11: The market page</w:t>
      </w:r>
      <w:r>
        <w:rPr>
          <w:noProof/>
        </w:rPr>
        <w:tab/>
      </w:r>
      <w:r>
        <w:rPr>
          <w:noProof/>
        </w:rPr>
        <w:fldChar w:fldCharType="begin"/>
      </w:r>
      <w:r>
        <w:rPr>
          <w:noProof/>
        </w:rPr>
        <w:instrText xml:space="preserve"> PAGEREF _Toc105161144 \h </w:instrText>
      </w:r>
      <w:r>
        <w:rPr>
          <w:noProof/>
        </w:rPr>
      </w:r>
      <w:r>
        <w:rPr>
          <w:noProof/>
        </w:rPr>
        <w:fldChar w:fldCharType="separate"/>
      </w:r>
      <w:r>
        <w:rPr>
          <w:noProof/>
        </w:rPr>
        <w:t>57</w:t>
      </w:r>
      <w:r>
        <w:rPr>
          <w:noProof/>
        </w:rPr>
        <w:fldChar w:fldCharType="end"/>
      </w:r>
    </w:p>
    <w:p w14:paraId="209CF457" w14:textId="2265DCD5"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5.12: The chat page</w:t>
      </w:r>
      <w:r>
        <w:rPr>
          <w:noProof/>
        </w:rPr>
        <w:tab/>
      </w:r>
      <w:r>
        <w:rPr>
          <w:noProof/>
        </w:rPr>
        <w:fldChar w:fldCharType="begin"/>
      </w:r>
      <w:r>
        <w:rPr>
          <w:noProof/>
        </w:rPr>
        <w:instrText xml:space="preserve"> PAGEREF _Toc105161145 \h </w:instrText>
      </w:r>
      <w:r>
        <w:rPr>
          <w:noProof/>
        </w:rPr>
      </w:r>
      <w:r>
        <w:rPr>
          <w:noProof/>
        </w:rPr>
        <w:fldChar w:fldCharType="separate"/>
      </w:r>
      <w:r>
        <w:rPr>
          <w:noProof/>
        </w:rPr>
        <w:t>58</w:t>
      </w:r>
      <w:r>
        <w:rPr>
          <w:noProof/>
        </w:rPr>
        <w:fldChar w:fldCharType="end"/>
      </w:r>
    </w:p>
    <w:p w14:paraId="40566966" w14:textId="08925FFF"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5.13: The Admin page</w:t>
      </w:r>
      <w:r>
        <w:rPr>
          <w:noProof/>
        </w:rPr>
        <w:tab/>
      </w:r>
      <w:r>
        <w:rPr>
          <w:noProof/>
        </w:rPr>
        <w:fldChar w:fldCharType="begin"/>
      </w:r>
      <w:r>
        <w:rPr>
          <w:noProof/>
        </w:rPr>
        <w:instrText xml:space="preserve"> PAGEREF _Toc105161146 \h </w:instrText>
      </w:r>
      <w:r>
        <w:rPr>
          <w:noProof/>
        </w:rPr>
      </w:r>
      <w:r>
        <w:rPr>
          <w:noProof/>
        </w:rPr>
        <w:fldChar w:fldCharType="separate"/>
      </w:r>
      <w:r>
        <w:rPr>
          <w:noProof/>
        </w:rPr>
        <w:t>59</w:t>
      </w:r>
      <w:r>
        <w:rPr>
          <w:noProof/>
        </w:rPr>
        <w:fldChar w:fldCharType="end"/>
      </w:r>
    </w:p>
    <w:p w14:paraId="4E1645F2" w14:textId="115D2D6C" w:rsidR="004E7404" w:rsidRDefault="004E7404">
      <w:pPr>
        <w:pStyle w:val="TableofFigures"/>
        <w:tabs>
          <w:tab w:val="right" w:leader="dot" w:pos="8189"/>
        </w:tabs>
        <w:rPr>
          <w:rFonts w:asciiTheme="minorHAnsi" w:eastAsiaTheme="minorEastAsia" w:hAnsiTheme="minorHAnsi" w:cstheme="minorBidi"/>
          <w:noProof/>
          <w:szCs w:val="22"/>
        </w:rPr>
      </w:pPr>
      <w:r>
        <w:rPr>
          <w:noProof/>
        </w:rPr>
        <w:t>Figure 6.1: Software Testing Types</w:t>
      </w:r>
      <w:r>
        <w:rPr>
          <w:noProof/>
        </w:rPr>
        <w:tab/>
      </w:r>
      <w:r>
        <w:rPr>
          <w:noProof/>
        </w:rPr>
        <w:fldChar w:fldCharType="begin"/>
      </w:r>
      <w:r>
        <w:rPr>
          <w:noProof/>
        </w:rPr>
        <w:instrText xml:space="preserve"> PAGEREF _Toc105161147 \h </w:instrText>
      </w:r>
      <w:r>
        <w:rPr>
          <w:noProof/>
        </w:rPr>
      </w:r>
      <w:r>
        <w:rPr>
          <w:noProof/>
        </w:rPr>
        <w:fldChar w:fldCharType="separate"/>
      </w:r>
      <w:r>
        <w:rPr>
          <w:noProof/>
        </w:rPr>
        <w:t>62</w:t>
      </w:r>
      <w:r>
        <w:rPr>
          <w:noProof/>
        </w:rPr>
        <w:fldChar w:fldCharType="end"/>
      </w:r>
    </w:p>
    <w:p w14:paraId="230A1B5C" w14:textId="4786313A" w:rsidR="00EF0CFF" w:rsidRPr="009A40CE" w:rsidRDefault="00871FE5" w:rsidP="009B2CED">
      <w:r>
        <w:fldChar w:fldCharType="end"/>
      </w:r>
      <w:r w:rsidR="00EF0CFF">
        <w:br w:type="page"/>
      </w:r>
    </w:p>
    <w:p w14:paraId="55C85B1C" w14:textId="77777777" w:rsidR="00BB7857" w:rsidRDefault="00EF0CFF" w:rsidP="00EF0CFF">
      <w:pPr>
        <w:pStyle w:val="Pre-ChapterHeadings"/>
      </w:pPr>
      <w:bookmarkStart w:id="9" w:name="_Toc105161260"/>
      <w:r>
        <w:lastRenderedPageBreak/>
        <w:t>List of Abbreviations</w:t>
      </w:r>
      <w:bookmarkEnd w:id="9"/>
    </w:p>
    <w:p w14:paraId="689B1D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SDLC</w:t>
      </w:r>
      <w:r w:rsidRPr="00A91669">
        <w:rPr>
          <w:rFonts w:asciiTheme="majorBidi" w:hAnsiTheme="majorBidi" w:cstheme="majorBidi"/>
        </w:rPr>
        <w:tab/>
      </w:r>
      <w:r w:rsidRPr="00A91669">
        <w:rPr>
          <w:rFonts w:asciiTheme="majorBidi" w:hAnsiTheme="majorBidi" w:cstheme="majorBidi"/>
        </w:rPr>
        <w:tab/>
        <w:t>Systems Development Life Cycle</w:t>
      </w:r>
    </w:p>
    <w:p w14:paraId="21C5F53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DFD</w:t>
      </w:r>
      <w:r w:rsidRPr="00A91669">
        <w:rPr>
          <w:rFonts w:asciiTheme="majorBidi" w:hAnsiTheme="majorBidi" w:cstheme="majorBidi"/>
        </w:rPr>
        <w:tab/>
      </w:r>
      <w:r w:rsidRPr="00A91669">
        <w:rPr>
          <w:rFonts w:asciiTheme="majorBidi" w:hAnsiTheme="majorBidi" w:cstheme="majorBidi"/>
        </w:rPr>
        <w:tab/>
        <w:t>Data Flow Diagram</w:t>
      </w:r>
    </w:p>
    <w:p w14:paraId="6BC8EF15" w14:textId="77572133"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FST</w:t>
      </w:r>
      <w:r w:rsidRPr="00A91669">
        <w:rPr>
          <w:rFonts w:asciiTheme="majorBidi" w:hAnsiTheme="majorBidi" w:cstheme="majorBidi"/>
        </w:rPr>
        <w:tab/>
      </w:r>
      <w:r w:rsidRPr="00A91669">
        <w:rPr>
          <w:rFonts w:asciiTheme="majorBidi" w:hAnsiTheme="majorBidi" w:cstheme="majorBidi"/>
        </w:rPr>
        <w:tab/>
        <w:t>Faculty of Science and Technology</w:t>
      </w:r>
    </w:p>
    <w:p w14:paraId="64A18614" w14:textId="3FEF32B4" w:rsidR="00C41BD5" w:rsidRPr="00A91669" w:rsidRDefault="00C41BD5" w:rsidP="00F61C37">
      <w:pPr>
        <w:pStyle w:val="BodyText"/>
        <w:spacing w:line="240" w:lineRule="auto"/>
        <w:jc w:val="left"/>
        <w:rPr>
          <w:rFonts w:asciiTheme="majorBidi" w:hAnsiTheme="majorBidi" w:cstheme="majorBidi"/>
        </w:rPr>
      </w:pPr>
      <w:r w:rsidRPr="00C41BD5">
        <w:rPr>
          <w:rFonts w:asciiTheme="majorBidi" w:hAnsiTheme="majorBidi" w:cstheme="majorBidi"/>
          <w:b/>
          <w:bCs/>
        </w:rPr>
        <w:t>SNS</w:t>
      </w:r>
      <w:r>
        <w:rPr>
          <w:rFonts w:asciiTheme="majorBidi" w:hAnsiTheme="majorBidi" w:cstheme="majorBidi"/>
        </w:rPr>
        <w:tab/>
      </w:r>
      <w:r>
        <w:rPr>
          <w:rFonts w:asciiTheme="majorBidi" w:hAnsiTheme="majorBidi" w:cstheme="majorBidi"/>
        </w:rPr>
        <w:tab/>
        <w:t>Social Networking Sites</w:t>
      </w:r>
    </w:p>
    <w:p w14:paraId="385581A6"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SRS</w:t>
      </w:r>
      <w:r w:rsidRPr="00A91669">
        <w:rPr>
          <w:rFonts w:asciiTheme="majorBidi" w:hAnsiTheme="majorBidi" w:cstheme="majorBidi"/>
        </w:rPr>
        <w:tab/>
      </w:r>
      <w:r w:rsidRPr="00A91669">
        <w:rPr>
          <w:rFonts w:asciiTheme="majorBidi" w:hAnsiTheme="majorBidi" w:cstheme="majorBidi"/>
        </w:rPr>
        <w:tab/>
        <w:t>Software Requirements Specification</w:t>
      </w:r>
    </w:p>
    <w:p w14:paraId="435B8D1A"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DDS</w:t>
      </w:r>
      <w:r w:rsidRPr="00A91669">
        <w:rPr>
          <w:rFonts w:asciiTheme="majorBidi" w:hAnsiTheme="majorBidi" w:cstheme="majorBidi"/>
        </w:rPr>
        <w:tab/>
      </w:r>
      <w:r w:rsidRPr="00A91669">
        <w:rPr>
          <w:rFonts w:asciiTheme="majorBidi" w:hAnsiTheme="majorBidi" w:cstheme="majorBidi"/>
        </w:rPr>
        <w:tab/>
        <w:t>Design Document Specification</w:t>
      </w:r>
    </w:p>
    <w:p w14:paraId="2A410972"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QA</w:t>
      </w:r>
      <w:r w:rsidRPr="00A91669">
        <w:rPr>
          <w:rFonts w:asciiTheme="majorBidi" w:hAnsiTheme="majorBidi" w:cstheme="majorBidi"/>
        </w:rPr>
        <w:tab/>
      </w:r>
      <w:r w:rsidRPr="00A91669">
        <w:rPr>
          <w:rFonts w:asciiTheme="majorBidi" w:hAnsiTheme="majorBidi" w:cstheme="majorBidi"/>
        </w:rPr>
        <w:tab/>
        <w:t>Quality Assurance</w:t>
      </w:r>
    </w:p>
    <w:p w14:paraId="1C141C94"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NFR</w:t>
      </w:r>
      <w:r w:rsidRPr="00A91669">
        <w:rPr>
          <w:rFonts w:asciiTheme="majorBidi" w:hAnsiTheme="majorBidi" w:cstheme="majorBidi"/>
        </w:rPr>
        <w:tab/>
      </w:r>
      <w:r w:rsidRPr="00A91669">
        <w:rPr>
          <w:rFonts w:asciiTheme="majorBidi" w:hAnsiTheme="majorBidi" w:cstheme="majorBidi"/>
        </w:rPr>
        <w:tab/>
        <w:t>Non-Functional Requirement</w:t>
      </w:r>
    </w:p>
    <w:p w14:paraId="4A991C27"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UML</w:t>
      </w:r>
      <w:r w:rsidRPr="00A91669">
        <w:rPr>
          <w:rFonts w:asciiTheme="majorBidi" w:hAnsiTheme="majorBidi" w:cstheme="majorBidi"/>
        </w:rPr>
        <w:tab/>
      </w:r>
      <w:r w:rsidRPr="00A91669">
        <w:rPr>
          <w:rFonts w:asciiTheme="majorBidi" w:hAnsiTheme="majorBidi" w:cstheme="majorBidi"/>
        </w:rPr>
        <w:tab/>
        <w:t>Unified Modelling Language</w:t>
      </w:r>
    </w:p>
    <w:p w14:paraId="6ED9DB75"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HTML</w:t>
      </w:r>
      <w:r w:rsidRPr="00A91669">
        <w:rPr>
          <w:rFonts w:asciiTheme="majorBidi" w:hAnsiTheme="majorBidi" w:cstheme="majorBidi"/>
        </w:rPr>
        <w:tab/>
        <w:t>Hyper-Text Markup Language</w:t>
      </w:r>
    </w:p>
    <w:p w14:paraId="36C508CC"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CSS</w:t>
      </w:r>
      <w:r w:rsidRPr="00A91669">
        <w:rPr>
          <w:rFonts w:asciiTheme="majorBidi" w:hAnsiTheme="majorBidi" w:cstheme="majorBidi"/>
        </w:rPr>
        <w:tab/>
      </w:r>
      <w:r w:rsidRPr="00A91669">
        <w:rPr>
          <w:rFonts w:asciiTheme="majorBidi" w:hAnsiTheme="majorBidi" w:cstheme="majorBidi"/>
        </w:rPr>
        <w:tab/>
        <w:t>Cascading Style Sheets</w:t>
      </w:r>
    </w:p>
    <w:p w14:paraId="3FEF4629"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AJAX</w:t>
      </w:r>
      <w:r w:rsidRPr="00A91669">
        <w:rPr>
          <w:rFonts w:asciiTheme="majorBidi" w:hAnsiTheme="majorBidi" w:cstheme="majorBidi"/>
        </w:rPr>
        <w:t xml:space="preserve"> </w:t>
      </w:r>
      <w:r w:rsidRPr="00A91669">
        <w:rPr>
          <w:rFonts w:asciiTheme="majorBidi" w:hAnsiTheme="majorBidi" w:cstheme="majorBidi"/>
        </w:rPr>
        <w:tab/>
      </w:r>
      <w:r w:rsidRPr="00A91669">
        <w:rPr>
          <w:rFonts w:asciiTheme="majorBidi" w:hAnsiTheme="majorBidi" w:cstheme="majorBidi"/>
        </w:rPr>
        <w:tab/>
        <w:t>Asynchronous JavaScript and XML</w:t>
      </w:r>
    </w:p>
    <w:p w14:paraId="59637ABE"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PHP</w:t>
      </w:r>
      <w:r w:rsidRPr="00A91669">
        <w:rPr>
          <w:rFonts w:asciiTheme="majorBidi" w:hAnsiTheme="majorBidi" w:cstheme="majorBidi"/>
        </w:rPr>
        <w:tab/>
      </w:r>
      <w:r w:rsidRPr="00A91669">
        <w:rPr>
          <w:rFonts w:asciiTheme="majorBidi" w:hAnsiTheme="majorBidi" w:cstheme="majorBidi"/>
        </w:rPr>
        <w:tab/>
        <w:t>Hypertext Preprocessor</w:t>
      </w:r>
    </w:p>
    <w:p w14:paraId="7B22F222" w14:textId="77777777" w:rsid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IDE</w:t>
      </w:r>
      <w:r w:rsidRPr="00A91669">
        <w:rPr>
          <w:rFonts w:asciiTheme="majorBidi" w:hAnsiTheme="majorBidi" w:cstheme="majorBidi"/>
        </w:rPr>
        <w:tab/>
      </w:r>
      <w:r w:rsidRPr="00A91669">
        <w:rPr>
          <w:rFonts w:asciiTheme="majorBidi" w:hAnsiTheme="majorBidi" w:cstheme="majorBidi"/>
        </w:rPr>
        <w:tab/>
        <w:t>Integrated Development Environment</w:t>
      </w:r>
    </w:p>
    <w:p w14:paraId="19C3D131" w14:textId="654AA182"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GUI</w:t>
      </w:r>
      <w:r w:rsidRPr="00A91669">
        <w:rPr>
          <w:rFonts w:asciiTheme="majorBidi" w:hAnsiTheme="majorBidi" w:cstheme="majorBidi"/>
        </w:rPr>
        <w:tab/>
      </w:r>
      <w:r w:rsidRPr="00A91669">
        <w:rPr>
          <w:rFonts w:asciiTheme="majorBidi" w:hAnsiTheme="majorBidi" w:cstheme="majorBidi"/>
        </w:rPr>
        <w:tab/>
        <w:t>Graphical User Interface</w:t>
      </w:r>
    </w:p>
    <w:p w14:paraId="083D0A30" w14:textId="77777777" w:rsidR="00A91669" w:rsidRPr="00A91669" w:rsidRDefault="00A91669" w:rsidP="00F61C37">
      <w:pPr>
        <w:pStyle w:val="BodyText"/>
        <w:spacing w:line="240" w:lineRule="auto"/>
        <w:jc w:val="left"/>
        <w:rPr>
          <w:rFonts w:asciiTheme="majorBidi" w:hAnsiTheme="majorBidi" w:cstheme="majorBidi"/>
        </w:rPr>
      </w:pPr>
      <w:r w:rsidRPr="00FB21BD">
        <w:rPr>
          <w:rFonts w:asciiTheme="majorBidi" w:hAnsiTheme="majorBidi" w:cstheme="majorBidi"/>
          <w:b/>
          <w:bCs/>
        </w:rPr>
        <w:t>XML</w:t>
      </w:r>
      <w:r w:rsidRPr="00A91669">
        <w:rPr>
          <w:rFonts w:asciiTheme="majorBidi" w:hAnsiTheme="majorBidi" w:cstheme="majorBidi"/>
        </w:rPr>
        <w:tab/>
      </w:r>
      <w:r w:rsidRPr="00A91669">
        <w:rPr>
          <w:rFonts w:asciiTheme="majorBidi" w:hAnsiTheme="majorBidi" w:cstheme="majorBidi"/>
        </w:rPr>
        <w:tab/>
        <w:t>Extensible Markup Language</w:t>
      </w:r>
    </w:p>
    <w:p w14:paraId="64B5C37D"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SQL</w:t>
      </w:r>
      <w:r w:rsidRPr="00A91669">
        <w:rPr>
          <w:rFonts w:asciiTheme="majorBidi" w:hAnsiTheme="majorBidi" w:cstheme="majorBidi"/>
        </w:rPr>
        <w:tab/>
      </w:r>
      <w:r w:rsidRPr="00A91669">
        <w:rPr>
          <w:rFonts w:asciiTheme="majorBidi" w:hAnsiTheme="majorBidi" w:cstheme="majorBidi"/>
        </w:rPr>
        <w:tab/>
        <w:t>Structure Query Language</w:t>
      </w:r>
    </w:p>
    <w:p w14:paraId="2C196D73"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IT</w:t>
      </w:r>
      <w:r w:rsidRPr="00A91669">
        <w:rPr>
          <w:rFonts w:asciiTheme="majorBidi" w:hAnsiTheme="majorBidi" w:cstheme="majorBidi"/>
        </w:rPr>
        <w:tab/>
      </w:r>
      <w:r w:rsidRPr="00A91669">
        <w:rPr>
          <w:rFonts w:asciiTheme="majorBidi" w:hAnsiTheme="majorBidi" w:cstheme="majorBidi"/>
        </w:rPr>
        <w:tab/>
        <w:t>Information Technology</w:t>
      </w:r>
    </w:p>
    <w:p w14:paraId="6688A2DA" w14:textId="77777777" w:rsidR="00A91669" w:rsidRPr="00A91669" w:rsidRDefault="00A91669" w:rsidP="00F61C37">
      <w:pPr>
        <w:pStyle w:val="BodyText"/>
        <w:spacing w:line="240" w:lineRule="auto"/>
        <w:jc w:val="left"/>
        <w:rPr>
          <w:rFonts w:asciiTheme="majorBidi" w:hAnsiTheme="majorBidi" w:cstheme="majorBidi"/>
        </w:rPr>
      </w:pPr>
      <w:r w:rsidRPr="00A91669">
        <w:rPr>
          <w:rFonts w:asciiTheme="majorBidi" w:hAnsiTheme="majorBidi" w:cstheme="majorBidi"/>
          <w:b/>
          <w:bCs/>
        </w:rPr>
        <w:t>ERD</w:t>
      </w:r>
      <w:r w:rsidRPr="00A91669">
        <w:rPr>
          <w:rFonts w:asciiTheme="majorBidi" w:hAnsiTheme="majorBidi" w:cstheme="majorBidi"/>
        </w:rPr>
        <w:tab/>
      </w:r>
      <w:r w:rsidRPr="00A91669">
        <w:rPr>
          <w:rFonts w:asciiTheme="majorBidi" w:hAnsiTheme="majorBidi" w:cstheme="majorBidi"/>
        </w:rPr>
        <w:tab/>
        <w:t>Entity Relationship Diagram</w:t>
      </w:r>
    </w:p>
    <w:p w14:paraId="30E8FCB1" w14:textId="4F74AE33" w:rsidR="00BF46CF" w:rsidRDefault="00BF46CF" w:rsidP="00A6336A">
      <w:pPr>
        <w:pStyle w:val="Heading1"/>
      </w:pPr>
      <w:r>
        <w:lastRenderedPageBreak/>
        <w:br/>
      </w:r>
      <w:bookmarkStart w:id="10" w:name="_Toc305575984"/>
      <w:bookmarkStart w:id="11" w:name="_Toc105161261"/>
      <w:r w:rsidR="00A6336A">
        <w:t>Introduction</w:t>
      </w:r>
      <w:bookmarkEnd w:id="10"/>
      <w:bookmarkEnd w:id="11"/>
    </w:p>
    <w:p w14:paraId="146866EB" w14:textId="50494626" w:rsidR="00E74636" w:rsidRDefault="00426465" w:rsidP="00426465">
      <w:pPr>
        <w:jc w:val="both"/>
        <w:rPr>
          <w:sz w:val="24"/>
          <w:szCs w:val="24"/>
        </w:rPr>
      </w:pPr>
      <w:r w:rsidRPr="00426465">
        <w:rPr>
          <w:sz w:val="24"/>
          <w:szCs w:val="24"/>
        </w:rPr>
        <w:t xml:space="preserve">In the twenty-first century, individuals communicate through social networking. Individuals are divided into specific groups through social networking, such as small communities or local subdivisions. Social networking may also occur in person, especially at work, at colleges, and in high schools, but it is most commonly online. This is </w:t>
      </w:r>
      <w:r w:rsidR="00CE17C0" w:rsidRPr="00426465">
        <w:rPr>
          <w:sz w:val="24"/>
          <w:szCs w:val="24"/>
        </w:rPr>
        <w:t>because</w:t>
      </w:r>
      <w:r w:rsidRPr="00426465">
        <w:rPr>
          <w:sz w:val="24"/>
          <w:szCs w:val="24"/>
        </w:rPr>
        <w:t>,</w:t>
      </w:r>
      <w:r w:rsidR="007F5F00">
        <w:rPr>
          <w:sz w:val="24"/>
          <w:szCs w:val="24"/>
        </w:rPr>
        <w:t xml:space="preserve"> </w:t>
      </w:r>
      <w:r w:rsidRPr="00426465">
        <w:rPr>
          <w:sz w:val="24"/>
          <w:szCs w:val="24"/>
        </w:rPr>
        <w:t>like most high schools, universities, and workplaces, the internet is home to millions of individuals looking to meet new people.</w:t>
      </w:r>
    </w:p>
    <w:p w14:paraId="00F05A6D" w14:textId="77777777" w:rsidR="00426465" w:rsidRPr="00AB71CD" w:rsidRDefault="00426465" w:rsidP="00AB71CD"/>
    <w:p w14:paraId="4AB750B1" w14:textId="7758356E" w:rsidR="00AB71CD" w:rsidRDefault="00C2102C" w:rsidP="009A34DA">
      <w:pPr>
        <w:jc w:val="both"/>
        <w:rPr>
          <w:sz w:val="24"/>
        </w:rPr>
      </w:pPr>
      <w:r>
        <w:rPr>
          <w:sz w:val="24"/>
        </w:rPr>
        <w:t>The mapping and measurement of interactions and flows between individuals, groups, organizations, computers, URLs, and other related information and knowledge entities constitutes a social network. People and groups form the network's nodes, while the links represent interactions or flows between them. The social network analyzes human interactions in both a visual and quantitative way.</w:t>
      </w:r>
    </w:p>
    <w:p w14:paraId="1AE6EC78" w14:textId="77777777" w:rsidR="0011162C" w:rsidRPr="00AB71CD" w:rsidRDefault="0011162C" w:rsidP="00AB71CD"/>
    <w:p w14:paraId="0252D319" w14:textId="7D4C5539" w:rsidR="00AB71CD" w:rsidRDefault="00C2102C" w:rsidP="008E761D">
      <w:pPr>
        <w:jc w:val="both"/>
        <w:rPr>
          <w:sz w:val="24"/>
        </w:rPr>
      </w:pPr>
      <w:r>
        <w:rPr>
          <w:sz w:val="24"/>
        </w:rPr>
        <w:t>The social networking website project is a large undertaking that includes features such as profile updating, friend list organizing, and a variety of additional applications to improve the website's overall appearance and feel. However, we are focusing on three key aspects or modules in this project: group and community pages, and profile management.</w:t>
      </w:r>
    </w:p>
    <w:p w14:paraId="1C57F177" w14:textId="77777777" w:rsidR="008E761D" w:rsidRPr="00AB71CD" w:rsidRDefault="008E761D" w:rsidP="00AB71CD"/>
    <w:p w14:paraId="75865ABA" w14:textId="77777777" w:rsidR="007E2D26" w:rsidRDefault="007E2D26" w:rsidP="009A34DA">
      <w:pPr>
        <w:pStyle w:val="TOC2"/>
      </w:pPr>
      <w:r>
        <w:t>The group's module allows individuals to create and join groups of like-minded people and hobbies, as well as identify which members share mutual interests that might benefit one another.</w:t>
      </w:r>
    </w:p>
    <w:p w14:paraId="3E53979E" w14:textId="77777777" w:rsidR="007E2D26" w:rsidRDefault="007E2D26" w:rsidP="009A34DA">
      <w:pPr>
        <w:pStyle w:val="TOC2"/>
      </w:pPr>
    </w:p>
    <w:p w14:paraId="27EC6097" w14:textId="77777777" w:rsidR="007E2D26" w:rsidRDefault="007E2D26" w:rsidP="009A34DA">
      <w:pPr>
        <w:pStyle w:val="TOC2"/>
      </w:pPr>
      <w:r>
        <w:t>The purpose of community pages is to bring people together around a common interest. It allows people to learn about a topic and share their opinions and ideas about it.</w:t>
      </w:r>
    </w:p>
    <w:p w14:paraId="324252AE" w14:textId="77777777" w:rsidR="007E2D26" w:rsidRDefault="007E2D26" w:rsidP="009A34DA">
      <w:pPr>
        <w:pStyle w:val="TOC2"/>
      </w:pPr>
    </w:p>
    <w:p w14:paraId="60248B61" w14:textId="77777777" w:rsidR="007E2D26" w:rsidRDefault="007E2D26" w:rsidP="009A34DA">
      <w:pPr>
        <w:pStyle w:val="TOC2"/>
      </w:pPr>
      <w:r>
        <w:t>The profile management module keeps track of a user's information, such as name, likes, dislikes, interests, status, etc.</w:t>
      </w:r>
    </w:p>
    <w:p w14:paraId="09BA02D4" w14:textId="0F0B02D4" w:rsidR="004875F8" w:rsidRPr="00421947" w:rsidRDefault="004875F8" w:rsidP="006E5F97">
      <w:pPr>
        <w:jc w:val="both"/>
      </w:pPr>
      <w:r w:rsidRPr="004875F8">
        <w:rPr>
          <w:sz w:val="24"/>
        </w:rPr>
        <w:lastRenderedPageBreak/>
        <w:t>On social networking sites, profiles and friend lists are two important elements. The final feature is public commentary. Individuals can leave comments on their friends' profiles using this function. These remarks are publicly published and available to everyone with access to that profile.</w:t>
      </w:r>
    </w:p>
    <w:p w14:paraId="08B46E38" w14:textId="38B65B3E" w:rsidR="00BF53D2" w:rsidRPr="00BF53D2" w:rsidRDefault="00A6336A" w:rsidP="00BF53D2">
      <w:pPr>
        <w:pStyle w:val="Heading2"/>
        <w:numPr>
          <w:ilvl w:val="1"/>
          <w:numId w:val="6"/>
        </w:numPr>
      </w:pPr>
      <w:bookmarkStart w:id="12" w:name="_Toc105161262"/>
      <w:bookmarkStart w:id="13" w:name="_Toc303769554"/>
      <w:bookmarkStart w:id="14" w:name="_Toc303770869"/>
      <w:bookmarkStart w:id="15" w:name="_Toc305578412"/>
      <w:r>
        <w:t>Project Background</w:t>
      </w:r>
      <w:bookmarkEnd w:id="12"/>
    </w:p>
    <w:p w14:paraId="203EDCBC" w14:textId="1C7B51FD" w:rsidR="00AB71CD" w:rsidRDefault="004875F8" w:rsidP="004875F8">
      <w:pPr>
        <w:jc w:val="both"/>
        <w:rPr>
          <w:sz w:val="24"/>
        </w:rPr>
      </w:pPr>
      <w:r w:rsidRPr="004875F8">
        <w:rPr>
          <w:sz w:val="24"/>
        </w:rPr>
        <w:t xml:space="preserve">Social networking sites (SNSs) like Facebook, WhatsApp, and Instagram have drawn millions of users since their launches, with many of them incorporating them into their daily routines. Approximately 2 billion active users are currently browsing these websites </w:t>
      </w:r>
      <w:r w:rsidR="00B919A6">
        <w:rPr>
          <w:sz w:val="24"/>
        </w:rPr>
        <w:t>daily</w:t>
      </w:r>
      <w:r w:rsidRPr="004875F8">
        <w:rPr>
          <w:sz w:val="24"/>
        </w:rPr>
        <w:t>.</w:t>
      </w:r>
    </w:p>
    <w:p w14:paraId="1A875EE2" w14:textId="77777777" w:rsidR="004875F8" w:rsidRPr="00AB71CD" w:rsidRDefault="004875F8" w:rsidP="00AB71CD"/>
    <w:p w14:paraId="2C434EFE" w14:textId="7CEE6237" w:rsidR="003510EE" w:rsidRDefault="0046226A" w:rsidP="00BC1696">
      <w:pPr>
        <w:jc w:val="both"/>
        <w:rPr>
          <w:sz w:val="24"/>
        </w:rPr>
      </w:pPr>
      <w:r w:rsidRPr="0046226A">
        <w:rPr>
          <w:sz w:val="24"/>
        </w:rPr>
        <w:t>Students now do not have time to share with their classmates. As a result, universities require a method for effectively distributing messages and connecting with others. People, on the other hand, want everyone to know about them and want to expand their network.</w:t>
      </w:r>
    </w:p>
    <w:p w14:paraId="3A274558" w14:textId="17E965CB" w:rsidR="001D2B50" w:rsidRDefault="001D2B50" w:rsidP="00BC1696">
      <w:pPr>
        <w:pStyle w:val="root-block-node"/>
        <w:spacing w:line="360" w:lineRule="auto"/>
        <w:jc w:val="both"/>
        <w:rPr>
          <w:rFonts w:asciiTheme="majorBidi" w:hAnsiTheme="majorBidi" w:cstheme="majorBidi"/>
        </w:rPr>
      </w:pPr>
      <w:r w:rsidRPr="001D2B50">
        <w:rPr>
          <w:rFonts w:asciiTheme="majorBidi" w:hAnsiTheme="majorBidi" w:cstheme="majorBidi"/>
        </w:rPr>
        <w:t>There are several techniques to gain recognition, but they all require a large sum of money to be effective. On the other hand, social networking is one of the most cost-effective strategies to get recognition. If we consider several scenarios in which individuals demand something that is not given by that application, they must rely on other resources, whether they are urgently necessary. As a result, gathering such resources and putting them to their intended use takes a substantial amount of time under that scenario.</w:t>
      </w:r>
    </w:p>
    <w:p w14:paraId="45C7B8D0" w14:textId="3B620AC1" w:rsidR="00734B90" w:rsidRPr="00BC1696" w:rsidRDefault="00734B90" w:rsidP="00BC1696">
      <w:pPr>
        <w:pStyle w:val="root-block-node"/>
        <w:spacing w:line="360" w:lineRule="auto"/>
        <w:jc w:val="both"/>
        <w:rPr>
          <w:rFonts w:asciiTheme="majorBidi" w:hAnsiTheme="majorBidi" w:cstheme="majorBidi"/>
        </w:rPr>
      </w:pPr>
      <w:r w:rsidRPr="00734B90">
        <w:rPr>
          <w:rFonts w:asciiTheme="majorBidi" w:hAnsiTheme="majorBidi" w:cstheme="majorBidi"/>
        </w:rPr>
        <w:t>The website will assign a bridge among students to link the student with the entire institution and provide a variety of features to assist him in becoming more productive and successful.</w:t>
      </w:r>
    </w:p>
    <w:p w14:paraId="0184BC24" w14:textId="4C71444D" w:rsidR="00617DD9" w:rsidRDefault="00A6336A" w:rsidP="00617DD9">
      <w:pPr>
        <w:pStyle w:val="Heading2"/>
      </w:pPr>
      <w:bookmarkStart w:id="16" w:name="_Toc105161263"/>
      <w:r>
        <w:lastRenderedPageBreak/>
        <w:t>Problem Statement</w:t>
      </w:r>
      <w:bookmarkEnd w:id="16"/>
    </w:p>
    <w:p w14:paraId="356BD3B6" w14:textId="713B2DC7" w:rsidR="00DB22C4" w:rsidRPr="00DB22C4" w:rsidRDefault="009A34DA" w:rsidP="00DB22C4">
      <w:pPr>
        <w:pStyle w:val="BodyText"/>
        <w:spacing w:line="360" w:lineRule="auto"/>
      </w:pPr>
      <w:r>
        <w:t>People face many issues in their personal and professional lives if social networking services are not available. As we all know, social networking was created to facilitate social communication.</w:t>
      </w:r>
    </w:p>
    <w:p w14:paraId="5B7E5F55" w14:textId="1C09DC0D" w:rsidR="00FA45BB" w:rsidRDefault="00FE173F" w:rsidP="009A34DA">
      <w:pPr>
        <w:pStyle w:val="StyleTOC2Justified"/>
      </w:pPr>
      <w:r w:rsidRPr="00FE173F">
        <w:t>Although recent technology advancements have lowered barriers between individuals, social life among students inside their colleges may be chaotic and confusing.</w:t>
      </w:r>
    </w:p>
    <w:p w14:paraId="414B9FFC" w14:textId="77777777" w:rsidR="00FE173F" w:rsidRDefault="00FE173F" w:rsidP="009A34DA">
      <w:pPr>
        <w:pStyle w:val="StyleTOC2Justified"/>
      </w:pPr>
    </w:p>
    <w:p w14:paraId="00F375EE" w14:textId="5C112895" w:rsidR="008E56F1" w:rsidRDefault="005B70D3" w:rsidP="009A34DA">
      <w:pPr>
        <w:pStyle w:val="StyleTOC2Justified"/>
      </w:pPr>
      <w:r>
        <w:t>A study by researchers at the University of Minnesota "found that of the students observed, 94 percent used the Internet, 82 percent went online at home, and 77 percent had a profile on a social networking site." (Staff, 2008).</w:t>
      </w:r>
    </w:p>
    <w:p w14:paraId="26945BA1" w14:textId="77777777" w:rsidR="00FE173F" w:rsidRPr="002E1197" w:rsidRDefault="00FE173F" w:rsidP="009A34DA">
      <w:pPr>
        <w:pStyle w:val="StyleTOC2Justified"/>
      </w:pPr>
    </w:p>
    <w:p w14:paraId="16FFCF0E" w14:textId="01CE2045" w:rsidR="008E56F1" w:rsidRDefault="007E4890" w:rsidP="009A34DA">
      <w:pPr>
        <w:pStyle w:val="StyleTOC2Justified"/>
      </w:pPr>
      <w:r>
        <w:t>According to a survey that was conducted by the Whitmore School of Business and Economics and by the University of New Hampshire, they interviewed 1,127 college students. Among these students, 96% use Facebook, 8.4 out of 10 use YouTube, 20% use blogs, 1.4 out of 10 use Twitter, 12% use "Myspace" and 1 out of 10 use LinkedIn. Also, 81% of college students use social sites (oclc.org). These statistics seem to show that many college students often use social networks or social media, but the number of these websites is high enough to make the usage of these websites unorganized and unmanaged, which will leave some students unable to connect with their colleagues and teachers. (Egot, 2017).</w:t>
      </w:r>
    </w:p>
    <w:p w14:paraId="7BE9052F" w14:textId="3578C98C" w:rsidR="00DB22C4" w:rsidRDefault="00DB22C4" w:rsidP="009A34DA">
      <w:pPr>
        <w:pStyle w:val="StyleTOC2Justified"/>
      </w:pPr>
    </w:p>
    <w:p w14:paraId="25C8ECB7" w14:textId="47EC046B" w:rsidR="00F1683B" w:rsidRPr="00E9605F" w:rsidRDefault="00107E25" w:rsidP="009A34DA">
      <w:pPr>
        <w:pStyle w:val="StyleTOC2Justified"/>
      </w:pPr>
      <w:r>
        <w:t>Another challenge we face without social networking platforms is a lack of knowledge exchange. If we don't have access to the medium, it's difficult to come up with an idea or express it to others. If we consider ourselves without the social networking site, we can probably think of a few more examples. As a result, it has a significant presence in people's lives.</w:t>
      </w:r>
    </w:p>
    <w:p w14:paraId="70AAAA8A" w14:textId="0DC1B76D" w:rsidR="00BB2A17" w:rsidRPr="00BB2A17" w:rsidRDefault="00D1681F" w:rsidP="00BB2A17">
      <w:pPr>
        <w:pStyle w:val="Heading2"/>
      </w:pPr>
      <w:bookmarkStart w:id="17" w:name="_Toc105161264"/>
      <w:r>
        <w:lastRenderedPageBreak/>
        <w:t>Project Objectives</w:t>
      </w:r>
      <w:bookmarkEnd w:id="17"/>
    </w:p>
    <w:p w14:paraId="2C92B65F" w14:textId="7C95E9AC" w:rsidR="00A04A76" w:rsidRDefault="003B2BA2" w:rsidP="00BA5FC1">
      <w:pPr>
        <w:pStyle w:val="BodyText"/>
      </w:pPr>
      <w:r>
        <w:t>This project's major goal is to create a centralized application that will assist students in promoting themselves inside the university. And the system not only allows for promotion but also allows for the sharing of information and the transfer of data.</w:t>
      </w:r>
    </w:p>
    <w:p w14:paraId="2DDCB95C" w14:textId="498EAA92" w:rsidR="00B34AAB" w:rsidRDefault="00B34AAB" w:rsidP="00B068A6">
      <w:pPr>
        <w:pStyle w:val="BodyText"/>
        <w:spacing w:line="360" w:lineRule="auto"/>
      </w:pPr>
      <w:r>
        <w:t>A list of the main project objectives:</w:t>
      </w:r>
    </w:p>
    <w:p w14:paraId="34920119" w14:textId="77777777" w:rsidR="00043A48" w:rsidRDefault="00043A48" w:rsidP="00043A48">
      <w:pPr>
        <w:pStyle w:val="BodyText"/>
        <w:numPr>
          <w:ilvl w:val="0"/>
          <w:numId w:val="10"/>
        </w:numPr>
        <w:spacing w:line="360" w:lineRule="auto"/>
      </w:pPr>
      <w:r w:rsidRPr="00043A48">
        <w:t>Reach your audience by posting on your profile or to the public.</w:t>
      </w:r>
    </w:p>
    <w:p w14:paraId="5CD26CB8" w14:textId="77777777" w:rsidR="00043A48" w:rsidRDefault="00043A48" w:rsidP="00043A48">
      <w:pPr>
        <w:pStyle w:val="BodyText"/>
        <w:numPr>
          <w:ilvl w:val="0"/>
          <w:numId w:val="10"/>
        </w:numPr>
        <w:spacing w:line="360" w:lineRule="auto"/>
      </w:pPr>
      <w:r w:rsidRPr="00043A48">
        <w:t>Texting with students or teachers.</w:t>
      </w:r>
    </w:p>
    <w:p w14:paraId="3DB3313D" w14:textId="77777777" w:rsidR="00043A48" w:rsidRDefault="00043A48" w:rsidP="00043A48">
      <w:pPr>
        <w:pStyle w:val="BodyText"/>
        <w:numPr>
          <w:ilvl w:val="0"/>
          <w:numId w:val="10"/>
        </w:numPr>
        <w:spacing w:line="360" w:lineRule="auto"/>
      </w:pPr>
      <w:r w:rsidRPr="00043A48">
        <w:t>Sharing files, images, or videos with others.</w:t>
      </w:r>
    </w:p>
    <w:p w14:paraId="608B8CAB" w14:textId="77777777" w:rsidR="00043A48" w:rsidRDefault="00043A48" w:rsidP="00043A48">
      <w:pPr>
        <w:pStyle w:val="BodyText"/>
        <w:numPr>
          <w:ilvl w:val="0"/>
          <w:numId w:val="10"/>
        </w:numPr>
        <w:spacing w:line="360" w:lineRule="auto"/>
      </w:pPr>
      <w:r w:rsidRPr="00043A48">
        <w:t>Sharing your location with your students and with individuals.</w:t>
      </w:r>
    </w:p>
    <w:p w14:paraId="2D6FD96E" w14:textId="77777777" w:rsidR="00043A48" w:rsidRDefault="00043A48" w:rsidP="00043A48">
      <w:pPr>
        <w:pStyle w:val="BodyText"/>
        <w:numPr>
          <w:ilvl w:val="0"/>
          <w:numId w:val="10"/>
        </w:numPr>
        <w:spacing w:line="360" w:lineRule="auto"/>
      </w:pPr>
      <w:r w:rsidRPr="00043A48">
        <w:t>Accessing learning resources easier and faster.</w:t>
      </w:r>
    </w:p>
    <w:p w14:paraId="3B6AAC51" w14:textId="06617BE4" w:rsidR="00043A48" w:rsidRDefault="00043A48" w:rsidP="00043A48">
      <w:pPr>
        <w:pStyle w:val="BodyText"/>
        <w:numPr>
          <w:ilvl w:val="0"/>
          <w:numId w:val="10"/>
        </w:numPr>
        <w:spacing w:line="360" w:lineRule="auto"/>
      </w:pPr>
      <w:r w:rsidRPr="00043A48">
        <w:t>List your belongings for sale on the website's integrated market.</w:t>
      </w:r>
    </w:p>
    <w:p w14:paraId="64DA92D9" w14:textId="42C96D37" w:rsidR="00043A48" w:rsidRDefault="00043A48" w:rsidP="00043A48">
      <w:pPr>
        <w:pStyle w:val="BodyText"/>
        <w:numPr>
          <w:ilvl w:val="0"/>
          <w:numId w:val="10"/>
        </w:numPr>
        <w:spacing w:line="360" w:lineRule="auto"/>
      </w:pPr>
      <w:r w:rsidRPr="00043A48">
        <w:t>Get some registration guidance.</w:t>
      </w:r>
    </w:p>
    <w:p w14:paraId="446FB76A" w14:textId="7F2A1E74" w:rsidR="00043A48" w:rsidRDefault="00043A48" w:rsidP="00043A48">
      <w:pPr>
        <w:pStyle w:val="BodyText"/>
        <w:numPr>
          <w:ilvl w:val="0"/>
          <w:numId w:val="10"/>
        </w:numPr>
        <w:spacing w:line="360" w:lineRule="auto"/>
      </w:pPr>
      <w:r w:rsidRPr="00043A48">
        <w:t>Communicate with your colleagues that are in the same subject with premade groups</w:t>
      </w:r>
      <w:r>
        <w:t>.</w:t>
      </w:r>
    </w:p>
    <w:p w14:paraId="0DDF45A6" w14:textId="659C5F99" w:rsidR="000F2412" w:rsidRDefault="000F2412" w:rsidP="000F2412">
      <w:pPr>
        <w:pStyle w:val="BodyText"/>
        <w:numPr>
          <w:ilvl w:val="0"/>
          <w:numId w:val="10"/>
        </w:numPr>
        <w:spacing w:line="360" w:lineRule="auto"/>
      </w:pPr>
      <w:r w:rsidRPr="000F2412">
        <w:t>Get some university navigation guidance with the onboard university map.</w:t>
      </w:r>
    </w:p>
    <w:p w14:paraId="435AAE71" w14:textId="39CD6740" w:rsidR="00BA5FC1" w:rsidRDefault="007075EA" w:rsidP="00043A48">
      <w:pPr>
        <w:pStyle w:val="BodyText"/>
        <w:numPr>
          <w:ilvl w:val="0"/>
          <w:numId w:val="10"/>
        </w:numPr>
        <w:spacing w:line="360" w:lineRule="auto"/>
      </w:pPr>
      <w:r>
        <w:t>Entertainment and having fun.</w:t>
      </w:r>
    </w:p>
    <w:p w14:paraId="17FEC58A" w14:textId="23ECF6F5" w:rsidR="00BE1D2F" w:rsidRDefault="00BE1D2F" w:rsidP="00BE1D2F">
      <w:pPr>
        <w:pStyle w:val="BodyText"/>
        <w:spacing w:line="360" w:lineRule="auto"/>
      </w:pPr>
    </w:p>
    <w:p w14:paraId="0B164801" w14:textId="77777777" w:rsidR="00BE1D2F" w:rsidRDefault="00BE1D2F" w:rsidP="00BE1D2F">
      <w:pPr>
        <w:pStyle w:val="BodyText"/>
        <w:spacing w:line="360" w:lineRule="auto"/>
      </w:pPr>
    </w:p>
    <w:p w14:paraId="7BA7FDF4" w14:textId="277999D8" w:rsidR="00476C22" w:rsidRPr="002E1197" w:rsidRDefault="000F22E1" w:rsidP="00AA336C">
      <w:pPr>
        <w:pStyle w:val="Heading2"/>
      </w:pPr>
      <w:bookmarkStart w:id="18" w:name="_Toc105161265"/>
      <w:r>
        <w:lastRenderedPageBreak/>
        <w:t>Project Significance</w:t>
      </w:r>
      <w:bookmarkEnd w:id="18"/>
    </w:p>
    <w:p w14:paraId="7FD305A1" w14:textId="62B5CCC4" w:rsidR="008A7E40" w:rsidRDefault="008D2CE1" w:rsidP="009A34DA">
      <w:pPr>
        <w:pStyle w:val="StyleTOC2Justified"/>
      </w:pPr>
      <w:r w:rsidRPr="008D2CE1">
        <w:t>Social network sites sometimes give advantages to students inside their universities or among certain institutions outside of colleges, by sharing information and files among the university students, these activities are also considered by teachers who wish to support the college's professional community. and considered by the university president where he can encourage the use of these types of platforms.</w:t>
      </w:r>
    </w:p>
    <w:p w14:paraId="737D57A9" w14:textId="77777777" w:rsidR="008D2CE1" w:rsidRDefault="008D2CE1" w:rsidP="009A34DA">
      <w:pPr>
        <w:pStyle w:val="StyleTOC2Justified"/>
      </w:pPr>
    </w:p>
    <w:p w14:paraId="4A49471E" w14:textId="1D5D5C37" w:rsidR="008A7E40" w:rsidRDefault="00306423" w:rsidP="009A34DA">
      <w:pPr>
        <w:pStyle w:val="StyleTOC2Justified"/>
      </w:pPr>
      <w:r>
        <w:t xml:space="preserve">With "Triibe," students, teachers, and employees can easily communicate with each other as well as share files, pictures, and videos inside the platform. "Triibe" solves the problem where students must use different social networking sites to communicate and achieve what they were doing, which makes it more efficient and effective for the students. "Triibe" can also help teachers by spreading the word to the </w:t>
      </w:r>
      <w:r w:rsidR="004D1119">
        <w:t>student’s</w:t>
      </w:r>
      <w:r>
        <w:t xml:space="preserve"> using groups inside the platform.</w:t>
      </w:r>
    </w:p>
    <w:p w14:paraId="783A2B14" w14:textId="77777777" w:rsidR="008A7E40" w:rsidRPr="002E1197" w:rsidRDefault="008A7E40" w:rsidP="009A34DA">
      <w:pPr>
        <w:pStyle w:val="StyleTOC2Justified"/>
      </w:pPr>
    </w:p>
    <w:p w14:paraId="617D98F1" w14:textId="4394C78D" w:rsidR="00CD4EFB" w:rsidRDefault="00822DF6" w:rsidP="009A34DA">
      <w:pPr>
        <w:pStyle w:val="StyleTOC2Justified"/>
      </w:pPr>
      <w:r>
        <w:t>Students and instructors can also remain in touch with former friends and colleagues by using Triibe.</w:t>
      </w:r>
    </w:p>
    <w:p w14:paraId="71779BFD" w14:textId="77777777" w:rsidR="00D87D92" w:rsidRPr="00BB2A17" w:rsidRDefault="00D87D92" w:rsidP="009A34DA">
      <w:pPr>
        <w:pStyle w:val="StyleTOC2Justified"/>
      </w:pPr>
    </w:p>
    <w:p w14:paraId="75CBF87F" w14:textId="5BB5D04D" w:rsidR="00D1681F" w:rsidRDefault="00473C4C" w:rsidP="00D1681F">
      <w:pPr>
        <w:pStyle w:val="Heading2"/>
      </w:pPr>
      <w:bookmarkStart w:id="19" w:name="_Toc105161266"/>
      <w:r>
        <w:rPr>
          <w:noProof/>
        </w:rPr>
        <w:lastRenderedPageBreak/>
        <w:drawing>
          <wp:anchor distT="0" distB="0" distL="114300" distR="114300" simplePos="0" relativeHeight="251657216" behindDoc="0" locked="0" layoutInCell="1" allowOverlap="1" wp14:anchorId="3EC14C1C" wp14:editId="00B45A49">
            <wp:simplePos x="0" y="0"/>
            <wp:positionH relativeFrom="column">
              <wp:posOffset>-1289050</wp:posOffset>
            </wp:positionH>
            <wp:positionV relativeFrom="paragraph">
              <wp:posOffset>931876</wp:posOffset>
            </wp:positionV>
            <wp:extent cx="7244715" cy="5300345"/>
            <wp:effectExtent l="133350" t="114300" r="127635" b="147955"/>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4715" cy="5300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681F">
        <w:t xml:space="preserve">Project </w:t>
      </w:r>
      <w:r w:rsidR="00D1681F" w:rsidRPr="00D1681F">
        <w:t>Gantt</w:t>
      </w:r>
      <w:r w:rsidR="00D1681F">
        <w:t xml:space="preserve"> C</w:t>
      </w:r>
      <w:r w:rsidR="00D1681F" w:rsidRPr="00D1681F">
        <w:t>hart</w:t>
      </w:r>
      <w:bookmarkEnd w:id="19"/>
    </w:p>
    <w:p w14:paraId="46ABA182" w14:textId="1CAB47EA" w:rsidR="00F5318F" w:rsidRPr="000E05BF" w:rsidRDefault="00F5318F" w:rsidP="000E05BF">
      <w:pPr>
        <w:pStyle w:val="FigureTitle"/>
        <w:jc w:val="center"/>
      </w:pPr>
      <w:bookmarkStart w:id="20" w:name="_Toc105161116"/>
      <w:r w:rsidRPr="000E05BF">
        <w:t>Figure 1.1: Project Gantt Chart (Tasks)</w:t>
      </w:r>
      <w:bookmarkEnd w:id="20"/>
    </w:p>
    <w:p w14:paraId="50AC2CA0" w14:textId="38671816" w:rsidR="00D1681F" w:rsidRDefault="00D1681F" w:rsidP="00D1681F">
      <w:pPr>
        <w:pStyle w:val="BodyText"/>
      </w:pPr>
    </w:p>
    <w:p w14:paraId="6613DFC7" w14:textId="2A34606C" w:rsidR="000D292C" w:rsidRDefault="000D292C" w:rsidP="00D1681F">
      <w:pPr>
        <w:pStyle w:val="BodyText"/>
      </w:pPr>
    </w:p>
    <w:p w14:paraId="3663E39B" w14:textId="77777777" w:rsidR="00F24D78" w:rsidRDefault="00F24D78" w:rsidP="00D1681F">
      <w:pPr>
        <w:pStyle w:val="BodyText"/>
      </w:pPr>
    </w:p>
    <w:p w14:paraId="6C71920F" w14:textId="5B10C58B" w:rsidR="00F5318F" w:rsidRPr="000E05BF" w:rsidRDefault="00F5318F" w:rsidP="000E05BF">
      <w:pPr>
        <w:pStyle w:val="FigureTitle"/>
        <w:jc w:val="center"/>
      </w:pPr>
      <w:bookmarkStart w:id="21" w:name="_Toc105161117"/>
      <w:r w:rsidRPr="000E05BF">
        <w:lastRenderedPageBreak/>
        <w:t>Figure 1.2: Project Gantt Chart (Chart)</w:t>
      </w:r>
      <w:bookmarkEnd w:id="21"/>
    </w:p>
    <w:p w14:paraId="007C9438" w14:textId="464EE004" w:rsidR="00F5318F" w:rsidRDefault="000D292C" w:rsidP="00F5318F">
      <w:pPr>
        <w:pStyle w:val="BodyText"/>
      </w:pPr>
      <w:r>
        <w:rPr>
          <w:noProof/>
        </w:rPr>
        <w:drawing>
          <wp:anchor distT="0" distB="0" distL="114300" distR="114300" simplePos="0" relativeHeight="251663360" behindDoc="0" locked="0" layoutInCell="1" allowOverlap="1" wp14:anchorId="7FBC0077" wp14:editId="6D9A2A2F">
            <wp:simplePos x="0" y="0"/>
            <wp:positionH relativeFrom="column">
              <wp:posOffset>-1271298</wp:posOffset>
            </wp:positionH>
            <wp:positionV relativeFrom="paragraph">
              <wp:posOffset>-240030</wp:posOffset>
            </wp:positionV>
            <wp:extent cx="7241540" cy="5596255"/>
            <wp:effectExtent l="133350" t="114300" r="130810" b="137795"/>
            <wp:wrapSquare wrapText="bothSides"/>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241540" cy="5596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B33D5E" w14:textId="752354F6" w:rsidR="000D292C" w:rsidRDefault="000D292C" w:rsidP="00D1681F">
      <w:pPr>
        <w:pStyle w:val="BodyText"/>
      </w:pPr>
    </w:p>
    <w:p w14:paraId="677F495E" w14:textId="192E797C" w:rsidR="00907CBA" w:rsidRDefault="00907CBA" w:rsidP="00D1681F">
      <w:pPr>
        <w:pStyle w:val="BodyText"/>
      </w:pPr>
    </w:p>
    <w:p w14:paraId="26F757D3" w14:textId="79F101F4" w:rsidR="00907CBA" w:rsidRDefault="00907CBA" w:rsidP="00D1681F">
      <w:pPr>
        <w:pStyle w:val="BodyText"/>
      </w:pPr>
    </w:p>
    <w:p w14:paraId="44261663" w14:textId="77777777" w:rsidR="00907CBA" w:rsidRDefault="00907CBA" w:rsidP="00907CBA">
      <w:pPr>
        <w:pStyle w:val="Heading2"/>
      </w:pPr>
      <w:bookmarkStart w:id="22" w:name="_Toc94564627"/>
      <w:bookmarkStart w:id="23" w:name="_Toc105161267"/>
      <w:r>
        <w:lastRenderedPageBreak/>
        <w:t>R</w:t>
      </w:r>
      <w:r w:rsidRPr="009B2A1B">
        <w:t xml:space="preserve">ole and </w:t>
      </w:r>
      <w:r>
        <w:t>R</w:t>
      </w:r>
      <w:r w:rsidRPr="009B2A1B">
        <w:t>esponsibility</w:t>
      </w:r>
      <w:bookmarkEnd w:id="22"/>
      <w:bookmarkEnd w:id="23"/>
    </w:p>
    <w:p w14:paraId="0435BD9E" w14:textId="77777777" w:rsidR="00907CBA" w:rsidRDefault="00907CBA" w:rsidP="00907CBA">
      <w:pPr>
        <w:pStyle w:val="BodyText"/>
      </w:pPr>
      <w:r w:rsidRPr="009B2A1B">
        <w:t xml:space="preserve">we organized the tasks and responsibilities among the project team as shown in the </w:t>
      </w:r>
      <w:r w:rsidRPr="00140F4F">
        <w:rPr>
          <w:b/>
          <w:bCs/>
        </w:rPr>
        <w:t>Table 1.1</w:t>
      </w:r>
      <w:r w:rsidRPr="009B2A1B">
        <w:t xml:space="preserve"> below.</w:t>
      </w:r>
    </w:p>
    <w:tbl>
      <w:tblPr>
        <w:tblStyle w:val="TableGridLight"/>
        <w:tblW w:w="8568" w:type="dxa"/>
        <w:tblLayout w:type="fixed"/>
        <w:tblLook w:val="04A0" w:firstRow="1" w:lastRow="0" w:firstColumn="1" w:lastColumn="0" w:noHBand="0" w:noVBand="1"/>
      </w:tblPr>
      <w:tblGrid>
        <w:gridCol w:w="696"/>
        <w:gridCol w:w="1572"/>
        <w:gridCol w:w="360"/>
        <w:gridCol w:w="540"/>
        <w:gridCol w:w="1080"/>
        <w:gridCol w:w="1080"/>
        <w:gridCol w:w="1530"/>
        <w:gridCol w:w="1710"/>
      </w:tblGrid>
      <w:tr w:rsidR="00907CBA" w14:paraId="674BB94F" w14:textId="77777777" w:rsidTr="00DC799D">
        <w:trPr>
          <w:trHeight w:val="728"/>
        </w:trPr>
        <w:tc>
          <w:tcPr>
            <w:tcW w:w="2628" w:type="dxa"/>
            <w:gridSpan w:val="3"/>
            <w:vAlign w:val="center"/>
          </w:tcPr>
          <w:p w14:paraId="5C06608B" w14:textId="442737D8" w:rsidR="00907CBA" w:rsidRPr="00383459" w:rsidRDefault="00907CBA" w:rsidP="000B24DF">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Project</w:t>
            </w:r>
            <w:r w:rsidRPr="00383459">
              <w:rPr>
                <w:rFonts w:asciiTheme="majorBidi" w:hAnsiTheme="majorBidi" w:cstheme="majorBidi"/>
                <w:sz w:val="22"/>
                <w:szCs w:val="22"/>
              </w:rPr>
              <w:t xml:space="preserve">: </w:t>
            </w:r>
            <w:r>
              <w:rPr>
                <w:rFonts w:asciiTheme="majorBidi" w:hAnsiTheme="majorBidi" w:cstheme="majorBidi"/>
                <w:sz w:val="22"/>
                <w:szCs w:val="22"/>
              </w:rPr>
              <w:t>Triibe</w:t>
            </w:r>
          </w:p>
        </w:tc>
        <w:tc>
          <w:tcPr>
            <w:tcW w:w="4230" w:type="dxa"/>
            <w:gridSpan w:val="4"/>
          </w:tcPr>
          <w:p w14:paraId="7BB2AB67"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106698BD" w14:textId="77777777" w:rsidR="00907CBA" w:rsidRPr="00383459" w:rsidRDefault="00907CBA" w:rsidP="009918B6">
            <w:pPr>
              <w:pStyle w:val="BodyText"/>
              <w:spacing w:after="0" w:line="240" w:lineRule="auto"/>
              <w:rPr>
                <w:rFonts w:asciiTheme="majorBidi" w:hAnsiTheme="majorBidi" w:cstheme="majorBidi"/>
                <w:sz w:val="22"/>
                <w:szCs w:val="22"/>
              </w:rPr>
            </w:pPr>
            <w:r w:rsidRPr="00383459">
              <w:rPr>
                <w:rFonts w:asciiTheme="majorBidi" w:hAnsiTheme="majorBidi" w:cstheme="majorBidi"/>
                <w:b/>
                <w:bCs/>
                <w:sz w:val="22"/>
                <w:szCs w:val="22"/>
              </w:rPr>
              <w:t>Prepared By:</w:t>
            </w:r>
            <w:r w:rsidRPr="00383459">
              <w:rPr>
                <w:rFonts w:asciiTheme="majorBidi" w:hAnsiTheme="majorBidi" w:cstheme="majorBidi"/>
                <w:sz w:val="22"/>
                <w:szCs w:val="22"/>
              </w:rPr>
              <w:t xml:space="preserve"> Project team</w:t>
            </w:r>
          </w:p>
          <w:p w14:paraId="4AFE4A20" w14:textId="77777777" w:rsidR="00907CBA" w:rsidRPr="00383459" w:rsidRDefault="00907CBA" w:rsidP="009918B6">
            <w:pPr>
              <w:pStyle w:val="BodyText"/>
              <w:spacing w:after="0" w:line="240" w:lineRule="auto"/>
              <w:rPr>
                <w:rFonts w:asciiTheme="majorBidi" w:hAnsiTheme="majorBidi" w:cstheme="majorBidi"/>
                <w:sz w:val="22"/>
                <w:szCs w:val="22"/>
              </w:rPr>
            </w:pPr>
          </w:p>
        </w:tc>
        <w:tc>
          <w:tcPr>
            <w:tcW w:w="1710" w:type="dxa"/>
            <w:vMerge w:val="restart"/>
            <w:vAlign w:val="center"/>
          </w:tcPr>
          <w:p w14:paraId="186E81B3"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Legend:</w:t>
            </w:r>
          </w:p>
          <w:p w14:paraId="62725BDC" w14:textId="77777777" w:rsidR="00907CBA" w:rsidRPr="00383459" w:rsidRDefault="00907CBA" w:rsidP="003E0091">
            <w:pPr>
              <w:pStyle w:val="BodyText"/>
              <w:spacing w:after="0"/>
              <w:jc w:val="left"/>
              <w:rPr>
                <w:rFonts w:asciiTheme="majorBidi" w:hAnsiTheme="majorBidi" w:cstheme="majorBidi"/>
                <w:b/>
                <w:bCs/>
                <w:sz w:val="22"/>
                <w:szCs w:val="22"/>
              </w:rPr>
            </w:pPr>
            <w:r w:rsidRPr="00383459">
              <w:rPr>
                <w:rFonts w:asciiTheme="majorBidi" w:hAnsiTheme="majorBidi" w:cstheme="majorBidi"/>
                <w:b/>
                <w:bCs/>
                <w:sz w:val="22"/>
                <w:szCs w:val="22"/>
              </w:rPr>
              <w:t>P = primary</w:t>
            </w:r>
          </w:p>
          <w:p w14:paraId="583AEABA" w14:textId="77777777" w:rsidR="00907CBA" w:rsidRPr="00AF3FD0" w:rsidRDefault="00907CBA" w:rsidP="003E0091">
            <w:pPr>
              <w:pStyle w:val="BodyText"/>
              <w:spacing w:after="0"/>
              <w:jc w:val="left"/>
              <w:rPr>
                <w:rFonts w:asciiTheme="majorBidi" w:hAnsiTheme="majorBidi" w:cstheme="majorBidi"/>
                <w:b/>
                <w:bCs/>
                <w:szCs w:val="24"/>
              </w:rPr>
            </w:pPr>
            <w:r w:rsidRPr="00383459">
              <w:rPr>
                <w:rFonts w:asciiTheme="majorBidi" w:hAnsiTheme="majorBidi" w:cstheme="majorBidi"/>
                <w:b/>
                <w:bCs/>
                <w:sz w:val="22"/>
                <w:szCs w:val="22"/>
              </w:rPr>
              <w:t>S = Support</w:t>
            </w:r>
          </w:p>
        </w:tc>
      </w:tr>
      <w:tr w:rsidR="00907CBA" w14:paraId="01C50A2D" w14:textId="77777777" w:rsidTr="00DC799D">
        <w:trPr>
          <w:trHeight w:val="602"/>
        </w:trPr>
        <w:tc>
          <w:tcPr>
            <w:tcW w:w="2628" w:type="dxa"/>
            <w:gridSpan w:val="3"/>
            <w:vMerge w:val="restart"/>
            <w:vAlign w:val="center"/>
          </w:tcPr>
          <w:p w14:paraId="5F110070"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 xml:space="preserve">Manager: </w:t>
            </w:r>
          </w:p>
          <w:p w14:paraId="2A4AA261" w14:textId="560BE3FB" w:rsidR="00907CBA" w:rsidRPr="00383459" w:rsidRDefault="00DC799D" w:rsidP="009918B6">
            <w:pPr>
              <w:pStyle w:val="BodyText"/>
              <w:spacing w:after="0" w:line="240" w:lineRule="auto"/>
              <w:rPr>
                <w:rFonts w:asciiTheme="majorBidi" w:hAnsiTheme="majorBidi" w:cstheme="majorBidi"/>
                <w:sz w:val="22"/>
                <w:szCs w:val="22"/>
              </w:rPr>
            </w:pPr>
            <w:r>
              <w:rPr>
                <w:rFonts w:asciiTheme="majorBidi" w:hAnsiTheme="majorBidi" w:cstheme="majorBidi"/>
                <w:sz w:val="22"/>
                <w:szCs w:val="22"/>
              </w:rPr>
              <w:t xml:space="preserve">Prof. </w:t>
            </w:r>
            <w:r w:rsidR="00907CBA" w:rsidRPr="00383459">
              <w:rPr>
                <w:rFonts w:asciiTheme="majorBidi" w:hAnsiTheme="majorBidi" w:cstheme="majorBidi"/>
                <w:sz w:val="22"/>
                <w:szCs w:val="22"/>
              </w:rPr>
              <w:t>Dr.</w:t>
            </w:r>
            <w:r>
              <w:rPr>
                <w:rFonts w:asciiTheme="majorBidi" w:hAnsiTheme="majorBidi" w:cstheme="majorBidi"/>
                <w:sz w:val="22"/>
                <w:szCs w:val="22"/>
              </w:rPr>
              <w:t xml:space="preserve"> </w:t>
            </w:r>
            <w:r w:rsidR="00907CBA">
              <w:rPr>
                <w:rFonts w:asciiTheme="majorBidi" w:hAnsiTheme="majorBidi" w:cstheme="majorBidi"/>
                <w:sz w:val="22"/>
                <w:szCs w:val="22"/>
              </w:rPr>
              <w:t>Mal</w:t>
            </w:r>
            <w:r>
              <w:rPr>
                <w:rFonts w:asciiTheme="majorBidi" w:hAnsiTheme="majorBidi" w:cstheme="majorBidi"/>
                <w:sz w:val="22"/>
                <w:szCs w:val="22"/>
              </w:rPr>
              <w:t>e</w:t>
            </w:r>
            <w:r w:rsidR="00907CBA">
              <w:rPr>
                <w:rFonts w:asciiTheme="majorBidi" w:hAnsiTheme="majorBidi" w:cstheme="majorBidi"/>
                <w:sz w:val="22"/>
                <w:szCs w:val="22"/>
              </w:rPr>
              <w:t>k</w:t>
            </w:r>
            <w:r>
              <w:rPr>
                <w:rFonts w:asciiTheme="majorBidi" w:hAnsiTheme="majorBidi" w:cstheme="majorBidi"/>
                <w:sz w:val="22"/>
                <w:szCs w:val="22"/>
              </w:rPr>
              <w:t xml:space="preserve"> </w:t>
            </w:r>
            <w:r w:rsidR="00907CBA">
              <w:rPr>
                <w:rFonts w:asciiTheme="majorBidi" w:hAnsiTheme="majorBidi" w:cstheme="majorBidi"/>
                <w:sz w:val="22"/>
                <w:szCs w:val="22"/>
              </w:rPr>
              <w:t>al-ksasbeh</w:t>
            </w:r>
          </w:p>
        </w:tc>
        <w:tc>
          <w:tcPr>
            <w:tcW w:w="4230" w:type="dxa"/>
            <w:gridSpan w:val="4"/>
          </w:tcPr>
          <w:p w14:paraId="0C4426FA" w14:textId="77777777" w:rsidR="00907CBA" w:rsidRPr="00383459" w:rsidRDefault="00907CBA" w:rsidP="009918B6">
            <w:pPr>
              <w:pStyle w:val="BodyText"/>
              <w:spacing w:after="0" w:line="240" w:lineRule="auto"/>
              <w:rPr>
                <w:rFonts w:asciiTheme="majorBidi" w:hAnsiTheme="majorBidi" w:cstheme="majorBidi"/>
                <w:b/>
                <w:bCs/>
                <w:sz w:val="22"/>
                <w:szCs w:val="22"/>
              </w:rPr>
            </w:pPr>
          </w:p>
          <w:p w14:paraId="2D980017" w14:textId="77777777" w:rsidR="00907CBA" w:rsidRPr="00383459" w:rsidRDefault="00907CBA" w:rsidP="009918B6">
            <w:pPr>
              <w:pStyle w:val="BodyText"/>
              <w:spacing w:after="0" w:line="240" w:lineRule="auto"/>
              <w:rPr>
                <w:rFonts w:asciiTheme="majorBidi" w:hAnsiTheme="majorBidi" w:cstheme="majorBidi"/>
                <w:b/>
                <w:bCs/>
                <w:sz w:val="22"/>
                <w:szCs w:val="22"/>
              </w:rPr>
            </w:pPr>
            <w:r w:rsidRPr="00383459">
              <w:rPr>
                <w:rFonts w:asciiTheme="majorBidi" w:hAnsiTheme="majorBidi" w:cstheme="majorBidi"/>
                <w:b/>
                <w:bCs/>
                <w:sz w:val="22"/>
                <w:szCs w:val="22"/>
              </w:rPr>
              <w:t>Page 1 of 1</w:t>
            </w:r>
          </w:p>
          <w:p w14:paraId="3B483FD5" w14:textId="77777777" w:rsidR="00907CBA" w:rsidRPr="00383459" w:rsidRDefault="00907CBA" w:rsidP="009918B6">
            <w:pPr>
              <w:pStyle w:val="BodyText"/>
              <w:spacing w:after="0" w:line="240" w:lineRule="auto"/>
              <w:rPr>
                <w:rFonts w:asciiTheme="majorBidi" w:hAnsiTheme="majorBidi" w:cstheme="majorBidi"/>
                <w:b/>
                <w:bCs/>
                <w:sz w:val="22"/>
                <w:szCs w:val="22"/>
              </w:rPr>
            </w:pPr>
          </w:p>
        </w:tc>
        <w:tc>
          <w:tcPr>
            <w:tcW w:w="1710" w:type="dxa"/>
            <w:vMerge/>
            <w:vAlign w:val="center"/>
          </w:tcPr>
          <w:p w14:paraId="5DC5A12C"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907CBA" w14:paraId="50DA97CF" w14:textId="77777777" w:rsidTr="00DC799D">
        <w:trPr>
          <w:trHeight w:val="827"/>
        </w:trPr>
        <w:tc>
          <w:tcPr>
            <w:tcW w:w="2628" w:type="dxa"/>
            <w:gridSpan w:val="3"/>
            <w:vMerge/>
            <w:vAlign w:val="center"/>
          </w:tcPr>
          <w:p w14:paraId="7F24171E" w14:textId="77777777" w:rsidR="00907CBA" w:rsidRPr="00383459" w:rsidRDefault="00907CBA" w:rsidP="009918B6">
            <w:pPr>
              <w:pStyle w:val="BodyText"/>
              <w:spacing w:after="0" w:line="600" w:lineRule="auto"/>
              <w:rPr>
                <w:rFonts w:asciiTheme="majorBidi" w:hAnsiTheme="majorBidi" w:cstheme="majorBidi"/>
                <w:b/>
                <w:bCs/>
                <w:sz w:val="22"/>
                <w:szCs w:val="22"/>
              </w:rPr>
            </w:pPr>
          </w:p>
        </w:tc>
        <w:tc>
          <w:tcPr>
            <w:tcW w:w="4230" w:type="dxa"/>
            <w:gridSpan w:val="4"/>
          </w:tcPr>
          <w:p w14:paraId="2697D1A3" w14:textId="77777777" w:rsidR="00907CBA" w:rsidRPr="00383459" w:rsidRDefault="00907CBA" w:rsidP="00B47437">
            <w:pPr>
              <w:pStyle w:val="BodyText"/>
              <w:spacing w:after="0" w:line="360" w:lineRule="auto"/>
              <w:jc w:val="center"/>
              <w:rPr>
                <w:rFonts w:asciiTheme="majorBidi" w:hAnsiTheme="majorBidi" w:cstheme="majorBidi"/>
                <w:b/>
                <w:bCs/>
                <w:sz w:val="22"/>
                <w:szCs w:val="22"/>
              </w:rPr>
            </w:pPr>
            <w:r w:rsidRPr="00383459">
              <w:rPr>
                <w:rFonts w:asciiTheme="majorBidi" w:hAnsiTheme="majorBidi" w:cstheme="majorBidi"/>
                <w:b/>
                <w:bCs/>
                <w:sz w:val="22"/>
                <w:szCs w:val="22"/>
              </w:rPr>
              <w:t>Responsibility Matrix</w:t>
            </w:r>
          </w:p>
        </w:tc>
        <w:tc>
          <w:tcPr>
            <w:tcW w:w="1710" w:type="dxa"/>
            <w:vMerge/>
            <w:vAlign w:val="center"/>
          </w:tcPr>
          <w:p w14:paraId="29522ED0" w14:textId="77777777" w:rsidR="00907CBA" w:rsidRPr="00AF3FD0" w:rsidRDefault="00907CBA" w:rsidP="009918B6">
            <w:pPr>
              <w:pStyle w:val="BodyText"/>
              <w:spacing w:after="0" w:line="600" w:lineRule="auto"/>
              <w:rPr>
                <w:rFonts w:asciiTheme="majorBidi" w:hAnsiTheme="majorBidi" w:cstheme="majorBidi"/>
                <w:b/>
                <w:bCs/>
                <w:szCs w:val="24"/>
              </w:rPr>
            </w:pPr>
          </w:p>
        </w:tc>
      </w:tr>
      <w:tr w:rsidR="003E0091" w14:paraId="50485B27" w14:textId="77777777" w:rsidTr="001D628D">
        <w:trPr>
          <w:trHeight w:val="917"/>
        </w:trPr>
        <w:tc>
          <w:tcPr>
            <w:tcW w:w="696" w:type="dxa"/>
            <w:vAlign w:val="center"/>
          </w:tcPr>
          <w:p w14:paraId="6CFECD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61F41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ID</w:t>
            </w:r>
          </w:p>
          <w:p w14:paraId="78278C7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2043E24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Task</w:t>
            </w:r>
          </w:p>
        </w:tc>
        <w:tc>
          <w:tcPr>
            <w:tcW w:w="900" w:type="dxa"/>
            <w:gridSpan w:val="2"/>
            <w:tcBorders>
              <w:right w:val="single" w:sz="4" w:space="0" w:color="BFBFBF" w:themeColor="background1" w:themeShade="BF"/>
            </w:tcBorders>
          </w:tcPr>
          <w:p w14:paraId="674BC6BB" w14:textId="77777777" w:rsidR="003E0091" w:rsidRPr="0071232C" w:rsidRDefault="003E0091" w:rsidP="009918B6">
            <w:pPr>
              <w:pStyle w:val="BodyText"/>
              <w:spacing w:after="0" w:line="240" w:lineRule="auto"/>
              <w:jc w:val="center"/>
              <w:rPr>
                <w:rFonts w:asciiTheme="majorBidi" w:hAnsiTheme="majorBidi" w:cstheme="majorBidi"/>
                <w:b/>
                <w:bCs/>
                <w:sz w:val="18"/>
                <w:szCs w:val="18"/>
              </w:rPr>
            </w:pPr>
          </w:p>
          <w:p w14:paraId="588F4C73" w14:textId="5346EA2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Zaid Al-Tamari</w:t>
            </w:r>
          </w:p>
        </w:tc>
        <w:tc>
          <w:tcPr>
            <w:tcW w:w="1080" w:type="dxa"/>
            <w:tcBorders>
              <w:left w:val="single" w:sz="4" w:space="0" w:color="BFBFBF" w:themeColor="background1" w:themeShade="BF"/>
              <w:bottom w:val="single" w:sz="4" w:space="0" w:color="BFBFBF" w:themeColor="background1" w:themeShade="BF"/>
            </w:tcBorders>
            <w:vAlign w:val="center"/>
          </w:tcPr>
          <w:p w14:paraId="770AA6D2" w14:textId="39D559B4"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Radwan susan</w:t>
            </w:r>
          </w:p>
        </w:tc>
        <w:tc>
          <w:tcPr>
            <w:tcW w:w="1080" w:type="dxa"/>
            <w:tcBorders>
              <w:bottom w:val="single" w:sz="4" w:space="0" w:color="BFBFBF" w:themeColor="background1" w:themeShade="BF"/>
            </w:tcBorders>
          </w:tcPr>
          <w:p w14:paraId="6EAEC870" w14:textId="77777777" w:rsidR="003E0091" w:rsidRPr="00383459" w:rsidRDefault="003E0091" w:rsidP="009918B6">
            <w:pPr>
              <w:pStyle w:val="BodyText"/>
              <w:spacing w:after="0" w:line="240" w:lineRule="auto"/>
              <w:jc w:val="center"/>
              <w:rPr>
                <w:rFonts w:asciiTheme="majorBidi" w:hAnsiTheme="majorBidi" w:cstheme="majorBidi"/>
                <w:b/>
                <w:bCs/>
                <w:sz w:val="22"/>
                <w:szCs w:val="22"/>
              </w:rPr>
            </w:pPr>
          </w:p>
          <w:p w14:paraId="06C50CE9" w14:textId="6EF88C0F"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Omar Thaer</w:t>
            </w:r>
          </w:p>
        </w:tc>
        <w:tc>
          <w:tcPr>
            <w:tcW w:w="1530" w:type="dxa"/>
            <w:tcBorders>
              <w:bottom w:val="single" w:sz="4" w:space="0" w:color="BFBFBF" w:themeColor="background1" w:themeShade="BF"/>
            </w:tcBorders>
            <w:vAlign w:val="center"/>
          </w:tcPr>
          <w:p w14:paraId="4B89A740" w14:textId="00B5D5A5" w:rsidR="003E0091" w:rsidRPr="0071232C" w:rsidRDefault="003E0091" w:rsidP="009918B6">
            <w:pPr>
              <w:pStyle w:val="BodyText"/>
              <w:spacing w:after="0" w:line="240" w:lineRule="auto"/>
              <w:jc w:val="center"/>
              <w:rPr>
                <w:rFonts w:asciiTheme="majorBidi" w:hAnsiTheme="majorBidi" w:cstheme="majorBidi"/>
                <w:sz w:val="18"/>
                <w:szCs w:val="18"/>
              </w:rPr>
            </w:pPr>
            <w:r w:rsidRPr="0071232C">
              <w:rPr>
                <w:rFonts w:asciiTheme="majorBidi" w:hAnsiTheme="majorBidi" w:cstheme="majorBidi"/>
                <w:sz w:val="18"/>
                <w:szCs w:val="18"/>
              </w:rPr>
              <w:t>Doaa Abd Aljbar</w:t>
            </w:r>
          </w:p>
        </w:tc>
        <w:tc>
          <w:tcPr>
            <w:tcW w:w="1710" w:type="dxa"/>
            <w:tcBorders>
              <w:bottom w:val="single" w:sz="4" w:space="0" w:color="BFBFBF" w:themeColor="background1" w:themeShade="BF"/>
            </w:tcBorders>
            <w:vAlign w:val="center"/>
          </w:tcPr>
          <w:p w14:paraId="52C368D7" w14:textId="4D560C95" w:rsidR="003E0091" w:rsidRPr="0071232C" w:rsidRDefault="003E0091" w:rsidP="009918B6">
            <w:pPr>
              <w:pStyle w:val="BodyText"/>
              <w:spacing w:after="0" w:line="240" w:lineRule="auto"/>
              <w:jc w:val="center"/>
              <w:rPr>
                <w:rFonts w:asciiTheme="majorBidi" w:hAnsiTheme="majorBidi" w:cstheme="majorBidi"/>
                <w:b/>
                <w:bCs/>
                <w:sz w:val="18"/>
                <w:szCs w:val="18"/>
              </w:rPr>
            </w:pPr>
            <w:r w:rsidRPr="0071232C">
              <w:rPr>
                <w:rFonts w:asciiTheme="majorBidi" w:hAnsiTheme="majorBidi" w:cstheme="majorBidi"/>
                <w:sz w:val="18"/>
                <w:szCs w:val="18"/>
              </w:rPr>
              <w:t>Hamza Khatari</w:t>
            </w:r>
          </w:p>
        </w:tc>
      </w:tr>
      <w:tr w:rsidR="00907CBA" w14:paraId="102726BC" w14:textId="77777777" w:rsidTr="003E0091">
        <w:trPr>
          <w:trHeight w:val="1169"/>
        </w:trPr>
        <w:tc>
          <w:tcPr>
            <w:tcW w:w="696" w:type="dxa"/>
            <w:vAlign w:val="center"/>
          </w:tcPr>
          <w:p w14:paraId="02DDBCAA"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A</w:t>
            </w:r>
          </w:p>
        </w:tc>
        <w:tc>
          <w:tcPr>
            <w:tcW w:w="1572" w:type="dxa"/>
            <w:vAlign w:val="center"/>
          </w:tcPr>
          <w:p w14:paraId="0F9B82E7" w14:textId="77777777" w:rsidR="00907CBA" w:rsidRPr="00AF3FD0" w:rsidRDefault="00907CBA"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Team Leading</w:t>
            </w:r>
          </w:p>
        </w:tc>
        <w:tc>
          <w:tcPr>
            <w:tcW w:w="900" w:type="dxa"/>
            <w:gridSpan w:val="2"/>
          </w:tcPr>
          <w:p w14:paraId="5BF993C9" w14:textId="77777777" w:rsidR="00907CBA" w:rsidRPr="00AF3FD0" w:rsidRDefault="00907CBA" w:rsidP="009918B6">
            <w:pPr>
              <w:pStyle w:val="BodyText"/>
              <w:spacing w:after="0" w:line="240" w:lineRule="auto"/>
              <w:jc w:val="center"/>
              <w:rPr>
                <w:rFonts w:asciiTheme="majorBidi" w:hAnsiTheme="majorBidi" w:cstheme="majorBidi"/>
                <w:b/>
                <w:bCs/>
                <w:szCs w:val="24"/>
              </w:rPr>
            </w:pPr>
          </w:p>
          <w:p w14:paraId="10A77BE3" w14:textId="77777777" w:rsidR="00907CBA" w:rsidRDefault="00907CBA" w:rsidP="009918B6">
            <w:pPr>
              <w:pStyle w:val="BodyText"/>
              <w:spacing w:after="0" w:line="240" w:lineRule="auto"/>
              <w:jc w:val="center"/>
              <w:rPr>
                <w:rFonts w:asciiTheme="majorBidi" w:hAnsiTheme="majorBidi" w:cstheme="majorBidi"/>
                <w:b/>
                <w:bCs/>
                <w:szCs w:val="24"/>
              </w:rPr>
            </w:pPr>
          </w:p>
          <w:p w14:paraId="04485C3B" w14:textId="77777777" w:rsidR="00907CBA" w:rsidRPr="00AF3FD0" w:rsidRDefault="00907CBA"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5400" w:type="dxa"/>
            <w:gridSpan w:val="4"/>
            <w:tcBorders>
              <w:tl2br w:val="single" w:sz="18" w:space="0" w:color="auto"/>
              <w:tr2bl w:val="single" w:sz="18" w:space="0" w:color="auto"/>
            </w:tcBorders>
            <w:vAlign w:val="center"/>
          </w:tcPr>
          <w:p w14:paraId="6706EFB7" w14:textId="77777777" w:rsidR="00907CBA" w:rsidRPr="00AF3FD0" w:rsidRDefault="00907CBA" w:rsidP="009918B6">
            <w:pPr>
              <w:pStyle w:val="BodyText"/>
              <w:spacing w:after="0" w:line="240" w:lineRule="auto"/>
              <w:rPr>
                <w:rFonts w:asciiTheme="majorBidi" w:hAnsiTheme="majorBidi" w:cstheme="majorBidi"/>
                <w:b/>
                <w:bCs/>
                <w:szCs w:val="24"/>
              </w:rPr>
            </w:pPr>
          </w:p>
        </w:tc>
      </w:tr>
      <w:tr w:rsidR="003E0091" w14:paraId="183987BD" w14:textId="77777777" w:rsidTr="001D628D">
        <w:trPr>
          <w:trHeight w:val="701"/>
        </w:trPr>
        <w:tc>
          <w:tcPr>
            <w:tcW w:w="696" w:type="dxa"/>
            <w:vAlign w:val="center"/>
          </w:tcPr>
          <w:p w14:paraId="4905B950"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BA302A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B</w:t>
            </w:r>
          </w:p>
          <w:p w14:paraId="37AADE7F"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31268FC5"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Document</w:t>
            </w:r>
          </w:p>
          <w:p w14:paraId="2F66460B"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Inspection</w:t>
            </w:r>
          </w:p>
        </w:tc>
        <w:tc>
          <w:tcPr>
            <w:tcW w:w="900" w:type="dxa"/>
            <w:gridSpan w:val="2"/>
          </w:tcPr>
          <w:p w14:paraId="0199E6C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837C893" w14:textId="2253E3C1"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5F16662D" w14:textId="6A6101B6"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95AA938"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61ABBD6" w14:textId="50DB0DF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530" w:type="dxa"/>
            <w:vAlign w:val="center"/>
          </w:tcPr>
          <w:p w14:paraId="6AA4C932"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710" w:type="dxa"/>
            <w:vAlign w:val="center"/>
          </w:tcPr>
          <w:p w14:paraId="4EC775CE" w14:textId="4048B4D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7412837B" w14:textId="77777777" w:rsidTr="001D628D">
        <w:trPr>
          <w:trHeight w:val="701"/>
        </w:trPr>
        <w:tc>
          <w:tcPr>
            <w:tcW w:w="696" w:type="dxa"/>
            <w:vAlign w:val="center"/>
          </w:tcPr>
          <w:p w14:paraId="72191AA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8204CF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C</w:t>
            </w:r>
          </w:p>
          <w:p w14:paraId="1A35608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0CC592E9"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Analysis</w:t>
            </w:r>
          </w:p>
        </w:tc>
        <w:tc>
          <w:tcPr>
            <w:tcW w:w="900" w:type="dxa"/>
            <w:gridSpan w:val="2"/>
          </w:tcPr>
          <w:p w14:paraId="12A1A30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DF807BA" w14:textId="07EC1AF6"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vAlign w:val="center"/>
          </w:tcPr>
          <w:p w14:paraId="0F4D4FA7" w14:textId="54DFD07D"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23F56E6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999D3EB" w14:textId="43E6773F"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3D639811" w14:textId="2E8ACF5D"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30CD98C5" w14:textId="277DEA75"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r w:rsidR="003E0091" w14:paraId="2E89EDC7" w14:textId="77777777" w:rsidTr="001D628D">
        <w:trPr>
          <w:trHeight w:val="42"/>
        </w:trPr>
        <w:tc>
          <w:tcPr>
            <w:tcW w:w="696" w:type="dxa"/>
            <w:vAlign w:val="center"/>
          </w:tcPr>
          <w:p w14:paraId="054B0823"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A83E355"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D</w:t>
            </w:r>
          </w:p>
          <w:p w14:paraId="20B50BB2"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5C8E8102"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Programming</w:t>
            </w:r>
          </w:p>
        </w:tc>
        <w:tc>
          <w:tcPr>
            <w:tcW w:w="900" w:type="dxa"/>
            <w:gridSpan w:val="2"/>
          </w:tcPr>
          <w:p w14:paraId="61F7FF4B"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209CAB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4CB2D2F4" w14:textId="1C3E3137"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0353B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E0EB20C" w14:textId="3780B223"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54D150E0"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7D187C0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403B8A4C" w14:textId="77777777" w:rsidTr="001D628D">
        <w:tc>
          <w:tcPr>
            <w:tcW w:w="696" w:type="dxa"/>
            <w:vAlign w:val="center"/>
          </w:tcPr>
          <w:p w14:paraId="7C73B28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D959B1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E</w:t>
            </w:r>
          </w:p>
          <w:p w14:paraId="6F6BD9D5"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790B2CC"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Design</w:t>
            </w:r>
          </w:p>
        </w:tc>
        <w:tc>
          <w:tcPr>
            <w:tcW w:w="900" w:type="dxa"/>
            <w:gridSpan w:val="2"/>
          </w:tcPr>
          <w:p w14:paraId="2527FDA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0A3B86DB"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P</w:t>
            </w:r>
          </w:p>
        </w:tc>
        <w:tc>
          <w:tcPr>
            <w:tcW w:w="1080" w:type="dxa"/>
            <w:vAlign w:val="center"/>
          </w:tcPr>
          <w:p w14:paraId="28B12B18" w14:textId="10AF3E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2FCEFFA7"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33326B88"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530" w:type="dxa"/>
            <w:vAlign w:val="center"/>
          </w:tcPr>
          <w:p w14:paraId="30540D49"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c>
          <w:tcPr>
            <w:tcW w:w="1710" w:type="dxa"/>
            <w:vAlign w:val="center"/>
          </w:tcPr>
          <w:p w14:paraId="238E6AEF"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S</w:t>
            </w:r>
          </w:p>
        </w:tc>
      </w:tr>
      <w:tr w:rsidR="003E0091" w14:paraId="09627671" w14:textId="77777777" w:rsidTr="001D628D">
        <w:tc>
          <w:tcPr>
            <w:tcW w:w="696" w:type="dxa"/>
            <w:vAlign w:val="center"/>
          </w:tcPr>
          <w:p w14:paraId="47354E84"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311EDAD"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F</w:t>
            </w:r>
          </w:p>
          <w:p w14:paraId="41D7E9E1"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13342306"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Testing</w:t>
            </w:r>
          </w:p>
        </w:tc>
        <w:tc>
          <w:tcPr>
            <w:tcW w:w="900" w:type="dxa"/>
            <w:gridSpan w:val="2"/>
          </w:tcPr>
          <w:p w14:paraId="52305F3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24C0B59E" w14:textId="5496AEE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vAlign w:val="center"/>
          </w:tcPr>
          <w:p w14:paraId="10042792" w14:textId="45A5768B"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080" w:type="dxa"/>
          </w:tcPr>
          <w:p w14:paraId="0A6ED639"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591CF570" w14:textId="47F269AE"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vAlign w:val="center"/>
          </w:tcPr>
          <w:p w14:paraId="4700B463" w14:textId="6D5D1C1F"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710" w:type="dxa"/>
            <w:vAlign w:val="center"/>
          </w:tcPr>
          <w:p w14:paraId="0115069F" w14:textId="7CE7C10A" w:rsidR="003E0091" w:rsidRPr="00AF3FD0" w:rsidRDefault="00BD1B3B"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r>
      <w:tr w:rsidR="003E0091" w14:paraId="07540AF4" w14:textId="77777777" w:rsidTr="001D628D">
        <w:trPr>
          <w:trHeight w:val="971"/>
        </w:trPr>
        <w:tc>
          <w:tcPr>
            <w:tcW w:w="696" w:type="dxa"/>
            <w:vAlign w:val="center"/>
          </w:tcPr>
          <w:p w14:paraId="2166870C"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7557A176" w14:textId="77777777" w:rsidR="003E0091" w:rsidRPr="00AF3FD0" w:rsidRDefault="003E0091" w:rsidP="009918B6">
            <w:pPr>
              <w:pStyle w:val="BodyText"/>
              <w:spacing w:after="0" w:line="240" w:lineRule="auto"/>
              <w:jc w:val="center"/>
              <w:rPr>
                <w:rFonts w:asciiTheme="majorBidi" w:hAnsiTheme="majorBidi" w:cstheme="majorBidi"/>
                <w:b/>
                <w:bCs/>
                <w:szCs w:val="24"/>
              </w:rPr>
            </w:pPr>
            <w:r w:rsidRPr="00AF3FD0">
              <w:rPr>
                <w:rFonts w:asciiTheme="majorBidi" w:hAnsiTheme="majorBidi" w:cstheme="majorBidi"/>
                <w:b/>
                <w:bCs/>
                <w:szCs w:val="24"/>
              </w:rPr>
              <w:t>G</w:t>
            </w:r>
          </w:p>
          <w:p w14:paraId="3DDA1E5C" w14:textId="77777777" w:rsidR="003E0091" w:rsidRPr="00AF3FD0" w:rsidRDefault="003E0091" w:rsidP="009918B6">
            <w:pPr>
              <w:pStyle w:val="BodyText"/>
              <w:spacing w:after="0" w:line="240" w:lineRule="auto"/>
              <w:jc w:val="center"/>
              <w:rPr>
                <w:rFonts w:asciiTheme="majorBidi" w:hAnsiTheme="majorBidi" w:cstheme="majorBidi"/>
                <w:b/>
                <w:bCs/>
                <w:szCs w:val="24"/>
              </w:rPr>
            </w:pPr>
          </w:p>
        </w:tc>
        <w:tc>
          <w:tcPr>
            <w:tcW w:w="1572" w:type="dxa"/>
            <w:vAlign w:val="center"/>
          </w:tcPr>
          <w:p w14:paraId="73CB77E0"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 xml:space="preserve">Validation </w:t>
            </w:r>
          </w:p>
          <w:p w14:paraId="5FC2BF04" w14:textId="77777777" w:rsidR="003E0091" w:rsidRPr="00AF3FD0" w:rsidRDefault="003E0091" w:rsidP="009918B6">
            <w:pPr>
              <w:pStyle w:val="BodyText"/>
              <w:spacing w:after="0" w:line="240" w:lineRule="auto"/>
              <w:rPr>
                <w:rFonts w:asciiTheme="majorBidi" w:hAnsiTheme="majorBidi" w:cstheme="majorBidi"/>
                <w:szCs w:val="24"/>
              </w:rPr>
            </w:pPr>
            <w:r w:rsidRPr="00AF3FD0">
              <w:rPr>
                <w:rFonts w:asciiTheme="majorBidi" w:hAnsiTheme="majorBidi" w:cstheme="majorBidi"/>
                <w:szCs w:val="24"/>
              </w:rPr>
              <w:t>and Verification</w:t>
            </w:r>
          </w:p>
        </w:tc>
        <w:tc>
          <w:tcPr>
            <w:tcW w:w="900" w:type="dxa"/>
            <w:gridSpan w:val="2"/>
          </w:tcPr>
          <w:p w14:paraId="4D26D2FF"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579529B" w14:textId="1516B78D"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7A62F991"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420D3A25" w14:textId="3CCDDEA5"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080" w:type="dxa"/>
          </w:tcPr>
          <w:p w14:paraId="107C6AB2"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1015EC8F" w14:textId="083DC000" w:rsidR="003E0091" w:rsidRPr="00AF3FD0" w:rsidRDefault="009B762A"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P</w:t>
            </w:r>
          </w:p>
        </w:tc>
        <w:tc>
          <w:tcPr>
            <w:tcW w:w="1530" w:type="dxa"/>
          </w:tcPr>
          <w:p w14:paraId="3420DEC6"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C0F2DF0" w14:textId="377AAF04" w:rsidR="003E0091" w:rsidRPr="00AF3FD0" w:rsidRDefault="003E0091"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c>
          <w:tcPr>
            <w:tcW w:w="1710" w:type="dxa"/>
          </w:tcPr>
          <w:p w14:paraId="1D62527E" w14:textId="77777777" w:rsidR="003E0091" w:rsidRPr="00AF3FD0" w:rsidRDefault="003E0091" w:rsidP="009918B6">
            <w:pPr>
              <w:pStyle w:val="BodyText"/>
              <w:spacing w:after="0" w:line="240" w:lineRule="auto"/>
              <w:jc w:val="center"/>
              <w:rPr>
                <w:rFonts w:asciiTheme="majorBidi" w:hAnsiTheme="majorBidi" w:cstheme="majorBidi"/>
                <w:b/>
                <w:bCs/>
                <w:szCs w:val="24"/>
              </w:rPr>
            </w:pPr>
          </w:p>
          <w:p w14:paraId="60035A74" w14:textId="0593278C" w:rsidR="003E0091" w:rsidRPr="00AF3FD0" w:rsidRDefault="00E31F75" w:rsidP="009918B6">
            <w:pPr>
              <w:pStyle w:val="BodyText"/>
              <w:spacing w:after="0" w:line="240" w:lineRule="auto"/>
              <w:jc w:val="center"/>
              <w:rPr>
                <w:rFonts w:asciiTheme="majorBidi" w:hAnsiTheme="majorBidi" w:cstheme="majorBidi"/>
                <w:b/>
                <w:bCs/>
                <w:szCs w:val="24"/>
              </w:rPr>
            </w:pPr>
            <w:r>
              <w:rPr>
                <w:rFonts w:asciiTheme="majorBidi" w:hAnsiTheme="majorBidi" w:cstheme="majorBidi"/>
                <w:b/>
                <w:bCs/>
                <w:szCs w:val="24"/>
              </w:rPr>
              <w:t>S</w:t>
            </w:r>
          </w:p>
        </w:tc>
      </w:tr>
    </w:tbl>
    <w:p w14:paraId="3E34DA47" w14:textId="77777777" w:rsidR="00907CBA" w:rsidRDefault="00907CBA" w:rsidP="00907CBA">
      <w:pPr>
        <w:pStyle w:val="BodyText"/>
        <w:spacing w:after="0" w:line="240" w:lineRule="auto"/>
        <w:rPr>
          <w:i/>
          <w:iCs/>
          <w:rtl/>
        </w:rPr>
      </w:pPr>
    </w:p>
    <w:p w14:paraId="0CA6B302" w14:textId="77777777" w:rsidR="00907CBA" w:rsidRDefault="00907CBA" w:rsidP="00AD2D3C">
      <w:pPr>
        <w:pStyle w:val="TableTitle"/>
      </w:pPr>
      <w:bookmarkStart w:id="24" w:name="_Toc90840820"/>
      <w:bookmarkStart w:id="25" w:name="_Toc105161153"/>
      <w:r w:rsidRPr="00953A96">
        <w:t>Table 1</w:t>
      </w:r>
      <w:r>
        <w:rPr>
          <w:rFonts w:hint="cs"/>
          <w:rtl/>
        </w:rPr>
        <w:t>.</w:t>
      </w:r>
      <w:r w:rsidRPr="00953A96">
        <w:t>1: Role and Responsibility of Project Team</w:t>
      </w:r>
      <w:bookmarkEnd w:id="24"/>
      <w:bookmarkEnd w:id="25"/>
    </w:p>
    <w:p w14:paraId="171D524D" w14:textId="2A69171C" w:rsidR="000D292C" w:rsidRPr="00D1681F" w:rsidRDefault="000D292C" w:rsidP="00D1681F">
      <w:pPr>
        <w:pStyle w:val="BodyText"/>
      </w:pPr>
    </w:p>
    <w:bookmarkEnd w:id="13"/>
    <w:bookmarkEnd w:id="14"/>
    <w:bookmarkEnd w:id="15"/>
    <w:p w14:paraId="7838E876" w14:textId="6BBEECAD" w:rsidR="004F1E33" w:rsidRDefault="004F1E33" w:rsidP="005B05C5">
      <w:pPr>
        <w:pStyle w:val="Heading1"/>
      </w:pPr>
      <w:r>
        <w:lastRenderedPageBreak/>
        <w:br/>
      </w:r>
      <w:bookmarkStart w:id="26" w:name="_Toc105161268"/>
      <w:r w:rsidR="005B05C5" w:rsidRPr="005B05C5">
        <w:t>LITERATURE REVIEW</w:t>
      </w:r>
      <w:bookmarkEnd w:id="26"/>
    </w:p>
    <w:p w14:paraId="3A3AFE1D" w14:textId="1A28995B" w:rsidR="00A6336A" w:rsidRDefault="00502455" w:rsidP="00AC661B">
      <w:pPr>
        <w:pStyle w:val="Heading2"/>
        <w:numPr>
          <w:ilvl w:val="1"/>
          <w:numId w:val="6"/>
        </w:numPr>
        <w:spacing w:line="480" w:lineRule="auto"/>
      </w:pPr>
      <w:bookmarkStart w:id="27" w:name="_Toc105161269"/>
      <w:r>
        <w:t>Definitions</w:t>
      </w:r>
      <w:bookmarkEnd w:id="27"/>
    </w:p>
    <w:p w14:paraId="210B7D71" w14:textId="055D2FD8" w:rsidR="00601F4A" w:rsidRDefault="00783F20" w:rsidP="00E160EF">
      <w:pPr>
        <w:pStyle w:val="BodyText"/>
        <w:spacing w:line="360" w:lineRule="auto"/>
      </w:pPr>
      <w:r>
        <w:rPr>
          <w:b/>
          <w:bCs/>
        </w:rPr>
        <w:t>Social networks</w:t>
      </w:r>
      <w:r w:rsidRPr="00783F20">
        <w:t xml:space="preserve"> are virtual environments that allow users to communicate with one another through the Internet in a variety of ways, including sending messages (text, voice messages, photos, or videos) and holding live interactive discussions in a variety of ways (written, audio-visual, or audio and video meetings and conferences). The lectures can also be streamed live from different parts of the world, and there are more than 500 social networking sites on the internet. Social networking platforms, like many other things, have advantages and disadvantages.</w:t>
      </w:r>
    </w:p>
    <w:p w14:paraId="21D65F68" w14:textId="28FE41D3" w:rsidR="008E71C9" w:rsidRPr="00783F20" w:rsidRDefault="00783F20" w:rsidP="00E160EF">
      <w:pPr>
        <w:pStyle w:val="BodyText"/>
        <w:spacing w:line="360" w:lineRule="auto"/>
      </w:pPr>
      <w:r>
        <w:rPr>
          <w:b/>
          <w:bCs/>
        </w:rPr>
        <w:t xml:space="preserve">Social media </w:t>
      </w:r>
      <w:r w:rsidRPr="00783F20">
        <w:t>is a group of Internet-based applications that builds on the ideological and technological foundations of Web 2.0, and that allows the creation and exchange of user-generated content</w:t>
      </w:r>
      <w:r w:rsidR="009530FE">
        <w:t>.</w:t>
      </w:r>
      <w:r w:rsidRPr="00783F20">
        <w:t xml:space="preserve"> (Kaplan &amp; Haenlein, 2010)</w:t>
      </w:r>
    </w:p>
    <w:p w14:paraId="2772FD33" w14:textId="52D7161B" w:rsidR="005C1207" w:rsidRPr="005C1207" w:rsidRDefault="00B82D56" w:rsidP="005C1207">
      <w:pPr>
        <w:pStyle w:val="Heading2"/>
      </w:pPr>
      <w:bookmarkStart w:id="28" w:name="_Toc105161270"/>
      <w:r w:rsidRPr="003C01D7">
        <w:t>Advantage</w:t>
      </w:r>
      <w:r w:rsidR="00786987" w:rsidRPr="003C01D7">
        <w:t>s</w:t>
      </w:r>
      <w:r w:rsidRPr="003C01D7">
        <w:t xml:space="preserve"> of social network</w:t>
      </w:r>
      <w:bookmarkEnd w:id="28"/>
    </w:p>
    <w:p w14:paraId="1B0A997A" w14:textId="2077E633" w:rsidR="009600F8" w:rsidRDefault="009600F8" w:rsidP="00E160EF">
      <w:pPr>
        <w:pStyle w:val="BodyText"/>
        <w:numPr>
          <w:ilvl w:val="0"/>
          <w:numId w:val="15"/>
        </w:numPr>
        <w:spacing w:line="276" w:lineRule="auto"/>
        <w:rPr>
          <w:lang w:bidi="ar-JO"/>
        </w:rPr>
      </w:pPr>
      <w:r w:rsidRPr="009600F8">
        <w:rPr>
          <w:lang w:bidi="ar-JO"/>
        </w:rPr>
        <w:t>Get job opportunities and marketing</w:t>
      </w:r>
      <w:r>
        <w:rPr>
          <w:lang w:bidi="ar-JO"/>
        </w:rPr>
        <w:t xml:space="preserve"> for</w:t>
      </w:r>
      <w:r w:rsidRPr="009600F8">
        <w:rPr>
          <w:lang w:bidi="ar-JO"/>
        </w:rPr>
        <w:t xml:space="preserve"> professional </w:t>
      </w:r>
      <w:r>
        <w:rPr>
          <w:lang w:bidi="ar-JO"/>
        </w:rPr>
        <w:t>jobs.</w:t>
      </w:r>
    </w:p>
    <w:p w14:paraId="32C6E495" w14:textId="7D811704" w:rsidR="005C1207" w:rsidRDefault="00E95D33" w:rsidP="00E160EF">
      <w:pPr>
        <w:pStyle w:val="BodyText"/>
        <w:numPr>
          <w:ilvl w:val="0"/>
          <w:numId w:val="15"/>
        </w:numPr>
        <w:spacing w:line="276" w:lineRule="auto"/>
        <w:rPr>
          <w:lang w:bidi="ar-JO"/>
        </w:rPr>
      </w:pPr>
      <w:r>
        <w:rPr>
          <w:lang w:bidi="ar-JO"/>
        </w:rPr>
        <w:t>Establish and maintain social connections.</w:t>
      </w:r>
    </w:p>
    <w:p w14:paraId="1EC60069" w14:textId="2AE3A69C" w:rsidR="009600F8" w:rsidRDefault="009600F8" w:rsidP="00E160EF">
      <w:pPr>
        <w:pStyle w:val="BodyText"/>
        <w:numPr>
          <w:ilvl w:val="0"/>
          <w:numId w:val="15"/>
        </w:numPr>
        <w:spacing w:line="276" w:lineRule="auto"/>
        <w:rPr>
          <w:lang w:bidi="ar-JO"/>
        </w:rPr>
      </w:pPr>
      <w:r w:rsidRPr="009600F8">
        <w:rPr>
          <w:lang w:bidi="ar-JO"/>
        </w:rPr>
        <w:t>Permanent contact with the world and expanding the circle of social relations</w:t>
      </w:r>
    </w:p>
    <w:p w14:paraId="7A7B85A9" w14:textId="2FAD2828" w:rsidR="009600F8" w:rsidRDefault="009600F8" w:rsidP="00E160EF">
      <w:pPr>
        <w:pStyle w:val="BodyText"/>
        <w:numPr>
          <w:ilvl w:val="0"/>
          <w:numId w:val="15"/>
        </w:numPr>
        <w:spacing w:line="276" w:lineRule="auto"/>
        <w:rPr>
          <w:lang w:bidi="ar-JO"/>
        </w:rPr>
      </w:pPr>
      <w:r w:rsidRPr="009600F8">
        <w:rPr>
          <w:lang w:bidi="ar-JO"/>
        </w:rPr>
        <w:t xml:space="preserve">Opening new and great horizons for pioneering ideas </w:t>
      </w:r>
      <w:r w:rsidR="00E4794D" w:rsidRPr="009600F8">
        <w:rPr>
          <w:lang w:bidi="ar-JO"/>
        </w:rPr>
        <w:t>i.e.</w:t>
      </w:r>
      <w:r>
        <w:rPr>
          <w:lang w:bidi="ar-JO"/>
        </w:rPr>
        <w:t xml:space="preserve"> </w:t>
      </w:r>
      <w:r w:rsidRPr="009600F8">
        <w:rPr>
          <w:lang w:bidi="ar-JO"/>
        </w:rPr>
        <w:t>e-marketing</w:t>
      </w:r>
      <w:r>
        <w:rPr>
          <w:lang w:bidi="ar-JO"/>
        </w:rPr>
        <w:t>.</w:t>
      </w:r>
    </w:p>
    <w:p w14:paraId="3070AB4F" w14:textId="1102A151" w:rsidR="00E160EF" w:rsidRDefault="005F05AF" w:rsidP="005F05AF">
      <w:pPr>
        <w:pStyle w:val="BodyText"/>
        <w:numPr>
          <w:ilvl w:val="0"/>
          <w:numId w:val="15"/>
        </w:numPr>
        <w:spacing w:line="276" w:lineRule="auto"/>
        <w:rPr>
          <w:lang w:bidi="ar-JO"/>
        </w:rPr>
      </w:pPr>
      <w:r w:rsidRPr="005F05AF">
        <w:rPr>
          <w:lang w:bidi="ar-JO"/>
        </w:rPr>
        <w:t>Keep up with the news across the world.</w:t>
      </w:r>
    </w:p>
    <w:p w14:paraId="3FFEC29C" w14:textId="1AA4B938" w:rsidR="005C1207" w:rsidRDefault="00F735BC" w:rsidP="00E160EF">
      <w:pPr>
        <w:pStyle w:val="BodyText"/>
        <w:numPr>
          <w:ilvl w:val="0"/>
          <w:numId w:val="15"/>
        </w:numPr>
        <w:spacing w:line="276" w:lineRule="auto"/>
        <w:rPr>
          <w:lang w:bidi="ar-JO"/>
        </w:rPr>
      </w:pPr>
      <w:r w:rsidRPr="00F735BC">
        <w:rPr>
          <w:lang w:bidi="ar-JO"/>
        </w:rPr>
        <w:t>There is no charge for using social media networks.</w:t>
      </w:r>
    </w:p>
    <w:p w14:paraId="5EBE5CB2" w14:textId="6C579DE8" w:rsidR="005C1207" w:rsidRPr="009600F8" w:rsidRDefault="00193CCC" w:rsidP="00E160EF">
      <w:pPr>
        <w:pStyle w:val="BodyText"/>
        <w:numPr>
          <w:ilvl w:val="0"/>
          <w:numId w:val="15"/>
        </w:numPr>
        <w:spacing w:line="276" w:lineRule="auto"/>
        <w:rPr>
          <w:lang w:bidi="ar-JO"/>
        </w:rPr>
      </w:pPr>
      <w:r>
        <w:rPr>
          <w:lang w:bidi="ar-JO"/>
        </w:rPr>
        <w:t>People may discuss ideas, publish news, ask questions, and exchange links on social media platforms.</w:t>
      </w:r>
    </w:p>
    <w:p w14:paraId="6D5EBA1F" w14:textId="4082762F" w:rsidR="00B82D56" w:rsidRPr="003C01D7" w:rsidRDefault="00B82D56" w:rsidP="003C01D7">
      <w:pPr>
        <w:pStyle w:val="Heading2"/>
      </w:pPr>
      <w:bookmarkStart w:id="29" w:name="_Toc105161271"/>
      <w:r w:rsidRPr="003C01D7">
        <w:lastRenderedPageBreak/>
        <w:t>Disadvantage of social network</w:t>
      </w:r>
      <w:bookmarkEnd w:id="29"/>
    </w:p>
    <w:p w14:paraId="67FCB486" w14:textId="7B9088CF" w:rsidR="00E160EF" w:rsidRDefault="00E160EF" w:rsidP="002B07FB">
      <w:pPr>
        <w:pStyle w:val="BodyText"/>
        <w:numPr>
          <w:ilvl w:val="0"/>
          <w:numId w:val="16"/>
        </w:numPr>
        <w:spacing w:line="276" w:lineRule="auto"/>
        <w:rPr>
          <w:lang w:bidi="ar-JO"/>
        </w:rPr>
      </w:pPr>
      <w:r>
        <w:rPr>
          <w:lang w:bidi="ar-JO"/>
        </w:rPr>
        <w:t xml:space="preserve">The </w:t>
      </w:r>
      <w:r w:rsidR="00BD2DC0">
        <w:rPr>
          <w:lang w:bidi="ar-JO"/>
        </w:rPr>
        <w:t>i</w:t>
      </w:r>
      <w:r w:rsidRPr="00E160EF">
        <w:rPr>
          <w:lang w:bidi="ar-JO"/>
        </w:rPr>
        <w:t>mpact on family relationships</w:t>
      </w:r>
      <w:r>
        <w:rPr>
          <w:lang w:bidi="ar-JO"/>
        </w:rPr>
        <w:t>.</w:t>
      </w:r>
    </w:p>
    <w:p w14:paraId="00B7F50A" w14:textId="231112AA" w:rsidR="00E160EF" w:rsidRDefault="00BD2DC0" w:rsidP="002B07FB">
      <w:pPr>
        <w:pStyle w:val="BodyText"/>
        <w:numPr>
          <w:ilvl w:val="0"/>
          <w:numId w:val="16"/>
        </w:numPr>
        <w:spacing w:line="276" w:lineRule="auto"/>
        <w:rPr>
          <w:lang w:bidi="ar-JO"/>
        </w:rPr>
      </w:pPr>
      <w:r w:rsidRPr="00BD2DC0">
        <w:rPr>
          <w:lang w:bidi="ar-JO"/>
        </w:rPr>
        <w:t>An increase in the number of hours spent on social media by an individual may conflict with his or her professional responsibilities.</w:t>
      </w:r>
    </w:p>
    <w:p w14:paraId="07E00289" w14:textId="28124D0A" w:rsidR="00C22C84" w:rsidRDefault="00C22C84" w:rsidP="002B07FB">
      <w:pPr>
        <w:pStyle w:val="BodyText"/>
        <w:numPr>
          <w:ilvl w:val="0"/>
          <w:numId w:val="16"/>
        </w:numPr>
        <w:spacing w:line="276" w:lineRule="auto"/>
        <w:rPr>
          <w:lang w:bidi="ar-JO"/>
        </w:rPr>
      </w:pPr>
      <w:r w:rsidRPr="00C22C84">
        <w:rPr>
          <w:lang w:bidi="ar-JO"/>
        </w:rPr>
        <w:t>Social isolation and the illusion of virtual communication</w:t>
      </w:r>
      <w:r>
        <w:rPr>
          <w:lang w:bidi="ar-JO"/>
        </w:rPr>
        <w:t>.</w:t>
      </w:r>
    </w:p>
    <w:p w14:paraId="61223087" w14:textId="28FCC669" w:rsidR="00AB5FB3" w:rsidRDefault="00AB5FB3" w:rsidP="002B07FB">
      <w:pPr>
        <w:pStyle w:val="BodyText"/>
        <w:numPr>
          <w:ilvl w:val="0"/>
          <w:numId w:val="16"/>
        </w:numPr>
        <w:spacing w:line="276" w:lineRule="auto"/>
        <w:rPr>
          <w:lang w:bidi="ar-JO"/>
        </w:rPr>
      </w:pPr>
      <w:r w:rsidRPr="00AB5FB3">
        <w:rPr>
          <w:lang w:bidi="ar-JO"/>
        </w:rPr>
        <w:t>Risks of fraud or identity theft</w:t>
      </w:r>
      <w:r>
        <w:rPr>
          <w:lang w:bidi="ar-JO"/>
        </w:rPr>
        <w:t>.</w:t>
      </w:r>
    </w:p>
    <w:p w14:paraId="04546019" w14:textId="0BAE7089" w:rsidR="00AB5FB3" w:rsidRDefault="00AB5FB3" w:rsidP="002B07FB">
      <w:pPr>
        <w:pStyle w:val="BodyText"/>
        <w:numPr>
          <w:ilvl w:val="0"/>
          <w:numId w:val="16"/>
        </w:numPr>
        <w:spacing w:line="276" w:lineRule="auto"/>
        <w:rPr>
          <w:lang w:bidi="ar-JO"/>
        </w:rPr>
      </w:pPr>
      <w:r>
        <w:rPr>
          <w:lang w:bidi="ar-JO"/>
        </w:rPr>
        <w:t>Addiction.</w:t>
      </w:r>
    </w:p>
    <w:p w14:paraId="3E2000E6" w14:textId="4F712BE3" w:rsidR="006A469A" w:rsidRDefault="00FC0B30" w:rsidP="002B07FB">
      <w:pPr>
        <w:pStyle w:val="BodyText"/>
        <w:numPr>
          <w:ilvl w:val="0"/>
          <w:numId w:val="16"/>
        </w:numPr>
        <w:spacing w:line="276" w:lineRule="auto"/>
        <w:rPr>
          <w:lang w:bidi="ar-JO"/>
        </w:rPr>
      </w:pPr>
      <w:r w:rsidRPr="00FC0B30">
        <w:rPr>
          <w:lang w:bidi="ar-JO"/>
        </w:rPr>
        <w:t>Malware additions are possible.</w:t>
      </w:r>
    </w:p>
    <w:p w14:paraId="0D1C5CFD" w14:textId="3C45C676" w:rsidR="0094231D" w:rsidRDefault="0094231D" w:rsidP="002B07FB">
      <w:pPr>
        <w:pStyle w:val="BodyText"/>
        <w:numPr>
          <w:ilvl w:val="0"/>
          <w:numId w:val="16"/>
        </w:numPr>
        <w:spacing w:line="276" w:lineRule="auto"/>
        <w:rPr>
          <w:lang w:bidi="ar-JO"/>
        </w:rPr>
      </w:pPr>
      <w:r w:rsidRPr="0094231D">
        <w:rPr>
          <w:lang w:bidi="ar-JO"/>
        </w:rPr>
        <w:t>Concerns about private details</w:t>
      </w:r>
      <w:r w:rsidR="00C276D6">
        <w:rPr>
          <w:lang w:bidi="ar-JO"/>
        </w:rPr>
        <w:t>.</w:t>
      </w:r>
    </w:p>
    <w:p w14:paraId="48774C33" w14:textId="32F2EFDC" w:rsidR="00B82D56" w:rsidRPr="003C01D7" w:rsidRDefault="00B82D56" w:rsidP="003C01D7">
      <w:pPr>
        <w:pStyle w:val="Heading2"/>
      </w:pPr>
      <w:bookmarkStart w:id="30" w:name="_Toc105161272"/>
      <w:r w:rsidRPr="003C01D7">
        <w:t xml:space="preserve">Social </w:t>
      </w:r>
      <w:r w:rsidR="004048D6" w:rsidRPr="003C01D7">
        <w:t>networks</w:t>
      </w:r>
      <w:r w:rsidRPr="003C01D7">
        <w:t xml:space="preserve"> in learning environments</w:t>
      </w:r>
      <w:bookmarkEnd w:id="30"/>
    </w:p>
    <w:p w14:paraId="69CA8AB7" w14:textId="5DBF4AC9" w:rsidR="0042555E" w:rsidRDefault="00183D4F" w:rsidP="0042555E">
      <w:pPr>
        <w:pStyle w:val="BodyText"/>
        <w:spacing w:line="360" w:lineRule="auto"/>
        <w:rPr>
          <w:lang w:bidi="ar-JO"/>
        </w:rPr>
      </w:pPr>
      <w:r>
        <w:rPr>
          <w:lang w:bidi="ar-JO"/>
        </w:rPr>
        <w:t>Social networks introduce new ways of learning, giving students choice, providing transferrable skills, assisting peer-to-peer learning, enhancing reflective learning, creating a digital identity, and encouraging social interaction are some of the educational aims of adopting SNS. Retention, sociability, collaborative learning, student engagement, sense of control and ownership, problem-solving and sense of success, visibility of created artifacts, and multimedia integration are just a few of the benefits of bringing innovation and excitement into the classroom.</w:t>
      </w:r>
      <w:r w:rsidR="00EB7707">
        <w:rPr>
          <w:lang w:bidi="ar-JO"/>
        </w:rPr>
        <w:t xml:space="preserve"> </w:t>
      </w:r>
      <w:r>
        <w:rPr>
          <w:lang w:bidi="ar-JO"/>
        </w:rPr>
        <w:t>students' positive opinions of the educator engaging in SNS activities, as well as overcoming isolation and regional inequalities, were all highlighted.</w:t>
      </w:r>
    </w:p>
    <w:p w14:paraId="0EA4F4DD" w14:textId="31B36DDC" w:rsidR="00EB7707" w:rsidRDefault="00EB7707" w:rsidP="0042555E">
      <w:pPr>
        <w:pStyle w:val="BodyText"/>
        <w:spacing w:line="360" w:lineRule="auto"/>
        <w:rPr>
          <w:lang w:bidi="ar-JO"/>
        </w:rPr>
      </w:pPr>
      <w:r w:rsidRPr="00EB7707">
        <w:rPr>
          <w:lang w:bidi="ar-JO"/>
        </w:rPr>
        <w:t>These technologies are well suited to providing a learner-centered orientation and enabling both formal and informal learning interactions, which are considered critical to modern learning's community and collaborative meaning-making.</w:t>
      </w:r>
    </w:p>
    <w:p w14:paraId="0C4BCE8F" w14:textId="33F5E1EC" w:rsidR="00A6336A" w:rsidRDefault="004048D6" w:rsidP="00AC661B">
      <w:pPr>
        <w:pStyle w:val="Heading3"/>
        <w:spacing w:line="480" w:lineRule="auto"/>
        <w:rPr>
          <w:lang w:bidi="ar-JO"/>
        </w:rPr>
      </w:pPr>
      <w:bookmarkStart w:id="31" w:name="_Toc105161273"/>
      <w:r>
        <w:rPr>
          <w:lang w:bidi="ar-JO"/>
        </w:rPr>
        <w:lastRenderedPageBreak/>
        <w:t>Facebook</w:t>
      </w:r>
      <w:bookmarkEnd w:id="31"/>
    </w:p>
    <w:p w14:paraId="0033B0AC" w14:textId="6FE64645" w:rsidR="008E71C9" w:rsidRDefault="004048D6" w:rsidP="00EB7707">
      <w:pPr>
        <w:pStyle w:val="BodyText"/>
        <w:spacing w:line="360" w:lineRule="auto"/>
      </w:pPr>
      <w:r>
        <w:t>According to 201</w:t>
      </w:r>
      <w:r w:rsidR="00B57917">
        <w:t>2</w:t>
      </w:r>
      <w:r>
        <w:t xml:space="preserve"> research, Facebook is the top-visited and most used website.</w:t>
      </w:r>
      <w:r w:rsidR="00202CC3">
        <w:t xml:space="preserve"> Where u</w:t>
      </w:r>
      <w:r>
        <w:t>sers can create profiles with photos, lists of personal interests, contact information, and other personal information. Users can communicate with friends and other users through private or public messages and a chat feature. They can also create and join interest groups</w:t>
      </w:r>
      <w:r w:rsidR="004B0F5E">
        <w:t>.</w:t>
      </w:r>
      <w:r w:rsidR="00731188">
        <w:t xml:space="preserve"> (Jess, 2012)</w:t>
      </w:r>
    </w:p>
    <w:p w14:paraId="1310D3D0" w14:textId="12A82DB1" w:rsidR="004B0F5E" w:rsidRDefault="004B0F5E" w:rsidP="00C776F8">
      <w:pPr>
        <w:pStyle w:val="BodyText"/>
        <w:spacing w:line="276" w:lineRule="auto"/>
      </w:pPr>
      <w:r>
        <w:t>Functionality:</w:t>
      </w:r>
    </w:p>
    <w:p w14:paraId="7CEEED4B" w14:textId="7AEF5112" w:rsidR="004B0F5E" w:rsidRDefault="000C13B5" w:rsidP="00C776F8">
      <w:pPr>
        <w:pStyle w:val="BodyText"/>
        <w:numPr>
          <w:ilvl w:val="0"/>
          <w:numId w:val="11"/>
        </w:numPr>
        <w:spacing w:line="276" w:lineRule="auto"/>
        <w:rPr>
          <w:lang w:bidi="ar-JO"/>
        </w:rPr>
      </w:pPr>
      <w:r>
        <w:rPr>
          <w:lang w:bidi="ar-JO"/>
        </w:rPr>
        <w:t>M</w:t>
      </w:r>
      <w:r w:rsidRPr="000C13B5">
        <w:rPr>
          <w:lang w:bidi="ar-JO"/>
        </w:rPr>
        <w:t>aking requests to friends</w:t>
      </w:r>
    </w:p>
    <w:p w14:paraId="40F00CFE" w14:textId="23F7A8FA" w:rsidR="004B0F5E" w:rsidRDefault="00563021" w:rsidP="00C776F8">
      <w:pPr>
        <w:pStyle w:val="BodyText"/>
        <w:numPr>
          <w:ilvl w:val="0"/>
          <w:numId w:val="11"/>
        </w:numPr>
        <w:spacing w:line="276" w:lineRule="auto"/>
        <w:rPr>
          <w:lang w:bidi="ar-JO"/>
        </w:rPr>
      </w:pPr>
      <w:r>
        <w:t>Message a person privately</w:t>
      </w:r>
    </w:p>
    <w:p w14:paraId="4ABA3A31" w14:textId="52F43168" w:rsidR="003421F1" w:rsidRDefault="000C13B5" w:rsidP="00C776F8">
      <w:pPr>
        <w:pStyle w:val="BodyText"/>
        <w:numPr>
          <w:ilvl w:val="0"/>
          <w:numId w:val="11"/>
        </w:numPr>
        <w:spacing w:line="276" w:lineRule="auto"/>
        <w:rPr>
          <w:lang w:bidi="ar-JO"/>
        </w:rPr>
      </w:pPr>
      <w:r w:rsidRPr="000C13B5">
        <w:rPr>
          <w:lang w:bidi="ar-JO"/>
        </w:rPr>
        <w:t>Options for liking and commenting</w:t>
      </w:r>
    </w:p>
    <w:p w14:paraId="3789C96B" w14:textId="7C1BC414" w:rsidR="003421F1" w:rsidRDefault="00CC421F" w:rsidP="00C776F8">
      <w:pPr>
        <w:pStyle w:val="BodyText"/>
        <w:numPr>
          <w:ilvl w:val="0"/>
          <w:numId w:val="11"/>
        </w:numPr>
        <w:spacing w:line="276" w:lineRule="auto"/>
        <w:rPr>
          <w:lang w:bidi="ar-JO"/>
        </w:rPr>
      </w:pPr>
      <w:r w:rsidRPr="00CC421F">
        <w:rPr>
          <w:lang w:bidi="ar-JO"/>
        </w:rPr>
        <w:t>Alerts and a newsfeed</w:t>
      </w:r>
    </w:p>
    <w:p w14:paraId="61F8ED40" w14:textId="61922202" w:rsidR="003421F1" w:rsidRDefault="00D51079" w:rsidP="00C776F8">
      <w:pPr>
        <w:pStyle w:val="BodyText"/>
        <w:numPr>
          <w:ilvl w:val="0"/>
          <w:numId w:val="11"/>
        </w:numPr>
        <w:spacing w:line="276" w:lineRule="auto"/>
        <w:rPr>
          <w:lang w:bidi="ar-JO"/>
        </w:rPr>
      </w:pPr>
      <w:r w:rsidRPr="00D51079">
        <w:rPr>
          <w:lang w:bidi="ar-JO"/>
        </w:rPr>
        <w:t>The sharing of photographs</w:t>
      </w:r>
    </w:p>
    <w:p w14:paraId="37678FED" w14:textId="55B584C2" w:rsidR="003421F1" w:rsidRDefault="000F2566" w:rsidP="00C776F8">
      <w:pPr>
        <w:pStyle w:val="BodyText"/>
        <w:numPr>
          <w:ilvl w:val="0"/>
          <w:numId w:val="11"/>
        </w:numPr>
        <w:spacing w:line="276" w:lineRule="auto"/>
        <w:rPr>
          <w:lang w:bidi="ar-JO"/>
        </w:rPr>
      </w:pPr>
      <w:r w:rsidRPr="000F2566">
        <w:rPr>
          <w:lang w:bidi="ar-JO"/>
        </w:rPr>
        <w:t>Current Status</w:t>
      </w:r>
    </w:p>
    <w:p w14:paraId="5A747EFD" w14:textId="7FC44977" w:rsidR="003421F1" w:rsidRDefault="003421F1" w:rsidP="00C776F8">
      <w:pPr>
        <w:pStyle w:val="BodyText"/>
        <w:spacing w:line="276" w:lineRule="auto"/>
      </w:pPr>
      <w:r>
        <w:t xml:space="preserve">Limitations: </w:t>
      </w:r>
    </w:p>
    <w:p w14:paraId="6D86AB85" w14:textId="16293795" w:rsidR="003421F1" w:rsidRDefault="003421F1" w:rsidP="00C776F8">
      <w:pPr>
        <w:pStyle w:val="BodyText"/>
        <w:numPr>
          <w:ilvl w:val="0"/>
          <w:numId w:val="12"/>
        </w:numPr>
        <w:spacing w:line="276" w:lineRule="auto"/>
        <w:rPr>
          <w:lang w:bidi="ar-JO"/>
        </w:rPr>
      </w:pPr>
      <w:r>
        <w:t xml:space="preserve"> </w:t>
      </w:r>
      <w:r w:rsidR="00B251DD" w:rsidRPr="00B251DD">
        <w:t>It is not possible to modify the website's skin.</w:t>
      </w:r>
    </w:p>
    <w:p w14:paraId="46461782" w14:textId="1A5B40A3" w:rsidR="00005A2A" w:rsidRDefault="00005A2A" w:rsidP="00005A2A">
      <w:pPr>
        <w:pStyle w:val="BodyText"/>
        <w:numPr>
          <w:ilvl w:val="0"/>
          <w:numId w:val="12"/>
        </w:numPr>
        <w:spacing w:line="240" w:lineRule="auto"/>
      </w:pPr>
      <w:r w:rsidRPr="005D0A4C">
        <w:t>Spamming</w:t>
      </w:r>
      <w:r>
        <w:t>.</w:t>
      </w:r>
    </w:p>
    <w:p w14:paraId="5E300D1D" w14:textId="62C31DD9" w:rsidR="00786987" w:rsidRDefault="00C82BA3" w:rsidP="00AC661B">
      <w:pPr>
        <w:pStyle w:val="Heading3"/>
        <w:spacing w:line="480" w:lineRule="auto"/>
        <w:rPr>
          <w:lang w:bidi="ar-JO"/>
        </w:rPr>
      </w:pPr>
      <w:bookmarkStart w:id="32" w:name="_Toc105161274"/>
      <w:r>
        <w:rPr>
          <w:lang w:bidi="ar-JO"/>
        </w:rPr>
        <w:t>Twitter</w:t>
      </w:r>
      <w:bookmarkEnd w:id="32"/>
    </w:p>
    <w:p w14:paraId="725CF2FC" w14:textId="6BF13887" w:rsidR="00C82BA3" w:rsidRPr="00C82BA3" w:rsidRDefault="00BF5EDE" w:rsidP="00612BC4">
      <w:pPr>
        <w:pStyle w:val="BodyText"/>
        <w:spacing w:line="360" w:lineRule="auto"/>
        <w:rPr>
          <w:lang w:bidi="ar-JO"/>
        </w:rPr>
      </w:pPr>
      <w:r>
        <w:rPr>
          <w:lang w:bidi="ar-JO"/>
        </w:rPr>
        <w:t>Twitter is a global information network that keeps you up to date on the latest articles, ideas, points of view, and news on the topics that matter to you. Simply look for the accounts that interest you and join in on the discussions.</w:t>
      </w:r>
    </w:p>
    <w:p w14:paraId="00D9767C" w14:textId="77777777" w:rsidR="00C21AB0" w:rsidRDefault="00C21AB0" w:rsidP="00F33205">
      <w:pPr>
        <w:pStyle w:val="BodyText"/>
        <w:spacing w:line="276" w:lineRule="auto"/>
      </w:pPr>
    </w:p>
    <w:p w14:paraId="73CFF41A" w14:textId="6D842056" w:rsidR="00F33205" w:rsidRDefault="00F33205" w:rsidP="00F33205">
      <w:pPr>
        <w:pStyle w:val="BodyText"/>
        <w:spacing w:line="276" w:lineRule="auto"/>
      </w:pPr>
      <w:r>
        <w:lastRenderedPageBreak/>
        <w:t>Functionality:</w:t>
      </w:r>
    </w:p>
    <w:p w14:paraId="1C66C57D" w14:textId="217A7BCB" w:rsidR="00F33205" w:rsidRDefault="00F33205" w:rsidP="00F33205">
      <w:pPr>
        <w:pStyle w:val="BodyText"/>
        <w:numPr>
          <w:ilvl w:val="0"/>
          <w:numId w:val="13"/>
        </w:numPr>
        <w:spacing w:line="276" w:lineRule="auto"/>
      </w:pPr>
      <w:r>
        <w:t>Writing tweets and sharing them with others.</w:t>
      </w:r>
    </w:p>
    <w:p w14:paraId="5E331145" w14:textId="31D83C0F" w:rsidR="00F33205" w:rsidRDefault="00F33205" w:rsidP="00F33205">
      <w:pPr>
        <w:pStyle w:val="BodyText"/>
        <w:numPr>
          <w:ilvl w:val="0"/>
          <w:numId w:val="13"/>
        </w:numPr>
        <w:spacing w:line="276" w:lineRule="auto"/>
        <w:rPr>
          <w:lang w:bidi="ar-JO"/>
        </w:rPr>
      </w:pPr>
      <w:r>
        <w:t>Retweet feature.</w:t>
      </w:r>
    </w:p>
    <w:p w14:paraId="1D8CB9E3" w14:textId="53AEF3EC" w:rsidR="00786987" w:rsidRDefault="00863E97" w:rsidP="00863E97">
      <w:pPr>
        <w:pStyle w:val="BodyText"/>
        <w:numPr>
          <w:ilvl w:val="0"/>
          <w:numId w:val="13"/>
        </w:numPr>
        <w:spacing w:line="276" w:lineRule="auto"/>
      </w:pPr>
      <w:r>
        <w:t>Following people.</w:t>
      </w:r>
    </w:p>
    <w:p w14:paraId="13C65FA9" w14:textId="505D2A68" w:rsidR="008E71C9" w:rsidRDefault="005D0A4C" w:rsidP="00842571">
      <w:pPr>
        <w:pStyle w:val="BodyText"/>
        <w:numPr>
          <w:ilvl w:val="0"/>
          <w:numId w:val="13"/>
        </w:numPr>
        <w:spacing w:line="276" w:lineRule="auto"/>
      </w:pPr>
      <w:r w:rsidRPr="005D0A4C">
        <w:t>Scheduled Tweets</w:t>
      </w:r>
      <w:r>
        <w:t>.</w:t>
      </w:r>
    </w:p>
    <w:p w14:paraId="6A48F837" w14:textId="77777777" w:rsidR="00863E97" w:rsidRDefault="00863E97" w:rsidP="005D0A4C">
      <w:pPr>
        <w:pStyle w:val="BodyText"/>
        <w:spacing w:line="240" w:lineRule="auto"/>
      </w:pPr>
      <w:r>
        <w:t xml:space="preserve">Limitations: </w:t>
      </w:r>
    </w:p>
    <w:p w14:paraId="730A169F" w14:textId="7377CE73" w:rsidR="005D0A4C" w:rsidRDefault="005D0A4C" w:rsidP="005D0A4C">
      <w:pPr>
        <w:pStyle w:val="BodyText"/>
        <w:numPr>
          <w:ilvl w:val="0"/>
          <w:numId w:val="14"/>
        </w:numPr>
        <w:spacing w:line="240" w:lineRule="auto"/>
      </w:pPr>
      <w:r w:rsidRPr="005D0A4C">
        <w:t>Posting limits</w:t>
      </w:r>
      <w:r>
        <w:t>.</w:t>
      </w:r>
    </w:p>
    <w:p w14:paraId="563801A5" w14:textId="78AF966B" w:rsidR="005D0A4C" w:rsidRDefault="005D0A4C" w:rsidP="005D0A4C">
      <w:pPr>
        <w:pStyle w:val="BodyText"/>
        <w:numPr>
          <w:ilvl w:val="0"/>
          <w:numId w:val="14"/>
        </w:numPr>
        <w:spacing w:line="240" w:lineRule="auto"/>
      </w:pPr>
      <w:r w:rsidRPr="005D0A4C">
        <w:t>Spamming</w:t>
      </w:r>
      <w:r>
        <w:t>.</w:t>
      </w:r>
    </w:p>
    <w:p w14:paraId="032A84D5" w14:textId="3D849606" w:rsidR="005D0A4C" w:rsidRDefault="005D0A4C" w:rsidP="005D0A4C">
      <w:pPr>
        <w:pStyle w:val="BodyText"/>
        <w:numPr>
          <w:ilvl w:val="0"/>
          <w:numId w:val="14"/>
        </w:numPr>
        <w:spacing w:line="240" w:lineRule="auto"/>
      </w:pPr>
      <w:r w:rsidRPr="005D0A4C">
        <w:t>Offensive Content</w:t>
      </w:r>
      <w:r>
        <w:t>.</w:t>
      </w:r>
    </w:p>
    <w:p w14:paraId="227C3781" w14:textId="126A19BF" w:rsidR="005D0A4C" w:rsidRDefault="005D0A4C" w:rsidP="005D0A4C">
      <w:pPr>
        <w:pStyle w:val="BodyText"/>
        <w:spacing w:line="240" w:lineRule="auto"/>
      </w:pPr>
    </w:p>
    <w:p w14:paraId="1002943E" w14:textId="487C7197" w:rsidR="00440D21" w:rsidRPr="00440D21" w:rsidRDefault="00440D21" w:rsidP="00AC661B">
      <w:pPr>
        <w:pStyle w:val="Heading3"/>
        <w:spacing w:line="480" w:lineRule="auto"/>
      </w:pPr>
      <w:bookmarkStart w:id="33" w:name="_Toc105161275"/>
      <w:r w:rsidRPr="00440D21">
        <w:t>Instagram</w:t>
      </w:r>
      <w:bookmarkEnd w:id="33"/>
    </w:p>
    <w:p w14:paraId="6BA0F3DE" w14:textId="1CB8A448" w:rsidR="00195C20" w:rsidRDefault="00AC79A2" w:rsidP="00AC79A2">
      <w:pPr>
        <w:pStyle w:val="BodyText"/>
        <w:spacing w:line="360" w:lineRule="auto"/>
      </w:pPr>
      <w:r w:rsidRPr="00AC79A2">
        <w:t>Instagram is a social media app that lets users share photos and videos. Users can also like and comment on other users' posts, send private messages, search for relevant content, and more. Instagram includes a range of filters and editing tools that users can apply to their photos.</w:t>
      </w:r>
    </w:p>
    <w:p w14:paraId="2C6D2150" w14:textId="77777777" w:rsidR="00AC79A2" w:rsidRDefault="00AC79A2" w:rsidP="00AC79A2">
      <w:pPr>
        <w:pStyle w:val="BodyText"/>
        <w:spacing w:line="276" w:lineRule="auto"/>
      </w:pPr>
      <w:r>
        <w:t>Functionality:</w:t>
      </w:r>
    </w:p>
    <w:p w14:paraId="71A3D09A" w14:textId="41A495D4" w:rsidR="00AC79A2" w:rsidRDefault="00144542" w:rsidP="003278ED">
      <w:pPr>
        <w:pStyle w:val="BodyText"/>
        <w:numPr>
          <w:ilvl w:val="0"/>
          <w:numId w:val="13"/>
        </w:numPr>
        <w:spacing w:line="276" w:lineRule="auto"/>
      </w:pPr>
      <w:r>
        <w:t>Start a live video and invite others to watch it.</w:t>
      </w:r>
    </w:p>
    <w:p w14:paraId="34869C48" w14:textId="50D099D2" w:rsidR="00AC79A2" w:rsidRDefault="00144542" w:rsidP="00AC79A2">
      <w:pPr>
        <w:pStyle w:val="BodyText"/>
        <w:numPr>
          <w:ilvl w:val="0"/>
          <w:numId w:val="13"/>
        </w:numPr>
        <w:spacing w:line="276" w:lineRule="auto"/>
        <w:rPr>
          <w:lang w:bidi="ar-JO"/>
        </w:rPr>
      </w:pPr>
      <w:r>
        <w:t>Start a live video and share it with others.</w:t>
      </w:r>
    </w:p>
    <w:p w14:paraId="229E0ED6" w14:textId="287D9FD9" w:rsidR="00AC79A2" w:rsidRDefault="002A5B1D" w:rsidP="002A5B1D">
      <w:pPr>
        <w:pStyle w:val="BodyText"/>
        <w:numPr>
          <w:ilvl w:val="0"/>
          <w:numId w:val="13"/>
        </w:numPr>
        <w:spacing w:line="276" w:lineRule="auto"/>
      </w:pPr>
      <w:r>
        <w:t>Set your profile to private so that only your friends can see and comment on your posts.</w:t>
      </w:r>
    </w:p>
    <w:p w14:paraId="45A60F71" w14:textId="3AF5D6E1" w:rsidR="00AC79A2" w:rsidRDefault="00AC79A2" w:rsidP="00EB48E1">
      <w:pPr>
        <w:pStyle w:val="BodyText"/>
        <w:spacing w:line="240" w:lineRule="auto"/>
      </w:pPr>
    </w:p>
    <w:tbl>
      <w:tblPr>
        <w:tblStyle w:val="TableGrid"/>
        <w:tblpPr w:leftFromText="180" w:rightFromText="180" w:vertAnchor="text" w:horzAnchor="margin" w:tblpXSpec="center" w:tblpY="1527"/>
        <w:tblW w:w="9404" w:type="dxa"/>
        <w:jc w:val="left"/>
        <w:tblLook w:val="04A0" w:firstRow="1" w:lastRow="0" w:firstColumn="1" w:lastColumn="0" w:noHBand="0" w:noVBand="1"/>
      </w:tblPr>
      <w:tblGrid>
        <w:gridCol w:w="2173"/>
        <w:gridCol w:w="1956"/>
        <w:gridCol w:w="1874"/>
        <w:gridCol w:w="1905"/>
        <w:gridCol w:w="1496"/>
      </w:tblGrid>
      <w:tr w:rsidR="00EB48E1" w14:paraId="133A9B80" w14:textId="77777777" w:rsidTr="00EB48E1">
        <w:trPr>
          <w:cnfStyle w:val="100000000000" w:firstRow="1" w:lastRow="0" w:firstColumn="0" w:lastColumn="0" w:oddVBand="0" w:evenVBand="0" w:oddHBand="0" w:evenHBand="0" w:firstRowFirstColumn="0" w:firstRowLastColumn="0" w:lastRowFirstColumn="0" w:lastRowLastColumn="0"/>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1B2746A3" w14:textId="77777777" w:rsidR="00EB48E1" w:rsidRDefault="00EB48E1" w:rsidP="00EB48E1">
            <w:r>
              <w:lastRenderedPageBreak/>
              <w:t>Functionalities</w:t>
            </w:r>
          </w:p>
        </w:tc>
        <w:tc>
          <w:tcPr>
            <w:tcW w:w="1956" w:type="dxa"/>
          </w:tcPr>
          <w:p w14:paraId="4CCDA0D3"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Facebook</w:t>
            </w:r>
          </w:p>
        </w:tc>
        <w:tc>
          <w:tcPr>
            <w:tcW w:w="1874" w:type="dxa"/>
          </w:tcPr>
          <w:p w14:paraId="079F8EAE"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Twitter</w:t>
            </w:r>
          </w:p>
        </w:tc>
        <w:tc>
          <w:tcPr>
            <w:tcW w:w="1905" w:type="dxa"/>
          </w:tcPr>
          <w:p w14:paraId="0F315C64"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Instagram</w:t>
            </w:r>
          </w:p>
        </w:tc>
        <w:tc>
          <w:tcPr>
            <w:tcW w:w="1496" w:type="dxa"/>
          </w:tcPr>
          <w:p w14:paraId="73B21E20" w14:textId="77777777" w:rsidR="00EB48E1" w:rsidRDefault="00EB48E1" w:rsidP="00EB48E1">
            <w:pPr>
              <w:cnfStyle w:val="100000000000" w:firstRow="1" w:lastRow="0" w:firstColumn="0" w:lastColumn="0" w:oddVBand="0" w:evenVBand="0" w:oddHBand="0" w:evenHBand="0" w:firstRowFirstColumn="0" w:firstRowLastColumn="0" w:lastRowFirstColumn="0" w:lastRowLastColumn="0"/>
            </w:pPr>
            <w:r>
              <w:t>Triibe</w:t>
            </w:r>
          </w:p>
        </w:tc>
      </w:tr>
      <w:tr w:rsidR="00EB48E1" w14:paraId="126D3AD4" w14:textId="77777777" w:rsidTr="00EB48E1">
        <w:trPr>
          <w:trHeight w:val="390"/>
          <w:jc w:val="left"/>
        </w:trPr>
        <w:tc>
          <w:tcPr>
            <w:cnfStyle w:val="001000000000" w:firstRow="0" w:lastRow="0" w:firstColumn="1" w:lastColumn="0" w:oddVBand="0" w:evenVBand="0" w:oddHBand="0" w:evenHBand="0" w:firstRowFirstColumn="0" w:firstRowLastColumn="0" w:lastRowFirstColumn="0" w:lastRowLastColumn="0"/>
            <w:tcW w:w="2173" w:type="dxa"/>
          </w:tcPr>
          <w:p w14:paraId="4A6C4A4D" w14:textId="77777777" w:rsidR="00EB48E1" w:rsidRPr="00434701" w:rsidRDefault="00EB48E1" w:rsidP="00EB48E1">
            <w:r w:rsidRPr="00434701">
              <w:t>1.</w:t>
            </w:r>
            <w:r>
              <w:t xml:space="preserve"> Profile Editor</w:t>
            </w:r>
          </w:p>
        </w:tc>
        <w:tc>
          <w:tcPr>
            <w:tcW w:w="1956" w:type="dxa"/>
          </w:tcPr>
          <w:p w14:paraId="376B4CC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C63175" wp14:editId="5A6458B4">
                  <wp:extent cx="182880" cy="182880"/>
                  <wp:effectExtent l="0" t="0" r="0" b="0"/>
                  <wp:docPr id="1"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2A6D62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ABCD54" wp14:editId="17F0E47D">
                  <wp:extent cx="182880" cy="182880"/>
                  <wp:effectExtent l="0" t="0" r="0" b="0"/>
                  <wp:docPr id="4" name="Graphic 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415D650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A4224" wp14:editId="6048116E">
                  <wp:extent cx="182880" cy="182880"/>
                  <wp:effectExtent l="0" t="0" r="0" b="0"/>
                  <wp:docPr id="5" name="Graphic 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6F93B8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D18533" wp14:editId="4BEFC001">
                  <wp:extent cx="182880" cy="182880"/>
                  <wp:effectExtent l="0" t="0" r="0" b="0"/>
                  <wp:docPr id="7" name="Graphic 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A57FC7B"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0376A4DF" w14:textId="77777777" w:rsidR="00EB48E1" w:rsidRDefault="00EB48E1" w:rsidP="00EB48E1">
            <w:r>
              <w:t>2. Dark Mode</w:t>
            </w:r>
          </w:p>
        </w:tc>
        <w:tc>
          <w:tcPr>
            <w:tcW w:w="1956" w:type="dxa"/>
          </w:tcPr>
          <w:p w14:paraId="799FA7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A5D555" wp14:editId="3FF5F818">
                  <wp:extent cx="182880" cy="182880"/>
                  <wp:effectExtent l="0" t="0" r="0" b="0"/>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CF9E95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B7EDE" wp14:editId="377EF5CC">
                  <wp:extent cx="182880" cy="18288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A78A78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A86336" wp14:editId="02F2C8C4">
                  <wp:extent cx="182880" cy="182880"/>
                  <wp:effectExtent l="0" t="0" r="0" b="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1BF13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0CB8E2" wp14:editId="7E1D79FC">
                  <wp:extent cx="182880" cy="182880"/>
                  <wp:effectExtent l="0" t="0" r="0" b="0"/>
                  <wp:docPr id="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ECB3F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C7DDF03" w14:textId="77777777" w:rsidR="00EB48E1" w:rsidRDefault="00EB48E1" w:rsidP="00EB48E1">
            <w:r>
              <w:t>3. Photos</w:t>
            </w:r>
          </w:p>
        </w:tc>
        <w:tc>
          <w:tcPr>
            <w:tcW w:w="1956" w:type="dxa"/>
          </w:tcPr>
          <w:p w14:paraId="63E1583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DDBF1E" wp14:editId="14F9C46F">
                  <wp:extent cx="182880" cy="182880"/>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70340C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F18454" wp14:editId="686E7895">
                  <wp:extent cx="182880" cy="182880"/>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2D8EE9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14E5CF" wp14:editId="49C135CD">
                  <wp:extent cx="182880" cy="182880"/>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474681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9E034" wp14:editId="0B5ADF7E">
                  <wp:extent cx="182880" cy="182880"/>
                  <wp:effectExtent l="0" t="0" r="0" b="0"/>
                  <wp:docPr id="9" name="Graphic 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536CBCC8"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1C0BEF4" w14:textId="77777777" w:rsidR="00EB48E1" w:rsidRDefault="00EB48E1" w:rsidP="00EB48E1">
            <w:r>
              <w:t>4. Post Comments</w:t>
            </w:r>
          </w:p>
        </w:tc>
        <w:tc>
          <w:tcPr>
            <w:tcW w:w="1956" w:type="dxa"/>
          </w:tcPr>
          <w:p w14:paraId="0A6A87B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3CABE2" wp14:editId="0A9ABF0B">
                  <wp:extent cx="182880" cy="182880"/>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33E5085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9FB67A" wp14:editId="232849FA">
                  <wp:extent cx="182880" cy="182880"/>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747DC6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AAC5C6" wp14:editId="4172217C">
                  <wp:extent cx="182880" cy="182880"/>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8320E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7B62BE" wp14:editId="628804EA">
                  <wp:extent cx="182880" cy="18288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83682D1"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D93271E" w14:textId="77777777" w:rsidR="00EB48E1" w:rsidRDefault="00EB48E1" w:rsidP="00EB48E1">
            <w:r>
              <w:t>5. Friends</w:t>
            </w:r>
          </w:p>
        </w:tc>
        <w:tc>
          <w:tcPr>
            <w:tcW w:w="1956" w:type="dxa"/>
          </w:tcPr>
          <w:p w14:paraId="615050E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16272" wp14:editId="5C9A764B">
                  <wp:extent cx="182880" cy="182880"/>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613DD30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B91502" wp14:editId="5367A792">
                  <wp:extent cx="182880" cy="182880"/>
                  <wp:effectExtent l="0" t="0" r="0" b="0"/>
                  <wp:docPr id="82" name="Graphic 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1BD51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946E92" wp14:editId="3B62AB69">
                  <wp:extent cx="182880" cy="182880"/>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58560CD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56A2DA" wp14:editId="3DB25884">
                  <wp:extent cx="182880" cy="18288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4F00031"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E458469" w14:textId="77777777" w:rsidR="00EB48E1" w:rsidRDefault="00EB48E1" w:rsidP="00EB48E1">
            <w:r>
              <w:t>6. Video</w:t>
            </w:r>
          </w:p>
        </w:tc>
        <w:tc>
          <w:tcPr>
            <w:tcW w:w="1956" w:type="dxa"/>
          </w:tcPr>
          <w:p w14:paraId="2BF58C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FA9930" wp14:editId="11D3D375">
                  <wp:extent cx="182880" cy="182880"/>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62E550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63DD4A" wp14:editId="402D12AF">
                  <wp:extent cx="182880" cy="18288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3A817B5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2A343" wp14:editId="5DADF317">
                  <wp:extent cx="182880" cy="18288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146655A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53AA92" wp14:editId="25C38E7D">
                  <wp:extent cx="182880" cy="18288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B454F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7644378E" w14:textId="77777777" w:rsidR="00EB48E1" w:rsidRDefault="00EB48E1" w:rsidP="00EB48E1">
            <w:r>
              <w:t>8. Privacy Settings</w:t>
            </w:r>
          </w:p>
        </w:tc>
        <w:tc>
          <w:tcPr>
            <w:tcW w:w="1956" w:type="dxa"/>
          </w:tcPr>
          <w:p w14:paraId="3214480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3E172B" wp14:editId="1B0BAA95">
                  <wp:extent cx="182880" cy="18288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1C48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BE76E" wp14:editId="5D0A1D82">
                  <wp:extent cx="182880" cy="18288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0B05F3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AE70E" wp14:editId="6B1EF454">
                  <wp:extent cx="182880" cy="18288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E62B1A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90181A" wp14:editId="3BF97257">
                  <wp:extent cx="182880" cy="18288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CFB1669"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1D0D44FC" w14:textId="77777777" w:rsidR="00EB48E1" w:rsidRDefault="00EB48E1" w:rsidP="00EB48E1">
            <w:r>
              <w:t>9. Black Users</w:t>
            </w:r>
          </w:p>
        </w:tc>
        <w:tc>
          <w:tcPr>
            <w:tcW w:w="1956" w:type="dxa"/>
          </w:tcPr>
          <w:p w14:paraId="211C3B6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A445B9" wp14:editId="1813CD69">
                  <wp:extent cx="182880" cy="18288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320DA8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BBEAB8" wp14:editId="262869D0">
                  <wp:extent cx="182880" cy="18288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2E6C58A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7029A6" wp14:editId="24FAC463">
                  <wp:extent cx="182880" cy="18288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0D915F2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4CBFD7" wp14:editId="72686595">
                  <wp:extent cx="182880" cy="18288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C8A866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7976E11" w14:textId="77777777" w:rsidR="00EB48E1" w:rsidRDefault="00EB48E1" w:rsidP="00EB48E1">
            <w:r>
              <w:t>10. Report Spam</w:t>
            </w:r>
          </w:p>
        </w:tc>
        <w:tc>
          <w:tcPr>
            <w:tcW w:w="1956" w:type="dxa"/>
          </w:tcPr>
          <w:p w14:paraId="37667DA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0DF419" wp14:editId="745A3D5E">
                  <wp:extent cx="182880" cy="18288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71EF7D0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B9D78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13AA1" wp14:editId="75631983">
                  <wp:extent cx="182880" cy="18288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334D2D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6AD6C" wp14:editId="47C80BBC">
                  <wp:extent cx="182880" cy="18288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4854A1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952417B" w14:textId="77777777" w:rsidR="00EB48E1" w:rsidRDefault="00EB48E1" w:rsidP="00EB48E1">
            <w:r>
              <w:t>11. Report Abuse</w:t>
            </w:r>
          </w:p>
        </w:tc>
        <w:tc>
          <w:tcPr>
            <w:tcW w:w="1956" w:type="dxa"/>
          </w:tcPr>
          <w:p w14:paraId="23A6EA6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76FCBE" wp14:editId="4FCAEFDF">
                  <wp:extent cx="182880" cy="18288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7AEEF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61189A" wp14:editId="22F99693">
                  <wp:extent cx="182880" cy="18288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82D93F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125BF1" wp14:editId="475E24E3">
                  <wp:extent cx="182880" cy="18288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3792C46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B9E75E" wp14:editId="53EDBEE3">
                  <wp:extent cx="182880" cy="182880"/>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6D8F3A32" w14:textId="77777777" w:rsidTr="00EB48E1">
        <w:trPr>
          <w:trHeight w:val="375"/>
          <w:jc w:val="left"/>
        </w:trPr>
        <w:tc>
          <w:tcPr>
            <w:cnfStyle w:val="001000000000" w:firstRow="0" w:lastRow="0" w:firstColumn="1" w:lastColumn="0" w:oddVBand="0" w:evenVBand="0" w:oddHBand="0" w:evenHBand="0" w:firstRowFirstColumn="0" w:firstRowLastColumn="0" w:lastRowFirstColumn="0" w:lastRowLastColumn="0"/>
            <w:tcW w:w="2173" w:type="dxa"/>
          </w:tcPr>
          <w:p w14:paraId="5877D6FA" w14:textId="77777777" w:rsidR="00EB48E1" w:rsidRDefault="00EB48E1" w:rsidP="00EB48E1">
            <w:r>
              <w:t>12. Chat Rooms</w:t>
            </w:r>
          </w:p>
        </w:tc>
        <w:tc>
          <w:tcPr>
            <w:tcW w:w="1956" w:type="dxa"/>
          </w:tcPr>
          <w:p w14:paraId="087F1C6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C0FE14" wp14:editId="20E04086">
                  <wp:extent cx="182880" cy="182880"/>
                  <wp:effectExtent l="0" t="0" r="0" b="0"/>
                  <wp:docPr id="47" name="Graphic 4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F7043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D6868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20F4E20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1826CD" wp14:editId="7795634E">
                  <wp:extent cx="182880" cy="182880"/>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6CAA8F2" w14:textId="77777777" w:rsidTr="00EB48E1">
        <w:trPr>
          <w:trHeight w:val="722"/>
          <w:jc w:val="left"/>
        </w:trPr>
        <w:tc>
          <w:tcPr>
            <w:cnfStyle w:val="001000000000" w:firstRow="0" w:lastRow="0" w:firstColumn="1" w:lastColumn="0" w:oddVBand="0" w:evenVBand="0" w:oddHBand="0" w:evenHBand="0" w:firstRowFirstColumn="0" w:firstRowLastColumn="0" w:lastRowFirstColumn="0" w:lastRowLastColumn="0"/>
            <w:tcW w:w="2173" w:type="dxa"/>
          </w:tcPr>
          <w:p w14:paraId="2AB87758" w14:textId="77777777" w:rsidR="00EB48E1" w:rsidRDefault="00EB48E1" w:rsidP="00EB48E1">
            <w:r>
              <w:t>13. Instant Messaging</w:t>
            </w:r>
          </w:p>
        </w:tc>
        <w:tc>
          <w:tcPr>
            <w:tcW w:w="1956" w:type="dxa"/>
          </w:tcPr>
          <w:p w14:paraId="01C72318"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0FA990" wp14:editId="28E8C777">
                  <wp:extent cx="182880" cy="182880"/>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4F9A05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38E505" wp14:editId="72B69A8C">
                  <wp:extent cx="182880" cy="182880"/>
                  <wp:effectExtent l="0" t="0" r="0" b="0"/>
                  <wp:docPr id="49" name="Graphic 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905" w:type="dxa"/>
          </w:tcPr>
          <w:p w14:paraId="62C1439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53F3BB" wp14:editId="49BA24F9">
                  <wp:extent cx="182880" cy="182880"/>
                  <wp:effectExtent l="0" t="0" r="0" b="0"/>
                  <wp:docPr id="50" name="Graphic 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2B4B676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294EB6" wp14:editId="1CBD3EF6">
                  <wp:extent cx="182880" cy="182880"/>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D20EB5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7C00D2E" w14:textId="77777777" w:rsidR="00EB48E1" w:rsidRDefault="00EB48E1" w:rsidP="00EB48E1">
            <w:r>
              <w:t>14. Groups</w:t>
            </w:r>
          </w:p>
        </w:tc>
        <w:tc>
          <w:tcPr>
            <w:tcW w:w="1956" w:type="dxa"/>
          </w:tcPr>
          <w:p w14:paraId="0DC6593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25289A" wp14:editId="63936F7D">
                  <wp:extent cx="182880" cy="182880"/>
                  <wp:effectExtent l="0" t="0" r="0" b="0"/>
                  <wp:docPr id="51" name="Graphic 5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0D59024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AB8FDD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15EFD7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28FC8E" wp14:editId="016DADE1">
                  <wp:extent cx="182880" cy="182880"/>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29015B2F"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62F2556E" w14:textId="77777777" w:rsidR="00EB48E1" w:rsidRDefault="00EB48E1" w:rsidP="00EB48E1">
            <w:r>
              <w:t>15. Events</w:t>
            </w:r>
          </w:p>
        </w:tc>
        <w:tc>
          <w:tcPr>
            <w:tcW w:w="1956" w:type="dxa"/>
          </w:tcPr>
          <w:p w14:paraId="05C4467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B43F7E" wp14:editId="08F4ABCE">
                  <wp:extent cx="182880" cy="182880"/>
                  <wp:effectExtent l="0" t="0" r="0" b="0"/>
                  <wp:docPr id="52" name="Graphic 5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5CFED1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4C85FF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616EFF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6FB369" wp14:editId="3142981D">
                  <wp:extent cx="182880" cy="182880"/>
                  <wp:effectExtent l="0" t="0" r="0" b="0"/>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E0C701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413DC3D" w14:textId="77777777" w:rsidR="00EB48E1" w:rsidRDefault="00EB48E1" w:rsidP="00EB48E1">
            <w:r>
              <w:t>16. Ad-Free</w:t>
            </w:r>
          </w:p>
        </w:tc>
        <w:tc>
          <w:tcPr>
            <w:tcW w:w="1956" w:type="dxa"/>
          </w:tcPr>
          <w:p w14:paraId="78F4D28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874" w:type="dxa"/>
          </w:tcPr>
          <w:p w14:paraId="633E1C26"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60CACF2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F7A9E0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D269A0" wp14:editId="3D2AF7D7">
                  <wp:extent cx="182880" cy="182880"/>
                  <wp:effectExtent l="0" t="0" r="0" b="0"/>
                  <wp:docPr id="56" name="Graphic 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1B0C0674"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E35197E" w14:textId="77777777" w:rsidR="00EB48E1" w:rsidRDefault="00EB48E1" w:rsidP="00EB48E1">
            <w:r>
              <w:t>17. Guides</w:t>
            </w:r>
          </w:p>
        </w:tc>
        <w:tc>
          <w:tcPr>
            <w:tcW w:w="1956" w:type="dxa"/>
          </w:tcPr>
          <w:p w14:paraId="161FC96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5C7EF51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0D8E8BA5"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308FE33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72CF58" wp14:editId="33892D73">
                  <wp:extent cx="182880" cy="182880"/>
                  <wp:effectExtent l="0" t="0" r="0" b="0"/>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07AB81A5"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7604B56" w14:textId="77777777" w:rsidR="00EB48E1" w:rsidRDefault="00EB48E1" w:rsidP="00EB48E1">
            <w:r>
              <w:t>18. Registration Guidance</w:t>
            </w:r>
          </w:p>
        </w:tc>
        <w:tc>
          <w:tcPr>
            <w:tcW w:w="1956" w:type="dxa"/>
          </w:tcPr>
          <w:p w14:paraId="0436E8C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98BE4A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6D04293"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4E96BBB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A15D62" wp14:editId="398852D1">
                  <wp:extent cx="182880" cy="182880"/>
                  <wp:effectExtent l="0" t="0" r="0" b="0"/>
                  <wp:docPr id="83" name="Graphic 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633CABC"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59995295" w14:textId="77777777" w:rsidR="00EB48E1" w:rsidRDefault="00EB48E1" w:rsidP="00EB48E1">
            <w:r>
              <w:t>19. University Map</w:t>
            </w:r>
          </w:p>
        </w:tc>
        <w:tc>
          <w:tcPr>
            <w:tcW w:w="1956" w:type="dxa"/>
          </w:tcPr>
          <w:p w14:paraId="6A020E72"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6BF10FF7"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19FE6D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496" w:type="dxa"/>
          </w:tcPr>
          <w:p w14:paraId="50C6D05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DDEA14" wp14:editId="0569C60E">
                  <wp:extent cx="182880" cy="182880"/>
                  <wp:effectExtent l="0" t="0" r="0" b="0"/>
                  <wp:docPr id="84" name="Graphic 8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7AEF39B0"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3BF5776C" w14:textId="77777777" w:rsidR="00EB48E1" w:rsidRDefault="00EB48E1" w:rsidP="00EB48E1">
            <w:r>
              <w:t>20. Save Posts</w:t>
            </w:r>
          </w:p>
        </w:tc>
        <w:tc>
          <w:tcPr>
            <w:tcW w:w="1956" w:type="dxa"/>
          </w:tcPr>
          <w:p w14:paraId="52F33E14"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DFB0D2" wp14:editId="318F48CC">
                  <wp:extent cx="182880" cy="182880"/>
                  <wp:effectExtent l="0" t="0" r="0" b="0"/>
                  <wp:docPr id="85" name="Graphic 8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874" w:type="dxa"/>
          </w:tcPr>
          <w:p w14:paraId="58A168E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4342EF8A"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E89226" wp14:editId="553BA60D">
                  <wp:extent cx="182880" cy="182880"/>
                  <wp:effectExtent l="0" t="0" r="0" b="0"/>
                  <wp:docPr id="86" name="Graphic 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c>
          <w:tcPr>
            <w:tcW w:w="1496" w:type="dxa"/>
          </w:tcPr>
          <w:p w14:paraId="79EC57B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5E304A" wp14:editId="746F727A">
                  <wp:extent cx="182880" cy="182880"/>
                  <wp:effectExtent l="0" t="0" r="0" b="0"/>
                  <wp:docPr id="87" name="Graphic 8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2880" cy="182880"/>
                          </a:xfrm>
                          <a:prstGeom prst="rect">
                            <a:avLst/>
                          </a:prstGeom>
                        </pic:spPr>
                      </pic:pic>
                    </a:graphicData>
                  </a:graphic>
                </wp:inline>
              </w:drawing>
            </w:r>
          </w:p>
        </w:tc>
      </w:tr>
      <w:tr w:rsidR="00EB48E1" w14:paraId="37D85D32"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46850627" w14:textId="77777777" w:rsidR="00EB48E1" w:rsidRDefault="00EB48E1" w:rsidP="00EB48E1">
            <w:r>
              <w:t>21. Learning Groups</w:t>
            </w:r>
          </w:p>
        </w:tc>
        <w:tc>
          <w:tcPr>
            <w:tcW w:w="1956" w:type="dxa"/>
          </w:tcPr>
          <w:p w14:paraId="7849F1B0"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47C9DFE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69E86C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2AA5DB3C"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287AC3A" wp14:editId="59E71B4A">
                  <wp:extent cx="180952" cy="1809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42895107"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027C1D30" w14:textId="77777777" w:rsidR="00EB48E1" w:rsidRDefault="00EB48E1" w:rsidP="00EB48E1">
            <w:r>
              <w:t>22. Stories</w:t>
            </w:r>
          </w:p>
        </w:tc>
        <w:tc>
          <w:tcPr>
            <w:tcW w:w="1956" w:type="dxa"/>
          </w:tcPr>
          <w:p w14:paraId="6E785BA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0EC738" wp14:editId="5BFD60F2">
                  <wp:extent cx="180952" cy="1809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874" w:type="dxa"/>
          </w:tcPr>
          <w:p w14:paraId="1A601B3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7401C55B"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27D0732" wp14:editId="3189D67E">
                  <wp:extent cx="180952" cy="1809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c>
          <w:tcPr>
            <w:tcW w:w="1496" w:type="dxa"/>
          </w:tcPr>
          <w:p w14:paraId="02FD17DE"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F664A3" wp14:editId="7A7F71EA">
                  <wp:extent cx="180952" cy="180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r w:rsidR="00EB48E1" w14:paraId="6B036853" w14:textId="77777777" w:rsidTr="00EB48E1">
        <w:trPr>
          <w:trHeight w:val="361"/>
          <w:jc w:val="left"/>
        </w:trPr>
        <w:tc>
          <w:tcPr>
            <w:cnfStyle w:val="001000000000" w:firstRow="0" w:lastRow="0" w:firstColumn="1" w:lastColumn="0" w:oddVBand="0" w:evenVBand="0" w:oddHBand="0" w:evenHBand="0" w:firstRowFirstColumn="0" w:firstRowLastColumn="0" w:lastRowFirstColumn="0" w:lastRowLastColumn="0"/>
            <w:tcW w:w="2173" w:type="dxa"/>
          </w:tcPr>
          <w:p w14:paraId="28F647EC" w14:textId="77777777" w:rsidR="00EB48E1" w:rsidRDefault="00EB48E1" w:rsidP="00EB48E1">
            <w:r>
              <w:t>23. Learning Websites Links</w:t>
            </w:r>
          </w:p>
        </w:tc>
        <w:tc>
          <w:tcPr>
            <w:tcW w:w="1956" w:type="dxa"/>
          </w:tcPr>
          <w:p w14:paraId="0B31F311"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874" w:type="dxa"/>
          </w:tcPr>
          <w:p w14:paraId="16468DD9"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pPr>
          </w:p>
        </w:tc>
        <w:tc>
          <w:tcPr>
            <w:tcW w:w="1905" w:type="dxa"/>
          </w:tcPr>
          <w:p w14:paraId="2BBC79ED"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p>
        </w:tc>
        <w:tc>
          <w:tcPr>
            <w:tcW w:w="1496" w:type="dxa"/>
          </w:tcPr>
          <w:p w14:paraId="789E467F" w14:textId="77777777" w:rsidR="00EB48E1" w:rsidRDefault="00EB48E1" w:rsidP="00EB48E1">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64220C3" wp14:editId="31EF8AF8">
                  <wp:extent cx="180952" cy="1809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52" cy="180952"/>
                          </a:xfrm>
                          <a:prstGeom prst="rect">
                            <a:avLst/>
                          </a:prstGeom>
                        </pic:spPr>
                      </pic:pic>
                    </a:graphicData>
                  </a:graphic>
                </wp:inline>
              </w:drawing>
            </w:r>
          </w:p>
        </w:tc>
      </w:tr>
    </w:tbl>
    <w:p w14:paraId="2B2D7E13" w14:textId="4DC5AD2E" w:rsidR="00A96E18" w:rsidRPr="003C01D7" w:rsidRDefault="00D253B2" w:rsidP="003C01D7">
      <w:pPr>
        <w:pStyle w:val="Heading2"/>
      </w:pPr>
      <w:bookmarkStart w:id="34" w:name="_Toc105161276"/>
      <w:r>
        <w:t xml:space="preserve">Comparison </w:t>
      </w:r>
      <w:r w:rsidR="00A6336A" w:rsidRPr="003C01D7">
        <w:t>Table</w:t>
      </w:r>
      <w:bookmarkEnd w:id="34"/>
    </w:p>
    <w:p w14:paraId="74D4D33C" w14:textId="77777777" w:rsidR="00F61CCA" w:rsidRPr="00F61CCA" w:rsidRDefault="00F61CCA" w:rsidP="00F61CCA">
      <w:pPr>
        <w:pStyle w:val="BodyText"/>
      </w:pPr>
    </w:p>
    <w:p w14:paraId="30302F76" w14:textId="5AFF735E" w:rsidR="00A6336A" w:rsidRPr="00A6336A" w:rsidRDefault="00A6336A" w:rsidP="00AD2D3C">
      <w:pPr>
        <w:pStyle w:val="TableTitle"/>
      </w:pPr>
      <w:bookmarkStart w:id="35" w:name="_Toc105161154"/>
      <w:r>
        <w:t xml:space="preserve">Table </w:t>
      </w:r>
      <w:r w:rsidR="00F15CB9">
        <w:t>2.1</w:t>
      </w:r>
      <w:r>
        <w:t xml:space="preserve">: </w:t>
      </w:r>
      <w:r w:rsidR="00F15CB9">
        <w:t>Comparison between different</w:t>
      </w:r>
      <w:r w:rsidR="00270DB7">
        <w:t xml:space="preserve"> social media</w:t>
      </w:r>
      <w:r w:rsidR="00F15CB9">
        <w:t xml:space="preserve"> </w:t>
      </w:r>
      <w:r w:rsidR="0017219F">
        <w:t>platforms</w:t>
      </w:r>
      <w:bookmarkEnd w:id="35"/>
    </w:p>
    <w:p w14:paraId="43998F31" w14:textId="76988621" w:rsidR="00A6336A" w:rsidRPr="003C01D7" w:rsidRDefault="00A6336A" w:rsidP="003C01D7">
      <w:pPr>
        <w:pStyle w:val="Heading2"/>
      </w:pPr>
      <w:bookmarkStart w:id="36" w:name="_Toc105161277"/>
      <w:r w:rsidRPr="003C01D7">
        <w:lastRenderedPageBreak/>
        <w:t>Figures</w:t>
      </w:r>
      <w:bookmarkEnd w:id="36"/>
    </w:p>
    <w:p w14:paraId="545E933A" w14:textId="3EB36A7A" w:rsidR="00FD3012" w:rsidRDefault="00FD3012" w:rsidP="00FD3012">
      <w:pPr>
        <w:pStyle w:val="BodyText"/>
      </w:pPr>
      <w:r>
        <w:rPr>
          <w:noProof/>
        </w:rPr>
        <w:drawing>
          <wp:inline distT="0" distB="0" distL="0" distR="0" wp14:anchorId="25E45EB7" wp14:editId="7F175F64">
            <wp:extent cx="5200650"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828925"/>
                    </a:xfrm>
                    <a:prstGeom prst="rect">
                      <a:avLst/>
                    </a:prstGeom>
                    <a:noFill/>
                    <a:ln>
                      <a:noFill/>
                    </a:ln>
                  </pic:spPr>
                </pic:pic>
              </a:graphicData>
            </a:graphic>
          </wp:inline>
        </w:drawing>
      </w:r>
    </w:p>
    <w:p w14:paraId="276BA375" w14:textId="240767E7" w:rsidR="00F61CCA" w:rsidRPr="000E05BF" w:rsidRDefault="00F61CCA" w:rsidP="000E05BF">
      <w:pPr>
        <w:pStyle w:val="FigureTitle"/>
        <w:jc w:val="center"/>
      </w:pPr>
      <w:bookmarkStart w:id="37" w:name="_Toc105161118"/>
      <w:r w:rsidRPr="000E05BF">
        <w:t xml:space="preserve">Figure 2.1: </w:t>
      </w:r>
      <w:r w:rsidR="00B64F89" w:rsidRPr="000E05BF">
        <w:t>Identification on the internet and through social media</w:t>
      </w:r>
      <w:bookmarkEnd w:id="37"/>
    </w:p>
    <w:p w14:paraId="6463B100" w14:textId="5F8A4542" w:rsidR="00FD3012" w:rsidRPr="00F61CCA" w:rsidRDefault="00FD3012" w:rsidP="00FD3012">
      <w:pPr>
        <w:pStyle w:val="BodyText"/>
        <w:rPr>
          <w:lang w:val="en-GB"/>
        </w:rPr>
      </w:pPr>
    </w:p>
    <w:p w14:paraId="568FE345" w14:textId="690EB64A" w:rsidR="00FD3012" w:rsidRDefault="00FD3012" w:rsidP="00FD3012">
      <w:pPr>
        <w:pStyle w:val="BodyText"/>
      </w:pPr>
    </w:p>
    <w:p w14:paraId="7474281F" w14:textId="77777777" w:rsidR="00FD3012" w:rsidRPr="00FD3012" w:rsidRDefault="00FD3012" w:rsidP="00FD3012">
      <w:pPr>
        <w:pStyle w:val="BodyText"/>
      </w:pPr>
    </w:p>
    <w:p w14:paraId="2CC735FA" w14:textId="77777777" w:rsidR="00840789" w:rsidRDefault="00840789" w:rsidP="00736939">
      <w:pPr>
        <w:pStyle w:val="Heading1"/>
      </w:pPr>
      <w:r>
        <w:lastRenderedPageBreak/>
        <w:br/>
      </w:r>
      <w:bookmarkStart w:id="38" w:name="_Toc105161278"/>
      <w:r w:rsidR="00502455">
        <w:t>Methodology</w:t>
      </w:r>
      <w:bookmarkEnd w:id="38"/>
    </w:p>
    <w:p w14:paraId="27BEE99D" w14:textId="77777777" w:rsidR="00833783" w:rsidRDefault="00833783" w:rsidP="00736939">
      <w:pPr>
        <w:ind w:left="-144"/>
        <w:rPr>
          <w:rFonts w:asciiTheme="majorBidi" w:hAnsiTheme="majorBidi" w:cstheme="majorBidi"/>
          <w:sz w:val="24"/>
          <w:szCs w:val="24"/>
          <w:lang w:bidi="ar-JO"/>
        </w:rPr>
      </w:pPr>
    </w:p>
    <w:p w14:paraId="5B0CE13B" w14:textId="1E708F33" w:rsidR="00E10D9C" w:rsidRDefault="00EA46E3" w:rsidP="00736939">
      <w:pPr>
        <w:ind w:left="-144"/>
        <w:jc w:val="both"/>
        <w:rPr>
          <w:rFonts w:asciiTheme="majorBidi" w:hAnsiTheme="majorBidi" w:cstheme="majorBidi"/>
          <w:sz w:val="24"/>
          <w:szCs w:val="24"/>
          <w:lang w:bidi="ar-JO"/>
        </w:rPr>
      </w:pPr>
      <w:r w:rsidRPr="00EA46E3">
        <w:rPr>
          <w:rFonts w:asciiTheme="majorBidi" w:hAnsiTheme="majorBidi" w:cstheme="majorBidi"/>
          <w:sz w:val="24"/>
          <w:szCs w:val="24"/>
          <w:lang w:bidi="ar-JO"/>
        </w:rPr>
        <w:t>The waterfall approach often referred to as the waterfall methodology, is a consecutive development process that flows like a waterfall through all phases of a project, such as analysis, designing, implementation, and validation, with each step completed before moving on to the next.</w:t>
      </w:r>
    </w:p>
    <w:p w14:paraId="5F325198" w14:textId="77777777" w:rsidR="00EA46E3" w:rsidRPr="008350A5" w:rsidRDefault="00EA46E3" w:rsidP="00736939">
      <w:pPr>
        <w:ind w:left="-144"/>
        <w:rPr>
          <w:rFonts w:asciiTheme="majorBidi" w:hAnsiTheme="majorBidi" w:cstheme="majorBidi"/>
          <w:sz w:val="24"/>
          <w:szCs w:val="24"/>
          <w:lang w:bidi="ar-JO"/>
        </w:rPr>
      </w:pPr>
    </w:p>
    <w:p w14:paraId="339C03AE" w14:textId="09F62989" w:rsidR="007B1439" w:rsidRDefault="00F73FA5" w:rsidP="00736939">
      <w:pPr>
        <w:ind w:left="-144"/>
        <w:jc w:val="both"/>
        <w:rPr>
          <w:rFonts w:asciiTheme="majorBidi" w:hAnsiTheme="majorBidi" w:cstheme="majorBidi"/>
          <w:sz w:val="24"/>
          <w:szCs w:val="24"/>
          <w:lang w:bidi="ar-JO"/>
        </w:rPr>
      </w:pPr>
      <w:r>
        <w:rPr>
          <w:rFonts w:asciiTheme="majorBidi" w:hAnsiTheme="majorBidi" w:cstheme="majorBidi"/>
          <w:sz w:val="24"/>
          <w:szCs w:val="24"/>
          <w:lang w:bidi="ar-JO"/>
        </w:rPr>
        <w:t xml:space="preserve">The waterfall process is supposed to follow the phrase "measure twice, cut once." The waterfall method's success is determined by the quantity and quality of work done on the front end, which includes documenting everything ahead of time, including the user interface, user stories, and all feature changes and outcomes. Because the bulk of the research is done ahead of time, estimations of the time required for each need are more accurate, and the release date may be more predictable. If parameters change along the way, it's more difficult to change direction with a waterfall project than it is with Agile methodology. </w:t>
      </w:r>
      <w:r w:rsidRPr="00F73FA5">
        <w:rPr>
          <w:rFonts w:asciiTheme="majorBidi" w:hAnsiTheme="majorBidi" w:cstheme="majorBidi"/>
          <w:sz w:val="24"/>
          <w:szCs w:val="24"/>
          <w:lang w:bidi="ar-JO"/>
        </w:rPr>
        <w:t>(Dutta, 202</w:t>
      </w:r>
      <w:r w:rsidR="00C017BE">
        <w:rPr>
          <w:rFonts w:asciiTheme="majorBidi" w:hAnsiTheme="majorBidi" w:cstheme="majorBidi"/>
          <w:sz w:val="24"/>
          <w:szCs w:val="24"/>
          <w:lang w:bidi="ar-JO"/>
        </w:rPr>
        <w:t>1</w:t>
      </w:r>
      <w:r w:rsidRPr="00F73FA5">
        <w:rPr>
          <w:rFonts w:asciiTheme="majorBidi" w:hAnsiTheme="majorBidi" w:cstheme="majorBidi"/>
          <w:sz w:val="24"/>
          <w:szCs w:val="24"/>
          <w:lang w:bidi="ar-JO"/>
        </w:rPr>
        <w:t>)</w:t>
      </w:r>
    </w:p>
    <w:p w14:paraId="1FDCAE6E" w14:textId="15CF0821" w:rsidR="007B1439" w:rsidRPr="007B1439" w:rsidRDefault="009821A3" w:rsidP="00736939">
      <w:pPr>
        <w:pStyle w:val="Heading2"/>
        <w:rPr>
          <w:lang w:bidi="ar-JO"/>
        </w:rPr>
      </w:pPr>
      <w:bookmarkStart w:id="39" w:name="_Toc105161279"/>
      <w:r>
        <w:rPr>
          <w:lang w:bidi="ar-JO"/>
        </w:rPr>
        <w:t>The Software Development Life Cycle (Waterfall)</w:t>
      </w:r>
      <w:bookmarkEnd w:id="39"/>
    </w:p>
    <w:p w14:paraId="2208527B" w14:textId="7B64C9E1" w:rsidR="007B1439" w:rsidRDefault="00E65B72" w:rsidP="00736939">
      <w:pPr>
        <w:pStyle w:val="BodyText"/>
        <w:spacing w:line="360" w:lineRule="auto"/>
        <w:rPr>
          <w:noProof/>
          <w:lang w:bidi="ar-JO"/>
        </w:rPr>
      </w:pPr>
      <w:r>
        <w:rPr>
          <w:lang w:bidi="ar-JO"/>
        </w:rPr>
        <w:t>Figure 3.1 illustrates the five phases of the waterfall software development life cycle: requirements, design, implementation, verification or testing, deployment, and maintenance.</w:t>
      </w:r>
    </w:p>
    <w:p w14:paraId="0FC232DA" w14:textId="15AD7BB1" w:rsidR="007B1439" w:rsidRDefault="007B1439" w:rsidP="000E05BF">
      <w:pPr>
        <w:pStyle w:val="FigureTitle"/>
        <w:jc w:val="center"/>
      </w:pPr>
      <w:bookmarkStart w:id="40" w:name="_Toc105161119"/>
      <w:r>
        <w:rPr>
          <w:noProof/>
          <w:lang w:bidi="ar-JO"/>
        </w:rPr>
        <w:lastRenderedPageBreak/>
        <w:drawing>
          <wp:inline distT="0" distB="0" distL="0" distR="0" wp14:anchorId="3EB9542A" wp14:editId="2BC194ED">
            <wp:extent cx="5476323" cy="307715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1900" cy="3097146"/>
                    </a:xfrm>
                    <a:prstGeom prst="rect">
                      <a:avLst/>
                    </a:prstGeom>
                    <a:noFill/>
                    <a:ln>
                      <a:noFill/>
                    </a:ln>
                  </pic:spPr>
                </pic:pic>
              </a:graphicData>
            </a:graphic>
          </wp:inline>
        </w:drawing>
      </w:r>
      <w:bookmarkStart w:id="41" w:name="_Toc376275795"/>
      <w:bookmarkStart w:id="42" w:name="_Toc376354290"/>
      <w:bookmarkStart w:id="43" w:name="_Toc376355279"/>
      <w:bookmarkStart w:id="44" w:name="_Toc376613536"/>
      <w:bookmarkStart w:id="45" w:name="_Toc418177661"/>
      <w:bookmarkStart w:id="46" w:name="_Toc418184910"/>
      <w:bookmarkStart w:id="47" w:name="_Toc430471741"/>
      <w:r w:rsidRPr="008A587B">
        <w:t>Figure 3.</w:t>
      </w:r>
      <w:r w:rsidRPr="008A587B">
        <w:fldChar w:fldCharType="begin"/>
      </w:r>
      <w:r w:rsidRPr="008A587B">
        <w:instrText xml:space="preserve"> SEQ Figure_3. \* ARABIC </w:instrText>
      </w:r>
      <w:r w:rsidRPr="008A587B">
        <w:fldChar w:fldCharType="separate"/>
      </w:r>
      <w:r w:rsidRPr="008A587B">
        <w:t>1</w:t>
      </w:r>
      <w:r w:rsidRPr="008A587B">
        <w:fldChar w:fldCharType="end"/>
      </w:r>
      <w:r w:rsidRPr="008A587B">
        <w:t>:</w:t>
      </w:r>
      <w:r w:rsidR="006712E8">
        <w:t xml:space="preserve"> </w:t>
      </w:r>
      <w:bookmarkEnd w:id="41"/>
      <w:bookmarkEnd w:id="42"/>
      <w:bookmarkEnd w:id="43"/>
      <w:bookmarkEnd w:id="44"/>
      <w:bookmarkEnd w:id="45"/>
      <w:bookmarkEnd w:id="46"/>
      <w:r w:rsidR="0046126D">
        <w:t xml:space="preserve">The </w:t>
      </w:r>
      <w:r w:rsidR="0046126D" w:rsidRPr="008A587B">
        <w:t>waterfall</w:t>
      </w:r>
      <w:r w:rsidRPr="008A587B">
        <w:t xml:space="preserve"> methodology</w:t>
      </w:r>
      <w:bookmarkEnd w:id="47"/>
      <w:r w:rsidR="00D07E1D">
        <w:t xml:space="preserve"> phases</w:t>
      </w:r>
      <w:r w:rsidR="00F80931">
        <w:t xml:space="preserve"> </w:t>
      </w:r>
      <w:r w:rsidR="00F80931" w:rsidRPr="00F80931">
        <w:t>(</w:t>
      </w:r>
      <w:r w:rsidR="000B497F" w:rsidRPr="000B497F">
        <w:t>Ahern, 2016</w:t>
      </w:r>
      <w:r w:rsidR="00F80931" w:rsidRPr="00F80931">
        <w:t>)</w:t>
      </w:r>
      <w:bookmarkEnd w:id="40"/>
    </w:p>
    <w:p w14:paraId="2A6D2D6A" w14:textId="0FBCC5A7" w:rsidR="00F80931" w:rsidRDefault="00F80931" w:rsidP="000E05BF">
      <w:pPr>
        <w:pStyle w:val="FigureTitle"/>
        <w:jc w:val="center"/>
        <w:rPr>
          <w:lang w:bidi="ar-JO"/>
        </w:rPr>
      </w:pPr>
    </w:p>
    <w:p w14:paraId="225FB752" w14:textId="6AAF08A2" w:rsidR="00A55248" w:rsidRDefault="001A76CC" w:rsidP="00736939">
      <w:pPr>
        <w:pStyle w:val="Heading3"/>
        <w:rPr>
          <w:lang w:bidi="ar-JO"/>
        </w:rPr>
      </w:pPr>
      <w:bookmarkStart w:id="48" w:name="_Toc105161280"/>
      <w:r w:rsidRPr="008B0498">
        <w:rPr>
          <w:lang w:bidi="ar-JO"/>
        </w:rPr>
        <w:t>Requirements</w:t>
      </w:r>
      <w:bookmarkEnd w:id="48"/>
    </w:p>
    <w:p w14:paraId="510EA9F6" w14:textId="0A92D34E" w:rsidR="00C36FFF" w:rsidRDefault="00C36FFF" w:rsidP="00736939">
      <w:pPr>
        <w:pStyle w:val="BodyText"/>
        <w:spacing w:line="360" w:lineRule="auto"/>
        <w:rPr>
          <w:lang w:bidi="ar-JO"/>
        </w:rPr>
      </w:pPr>
      <w:r>
        <w:rPr>
          <w:lang w:bidi="ar-JO"/>
        </w:rPr>
        <w:t>The waterfall technique assumes that all project requirements can be obtained and understood ahead of time. The project manager makes every effort to fully comprehend the customer's expectations. Documented requirements are used to describe each phase of the project, including expenses, assumptions, threats, roles and responsibilities, performance measures, and completion timelines, and are usually contained in a written document.</w:t>
      </w:r>
    </w:p>
    <w:p w14:paraId="5F83D9D6" w14:textId="01174421" w:rsidR="00F1160E" w:rsidRDefault="00447B2A" w:rsidP="00736939">
      <w:pPr>
        <w:pStyle w:val="Heading3"/>
        <w:rPr>
          <w:lang w:bidi="ar-JO"/>
        </w:rPr>
      </w:pPr>
      <w:bookmarkStart w:id="49" w:name="_Toc105161281"/>
      <w:r w:rsidRPr="008B0498">
        <w:rPr>
          <w:lang w:bidi="ar-JO"/>
        </w:rPr>
        <w:t>Design</w:t>
      </w:r>
      <w:bookmarkEnd w:id="49"/>
    </w:p>
    <w:p w14:paraId="749D5916" w14:textId="5B0FDD43" w:rsidR="00447B2A" w:rsidRPr="00447B2A" w:rsidRDefault="004A29DE" w:rsidP="00736939">
      <w:pPr>
        <w:pStyle w:val="BodyText"/>
        <w:spacing w:line="360" w:lineRule="auto"/>
        <w:rPr>
          <w:lang w:bidi="ar-JO"/>
        </w:rPr>
      </w:pPr>
      <w:r>
        <w:rPr>
          <w:lang w:bidi="ar-JO"/>
        </w:rPr>
        <w:t>Development teams use scenarios, designs, and analysis tools to create a technological solution to the constraints outlined in the product requirements. First, a higher-level or logical design is established, which specifies the project's objectives and scope, as well as the overall flow of traffic for each element and their interconnection points. After that, it's turned into a physical design with the help of certain hardware and software technologies.</w:t>
      </w:r>
    </w:p>
    <w:p w14:paraId="42F93550" w14:textId="6EA4EEAD" w:rsidR="00A55248" w:rsidRDefault="00447B2A" w:rsidP="00736939">
      <w:pPr>
        <w:pStyle w:val="Heading3"/>
        <w:rPr>
          <w:lang w:bidi="ar-JO"/>
        </w:rPr>
      </w:pPr>
      <w:bookmarkStart w:id="50" w:name="_Toc105161282"/>
      <w:r w:rsidRPr="008B0498">
        <w:rPr>
          <w:lang w:bidi="ar-JO"/>
        </w:rPr>
        <w:lastRenderedPageBreak/>
        <w:t>Implementation</w:t>
      </w:r>
      <w:bookmarkEnd w:id="50"/>
    </w:p>
    <w:p w14:paraId="4865618D" w14:textId="69EDCC81" w:rsidR="00447B2A" w:rsidRPr="00447B2A" w:rsidRDefault="004A29DE" w:rsidP="00736939">
      <w:pPr>
        <w:pStyle w:val="BodyText"/>
        <w:spacing w:line="360" w:lineRule="auto"/>
        <w:rPr>
          <w:lang w:bidi="ar-JO"/>
        </w:rPr>
      </w:pPr>
      <w:r>
        <w:rPr>
          <w:lang w:bidi="ar-JO"/>
        </w:rPr>
        <w:t>At this level, software developers code programs based on project needs and specifications. They may need to return to the design phase for further consideration if major adjustments are necessary.</w:t>
      </w:r>
    </w:p>
    <w:p w14:paraId="4964380E" w14:textId="4F922E6A" w:rsidR="00AC631D" w:rsidRDefault="00447B2A" w:rsidP="00736939">
      <w:pPr>
        <w:pStyle w:val="Heading3"/>
        <w:rPr>
          <w:lang w:bidi="ar-JO"/>
        </w:rPr>
      </w:pPr>
      <w:bookmarkStart w:id="51" w:name="_Toc105161283"/>
      <w:r w:rsidRPr="008B0498">
        <w:rPr>
          <w:lang w:bidi="ar-JO"/>
        </w:rPr>
        <w:t xml:space="preserve">Verification </w:t>
      </w:r>
      <w:r>
        <w:rPr>
          <w:lang w:bidi="ar-JO"/>
        </w:rPr>
        <w:t>and</w:t>
      </w:r>
      <w:r w:rsidRPr="008B0498">
        <w:rPr>
          <w:lang w:bidi="ar-JO"/>
        </w:rPr>
        <w:t xml:space="preserve"> testing</w:t>
      </w:r>
      <w:bookmarkEnd w:id="51"/>
    </w:p>
    <w:p w14:paraId="360B76D8" w14:textId="5A003477" w:rsidR="00230115" w:rsidRPr="00230115" w:rsidRDefault="005F2D01" w:rsidP="00736939">
      <w:pPr>
        <w:pStyle w:val="BodyText"/>
        <w:spacing w:line="360" w:lineRule="auto"/>
        <w:rPr>
          <w:lang w:bidi="ar-JO"/>
        </w:rPr>
      </w:pPr>
      <w:r>
        <w:rPr>
          <w:lang w:bidi="ar-JO"/>
        </w:rPr>
        <w:t>Testing is required before a product can be delivered to clients to verify that there are no faults or missing functionalities. The project manager's design papers and user case scenarios will be used by the testing team.</w:t>
      </w:r>
    </w:p>
    <w:p w14:paraId="187ED3EF" w14:textId="4C269EF0" w:rsidR="00CB07CB" w:rsidRDefault="00447B2A" w:rsidP="00736939">
      <w:pPr>
        <w:pStyle w:val="Heading3"/>
        <w:rPr>
          <w:lang w:bidi="ar-JO"/>
        </w:rPr>
      </w:pPr>
      <w:bookmarkStart w:id="52" w:name="_Toc105161284"/>
      <w:r w:rsidRPr="008B0498">
        <w:rPr>
          <w:lang w:bidi="ar-JO"/>
        </w:rPr>
        <w:t>Deployment and maintenance</w:t>
      </w:r>
      <w:bookmarkEnd w:id="52"/>
    </w:p>
    <w:p w14:paraId="00AC2B0B" w14:textId="12A09376" w:rsidR="002078F7" w:rsidRPr="002078F7" w:rsidRDefault="00F1212E" w:rsidP="00736939">
      <w:pPr>
        <w:pStyle w:val="BodyText"/>
        <w:spacing w:line="360" w:lineRule="auto"/>
        <w:rPr>
          <w:lang w:bidi="ar-JO"/>
        </w:rPr>
      </w:pPr>
      <w:r>
        <w:rPr>
          <w:lang w:bidi="ar-JO"/>
        </w:rPr>
        <w:t>The maintenance phase begins after the program has been distributed to the market or consumers. As flaws are discovered and client requests for changes are received, a team will be formed to handle maintenance and the delivery of new versions of the program.</w:t>
      </w:r>
    </w:p>
    <w:p w14:paraId="583F67E1" w14:textId="3F4C26CC" w:rsidR="001A41FE" w:rsidRDefault="00D87152" w:rsidP="00736939">
      <w:pPr>
        <w:pStyle w:val="Heading2"/>
        <w:rPr>
          <w:lang w:bidi="ar-JO"/>
        </w:rPr>
      </w:pPr>
      <w:bookmarkStart w:id="53" w:name="_Toc105161285"/>
      <w:r w:rsidRPr="00D87152">
        <w:rPr>
          <w:lang w:bidi="ar-JO"/>
        </w:rPr>
        <w:t>Advantages of the Waterfall methodology</w:t>
      </w:r>
      <w:bookmarkEnd w:id="53"/>
    </w:p>
    <w:p w14:paraId="1E99F404" w14:textId="6D3537BF" w:rsidR="00D87152" w:rsidRDefault="00AA24D3" w:rsidP="00736939">
      <w:pPr>
        <w:pStyle w:val="BodyText"/>
        <w:spacing w:line="360" w:lineRule="auto"/>
        <w:rPr>
          <w:lang w:bidi="ar-JO"/>
        </w:rPr>
      </w:pPr>
      <w:r>
        <w:rPr>
          <w:lang w:bidi="ar-JO"/>
        </w:rPr>
        <w:t>The waterfall technique is a well-defined, uncomplicated project management methodology with a past record. Because the requirements are clearly written out from the start, each contributor knows exactly what needs to be implemented and when it needs to be done, allowing them to properly organize their time throughout the project lifecycle.</w:t>
      </w:r>
    </w:p>
    <w:p w14:paraId="1333052A" w14:textId="5AAB8213" w:rsidR="00D87152" w:rsidRDefault="00AA24D3" w:rsidP="00736939">
      <w:pPr>
        <w:pStyle w:val="BodyText"/>
        <w:spacing w:line="360" w:lineRule="auto"/>
        <w:rPr>
          <w:lang w:bidi="ar-JO"/>
        </w:rPr>
      </w:pPr>
      <w:r>
        <w:rPr>
          <w:lang w:bidi="ar-JO"/>
        </w:rPr>
        <w:t>The waterfall methodology also has the following advantages:</w:t>
      </w:r>
    </w:p>
    <w:p w14:paraId="390C76FF" w14:textId="58D55EF7" w:rsidR="00D87152" w:rsidRDefault="00AA24D3" w:rsidP="00736939">
      <w:pPr>
        <w:pStyle w:val="BodyText"/>
        <w:numPr>
          <w:ilvl w:val="0"/>
          <w:numId w:val="17"/>
        </w:numPr>
        <w:spacing w:line="360" w:lineRule="auto"/>
        <w:rPr>
          <w:lang w:bidi="ar-JO"/>
        </w:rPr>
      </w:pPr>
      <w:r>
        <w:rPr>
          <w:lang w:bidi="ar-JO"/>
        </w:rPr>
        <w:t>During the analysis and design phases, designers can detect design flaws, allowing them to avoid creating flawed code during the implementation phase.</w:t>
      </w:r>
    </w:p>
    <w:p w14:paraId="32832392" w14:textId="0662B1A0" w:rsidR="00D87152" w:rsidRDefault="00EB36F3" w:rsidP="00736939">
      <w:pPr>
        <w:pStyle w:val="BodyText"/>
        <w:numPr>
          <w:ilvl w:val="0"/>
          <w:numId w:val="17"/>
        </w:numPr>
        <w:spacing w:line="360" w:lineRule="auto"/>
        <w:rPr>
          <w:lang w:bidi="ar-JO"/>
        </w:rPr>
      </w:pPr>
      <w:r>
        <w:rPr>
          <w:lang w:bidi="ar-JO"/>
        </w:rPr>
        <w:lastRenderedPageBreak/>
        <w:t>Once the requirements are determined, the overall cost of the project, as well as the timeline, can be easily calculated.</w:t>
      </w:r>
    </w:p>
    <w:p w14:paraId="622E2D2C" w14:textId="720AB0AA" w:rsidR="000D2305" w:rsidRPr="000D2305" w:rsidRDefault="005F37AC"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color w:val="2C2C2C"/>
        </w:rPr>
      </w:pPr>
      <w:r>
        <w:rPr>
          <w:rFonts w:asciiTheme="majorBidi" w:hAnsiTheme="majorBidi" w:cstheme="majorBidi"/>
          <w:color w:val="2C2C2C"/>
        </w:rPr>
        <w:t>Evaluating progress in terms of clearly defined goals is simpler with an organized approach.</w:t>
      </w:r>
    </w:p>
    <w:p w14:paraId="6CA5FF98" w14:textId="1A710C83" w:rsidR="000D2305" w:rsidRPr="007F2E04" w:rsidRDefault="00E45DDA" w:rsidP="00736939">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Programmers who join an ongoing project will have no trouble getting up and running because the requirements document should contain all they need to know.</w:t>
      </w:r>
    </w:p>
    <w:p w14:paraId="0B5FACFC" w14:textId="7AF2D777" w:rsidR="00904156" w:rsidRPr="00EB1A4D" w:rsidRDefault="00C25ADA" w:rsidP="00EB1A4D">
      <w:pPr>
        <w:pStyle w:val="NormalWeb"/>
        <w:numPr>
          <w:ilvl w:val="0"/>
          <w:numId w:val="17"/>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may not need to add new demands to the project, which causes production delays.</w:t>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EB1A4D">
        <w:rPr>
          <w:rFonts w:asciiTheme="majorBidi" w:hAnsiTheme="majorBidi" w:cstheme="majorBidi"/>
        </w:rPr>
        <w:tab/>
      </w:r>
      <w:r w:rsidR="00904156" w:rsidRPr="00EB1A4D">
        <w:rPr>
          <w:rFonts w:asciiTheme="majorBidi" w:hAnsiTheme="majorBidi" w:cstheme="majorBidi"/>
        </w:rPr>
        <w:t>(KUMAR, 2022)</w:t>
      </w:r>
    </w:p>
    <w:p w14:paraId="0F8BE2BA" w14:textId="0CBF4765" w:rsidR="001A41FE" w:rsidRDefault="00C3333B" w:rsidP="00736939">
      <w:pPr>
        <w:pStyle w:val="Heading2"/>
        <w:rPr>
          <w:lang w:bidi="ar-JO"/>
        </w:rPr>
      </w:pPr>
      <w:bookmarkStart w:id="54" w:name="_Toc105161286"/>
      <w:r w:rsidRPr="00C3333B">
        <w:rPr>
          <w:lang w:bidi="ar-JO"/>
        </w:rPr>
        <w:t>Disadvantages of the Waterfall methodology</w:t>
      </w:r>
      <w:bookmarkEnd w:id="54"/>
    </w:p>
    <w:p w14:paraId="08AA7E1E" w14:textId="01D24D34" w:rsidR="00A43200" w:rsidRDefault="00C25ADA" w:rsidP="00736939">
      <w:pPr>
        <w:rPr>
          <w:rFonts w:asciiTheme="majorBidi" w:hAnsiTheme="majorBidi" w:cstheme="majorBidi"/>
          <w:sz w:val="24"/>
          <w:szCs w:val="24"/>
          <w:lang w:bidi="ar-JO"/>
        </w:rPr>
      </w:pPr>
      <w:r w:rsidRPr="00C25ADA">
        <w:rPr>
          <w:rFonts w:asciiTheme="majorBidi" w:hAnsiTheme="majorBidi" w:cstheme="majorBidi"/>
          <w:sz w:val="24"/>
          <w:szCs w:val="24"/>
          <w:lang w:bidi="ar-JO"/>
        </w:rPr>
        <w:t>Strengths in one area may indicate shortcomings in another, as in any growth process. Because of the waterfall methodology's focus on upfront project planning and dedication to a certain specified milestone, it is less adaptable and maneuverable later in the project. Changes made later in the process might take a long time, be difficult, and be costly.</w:t>
      </w:r>
    </w:p>
    <w:p w14:paraId="70262041" w14:textId="77777777" w:rsidR="00D74427" w:rsidRDefault="00D74427" w:rsidP="00736939">
      <w:pPr>
        <w:rPr>
          <w:rFonts w:asciiTheme="majorBidi" w:hAnsiTheme="majorBidi" w:cstheme="majorBidi"/>
          <w:sz w:val="24"/>
          <w:szCs w:val="24"/>
          <w:lang w:bidi="ar-JO"/>
        </w:rPr>
      </w:pPr>
    </w:p>
    <w:p w14:paraId="462606E8" w14:textId="78F33883" w:rsidR="00502455" w:rsidRDefault="00F307CC" w:rsidP="00736939">
      <w:pPr>
        <w:rPr>
          <w:rFonts w:asciiTheme="majorBidi" w:hAnsiTheme="majorBidi" w:cstheme="majorBidi"/>
          <w:sz w:val="24"/>
          <w:szCs w:val="24"/>
          <w:lang w:bidi="ar-JO"/>
        </w:rPr>
      </w:pPr>
      <w:r>
        <w:rPr>
          <w:rFonts w:asciiTheme="majorBidi" w:hAnsiTheme="majorBidi" w:cstheme="majorBidi"/>
          <w:sz w:val="24"/>
          <w:szCs w:val="24"/>
          <w:lang w:bidi="ar-JO"/>
        </w:rPr>
        <w:t>The following are some reasons why the Waterfall methodology could not work:</w:t>
      </w:r>
    </w:p>
    <w:p w14:paraId="3BE3D0D7" w14:textId="41254E3C" w:rsidR="00502455" w:rsidRDefault="00502455" w:rsidP="00736939">
      <w:pPr>
        <w:rPr>
          <w:rFonts w:asciiTheme="majorBidi" w:hAnsiTheme="majorBidi" w:cstheme="majorBidi"/>
          <w:sz w:val="24"/>
          <w:szCs w:val="24"/>
          <w:lang w:bidi="ar-JO"/>
        </w:rPr>
      </w:pPr>
    </w:p>
    <w:p w14:paraId="4F37361A" w14:textId="7D3CF776" w:rsid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With this approach, projects might take longer to complete than with an iterative strategy such as the Agile method.</w:t>
      </w:r>
    </w:p>
    <w:p w14:paraId="2D632535" w14:textId="2909F0C7" w:rsidR="00910DD8" w:rsidRPr="00910DD8" w:rsidRDefault="00F307CC" w:rsidP="00736939">
      <w:pPr>
        <w:pStyle w:val="ListParagraph"/>
        <w:numPr>
          <w:ilvl w:val="0"/>
          <w:numId w:val="21"/>
        </w:numPr>
        <w:rPr>
          <w:rFonts w:asciiTheme="majorBidi" w:hAnsiTheme="majorBidi" w:cstheme="majorBidi"/>
          <w:sz w:val="24"/>
          <w:szCs w:val="24"/>
          <w:lang w:bidi="ar-JO"/>
        </w:rPr>
      </w:pPr>
      <w:r>
        <w:rPr>
          <w:rFonts w:asciiTheme="majorBidi" w:hAnsiTheme="majorBidi" w:cstheme="majorBidi"/>
          <w:sz w:val="24"/>
          <w:szCs w:val="24"/>
          <w:lang w:bidi="ar-JO"/>
        </w:rPr>
        <w:t xml:space="preserve">Clients always add new objectives to projects, which causes </w:t>
      </w:r>
      <w:r w:rsidR="00222E26">
        <w:rPr>
          <w:rFonts w:asciiTheme="majorBidi" w:hAnsiTheme="majorBidi" w:cstheme="majorBidi"/>
          <w:sz w:val="24"/>
          <w:szCs w:val="24"/>
          <w:lang w:bidi="ar-JO"/>
        </w:rPr>
        <w:t>production delays</w:t>
      </w:r>
      <w:r>
        <w:rPr>
          <w:rFonts w:asciiTheme="majorBidi" w:hAnsiTheme="majorBidi" w:cstheme="majorBidi"/>
          <w:sz w:val="24"/>
          <w:szCs w:val="24"/>
          <w:lang w:bidi="ar-JO"/>
        </w:rPr>
        <w:t>.</w:t>
      </w:r>
    </w:p>
    <w:p w14:paraId="321767AB" w14:textId="201A9709" w:rsidR="00910DD8" w:rsidRPr="007F2E04" w:rsidRDefault="00F307CC"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Clients sometimes don’t include all the requirements in the design and implementation stages.</w:t>
      </w:r>
    </w:p>
    <w:p w14:paraId="49636D41" w14:textId="73E02823" w:rsidR="00502455" w:rsidRDefault="006D4921" w:rsidP="00736939">
      <w:pPr>
        <w:pStyle w:val="NormalWeb"/>
        <w:numPr>
          <w:ilvl w:val="0"/>
          <w:numId w:val="21"/>
        </w:numPr>
        <w:shd w:val="clear" w:color="auto" w:fill="FFFFFF"/>
        <w:spacing w:before="0" w:beforeAutospacing="0" w:after="240" w:afterAutospacing="0" w:line="360" w:lineRule="auto"/>
        <w:rPr>
          <w:rFonts w:asciiTheme="majorBidi" w:hAnsiTheme="majorBidi" w:cstheme="majorBidi"/>
        </w:rPr>
      </w:pPr>
      <w:r>
        <w:rPr>
          <w:rFonts w:asciiTheme="majorBidi" w:hAnsiTheme="majorBidi" w:cstheme="majorBidi"/>
        </w:rPr>
        <w:t>When one part of a process is delayed, it causes all of the others to be delayed as well.</w:t>
      </w:r>
    </w:p>
    <w:p w14:paraId="252730BF" w14:textId="7805F2E4" w:rsidR="00502455" w:rsidRDefault="00EB1A4D" w:rsidP="00EB1A4D">
      <w:pPr>
        <w:pStyle w:val="NormalWeb"/>
        <w:shd w:val="clear" w:color="auto" w:fill="FFFFFF"/>
        <w:spacing w:before="0" w:beforeAutospacing="0" w:after="240" w:afterAutospacing="0" w:line="360" w:lineRule="auto"/>
        <w:ind w:left="360"/>
        <w:rPr>
          <w:rFonts w:asciiTheme="majorBidi" w:hAnsiTheme="majorBidi" w:cstheme="majorBidi"/>
        </w:rPr>
      </w:pPr>
      <w:r>
        <w:t>(KUMAR, 2022)</w:t>
      </w:r>
    </w:p>
    <w:p w14:paraId="3B580BDD" w14:textId="1E4C4E9B" w:rsidR="00840789" w:rsidRDefault="00840789" w:rsidP="00840789">
      <w:pPr>
        <w:pStyle w:val="Heading1"/>
      </w:pPr>
      <w:r>
        <w:lastRenderedPageBreak/>
        <w:br/>
      </w:r>
      <w:bookmarkStart w:id="55" w:name="_Toc105161287"/>
      <w:r w:rsidR="00FE059F">
        <w:t>ANALYSIS AND DESIGN</w:t>
      </w:r>
      <w:bookmarkEnd w:id="55"/>
    </w:p>
    <w:p w14:paraId="3BCBFAF2" w14:textId="05C0AC7F" w:rsidR="00C02984" w:rsidRPr="00C02984" w:rsidRDefault="00222E26" w:rsidP="00736939">
      <w:pPr>
        <w:pStyle w:val="BodyText"/>
        <w:spacing w:line="360" w:lineRule="auto"/>
      </w:pPr>
      <w:r>
        <w:t>In the previous chapter, the approach to the project that was used for this one was clearly described. The five phases of the process include requirements, design, implementation, verification and testing, deployment, and maintenance. This chapter will go through these phases in further detail.</w:t>
      </w:r>
    </w:p>
    <w:p w14:paraId="1B66F1B4" w14:textId="56A70B2F" w:rsidR="00FE059F" w:rsidRDefault="00C02984" w:rsidP="00736939">
      <w:pPr>
        <w:pStyle w:val="Heading2"/>
      </w:pPr>
      <w:bookmarkStart w:id="56" w:name="_Toc105161288"/>
      <w:r w:rsidRPr="004869A8">
        <w:t>Analysis</w:t>
      </w:r>
      <w:bookmarkEnd w:id="56"/>
    </w:p>
    <w:p w14:paraId="729F90C1" w14:textId="501DAEEC" w:rsidR="00D27D5D" w:rsidRDefault="00D27D5D" w:rsidP="00736939">
      <w:pPr>
        <w:pStyle w:val="BodyText"/>
        <w:spacing w:line="360" w:lineRule="auto"/>
      </w:pPr>
      <w:r w:rsidRPr="00D27D5D">
        <w:t xml:space="preserve">The analysis phase defines the results of research and development results </w:t>
      </w:r>
      <w:r>
        <w:t>and concludes</w:t>
      </w:r>
      <w:r w:rsidRPr="00D27D5D">
        <w:t xml:space="preserve"> the definition of requirements specification and requirements determination of the project.</w:t>
      </w:r>
    </w:p>
    <w:p w14:paraId="0A81CAA0" w14:textId="13382707" w:rsidR="00D27D5D" w:rsidRPr="006250B4" w:rsidRDefault="00D27D5D" w:rsidP="00736939">
      <w:pPr>
        <w:pStyle w:val="BodyText"/>
        <w:spacing w:line="360" w:lineRule="auto"/>
        <w:rPr>
          <w:b/>
          <w:bCs/>
          <w:u w:val="single"/>
        </w:rPr>
      </w:pPr>
      <w:r w:rsidRPr="006250B4">
        <w:rPr>
          <w:b/>
          <w:bCs/>
          <w:u w:val="single"/>
        </w:rPr>
        <w:t>Our project will be analyzed from a different point of view</w:t>
      </w:r>
      <w:r w:rsidR="0069571F" w:rsidRPr="006250B4">
        <w:rPr>
          <w:b/>
          <w:bCs/>
          <w:u w:val="single"/>
        </w:rPr>
        <w:t>s</w:t>
      </w:r>
      <w:r w:rsidRPr="006250B4">
        <w:rPr>
          <w:b/>
          <w:bCs/>
          <w:u w:val="single"/>
        </w:rPr>
        <w:t>:</w:t>
      </w:r>
    </w:p>
    <w:p w14:paraId="128F5794" w14:textId="782FD5BE" w:rsidR="00605A7E" w:rsidRDefault="00D27D5D" w:rsidP="00736939">
      <w:pPr>
        <w:pStyle w:val="Heading3"/>
        <w:rPr>
          <w:bCs/>
        </w:rPr>
      </w:pPr>
      <w:bookmarkStart w:id="57" w:name="_Toc105161289"/>
      <w:r>
        <w:t xml:space="preserve">Triibe from the </w:t>
      </w:r>
      <w:r w:rsidRPr="004A1010">
        <w:rPr>
          <w:bCs/>
        </w:rPr>
        <w:t>technical point of view</w:t>
      </w:r>
      <w:bookmarkEnd w:id="57"/>
    </w:p>
    <w:p w14:paraId="62D0C468" w14:textId="43D1D8D4" w:rsidR="00065048" w:rsidRPr="00065048" w:rsidRDefault="00DA59BB" w:rsidP="00736939">
      <w:pPr>
        <w:pStyle w:val="BodyText"/>
        <w:spacing w:line="360" w:lineRule="auto"/>
      </w:pPr>
      <w:r>
        <w:t>Triibe is a website that allows the interchange of knowledge, opinions, and knowledge inside universities through virtual communities and networks. Users may connect to the network to make and publish messages, as well as read what other students have posted.</w:t>
      </w:r>
    </w:p>
    <w:p w14:paraId="5B8B2677" w14:textId="6F38C044" w:rsidR="00A628D9" w:rsidRDefault="002920F3" w:rsidP="00736939">
      <w:pPr>
        <w:pStyle w:val="Heading3"/>
      </w:pPr>
      <w:bookmarkStart w:id="58" w:name="_Toc105161290"/>
      <w:r>
        <w:t>Triibe</w:t>
      </w:r>
      <w:r w:rsidR="00A628D9" w:rsidRPr="00A628D9">
        <w:t xml:space="preserve"> from </w:t>
      </w:r>
      <w:r>
        <w:t xml:space="preserve">a </w:t>
      </w:r>
      <w:r w:rsidR="00A628D9" w:rsidRPr="00A628D9">
        <w:t>risky point of view</w:t>
      </w:r>
      <w:bookmarkEnd w:id="58"/>
    </w:p>
    <w:p w14:paraId="6F34D45B" w14:textId="21EFC4AA" w:rsidR="00611C91" w:rsidRDefault="00DA59BB" w:rsidP="00736939">
      <w:pPr>
        <w:pStyle w:val="BodyText"/>
        <w:spacing w:line="360" w:lineRule="auto"/>
      </w:pPr>
      <w:r>
        <w:t>On our website, when the user tries to write a post, they might enter some inappropriate content that can be unsuitable and harmful for the university in general, as well as spam some meaningless content into the community.</w:t>
      </w:r>
    </w:p>
    <w:p w14:paraId="3FB5BB72" w14:textId="2320EBE0" w:rsidR="00265053" w:rsidRPr="00611C91" w:rsidRDefault="00DA59BB" w:rsidP="00736939">
      <w:pPr>
        <w:pStyle w:val="BodyText"/>
        <w:spacing w:line="360" w:lineRule="auto"/>
      </w:pPr>
      <w:r>
        <w:t>To solve this problem, we will implement some security measures such as limiting the student to one account so they can’t make fake accounts and limiting the student to write a fixed number of posts daily, as well as we will add a list of unsuitable content that will be excluded from the user post automatically.</w:t>
      </w:r>
    </w:p>
    <w:p w14:paraId="6A5DC6B3" w14:textId="39E4C9CC" w:rsidR="00A628D9" w:rsidRDefault="002920F3" w:rsidP="00736939">
      <w:pPr>
        <w:pStyle w:val="Heading3"/>
      </w:pPr>
      <w:bookmarkStart w:id="59" w:name="_Toc105161291"/>
      <w:r>
        <w:lastRenderedPageBreak/>
        <w:t>Triibe</w:t>
      </w:r>
      <w:r w:rsidRPr="00A628D9">
        <w:t xml:space="preserve"> </w:t>
      </w:r>
      <w:r w:rsidR="00A628D9" w:rsidRPr="00A628D9">
        <w:t xml:space="preserve">from </w:t>
      </w:r>
      <w:r>
        <w:t xml:space="preserve">an </w:t>
      </w:r>
      <w:r w:rsidR="00A628D9" w:rsidRPr="00A628D9">
        <w:t>economical point of view</w:t>
      </w:r>
      <w:bookmarkEnd w:id="59"/>
    </w:p>
    <w:p w14:paraId="1066CCCF" w14:textId="2938E355" w:rsidR="00DA59BB" w:rsidRDefault="00DA59BB" w:rsidP="00736939">
      <w:pPr>
        <w:pStyle w:val="BodyText"/>
        <w:spacing w:line="360" w:lineRule="auto"/>
      </w:pPr>
      <w:r>
        <w:t>Before social media, you had to pay to get information about your company out there. There are substantially fewer barriers to contacting consumers now because everyone and every corporation is their own media brand.</w:t>
      </w:r>
    </w:p>
    <w:p w14:paraId="5CB5F0D0" w14:textId="0675F55F" w:rsidR="00013B86" w:rsidRPr="00265053" w:rsidRDefault="00DA59BB" w:rsidP="00736939">
      <w:pPr>
        <w:pStyle w:val="BodyText"/>
        <w:spacing w:line="360" w:lineRule="auto"/>
      </w:pPr>
      <w:r>
        <w:t>Students may use Triibe to share their thoughts with the community for free.</w:t>
      </w:r>
    </w:p>
    <w:p w14:paraId="61EF49D1" w14:textId="2CEA0FAC" w:rsidR="00526ACA" w:rsidRPr="00526ACA" w:rsidRDefault="002920F3" w:rsidP="00736939">
      <w:pPr>
        <w:pStyle w:val="Heading3"/>
      </w:pPr>
      <w:bookmarkStart w:id="60" w:name="_Toc105161292"/>
      <w:r>
        <w:t>Triibe</w:t>
      </w:r>
      <w:r w:rsidRPr="00A628D9">
        <w:t xml:space="preserve"> </w:t>
      </w:r>
      <w:r w:rsidR="00A628D9" w:rsidRPr="00A628D9">
        <w:t xml:space="preserve">from </w:t>
      </w:r>
      <w:r>
        <w:t xml:space="preserve">a </w:t>
      </w:r>
      <w:r w:rsidR="00A628D9" w:rsidRPr="00A628D9">
        <w:t>SWOT point of view</w:t>
      </w:r>
      <w:bookmarkEnd w:id="60"/>
    </w:p>
    <w:p w14:paraId="0CFB89CB" w14:textId="7599151A" w:rsidR="00526ACA" w:rsidRDefault="00526ACA" w:rsidP="00736939">
      <w:pPr>
        <w:pStyle w:val="BodyText"/>
        <w:spacing w:line="360" w:lineRule="auto"/>
      </w:pPr>
      <w:r>
        <w:t>"A SWOT analysis (alternatively SWOT matrix) is a structured planning method used to evaluate the strengths, weaknesses, opportunities, and threats involved in a project or a business venture</w:t>
      </w:r>
      <w:r w:rsidR="00130699">
        <w:t>”</w:t>
      </w:r>
    </w:p>
    <w:p w14:paraId="606EF219" w14:textId="18A71873" w:rsidR="00526ACA" w:rsidRDefault="00526ACA" w:rsidP="00736939">
      <w:pPr>
        <w:pStyle w:val="BodyText"/>
        <w:numPr>
          <w:ilvl w:val="0"/>
          <w:numId w:val="24"/>
        </w:numPr>
        <w:spacing w:line="360" w:lineRule="auto"/>
      </w:pPr>
      <w:r w:rsidRPr="00526ACA">
        <w:t>Strengths: characteristics of the business or project that give it an advantage over others.</w:t>
      </w:r>
    </w:p>
    <w:p w14:paraId="5D61AB26" w14:textId="23ABD0A6" w:rsidR="00526ACA" w:rsidRDefault="00526ACA" w:rsidP="00736939">
      <w:pPr>
        <w:pStyle w:val="BodyText"/>
        <w:numPr>
          <w:ilvl w:val="0"/>
          <w:numId w:val="24"/>
        </w:numPr>
        <w:spacing w:line="360" w:lineRule="auto"/>
      </w:pPr>
      <w:r w:rsidRPr="00526ACA">
        <w:t>Weaknesses: characteristics that place the business or project at a disadvantage relative to others</w:t>
      </w:r>
      <w:r>
        <w:t>.</w:t>
      </w:r>
    </w:p>
    <w:p w14:paraId="1170249C" w14:textId="7BD10439" w:rsidR="0032547F" w:rsidRDefault="0032547F" w:rsidP="00736939">
      <w:pPr>
        <w:pStyle w:val="BodyText"/>
        <w:numPr>
          <w:ilvl w:val="0"/>
          <w:numId w:val="24"/>
        </w:numPr>
        <w:spacing w:line="360" w:lineRule="auto"/>
      </w:pPr>
      <w:r w:rsidRPr="0032547F">
        <w:t>Opportunities: elements that the project could exploit to its advantage</w:t>
      </w:r>
      <w:r>
        <w:t>.</w:t>
      </w:r>
    </w:p>
    <w:p w14:paraId="55A8F93C" w14:textId="285004E5" w:rsidR="00FF3946" w:rsidRDefault="00FF3946" w:rsidP="00736939">
      <w:pPr>
        <w:pStyle w:val="ListParagraph"/>
        <w:numPr>
          <w:ilvl w:val="0"/>
          <w:numId w:val="24"/>
        </w:numPr>
        <w:rPr>
          <w:sz w:val="24"/>
        </w:rPr>
      </w:pPr>
      <w:r w:rsidRPr="00FF3946">
        <w:rPr>
          <w:sz w:val="24"/>
        </w:rPr>
        <w:t>Threats: elements in the environment that could cause trouble for the business or project"</w:t>
      </w:r>
    </w:p>
    <w:p w14:paraId="20D87FA3" w14:textId="77777777" w:rsidR="00F26861" w:rsidRPr="00F26861" w:rsidRDefault="00F26861" w:rsidP="00F26861">
      <w:pPr>
        <w:rPr>
          <w:sz w:val="24"/>
        </w:rPr>
      </w:pPr>
    </w:p>
    <w:p w14:paraId="7087EF3D" w14:textId="3B9318DA" w:rsidR="00DA7B84" w:rsidRDefault="00C2654C" w:rsidP="00FF3946">
      <w:pPr>
        <w:pStyle w:val="BodyText"/>
        <w:ind w:left="360"/>
      </w:pPr>
      <w:r>
        <w:rPr>
          <w:noProof/>
        </w:rPr>
        <w:lastRenderedPageBreak/>
        <w:drawing>
          <wp:inline distT="0" distB="0" distL="0" distR="0" wp14:anchorId="4CF01670" wp14:editId="44C2C96A">
            <wp:extent cx="5200650" cy="2638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0650" cy="2638425"/>
                    </a:xfrm>
                    <a:prstGeom prst="rect">
                      <a:avLst/>
                    </a:prstGeom>
                    <a:ln>
                      <a:noFill/>
                    </a:ln>
                    <a:effectLst>
                      <a:softEdge rad="112500"/>
                    </a:effectLst>
                  </pic:spPr>
                </pic:pic>
              </a:graphicData>
            </a:graphic>
          </wp:inline>
        </w:drawing>
      </w:r>
    </w:p>
    <w:p w14:paraId="152D3F36" w14:textId="2A36DA4F" w:rsidR="00C2654C" w:rsidRPr="008A587B" w:rsidRDefault="00C2654C" w:rsidP="00DE3603">
      <w:pPr>
        <w:pStyle w:val="FigureTitle"/>
        <w:ind w:firstLine="360"/>
      </w:pPr>
      <w:bookmarkStart w:id="61" w:name="_Toc105161120"/>
      <w:r w:rsidRPr="008A587B">
        <w:t xml:space="preserve">Figure 4.1: </w:t>
      </w:r>
      <w:r w:rsidR="00FC001F" w:rsidRPr="008A587B">
        <w:t>t</w:t>
      </w:r>
      <w:r w:rsidRPr="008A587B">
        <w:t>he SWOT analysis’s main components.</w:t>
      </w:r>
      <w:r w:rsidR="00DE3603" w:rsidRPr="00DE3603">
        <w:t xml:space="preserve"> (InfyOm Technologies)</w:t>
      </w:r>
      <w:bookmarkEnd w:id="61"/>
    </w:p>
    <w:p w14:paraId="0E15FC72" w14:textId="2B963395" w:rsidR="00DA3563" w:rsidRDefault="00FC001F" w:rsidP="00736939">
      <w:pPr>
        <w:pStyle w:val="BodyText"/>
        <w:spacing w:line="360" w:lineRule="auto"/>
        <w:ind w:left="360"/>
        <w:rPr>
          <w:b/>
          <w:bCs/>
        </w:rPr>
      </w:pPr>
      <w:r>
        <w:rPr>
          <w:b/>
          <w:bCs/>
        </w:rPr>
        <w:t>Strength:</w:t>
      </w:r>
      <w:r w:rsidR="00DA3563">
        <w:rPr>
          <w:b/>
          <w:bCs/>
        </w:rPr>
        <w:t xml:space="preserve"> </w:t>
      </w:r>
    </w:p>
    <w:p w14:paraId="5B25DB39" w14:textId="4347F4B2" w:rsidR="00D5316A" w:rsidRDefault="00DA47DB" w:rsidP="00736939">
      <w:pPr>
        <w:pStyle w:val="BodyText"/>
        <w:numPr>
          <w:ilvl w:val="0"/>
          <w:numId w:val="25"/>
        </w:numPr>
        <w:spacing w:line="360" w:lineRule="auto"/>
      </w:pPr>
      <w:r>
        <w:t xml:space="preserve">There </w:t>
      </w:r>
      <w:r w:rsidR="00535EB8">
        <w:t>are</w:t>
      </w:r>
      <w:r>
        <w:t xml:space="preserve"> so few websites focused on the communication between students</w:t>
      </w:r>
      <w:r w:rsidR="00535EB8">
        <w:t xml:space="preserve"> </w:t>
      </w:r>
      <w:r>
        <w:t>within the university campus.</w:t>
      </w:r>
    </w:p>
    <w:p w14:paraId="3EA22F18" w14:textId="30CF00A6" w:rsidR="00D5316A" w:rsidRDefault="00D5316A" w:rsidP="00736939">
      <w:pPr>
        <w:pStyle w:val="BodyText"/>
        <w:numPr>
          <w:ilvl w:val="0"/>
          <w:numId w:val="25"/>
        </w:numPr>
        <w:spacing w:line="360" w:lineRule="auto"/>
      </w:pPr>
      <w:r w:rsidRPr="00D5316A">
        <w:t>Allows integration with many</w:t>
      </w:r>
      <w:r w:rsidR="00B94F01">
        <w:t xml:space="preserve"> other</w:t>
      </w:r>
      <w:r w:rsidRPr="00D5316A">
        <w:t xml:space="preserve"> websites</w:t>
      </w:r>
      <w:r w:rsidR="00B94F01">
        <w:t xml:space="preserve"> that help the student</w:t>
      </w:r>
      <w:r>
        <w:t>.</w:t>
      </w:r>
    </w:p>
    <w:p w14:paraId="148F37BC" w14:textId="16AE79A4" w:rsidR="00D5316A" w:rsidRDefault="00835145" w:rsidP="00736939">
      <w:pPr>
        <w:pStyle w:val="BodyText"/>
        <w:numPr>
          <w:ilvl w:val="0"/>
          <w:numId w:val="25"/>
        </w:numPr>
        <w:spacing w:line="360" w:lineRule="auto"/>
      </w:pPr>
      <w:r>
        <w:t>The usability is wonderful.</w:t>
      </w:r>
    </w:p>
    <w:p w14:paraId="294F7EC8" w14:textId="4FA722D2" w:rsidR="00D55899" w:rsidRDefault="00835145" w:rsidP="00736939">
      <w:pPr>
        <w:pStyle w:val="BodyText"/>
        <w:numPr>
          <w:ilvl w:val="0"/>
          <w:numId w:val="25"/>
        </w:numPr>
        <w:spacing w:line="360" w:lineRule="auto"/>
      </w:pPr>
      <w:r>
        <w:t>Recognizes and anticipates the needs and desires of users.</w:t>
      </w:r>
    </w:p>
    <w:p w14:paraId="68BE2EB3" w14:textId="70A3FE8C" w:rsidR="002345D1" w:rsidRDefault="002345D1" w:rsidP="00736939">
      <w:pPr>
        <w:pStyle w:val="BodyText"/>
        <w:spacing w:line="360" w:lineRule="auto"/>
        <w:rPr>
          <w:b/>
          <w:bCs/>
        </w:rPr>
      </w:pPr>
      <w:r w:rsidRPr="002345D1">
        <w:rPr>
          <w:b/>
          <w:bCs/>
        </w:rPr>
        <w:t>Weakness:</w:t>
      </w:r>
    </w:p>
    <w:p w14:paraId="5E692D21" w14:textId="13DD5642" w:rsidR="002345D1" w:rsidRDefault="00835145" w:rsidP="00736939">
      <w:pPr>
        <w:pStyle w:val="BodyText"/>
        <w:numPr>
          <w:ilvl w:val="0"/>
          <w:numId w:val="26"/>
        </w:numPr>
        <w:spacing w:line="360" w:lineRule="auto"/>
      </w:pPr>
      <w:r>
        <w:t>Some functionality, such as video chats and group conversations, is missing.</w:t>
      </w:r>
    </w:p>
    <w:p w14:paraId="6921D36D" w14:textId="7D8FE940" w:rsidR="00AD126B" w:rsidRDefault="00835145" w:rsidP="00736939">
      <w:pPr>
        <w:pStyle w:val="BodyText"/>
        <w:numPr>
          <w:ilvl w:val="0"/>
          <w:numId w:val="26"/>
        </w:numPr>
        <w:spacing w:line="360" w:lineRule="auto"/>
      </w:pPr>
      <w:r>
        <w:t>Information about users is not well protected.</w:t>
      </w:r>
    </w:p>
    <w:p w14:paraId="3ECB2A96" w14:textId="547F489F" w:rsidR="00AD126B" w:rsidRDefault="00835145" w:rsidP="00736939">
      <w:pPr>
        <w:pStyle w:val="BodyText"/>
        <w:numPr>
          <w:ilvl w:val="0"/>
          <w:numId w:val="26"/>
        </w:numPr>
        <w:spacing w:line="360" w:lineRule="auto"/>
      </w:pPr>
      <w:r>
        <w:t>A poor image is created by beliefs regarding consumers' privacy.</w:t>
      </w:r>
    </w:p>
    <w:p w14:paraId="0709DDE7" w14:textId="1865C1AE" w:rsidR="007E520C" w:rsidRDefault="007E520C" w:rsidP="00736939">
      <w:pPr>
        <w:pStyle w:val="BodyText"/>
        <w:spacing w:line="360" w:lineRule="auto"/>
        <w:rPr>
          <w:b/>
          <w:bCs/>
        </w:rPr>
      </w:pPr>
      <w:r w:rsidRPr="007E520C">
        <w:rPr>
          <w:b/>
          <w:bCs/>
        </w:rPr>
        <w:lastRenderedPageBreak/>
        <w:t>Opportunities:</w:t>
      </w:r>
    </w:p>
    <w:p w14:paraId="12C3F140" w14:textId="605FF10F" w:rsidR="007E520C" w:rsidRDefault="00835145" w:rsidP="00736939">
      <w:pPr>
        <w:pStyle w:val="BodyText"/>
        <w:numPr>
          <w:ilvl w:val="0"/>
          <w:numId w:val="28"/>
        </w:numPr>
        <w:spacing w:line="360" w:lineRule="auto"/>
      </w:pPr>
      <w:r>
        <w:t>The number of people using smart devices to access social media is growing.</w:t>
      </w:r>
    </w:p>
    <w:p w14:paraId="216AF14B" w14:textId="52B3F90E" w:rsidR="002B2FB7" w:rsidRPr="007E520C" w:rsidRDefault="004E16DE" w:rsidP="00736939">
      <w:pPr>
        <w:pStyle w:val="BodyText"/>
        <w:numPr>
          <w:ilvl w:val="0"/>
          <w:numId w:val="28"/>
        </w:numPr>
        <w:spacing w:line="360" w:lineRule="auto"/>
      </w:pPr>
      <w:r>
        <w:t>Expansion to other types of learning platforms, such as schools and colleges.</w:t>
      </w:r>
    </w:p>
    <w:p w14:paraId="09D3579B" w14:textId="44675F4C" w:rsidR="007E520C" w:rsidRDefault="00E62CDF" w:rsidP="00736939">
      <w:pPr>
        <w:pStyle w:val="BodyText"/>
        <w:spacing w:line="360" w:lineRule="auto"/>
        <w:rPr>
          <w:b/>
          <w:bCs/>
        </w:rPr>
      </w:pPr>
      <w:r w:rsidRPr="00E62CDF">
        <w:rPr>
          <w:b/>
          <w:bCs/>
        </w:rPr>
        <w:t>Threat</w:t>
      </w:r>
      <w:r>
        <w:rPr>
          <w:b/>
          <w:bCs/>
        </w:rPr>
        <w:t>s</w:t>
      </w:r>
      <w:r w:rsidRPr="00E62CDF">
        <w:rPr>
          <w:b/>
          <w:bCs/>
        </w:rPr>
        <w:t>:</w:t>
      </w:r>
    </w:p>
    <w:p w14:paraId="4CBFBC07" w14:textId="1884C4FC" w:rsidR="00E62CDF" w:rsidRDefault="00E62CDF" w:rsidP="00736939">
      <w:pPr>
        <w:pStyle w:val="BodyText"/>
        <w:numPr>
          <w:ilvl w:val="0"/>
          <w:numId w:val="29"/>
        </w:numPr>
        <w:spacing w:line="360" w:lineRule="auto"/>
      </w:pPr>
      <w:r w:rsidRPr="00E62CDF">
        <w:t>Privacy issues like identity theft</w:t>
      </w:r>
      <w:r>
        <w:t>.</w:t>
      </w:r>
    </w:p>
    <w:p w14:paraId="3885B178" w14:textId="65716B6D" w:rsidR="00E62CDF" w:rsidRDefault="00E62CDF" w:rsidP="00736939">
      <w:pPr>
        <w:pStyle w:val="BodyText"/>
        <w:numPr>
          <w:ilvl w:val="0"/>
          <w:numId w:val="29"/>
        </w:numPr>
        <w:spacing w:line="360" w:lineRule="auto"/>
      </w:pPr>
      <w:r>
        <w:t xml:space="preserve">Social media websites that </w:t>
      </w:r>
      <w:r w:rsidR="004B12DD">
        <w:t>aren’t</w:t>
      </w:r>
      <w:r>
        <w:t xml:space="preserve"> limited to </w:t>
      </w:r>
      <w:r w:rsidR="004B12DD">
        <w:t xml:space="preserve">a specific facility, such as </w:t>
      </w:r>
      <w:r w:rsidR="00234EBF">
        <w:t>Facebook</w:t>
      </w:r>
      <w:r w:rsidR="004B12DD">
        <w:t xml:space="preserve"> and Instagram.</w:t>
      </w:r>
    </w:p>
    <w:p w14:paraId="5E2CF92F" w14:textId="7B9C2A2F" w:rsidR="002C6D3E" w:rsidRDefault="002C6D3E" w:rsidP="00736939">
      <w:pPr>
        <w:pStyle w:val="BodyText"/>
        <w:numPr>
          <w:ilvl w:val="0"/>
          <w:numId w:val="29"/>
        </w:numPr>
        <w:spacing w:line="360" w:lineRule="auto"/>
      </w:pPr>
      <w:r>
        <w:t>Some users refuse to use social media platforms and prefer to live a</w:t>
      </w:r>
      <w:r w:rsidR="00234EBF">
        <w:t>n anti-social lifestyle.</w:t>
      </w:r>
    </w:p>
    <w:p w14:paraId="4360C502" w14:textId="48F77CC2" w:rsidR="00234EBF" w:rsidRDefault="00234EBF" w:rsidP="00736939">
      <w:pPr>
        <w:pStyle w:val="BodyText"/>
        <w:numPr>
          <w:ilvl w:val="0"/>
          <w:numId w:val="29"/>
        </w:numPr>
        <w:spacing w:line="360" w:lineRule="auto"/>
      </w:pPr>
      <w:r>
        <w:t>Some users don’t have smart devices to access the platform.</w:t>
      </w:r>
    </w:p>
    <w:p w14:paraId="5979F82A" w14:textId="77777777" w:rsidR="0003081C" w:rsidRPr="00E62CDF" w:rsidRDefault="0003081C" w:rsidP="00736939">
      <w:pPr>
        <w:pStyle w:val="BodyText"/>
        <w:spacing w:line="360" w:lineRule="auto"/>
        <w:ind w:left="360"/>
      </w:pPr>
    </w:p>
    <w:p w14:paraId="7E951DE4" w14:textId="14F63BC4" w:rsidR="00A628D9" w:rsidRDefault="002920F3" w:rsidP="00736939">
      <w:pPr>
        <w:pStyle w:val="Heading3"/>
      </w:pPr>
      <w:bookmarkStart w:id="62" w:name="_Toc105161293"/>
      <w:r>
        <w:t>Triibe</w:t>
      </w:r>
      <w:r w:rsidRPr="00A628D9">
        <w:t xml:space="preserve"> </w:t>
      </w:r>
      <w:r w:rsidR="00A628D9" w:rsidRPr="00A628D9">
        <w:t xml:space="preserve">from </w:t>
      </w:r>
      <w:r>
        <w:t xml:space="preserve">a </w:t>
      </w:r>
      <w:r w:rsidR="00A628D9" w:rsidRPr="00A628D9">
        <w:t>Managerial point of view</w:t>
      </w:r>
      <w:bookmarkEnd w:id="62"/>
    </w:p>
    <w:p w14:paraId="2B51BD79" w14:textId="699F7BB8" w:rsidR="004E16DE" w:rsidRDefault="004E16DE" w:rsidP="00736939">
      <w:pPr>
        <w:pStyle w:val="BodyText"/>
        <w:spacing w:line="360" w:lineRule="auto"/>
      </w:pPr>
      <w:r>
        <w:t>With triibe, the university supervisors can manage the community, by having the access to edit and remove any unwanted content within the website.</w:t>
      </w:r>
    </w:p>
    <w:p w14:paraId="0AAF955B" w14:textId="2C10E946" w:rsidR="001A75C2" w:rsidRDefault="004E16DE" w:rsidP="00736939">
      <w:pPr>
        <w:pStyle w:val="BodyText"/>
        <w:spacing w:line="360" w:lineRule="auto"/>
      </w:pPr>
      <w:r>
        <w:t>As well, teachers can bring their students into groups that can help them communicate more effectively and efficiently.</w:t>
      </w:r>
    </w:p>
    <w:p w14:paraId="1FD1F5D4" w14:textId="413C27C2" w:rsidR="00362D95" w:rsidRDefault="00362D95" w:rsidP="004E0A37">
      <w:pPr>
        <w:pStyle w:val="BodyText"/>
      </w:pPr>
    </w:p>
    <w:p w14:paraId="3BCE16B7" w14:textId="77777777" w:rsidR="00222E26" w:rsidRPr="004E0A37" w:rsidRDefault="00222E26" w:rsidP="004E0A37">
      <w:pPr>
        <w:pStyle w:val="BodyText"/>
      </w:pPr>
    </w:p>
    <w:p w14:paraId="12DD9524" w14:textId="76C9E49E" w:rsidR="00550651" w:rsidRPr="00550651" w:rsidRDefault="00A628D9" w:rsidP="00736939">
      <w:pPr>
        <w:pStyle w:val="Heading3"/>
      </w:pPr>
      <w:bookmarkStart w:id="63" w:name="_Toc430471877"/>
      <w:bookmarkStart w:id="64" w:name="_Toc105161294"/>
      <w:r w:rsidRPr="00436940">
        <w:lastRenderedPageBreak/>
        <w:t>Requirements Determination</w:t>
      </w:r>
      <w:bookmarkEnd w:id="63"/>
      <w:bookmarkEnd w:id="64"/>
    </w:p>
    <w:p w14:paraId="4B017482" w14:textId="77777777" w:rsidR="00376368" w:rsidRPr="00376368" w:rsidRDefault="00376368" w:rsidP="00736939">
      <w:pPr>
        <w:pStyle w:val="BodyText"/>
        <w:spacing w:line="360" w:lineRule="auto"/>
        <w:rPr>
          <w:b/>
          <w:bCs/>
        </w:rPr>
      </w:pPr>
      <w:r w:rsidRPr="00376368">
        <w:rPr>
          <w:b/>
          <w:bCs/>
        </w:rPr>
        <w:t>What are requirements?</w:t>
      </w:r>
    </w:p>
    <w:p w14:paraId="1D5ED460" w14:textId="26DC4F3C" w:rsidR="00F366BA" w:rsidRDefault="004633A6" w:rsidP="00736939">
      <w:pPr>
        <w:pStyle w:val="BodyText"/>
        <w:spacing w:line="360" w:lineRule="auto"/>
      </w:pPr>
      <w:r>
        <w:t xml:space="preserve">From a high-level abstract definition of a service or a system constraint to a thorough mathematical functional specification, it can be anything. This is unavoidable because requirements may have two purposes. It may serve as the foundation for a contract bid, so it must be interpretable. As a result, the contract's foundation (if applicable) must be described in full. </w:t>
      </w:r>
      <w:r w:rsidR="007D4F41">
        <w:t>Both</w:t>
      </w:r>
      <w:r>
        <w:t xml:space="preserve"> assertions might be referred to as prerequisites.</w:t>
      </w:r>
    </w:p>
    <w:p w14:paraId="571C59BB" w14:textId="59ED918F" w:rsidR="00A4313B" w:rsidRDefault="00A4313B" w:rsidP="00736939">
      <w:pPr>
        <w:pStyle w:val="Heading4"/>
      </w:pPr>
      <w:bookmarkStart w:id="65" w:name="_Toc105161295"/>
      <w:bookmarkStart w:id="66" w:name="_Hlk101242172"/>
      <w:r>
        <w:t>fu</w:t>
      </w:r>
      <w:r w:rsidRPr="00A4313B">
        <w:t>nctional requirement</w:t>
      </w:r>
      <w:r>
        <w:t>s</w:t>
      </w:r>
      <w:bookmarkEnd w:id="65"/>
    </w:p>
    <w:bookmarkEnd w:id="66"/>
    <w:p w14:paraId="32359C4D" w14:textId="2787A7C7" w:rsidR="004633A6" w:rsidRPr="004633A6" w:rsidRDefault="004633A6" w:rsidP="00736939">
      <w:pPr>
        <w:pStyle w:val="BodyText"/>
        <w:spacing w:line="360" w:lineRule="auto"/>
        <w:rPr>
          <w:rFonts w:asciiTheme="majorBidi" w:hAnsiTheme="majorBidi" w:cstheme="majorBidi"/>
          <w:color w:val="222222"/>
          <w:szCs w:val="24"/>
          <w:shd w:val="clear" w:color="auto" w:fill="FFFFFF"/>
        </w:rPr>
      </w:pPr>
      <w:r>
        <w:t xml:space="preserve">A functional requirement is a definition of behavior between inputs and outputs that </w:t>
      </w:r>
      <w:r w:rsidR="00A52F52">
        <w:t>are</w:t>
      </w:r>
      <w:r>
        <w:t xml:space="preserve"> used in software engineering and systems engineering to specify a function of a system or its component.</w:t>
      </w:r>
    </w:p>
    <w:p w14:paraId="2305828B" w14:textId="00471EB3" w:rsidR="00D6461E" w:rsidRDefault="009D6269" w:rsidP="00736939">
      <w:pPr>
        <w:pStyle w:val="BodyText"/>
        <w:spacing w:line="360" w:lineRule="auto"/>
        <w:rPr>
          <w:b/>
          <w:bCs/>
        </w:rPr>
      </w:pPr>
      <w:bookmarkStart w:id="67" w:name="_Hlk101244615"/>
      <w:r w:rsidRPr="009D6269">
        <w:rPr>
          <w:b/>
          <w:bCs/>
        </w:rPr>
        <w:t>Functional requirements of triibe</w:t>
      </w:r>
      <w:r>
        <w:rPr>
          <w:b/>
          <w:bCs/>
        </w:rPr>
        <w:t>:</w:t>
      </w:r>
    </w:p>
    <w:bookmarkEnd w:id="67"/>
    <w:p w14:paraId="4371653C" w14:textId="27F1A47C" w:rsidR="009A4811" w:rsidRPr="00C618EB" w:rsidRDefault="00361752" w:rsidP="00736939">
      <w:pPr>
        <w:pStyle w:val="BodyText"/>
        <w:numPr>
          <w:ilvl w:val="0"/>
          <w:numId w:val="30"/>
        </w:numPr>
        <w:spacing w:line="360" w:lineRule="auto"/>
        <w:rPr>
          <w:b/>
          <w:bCs/>
        </w:rPr>
      </w:pPr>
      <w:r>
        <w:rPr>
          <w:b/>
          <w:bCs/>
        </w:rPr>
        <w:t>Search</w:t>
      </w:r>
      <w:r w:rsidR="009A4811">
        <w:rPr>
          <w:b/>
          <w:bCs/>
        </w:rPr>
        <w:t>:</w:t>
      </w:r>
      <w:r w:rsidR="009A4811" w:rsidRPr="009A4811">
        <w:rPr>
          <w:b/>
          <w:bCs/>
        </w:rPr>
        <w:t xml:space="preserve"> </w:t>
      </w:r>
      <w:r w:rsidR="00DA5FA8">
        <w:t>the ability to search for users and groups within the website.</w:t>
      </w:r>
    </w:p>
    <w:p w14:paraId="0128DEE7" w14:textId="46CFA325" w:rsidR="00C618EB" w:rsidRPr="00DA5FA8" w:rsidRDefault="00DA5FA8" w:rsidP="00736939">
      <w:pPr>
        <w:pStyle w:val="BodyText"/>
        <w:numPr>
          <w:ilvl w:val="0"/>
          <w:numId w:val="30"/>
        </w:numPr>
        <w:spacing w:line="360" w:lineRule="auto"/>
      </w:pPr>
      <w:r>
        <w:rPr>
          <w:b/>
          <w:bCs/>
        </w:rPr>
        <w:t>Personal account</w:t>
      </w:r>
      <w:r w:rsidR="00C618EB">
        <w:rPr>
          <w:b/>
          <w:bCs/>
        </w:rPr>
        <w:t>:</w:t>
      </w:r>
      <w:r w:rsidR="00C618EB" w:rsidRPr="00C618EB">
        <w:rPr>
          <w:b/>
          <w:bCs/>
        </w:rPr>
        <w:t xml:space="preserve"> </w:t>
      </w:r>
      <w:r w:rsidRPr="00DA5FA8">
        <w:t>the student can log in with a username and a password to control his/her personal account and interact with the pages, groups, and friend</w:t>
      </w:r>
      <w:r>
        <w:t>s</w:t>
      </w:r>
      <w:r w:rsidRPr="00DA5FA8">
        <w:t xml:space="preserve"> that he views.</w:t>
      </w:r>
    </w:p>
    <w:p w14:paraId="1FE0461C" w14:textId="56F11505" w:rsidR="004512CD" w:rsidRDefault="004512CD" w:rsidP="00736939">
      <w:pPr>
        <w:pStyle w:val="BodyText"/>
        <w:numPr>
          <w:ilvl w:val="0"/>
          <w:numId w:val="30"/>
        </w:numPr>
        <w:spacing w:line="360" w:lineRule="auto"/>
      </w:pPr>
      <w:r w:rsidRPr="004512CD">
        <w:rPr>
          <w:b/>
          <w:bCs/>
        </w:rPr>
        <w:t>Profile:</w:t>
      </w:r>
      <w:r w:rsidRPr="004512CD">
        <w:t xml:space="preserve"> </w:t>
      </w:r>
      <w:r w:rsidR="00805834">
        <w:t>t</w:t>
      </w:r>
      <w:r w:rsidRPr="004512CD">
        <w:t>he user will be able to see all</w:t>
      </w:r>
      <w:r w:rsidR="00954449">
        <w:t xml:space="preserve"> of</w:t>
      </w:r>
      <w:r w:rsidRPr="004512CD">
        <w:t xml:space="preserve"> his profile information from the different networks </w:t>
      </w:r>
      <w:r>
        <w:t>on</w:t>
      </w:r>
      <w:r w:rsidRPr="004512CD">
        <w:t xml:space="preserve"> one page divided by tabs.</w:t>
      </w:r>
    </w:p>
    <w:p w14:paraId="09F3BA5F" w14:textId="591BA584" w:rsidR="00AE21AC" w:rsidRDefault="00212439" w:rsidP="00736939">
      <w:pPr>
        <w:pStyle w:val="BodyText"/>
        <w:numPr>
          <w:ilvl w:val="0"/>
          <w:numId w:val="30"/>
        </w:numPr>
        <w:spacing w:line="360" w:lineRule="auto"/>
      </w:pPr>
      <w:r>
        <w:rPr>
          <w:b/>
          <w:bCs/>
        </w:rPr>
        <w:t>Publishing</w:t>
      </w:r>
      <w:r w:rsidR="00805834">
        <w:rPr>
          <w:b/>
          <w:bCs/>
        </w:rPr>
        <w:t>:</w:t>
      </w:r>
      <w:r w:rsidR="00805834">
        <w:t xml:space="preserve"> </w:t>
      </w:r>
    </w:p>
    <w:p w14:paraId="00662429" w14:textId="5DB26693" w:rsidR="00BE2954" w:rsidRDefault="00212439" w:rsidP="00736939">
      <w:pPr>
        <w:pStyle w:val="BodyText"/>
        <w:numPr>
          <w:ilvl w:val="1"/>
          <w:numId w:val="30"/>
        </w:numPr>
        <w:spacing w:line="360" w:lineRule="auto"/>
      </w:pPr>
      <w:r>
        <w:t>Add your own content.</w:t>
      </w:r>
    </w:p>
    <w:p w14:paraId="2015ECFF" w14:textId="587D3496" w:rsidR="00212439" w:rsidRDefault="00212439" w:rsidP="00736939">
      <w:pPr>
        <w:pStyle w:val="BodyText"/>
        <w:numPr>
          <w:ilvl w:val="1"/>
          <w:numId w:val="30"/>
        </w:numPr>
        <w:spacing w:line="360" w:lineRule="auto"/>
      </w:pPr>
      <w:r>
        <w:t>Edit and remove your content</w:t>
      </w:r>
    </w:p>
    <w:p w14:paraId="594AA55D" w14:textId="656B83BF" w:rsidR="00AE21AC" w:rsidRDefault="00212439" w:rsidP="00736939">
      <w:pPr>
        <w:pStyle w:val="BodyText"/>
        <w:numPr>
          <w:ilvl w:val="1"/>
          <w:numId w:val="30"/>
        </w:numPr>
        <w:spacing w:line="360" w:lineRule="auto"/>
      </w:pPr>
      <w:r>
        <w:lastRenderedPageBreak/>
        <w:t>Comment, share</w:t>
      </w:r>
      <w:r w:rsidR="00A52F52">
        <w:t>,</w:t>
      </w:r>
      <w:r>
        <w:t xml:space="preserve"> and add likes</w:t>
      </w:r>
    </w:p>
    <w:p w14:paraId="267384A7" w14:textId="0E2BDCC6" w:rsidR="00951EA1" w:rsidRDefault="00212439" w:rsidP="00736939">
      <w:pPr>
        <w:pStyle w:val="BodyText"/>
        <w:numPr>
          <w:ilvl w:val="0"/>
          <w:numId w:val="30"/>
        </w:numPr>
        <w:spacing w:line="360" w:lineRule="auto"/>
        <w:rPr>
          <w:b/>
          <w:bCs/>
        </w:rPr>
      </w:pPr>
      <w:r>
        <w:rPr>
          <w:b/>
          <w:bCs/>
        </w:rPr>
        <w:t>Sharing stories</w:t>
      </w:r>
      <w:r w:rsidR="00AE21AC" w:rsidRPr="00AE21AC">
        <w:rPr>
          <w:b/>
          <w:bCs/>
        </w:rPr>
        <w:t>:</w:t>
      </w:r>
      <w:r w:rsidR="00AE21AC">
        <w:rPr>
          <w:b/>
          <w:bCs/>
        </w:rPr>
        <w:t xml:space="preserve"> </w:t>
      </w:r>
      <w:r w:rsidR="002219A9">
        <w:t>A story can be added by the student to his/her account to be seen by the student’s colleagues.</w:t>
      </w:r>
    </w:p>
    <w:p w14:paraId="774289E0" w14:textId="2AFA1201" w:rsidR="00C836A2" w:rsidRPr="00A33574" w:rsidRDefault="002219A9" w:rsidP="00736939">
      <w:pPr>
        <w:pStyle w:val="BodyText"/>
        <w:numPr>
          <w:ilvl w:val="0"/>
          <w:numId w:val="30"/>
        </w:numPr>
        <w:spacing w:line="360" w:lineRule="auto"/>
        <w:rPr>
          <w:b/>
          <w:bCs/>
        </w:rPr>
      </w:pPr>
      <w:r>
        <w:rPr>
          <w:b/>
          <w:bCs/>
        </w:rPr>
        <w:t>Groups and pages</w:t>
      </w:r>
      <w:r w:rsidR="00951EA1">
        <w:rPr>
          <w:b/>
          <w:bCs/>
        </w:rPr>
        <w:t xml:space="preserve">: </w:t>
      </w:r>
      <w:r>
        <w:t>Allow students to communicate directly with one another and manage pages.</w:t>
      </w:r>
    </w:p>
    <w:p w14:paraId="5691852E" w14:textId="40EF7930" w:rsidR="00A33574" w:rsidRDefault="00A33574" w:rsidP="00736939">
      <w:pPr>
        <w:pStyle w:val="BodyText"/>
        <w:numPr>
          <w:ilvl w:val="0"/>
          <w:numId w:val="30"/>
        </w:numPr>
        <w:spacing w:line="360" w:lineRule="auto"/>
        <w:rPr>
          <w:b/>
          <w:bCs/>
        </w:rPr>
      </w:pPr>
      <w:r>
        <w:rPr>
          <w:b/>
          <w:bCs/>
        </w:rPr>
        <w:t xml:space="preserve">Market: </w:t>
      </w:r>
      <w:r w:rsidR="00362D95">
        <w:t>Allow students to sell their products in the community for a profit.</w:t>
      </w:r>
    </w:p>
    <w:p w14:paraId="6B1BDE90" w14:textId="2DE32213" w:rsidR="00584699" w:rsidRDefault="00584699" w:rsidP="00736939">
      <w:pPr>
        <w:pStyle w:val="Heading4"/>
      </w:pPr>
      <w:bookmarkStart w:id="68" w:name="_Toc105161296"/>
      <w:r>
        <w:t>Non-functional requirement</w:t>
      </w:r>
      <w:r w:rsidR="009725C3">
        <w:t>s</w:t>
      </w:r>
      <w:r>
        <w:t>:</w:t>
      </w:r>
      <w:bookmarkEnd w:id="68"/>
    </w:p>
    <w:p w14:paraId="5E773932" w14:textId="1EDA2A01" w:rsidR="007D4F41" w:rsidRDefault="004E6C4C" w:rsidP="00736939">
      <w:pPr>
        <w:pStyle w:val="BodyText"/>
        <w:spacing w:line="360" w:lineRule="auto"/>
      </w:pPr>
      <w:r w:rsidRPr="004E6C4C">
        <w:t>In systems engineering and requirements design, a non-functional requirement is a set of conditions that may be used to evaluate a system's performance rather than specific behaviors.  Functional requirements, on the other hand, are detailed descriptions of specific actions or activities. A plan for meeting functional requirements is included in the system design. Because non-functional requirements are usually structurally important, a strategy for meeting them is specified in the system design.</w:t>
      </w:r>
    </w:p>
    <w:p w14:paraId="4ADEEFA6" w14:textId="77777777" w:rsidR="00401DFA" w:rsidRDefault="00EF4CE0" w:rsidP="00736939">
      <w:pPr>
        <w:pStyle w:val="BodyText"/>
        <w:spacing w:line="360" w:lineRule="auto"/>
        <w:rPr>
          <w:b/>
          <w:bCs/>
        </w:rPr>
      </w:pPr>
      <w:r>
        <w:rPr>
          <w:b/>
          <w:bCs/>
        </w:rPr>
        <w:t>Non-functional</w:t>
      </w:r>
      <w:r w:rsidRPr="00EF4CE0">
        <w:rPr>
          <w:b/>
          <w:bCs/>
        </w:rPr>
        <w:t xml:space="preserve"> requirements of triibe:</w:t>
      </w:r>
    </w:p>
    <w:p w14:paraId="2D322A35" w14:textId="688DA2C9" w:rsidR="00EF4CE0" w:rsidRPr="00401DFA" w:rsidRDefault="00EF4CE0" w:rsidP="00736939">
      <w:pPr>
        <w:pStyle w:val="BodyText"/>
        <w:numPr>
          <w:ilvl w:val="0"/>
          <w:numId w:val="33"/>
        </w:numPr>
        <w:spacing w:line="360" w:lineRule="auto"/>
        <w:rPr>
          <w:b/>
          <w:bCs/>
        </w:rPr>
      </w:pPr>
      <w:r w:rsidRPr="00EF4CE0">
        <w:rPr>
          <w:b/>
          <w:bCs/>
        </w:rPr>
        <w:t>Safety &amp; Security</w:t>
      </w:r>
      <w:r>
        <w:rPr>
          <w:b/>
          <w:bCs/>
        </w:rPr>
        <w:t xml:space="preserve">: </w:t>
      </w:r>
      <w:r w:rsidRPr="00EF4CE0">
        <w:t>The password</w:t>
      </w:r>
      <w:r>
        <w:t>s</w:t>
      </w:r>
      <w:r w:rsidRPr="00EF4CE0">
        <w:t xml:space="preserve"> of the users </w:t>
      </w:r>
      <w:r>
        <w:t>of the website</w:t>
      </w:r>
      <w:r w:rsidRPr="00EF4CE0">
        <w:t xml:space="preserve"> will be </w:t>
      </w:r>
      <w:r>
        <w:t xml:space="preserve">encrypted and saved on a </w:t>
      </w:r>
      <w:r w:rsidRPr="00EF4CE0">
        <w:t>decentralized database</w:t>
      </w:r>
      <w:r>
        <w:t>.</w:t>
      </w:r>
    </w:p>
    <w:p w14:paraId="0FD1032D" w14:textId="0A58DFC9" w:rsidR="00935871" w:rsidRDefault="00401DFA" w:rsidP="00736939">
      <w:pPr>
        <w:pStyle w:val="BodyText"/>
        <w:numPr>
          <w:ilvl w:val="0"/>
          <w:numId w:val="33"/>
        </w:numPr>
        <w:spacing w:line="360" w:lineRule="auto"/>
      </w:pPr>
      <w:r w:rsidRPr="00401DFA">
        <w:rPr>
          <w:b/>
          <w:bCs/>
        </w:rPr>
        <w:t>Portability</w:t>
      </w:r>
      <w:r>
        <w:rPr>
          <w:b/>
          <w:bCs/>
        </w:rPr>
        <w:t>:</w:t>
      </w:r>
      <w:r w:rsidRPr="00401DFA">
        <w:t xml:space="preserve"> The system should operate on any OS that has an internet browser and an internet connection.</w:t>
      </w:r>
    </w:p>
    <w:p w14:paraId="0E8DE755" w14:textId="2EC19F3F" w:rsidR="005D2A8C" w:rsidRDefault="005D2A8C" w:rsidP="00736939">
      <w:pPr>
        <w:pStyle w:val="BodyText"/>
        <w:numPr>
          <w:ilvl w:val="0"/>
          <w:numId w:val="33"/>
        </w:numPr>
        <w:spacing w:line="360" w:lineRule="auto"/>
      </w:pPr>
      <w:r>
        <w:rPr>
          <w:b/>
          <w:bCs/>
        </w:rPr>
        <w:t>Performance:</w:t>
      </w:r>
      <w:r>
        <w:t xml:space="preserve"> The system should operate on low-end computers easily.</w:t>
      </w:r>
    </w:p>
    <w:p w14:paraId="0FC47274" w14:textId="474E8967" w:rsidR="00026BC9" w:rsidRPr="00A33574" w:rsidRDefault="003E6090" w:rsidP="00736939">
      <w:pPr>
        <w:pStyle w:val="BodyText"/>
        <w:numPr>
          <w:ilvl w:val="0"/>
          <w:numId w:val="33"/>
        </w:numPr>
        <w:spacing w:line="360" w:lineRule="auto"/>
        <w:rPr>
          <w:b/>
          <w:bCs/>
        </w:rPr>
      </w:pPr>
      <w:r>
        <w:rPr>
          <w:b/>
          <w:bCs/>
        </w:rPr>
        <w:t>M</w:t>
      </w:r>
      <w:r w:rsidRPr="003E6090">
        <w:rPr>
          <w:b/>
          <w:bCs/>
        </w:rPr>
        <w:t>aintainability</w:t>
      </w:r>
      <w:r>
        <w:rPr>
          <w:b/>
          <w:bCs/>
        </w:rPr>
        <w:t xml:space="preserve">: </w:t>
      </w:r>
      <w:r w:rsidRPr="003E6090">
        <w:t xml:space="preserve">The system </w:t>
      </w:r>
      <w:r w:rsidR="00BE44CE">
        <w:t>should</w:t>
      </w:r>
      <w:r w:rsidRPr="003E6090">
        <w:t xml:space="preserve"> be maintained with ease.</w:t>
      </w:r>
    </w:p>
    <w:p w14:paraId="1DA4C97E" w14:textId="38CBADBF" w:rsidR="00A628D9" w:rsidRDefault="00A628D9" w:rsidP="00736939">
      <w:pPr>
        <w:pStyle w:val="Heading3"/>
        <w:rPr>
          <w:rtl/>
        </w:rPr>
      </w:pPr>
      <w:bookmarkStart w:id="69" w:name="_Toc430471878"/>
      <w:bookmarkStart w:id="70" w:name="_Toc105161297"/>
      <w:r w:rsidRPr="004869A8">
        <w:lastRenderedPageBreak/>
        <w:t>System's Requirements</w:t>
      </w:r>
      <w:bookmarkEnd w:id="69"/>
      <w:bookmarkEnd w:id="70"/>
    </w:p>
    <w:p w14:paraId="78D53FCA" w14:textId="42701829" w:rsidR="00F366BA" w:rsidRDefault="00F366BA" w:rsidP="00736939">
      <w:pPr>
        <w:pStyle w:val="BodyText"/>
        <w:spacing w:line="360" w:lineRule="auto"/>
      </w:pPr>
      <w:r>
        <w:t xml:space="preserve">Our </w:t>
      </w:r>
      <w:r w:rsidRPr="00F366BA">
        <w:t>project require</w:t>
      </w:r>
      <w:r>
        <w:t>s</w:t>
      </w:r>
      <w:r w:rsidRPr="00F366BA">
        <w:t xml:space="preserve"> the following:</w:t>
      </w:r>
    </w:p>
    <w:p w14:paraId="08D9377E" w14:textId="550E4FA8" w:rsidR="00433B9D" w:rsidRDefault="00433B9D" w:rsidP="00736939">
      <w:pPr>
        <w:pStyle w:val="ListParagraph"/>
        <w:numPr>
          <w:ilvl w:val="0"/>
          <w:numId w:val="30"/>
        </w:numPr>
        <w:rPr>
          <w:sz w:val="24"/>
        </w:rPr>
      </w:pPr>
      <w:r w:rsidRPr="00433B9D">
        <w:rPr>
          <w:sz w:val="24"/>
        </w:rPr>
        <w:t xml:space="preserve">Our project requires </w:t>
      </w:r>
      <w:r w:rsidR="00E4251F">
        <w:rPr>
          <w:sz w:val="24"/>
        </w:rPr>
        <w:t>an internet browser to access the website.</w:t>
      </w:r>
    </w:p>
    <w:p w14:paraId="2112C244" w14:textId="77777777" w:rsidR="00294B0F" w:rsidRPr="00433B9D" w:rsidRDefault="00294B0F" w:rsidP="00736939">
      <w:pPr>
        <w:pStyle w:val="ListParagraph"/>
        <w:rPr>
          <w:sz w:val="24"/>
        </w:rPr>
      </w:pPr>
    </w:p>
    <w:p w14:paraId="615BAE0A" w14:textId="5E87551E" w:rsidR="004B71A8" w:rsidRDefault="004B71A8" w:rsidP="00736939">
      <w:pPr>
        <w:pStyle w:val="BodyText"/>
        <w:numPr>
          <w:ilvl w:val="0"/>
          <w:numId w:val="30"/>
        </w:numPr>
        <w:spacing w:line="360" w:lineRule="auto"/>
      </w:pPr>
      <w:r w:rsidRPr="004B71A8">
        <w:t>Our project must be able to work in different environments of operating systems.</w:t>
      </w:r>
    </w:p>
    <w:p w14:paraId="6EF9A9C7" w14:textId="552749EB" w:rsidR="003F7E5F" w:rsidRDefault="00240E19" w:rsidP="00736939">
      <w:pPr>
        <w:pStyle w:val="ListParagraph"/>
        <w:numPr>
          <w:ilvl w:val="0"/>
          <w:numId w:val="30"/>
        </w:numPr>
        <w:rPr>
          <w:sz w:val="24"/>
        </w:rPr>
      </w:pPr>
      <w:r w:rsidRPr="00240E19">
        <w:rPr>
          <w:sz w:val="24"/>
        </w:rPr>
        <w:t xml:space="preserve">The user must </w:t>
      </w:r>
      <w:r w:rsidR="00750B7E">
        <w:rPr>
          <w:sz w:val="24"/>
        </w:rPr>
        <w:t xml:space="preserve">be </w:t>
      </w:r>
      <w:r w:rsidRPr="00240E19">
        <w:rPr>
          <w:sz w:val="24"/>
        </w:rPr>
        <w:t xml:space="preserve">able to come out of the </w:t>
      </w:r>
      <w:r>
        <w:rPr>
          <w:sz w:val="24"/>
        </w:rPr>
        <w:t>website</w:t>
      </w:r>
      <w:r w:rsidRPr="00240E19">
        <w:rPr>
          <w:sz w:val="24"/>
        </w:rPr>
        <w:t xml:space="preserve"> at any time he wants. </w:t>
      </w:r>
    </w:p>
    <w:p w14:paraId="5F4BA20C" w14:textId="77777777" w:rsidR="00A44266" w:rsidRPr="00A44266" w:rsidRDefault="00A44266" w:rsidP="00736939">
      <w:pPr>
        <w:rPr>
          <w:sz w:val="24"/>
        </w:rPr>
      </w:pPr>
    </w:p>
    <w:p w14:paraId="0A13D4B7" w14:textId="1766B555" w:rsidR="004B71A8" w:rsidRPr="000C0891" w:rsidRDefault="00750B7E" w:rsidP="00736939">
      <w:pPr>
        <w:pStyle w:val="ListParagraph"/>
        <w:numPr>
          <w:ilvl w:val="0"/>
          <w:numId w:val="30"/>
        </w:numPr>
        <w:rPr>
          <w:sz w:val="24"/>
          <w:rtl/>
        </w:rPr>
      </w:pPr>
      <w:r>
        <w:rPr>
          <w:sz w:val="24"/>
        </w:rPr>
        <w:t>Our project requires a stable internet connection.</w:t>
      </w:r>
    </w:p>
    <w:p w14:paraId="0C39D841" w14:textId="579B65FC" w:rsidR="00A628D9" w:rsidRDefault="00A628D9" w:rsidP="00736939">
      <w:pPr>
        <w:pStyle w:val="Heading2"/>
      </w:pPr>
      <w:bookmarkStart w:id="71" w:name="_Toc430471879"/>
      <w:bookmarkStart w:id="72" w:name="_Toc105161298"/>
      <w:r w:rsidRPr="00301CEE">
        <w:t>Design</w:t>
      </w:r>
      <w:bookmarkEnd w:id="71"/>
      <w:bookmarkEnd w:id="72"/>
    </w:p>
    <w:p w14:paraId="7FA45979" w14:textId="208366DD" w:rsidR="005E14F9" w:rsidRPr="005E14F9" w:rsidRDefault="005C60A6" w:rsidP="00736939">
      <w:pPr>
        <w:pStyle w:val="BodyText"/>
        <w:spacing w:line="360" w:lineRule="auto"/>
      </w:pPr>
      <w:r>
        <w:t>Technically, creating a project system follows two fundamental processes: logical and physical design.</w:t>
      </w:r>
    </w:p>
    <w:p w14:paraId="0B337326" w14:textId="5AE2D10C" w:rsidR="00A628D9" w:rsidRDefault="00A628D9" w:rsidP="00A628D9">
      <w:pPr>
        <w:pStyle w:val="Heading3"/>
      </w:pPr>
      <w:bookmarkStart w:id="73" w:name="_Toc430471880"/>
      <w:bookmarkStart w:id="74" w:name="_Toc105161299"/>
      <w:r w:rsidRPr="00DC646B">
        <w:t>Logical Design</w:t>
      </w:r>
      <w:bookmarkEnd w:id="73"/>
      <w:bookmarkEnd w:id="74"/>
    </w:p>
    <w:p w14:paraId="02DC51DC" w14:textId="6EAC6B5F" w:rsidR="000C0891" w:rsidRPr="001B0FA2" w:rsidRDefault="005C60A6" w:rsidP="00736939">
      <w:pPr>
        <w:pStyle w:val="BodyText"/>
        <w:spacing w:line="360" w:lineRule="auto"/>
      </w:pPr>
      <w:r>
        <w:t>The logical design phase describes all of the functional elements that were chosen for the platform's development without regard to the operating system. This step ensures that the produced system can perform as it should, assuming that it can be implemented on any hardware or system software.</w:t>
      </w:r>
    </w:p>
    <w:p w14:paraId="56D33893" w14:textId="0563F80B" w:rsidR="00A628D9" w:rsidRDefault="00A628D9" w:rsidP="00A628D9">
      <w:pPr>
        <w:pStyle w:val="Heading4"/>
      </w:pPr>
      <w:bookmarkStart w:id="75" w:name="_Toc430471881"/>
      <w:bookmarkStart w:id="76" w:name="_Toc105161300"/>
      <w:r w:rsidRPr="00DC646B">
        <w:t>Use Case Diagram</w:t>
      </w:r>
      <w:bookmarkEnd w:id="75"/>
      <w:bookmarkEnd w:id="76"/>
    </w:p>
    <w:p w14:paraId="7C517F69" w14:textId="67A0205C" w:rsidR="00175468" w:rsidRPr="00175468" w:rsidRDefault="00175468" w:rsidP="000C0891">
      <w:pPr>
        <w:pStyle w:val="BodyText"/>
        <w:spacing w:line="360" w:lineRule="auto"/>
        <w:rPr>
          <w:b/>
          <w:bCs/>
          <w:u w:val="single"/>
        </w:rPr>
      </w:pPr>
      <w:r w:rsidRPr="00646058">
        <w:rPr>
          <w:b/>
          <w:bCs/>
          <w:u w:val="single"/>
        </w:rPr>
        <w:t>Use case scenario</w:t>
      </w:r>
      <w:r w:rsidRPr="00646058">
        <w:t>:</w:t>
      </w:r>
      <w:r w:rsidR="00646058" w:rsidRPr="00646058">
        <w:t xml:space="preserve"> 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r w:rsidR="00B95A70">
        <w:t>.</w:t>
      </w:r>
    </w:p>
    <w:p w14:paraId="07C45BDE" w14:textId="7E55CA6D" w:rsidR="005E14F9" w:rsidRDefault="00AD5DD4" w:rsidP="005E14F9">
      <w:pPr>
        <w:pStyle w:val="BodyText"/>
      </w:pPr>
      <w:r>
        <w:rPr>
          <w:noProof/>
        </w:rPr>
        <w:lastRenderedPageBreak/>
        <w:drawing>
          <wp:inline distT="0" distB="0" distL="0" distR="0" wp14:anchorId="3C43BEFE" wp14:editId="230FCB35">
            <wp:extent cx="4486275" cy="710565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86275" cy="7105650"/>
                    </a:xfrm>
                    <a:prstGeom prst="rect">
                      <a:avLst/>
                    </a:prstGeom>
                  </pic:spPr>
                </pic:pic>
              </a:graphicData>
            </a:graphic>
          </wp:inline>
        </w:drawing>
      </w:r>
    </w:p>
    <w:p w14:paraId="13340958" w14:textId="0DAC1CFF" w:rsidR="008E1B61" w:rsidRPr="007D4F41" w:rsidRDefault="00175468" w:rsidP="000E05BF">
      <w:pPr>
        <w:pStyle w:val="FigureTitle"/>
        <w:jc w:val="center"/>
      </w:pPr>
      <w:bookmarkStart w:id="77" w:name="_Toc105161121"/>
      <w:bookmarkStart w:id="78" w:name="_Hlk101848098"/>
      <w:r w:rsidRPr="008A587B">
        <w:t>Figure 4.2: Triibe</w:t>
      </w:r>
      <w:r w:rsidR="00AD5DD4">
        <w:t xml:space="preserve"> user</w:t>
      </w:r>
      <w:r w:rsidRPr="008A587B">
        <w:t xml:space="preserve"> use cas</w:t>
      </w:r>
      <w:r w:rsidR="007D4F41">
        <w:t>e</w:t>
      </w:r>
      <w:bookmarkEnd w:id="77"/>
    </w:p>
    <w:bookmarkEnd w:id="78"/>
    <w:p w14:paraId="5FF12AAB" w14:textId="77777777" w:rsidR="007347B3" w:rsidRDefault="007347B3" w:rsidP="008A587B">
      <w:pPr>
        <w:pStyle w:val="BodyText"/>
        <w:rPr>
          <w:b/>
          <w:bCs/>
          <w:u w:val="single"/>
        </w:rPr>
      </w:pPr>
    </w:p>
    <w:p w14:paraId="110652DE" w14:textId="0DB47B77" w:rsidR="008A587B" w:rsidRDefault="00AE6A3F" w:rsidP="00736939">
      <w:pPr>
        <w:pStyle w:val="BodyText"/>
        <w:spacing w:line="360" w:lineRule="auto"/>
        <w:rPr>
          <w:b/>
          <w:bCs/>
          <w:u w:val="single"/>
        </w:rPr>
      </w:pPr>
      <w:r>
        <w:rPr>
          <w:b/>
          <w:bCs/>
          <w:u w:val="single"/>
        </w:rPr>
        <w:lastRenderedPageBreak/>
        <w:t>Triibe</w:t>
      </w:r>
      <w:r w:rsidR="008A587B" w:rsidRPr="008A587B">
        <w:rPr>
          <w:b/>
          <w:bCs/>
          <w:u w:val="single"/>
        </w:rPr>
        <w:t xml:space="preserve"> Actor list</w:t>
      </w:r>
      <w:r w:rsidR="00F2123C" w:rsidRPr="00F2123C">
        <w:rPr>
          <w:b/>
          <w:bCs/>
        </w:rPr>
        <w:t>:</w:t>
      </w:r>
    </w:p>
    <w:p w14:paraId="5F0643F1" w14:textId="4EDFE943" w:rsidR="00F2123C" w:rsidRDefault="008A587B" w:rsidP="00736939">
      <w:pPr>
        <w:pStyle w:val="BodyText"/>
        <w:numPr>
          <w:ilvl w:val="0"/>
          <w:numId w:val="31"/>
        </w:numPr>
        <w:spacing w:line="360" w:lineRule="auto"/>
        <w:rPr>
          <w:u w:val="single"/>
        </w:rPr>
      </w:pPr>
      <w:r w:rsidRPr="00AE6A3F">
        <w:rPr>
          <w:u w:val="single"/>
        </w:rPr>
        <w:t>Student</w:t>
      </w:r>
      <w:r w:rsidR="00AE6A3F" w:rsidRPr="00AE6A3F">
        <w:t>:</w:t>
      </w:r>
      <w:r w:rsidR="00AE6A3F">
        <w:t xml:space="preserve"> will use most of the functionalities of the website</w:t>
      </w:r>
    </w:p>
    <w:p w14:paraId="7F0481AF" w14:textId="759086DE" w:rsidR="00F2123C" w:rsidRDefault="002E4B8B" w:rsidP="00736939">
      <w:pPr>
        <w:pStyle w:val="BodyText"/>
        <w:spacing w:line="360" w:lineRule="auto"/>
        <w:rPr>
          <w:b/>
          <w:bCs/>
        </w:rPr>
      </w:pPr>
      <w:r>
        <w:rPr>
          <w:b/>
          <w:bCs/>
          <w:u w:val="single"/>
        </w:rPr>
        <w:t>Triibe</w:t>
      </w:r>
      <w:r w:rsidR="00F2123C" w:rsidRPr="00F2123C">
        <w:rPr>
          <w:b/>
          <w:bCs/>
          <w:u w:val="single"/>
        </w:rPr>
        <w:t xml:space="preserve"> use case list</w:t>
      </w:r>
      <w:r w:rsidR="00F2123C" w:rsidRPr="00F2123C">
        <w:rPr>
          <w:b/>
          <w:bCs/>
        </w:rPr>
        <w:t>:</w:t>
      </w:r>
    </w:p>
    <w:p w14:paraId="58178975" w14:textId="479D9772" w:rsidR="00F2123C" w:rsidRPr="00F2123C" w:rsidRDefault="00F2123C" w:rsidP="00736939">
      <w:pPr>
        <w:pStyle w:val="BodyText"/>
        <w:numPr>
          <w:ilvl w:val="0"/>
          <w:numId w:val="31"/>
        </w:numPr>
        <w:spacing w:line="360" w:lineRule="auto"/>
        <w:rPr>
          <w:u w:val="single"/>
        </w:rPr>
      </w:pPr>
      <w:r w:rsidRPr="00F2123C">
        <w:rPr>
          <w:u w:val="single"/>
        </w:rPr>
        <w:t>Registration</w:t>
      </w:r>
      <w:r w:rsidRPr="00F2123C">
        <w:t>:</w:t>
      </w:r>
      <w:r w:rsidR="00A31F84">
        <w:rPr>
          <w:rFonts w:hint="cs"/>
          <w:rtl/>
        </w:rPr>
        <w:t xml:space="preserve"> </w:t>
      </w:r>
      <w:r w:rsidR="00A31F84">
        <w:t xml:space="preserve"> The student will input the required information needed to join the website.</w:t>
      </w:r>
    </w:p>
    <w:p w14:paraId="1ED361D5" w14:textId="29768330" w:rsidR="00F2123C" w:rsidRPr="00F2123C" w:rsidRDefault="00F2123C" w:rsidP="00736939">
      <w:pPr>
        <w:pStyle w:val="BodyText"/>
        <w:numPr>
          <w:ilvl w:val="0"/>
          <w:numId w:val="31"/>
        </w:numPr>
        <w:spacing w:line="360" w:lineRule="auto"/>
        <w:rPr>
          <w:u w:val="single"/>
        </w:rPr>
      </w:pPr>
      <w:r w:rsidRPr="00F2123C">
        <w:rPr>
          <w:u w:val="single"/>
        </w:rPr>
        <w:t>Login</w:t>
      </w:r>
      <w:r w:rsidRPr="00F2123C">
        <w:t>:</w:t>
      </w:r>
      <w:r w:rsidR="00A31F84">
        <w:t xml:space="preserve"> The student will input the required information needed to access the website.</w:t>
      </w:r>
    </w:p>
    <w:p w14:paraId="2764C026" w14:textId="1C95F969" w:rsidR="00F2123C" w:rsidRPr="00F2123C" w:rsidRDefault="00F2123C" w:rsidP="00736939">
      <w:pPr>
        <w:pStyle w:val="BodyText"/>
        <w:numPr>
          <w:ilvl w:val="0"/>
          <w:numId w:val="31"/>
        </w:numPr>
        <w:spacing w:line="360" w:lineRule="auto"/>
        <w:rPr>
          <w:u w:val="single"/>
        </w:rPr>
      </w:pPr>
      <w:r w:rsidRPr="00F2123C">
        <w:rPr>
          <w:u w:val="single"/>
        </w:rPr>
        <w:t>Search</w:t>
      </w:r>
      <w:r w:rsidRPr="00F2123C">
        <w:t>:</w:t>
      </w:r>
      <w:r>
        <w:t xml:space="preserve"> </w:t>
      </w:r>
      <w:r w:rsidR="00DD14DA">
        <w:t xml:space="preserve">The student will type a </w:t>
      </w:r>
      <w:r w:rsidR="004915EB">
        <w:t>student name or a group name or a page name to access them and join them.</w:t>
      </w:r>
    </w:p>
    <w:p w14:paraId="62E01BB4" w14:textId="103FB08D" w:rsidR="00F2123C" w:rsidRPr="00F2123C" w:rsidRDefault="00F2123C" w:rsidP="00736939">
      <w:pPr>
        <w:pStyle w:val="BodyText"/>
        <w:numPr>
          <w:ilvl w:val="0"/>
          <w:numId w:val="31"/>
        </w:numPr>
        <w:spacing w:line="360" w:lineRule="auto"/>
        <w:rPr>
          <w:u w:val="single"/>
        </w:rPr>
      </w:pPr>
      <w:r w:rsidRPr="00F2123C">
        <w:rPr>
          <w:u w:val="single"/>
        </w:rPr>
        <w:t>Add Friend</w:t>
      </w:r>
      <w:r>
        <w:rPr>
          <w:u w:val="single"/>
        </w:rPr>
        <w:t>s</w:t>
      </w:r>
      <w:r w:rsidRPr="00F2123C">
        <w:t>:</w:t>
      </w:r>
      <w:r w:rsidR="004915EB">
        <w:t xml:space="preserve"> The student will add a friend to see their posts in your feed.</w:t>
      </w:r>
    </w:p>
    <w:p w14:paraId="1D4B9090" w14:textId="29AD4C4F" w:rsidR="00F2123C" w:rsidRPr="00F2123C" w:rsidRDefault="00F2123C" w:rsidP="00736939">
      <w:pPr>
        <w:pStyle w:val="BodyText"/>
        <w:numPr>
          <w:ilvl w:val="0"/>
          <w:numId w:val="31"/>
        </w:numPr>
        <w:spacing w:line="360" w:lineRule="auto"/>
        <w:rPr>
          <w:u w:val="single"/>
        </w:rPr>
      </w:pPr>
      <w:r w:rsidRPr="00F2123C">
        <w:rPr>
          <w:u w:val="single"/>
        </w:rPr>
        <w:t>Accept / Reject Requests</w:t>
      </w:r>
      <w:r w:rsidRPr="00F2123C">
        <w:t>:</w:t>
      </w:r>
      <w:r>
        <w:t xml:space="preserve"> </w:t>
      </w:r>
      <w:r w:rsidR="00EA3D50">
        <w:t>The student can accept or reject a friend request that has been sent to them.</w:t>
      </w:r>
    </w:p>
    <w:p w14:paraId="2DF02BB0" w14:textId="33FFA3FF" w:rsidR="00F2123C" w:rsidRPr="00F2123C" w:rsidRDefault="00F2123C" w:rsidP="00736939">
      <w:pPr>
        <w:pStyle w:val="BodyText"/>
        <w:numPr>
          <w:ilvl w:val="0"/>
          <w:numId w:val="31"/>
        </w:numPr>
        <w:spacing w:line="360" w:lineRule="auto"/>
        <w:rPr>
          <w:u w:val="single"/>
        </w:rPr>
      </w:pPr>
      <w:r w:rsidRPr="00F2123C">
        <w:rPr>
          <w:u w:val="single"/>
        </w:rPr>
        <w:t>Share Posts</w:t>
      </w:r>
      <w:r w:rsidRPr="00F2123C">
        <w:t>:</w:t>
      </w:r>
      <w:r w:rsidR="00EA3D50">
        <w:t xml:space="preserve"> The student can share a post with other students or groups or pages.</w:t>
      </w:r>
    </w:p>
    <w:p w14:paraId="699E71DA" w14:textId="1DF144B5" w:rsidR="00F2123C" w:rsidRPr="00F2123C" w:rsidRDefault="00F2123C" w:rsidP="00736939">
      <w:pPr>
        <w:pStyle w:val="BodyText"/>
        <w:numPr>
          <w:ilvl w:val="0"/>
          <w:numId w:val="31"/>
        </w:numPr>
        <w:spacing w:line="360" w:lineRule="auto"/>
        <w:rPr>
          <w:u w:val="single"/>
        </w:rPr>
      </w:pPr>
      <w:r w:rsidRPr="00F2123C">
        <w:rPr>
          <w:u w:val="single"/>
        </w:rPr>
        <w:t>Send Messages</w:t>
      </w:r>
      <w:r w:rsidRPr="00F2123C">
        <w:t>:</w:t>
      </w:r>
      <w:r w:rsidR="00EA3D50">
        <w:t xml:space="preserve"> The student can send a message to other students to communicate.</w:t>
      </w:r>
    </w:p>
    <w:p w14:paraId="13F45A2A" w14:textId="19D2E6A5" w:rsidR="00F2123C" w:rsidRPr="00F2123C" w:rsidRDefault="00F2123C" w:rsidP="00736939">
      <w:pPr>
        <w:pStyle w:val="BodyText"/>
        <w:numPr>
          <w:ilvl w:val="0"/>
          <w:numId w:val="31"/>
        </w:numPr>
        <w:spacing w:line="360" w:lineRule="auto"/>
        <w:rPr>
          <w:u w:val="single"/>
        </w:rPr>
      </w:pPr>
      <w:r w:rsidRPr="00F2123C">
        <w:rPr>
          <w:u w:val="single"/>
        </w:rPr>
        <w:t>Change Password</w:t>
      </w:r>
      <w:r w:rsidRPr="00F2123C">
        <w:t>:</w:t>
      </w:r>
      <w:r w:rsidR="00EA3D50">
        <w:t xml:space="preserve"> The student can change the password of their profile.</w:t>
      </w:r>
    </w:p>
    <w:p w14:paraId="0ECBF7F5" w14:textId="28969556" w:rsidR="008E051D" w:rsidRPr="00736939" w:rsidRDefault="00341D84" w:rsidP="008E051D">
      <w:pPr>
        <w:pStyle w:val="BodyText"/>
        <w:numPr>
          <w:ilvl w:val="0"/>
          <w:numId w:val="31"/>
        </w:numPr>
        <w:rPr>
          <w:u w:val="single"/>
        </w:rPr>
      </w:pPr>
      <w:r w:rsidRPr="00341D84">
        <w:rPr>
          <w:u w:val="single"/>
        </w:rPr>
        <w:t>Share Stories</w:t>
      </w:r>
      <w:r w:rsidRPr="00341D84">
        <w:t>:</w:t>
      </w:r>
      <w:r w:rsidR="003A2405">
        <w:t xml:space="preserve"> The student can share stories that they have made </w:t>
      </w:r>
      <w:r w:rsidR="00232FA2">
        <w:t>with</w:t>
      </w:r>
      <w:r w:rsidR="006D49B9">
        <w:t xml:space="preserve"> their friends.</w:t>
      </w:r>
    </w:p>
    <w:p w14:paraId="33EBCF9F" w14:textId="77777777" w:rsidR="00736939" w:rsidRDefault="00736939" w:rsidP="00736939">
      <w:pPr>
        <w:pStyle w:val="BodyText"/>
        <w:rPr>
          <w:u w:val="single"/>
        </w:rPr>
      </w:pPr>
    </w:p>
    <w:p w14:paraId="06780D0A" w14:textId="3DFBDF52" w:rsidR="008E051D" w:rsidRPr="003E4DBE" w:rsidRDefault="008E051D" w:rsidP="00AD2D3C">
      <w:pPr>
        <w:pStyle w:val="TableTitle"/>
      </w:pPr>
      <w:bookmarkStart w:id="79" w:name="_Toc105161155"/>
      <w:r w:rsidRPr="003E4DBE">
        <w:lastRenderedPageBreak/>
        <w:t xml:space="preserve">Table 4.1: description </w:t>
      </w:r>
      <w:r w:rsidR="002435DE">
        <w:t>of</w:t>
      </w:r>
      <w:r w:rsidRPr="003E4DBE">
        <w:t xml:space="preserve"> each use case</w:t>
      </w:r>
      <w:bookmarkEnd w:id="79"/>
    </w:p>
    <w:tbl>
      <w:tblPr>
        <w:tblStyle w:val="TableGrid"/>
        <w:tblW w:w="8495" w:type="dxa"/>
        <w:tblLook w:val="04A0" w:firstRow="1" w:lastRow="0" w:firstColumn="1" w:lastColumn="0" w:noHBand="0" w:noVBand="1"/>
      </w:tblPr>
      <w:tblGrid>
        <w:gridCol w:w="2123"/>
        <w:gridCol w:w="2124"/>
        <w:gridCol w:w="2124"/>
        <w:gridCol w:w="2124"/>
      </w:tblGrid>
      <w:tr w:rsidR="00644964" w14:paraId="0EBC5F07" w14:textId="77777777" w:rsidTr="00A470F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23" w:type="dxa"/>
          </w:tcPr>
          <w:p w14:paraId="6071CB96" w14:textId="5DAC350B" w:rsidR="00644964" w:rsidRPr="007F2B16" w:rsidRDefault="00644964" w:rsidP="00BD51D5">
            <w:pPr>
              <w:pStyle w:val="BodyText"/>
              <w:spacing w:line="240" w:lineRule="auto"/>
              <w:jc w:val="center"/>
              <w:rPr>
                <w:sz w:val="22"/>
              </w:rPr>
            </w:pPr>
            <w:r w:rsidRPr="007F2B16">
              <w:rPr>
                <w:sz w:val="22"/>
              </w:rPr>
              <w:t>Use case name</w:t>
            </w:r>
          </w:p>
        </w:tc>
        <w:tc>
          <w:tcPr>
            <w:tcW w:w="2124" w:type="dxa"/>
          </w:tcPr>
          <w:p w14:paraId="089C1D3A" w14:textId="7C7E5481"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rPr>
              <w:t>Actors</w:t>
            </w:r>
          </w:p>
        </w:tc>
        <w:tc>
          <w:tcPr>
            <w:tcW w:w="2124" w:type="dxa"/>
          </w:tcPr>
          <w:p w14:paraId="6819E47A" w14:textId="4A3DEAC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Preconditions</w:t>
            </w:r>
          </w:p>
        </w:tc>
        <w:tc>
          <w:tcPr>
            <w:tcW w:w="2124" w:type="dxa"/>
          </w:tcPr>
          <w:p w14:paraId="445F152E" w14:textId="601DFDB6" w:rsidR="00644964" w:rsidRPr="007F2B16" w:rsidRDefault="00644964" w:rsidP="00BD51D5">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sz w:val="22"/>
              </w:rPr>
            </w:pPr>
            <w:r w:rsidRPr="007F2B16">
              <w:rPr>
                <w:sz w:val="22"/>
                <w:lang w:val="en-GB" w:bidi="ar-JO"/>
              </w:rPr>
              <w:t>Description</w:t>
            </w:r>
          </w:p>
        </w:tc>
      </w:tr>
      <w:tr w:rsidR="001A0A99" w14:paraId="78830179" w14:textId="77777777" w:rsidTr="00A470FD">
        <w:trPr>
          <w:trHeight w:val="773"/>
        </w:trPr>
        <w:tc>
          <w:tcPr>
            <w:cnfStyle w:val="001000000000" w:firstRow="0" w:lastRow="0" w:firstColumn="1" w:lastColumn="0" w:oddVBand="0" w:evenVBand="0" w:oddHBand="0" w:evenHBand="0" w:firstRowFirstColumn="0" w:firstRowLastColumn="0" w:lastRowFirstColumn="0" w:lastRowLastColumn="0"/>
            <w:tcW w:w="2123" w:type="dxa"/>
          </w:tcPr>
          <w:p w14:paraId="6B9656CC" w14:textId="08169C70" w:rsidR="001A0A99" w:rsidRPr="00F0094F" w:rsidRDefault="001A0A99" w:rsidP="00F0094F">
            <w:pPr>
              <w:pStyle w:val="BodyText"/>
              <w:spacing w:line="240" w:lineRule="auto"/>
              <w:jc w:val="left"/>
              <w:rPr>
                <w:sz w:val="22"/>
              </w:rPr>
            </w:pPr>
            <w:r w:rsidRPr="00F0094F">
              <w:rPr>
                <w:sz w:val="22"/>
              </w:rPr>
              <w:t>Registration</w:t>
            </w:r>
          </w:p>
        </w:tc>
        <w:tc>
          <w:tcPr>
            <w:tcW w:w="2124" w:type="dxa"/>
            <w:vAlign w:val="top"/>
          </w:tcPr>
          <w:p w14:paraId="018CC65A" w14:textId="0CA71E83"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Student</w:t>
            </w:r>
          </w:p>
        </w:tc>
        <w:tc>
          <w:tcPr>
            <w:tcW w:w="2124" w:type="dxa"/>
          </w:tcPr>
          <w:p w14:paraId="10A21016" w14:textId="0C5510EF"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a university member</w:t>
            </w:r>
          </w:p>
        </w:tc>
        <w:tc>
          <w:tcPr>
            <w:tcW w:w="2124" w:type="dxa"/>
          </w:tcPr>
          <w:p w14:paraId="344FE7F9" w14:textId="007129BA" w:rsidR="001A0A99" w:rsidRPr="00F0094F" w:rsidRDefault="00404E5C"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 xml:space="preserve">The student will enter his info in the appropriate place </w:t>
            </w:r>
            <w:r w:rsidR="002E0352" w:rsidRPr="00F0094F">
              <w:rPr>
                <w:sz w:val="22"/>
              </w:rPr>
              <w:t>on</w:t>
            </w:r>
            <w:r w:rsidRPr="00F0094F">
              <w:rPr>
                <w:sz w:val="22"/>
              </w:rPr>
              <w:t xml:space="preserve"> the registration page</w:t>
            </w:r>
          </w:p>
        </w:tc>
      </w:tr>
      <w:tr w:rsidR="001A0A99" w14:paraId="6C0083B6" w14:textId="77777777" w:rsidTr="00A470FD">
        <w:trPr>
          <w:trHeight w:val="927"/>
        </w:trPr>
        <w:tc>
          <w:tcPr>
            <w:cnfStyle w:val="001000000000" w:firstRow="0" w:lastRow="0" w:firstColumn="1" w:lastColumn="0" w:oddVBand="0" w:evenVBand="0" w:oddHBand="0" w:evenHBand="0" w:firstRowFirstColumn="0" w:firstRowLastColumn="0" w:lastRowFirstColumn="0" w:lastRowLastColumn="0"/>
            <w:tcW w:w="2123" w:type="dxa"/>
          </w:tcPr>
          <w:p w14:paraId="54DC887D" w14:textId="5AD66C28" w:rsidR="001A0A99" w:rsidRPr="00F0094F" w:rsidRDefault="001A0A99" w:rsidP="00F0094F">
            <w:pPr>
              <w:pStyle w:val="BodyText"/>
              <w:spacing w:line="240" w:lineRule="auto"/>
              <w:jc w:val="left"/>
              <w:rPr>
                <w:sz w:val="22"/>
              </w:rPr>
            </w:pPr>
            <w:r w:rsidRPr="00F0094F">
              <w:rPr>
                <w:sz w:val="22"/>
              </w:rPr>
              <w:t>Login</w:t>
            </w:r>
          </w:p>
        </w:tc>
        <w:tc>
          <w:tcPr>
            <w:tcW w:w="2124" w:type="dxa"/>
            <w:vAlign w:val="top"/>
          </w:tcPr>
          <w:p w14:paraId="2B6CF981" w14:textId="024A3E5E"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EAC9864" w14:textId="058F94E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Have an account registered</w:t>
            </w:r>
          </w:p>
        </w:tc>
        <w:tc>
          <w:tcPr>
            <w:tcW w:w="2124" w:type="dxa"/>
          </w:tcPr>
          <w:p w14:paraId="0E5EF598" w14:textId="387C4368" w:rsidR="001A0A99" w:rsidRPr="00F0094F" w:rsidRDefault="00F0094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 xml:space="preserve">The student will enter his info in the appropriate place on the </w:t>
            </w:r>
            <w:r>
              <w:rPr>
                <w:sz w:val="22"/>
              </w:rPr>
              <w:t>login</w:t>
            </w:r>
            <w:r w:rsidRPr="00F0094F">
              <w:rPr>
                <w:sz w:val="22"/>
              </w:rPr>
              <w:t xml:space="preserve"> page</w:t>
            </w:r>
          </w:p>
        </w:tc>
      </w:tr>
      <w:tr w:rsidR="001A0A99" w14:paraId="2DF1E1E1" w14:textId="77777777" w:rsidTr="00A470FD">
        <w:trPr>
          <w:trHeight w:val="738"/>
        </w:trPr>
        <w:tc>
          <w:tcPr>
            <w:cnfStyle w:val="001000000000" w:firstRow="0" w:lastRow="0" w:firstColumn="1" w:lastColumn="0" w:oddVBand="0" w:evenVBand="0" w:oddHBand="0" w:evenHBand="0" w:firstRowFirstColumn="0" w:firstRowLastColumn="0" w:lastRowFirstColumn="0" w:lastRowLastColumn="0"/>
            <w:tcW w:w="2123" w:type="dxa"/>
          </w:tcPr>
          <w:p w14:paraId="6AC9BF7F" w14:textId="5C6EFCA6" w:rsidR="001A0A99" w:rsidRPr="00F0094F" w:rsidRDefault="001A0A99" w:rsidP="00F0094F">
            <w:pPr>
              <w:pStyle w:val="BodyText"/>
              <w:spacing w:line="240" w:lineRule="auto"/>
              <w:jc w:val="left"/>
              <w:rPr>
                <w:sz w:val="22"/>
              </w:rPr>
            </w:pPr>
            <w:r w:rsidRPr="00F0094F">
              <w:rPr>
                <w:sz w:val="22"/>
              </w:rPr>
              <w:t>Search</w:t>
            </w:r>
          </w:p>
        </w:tc>
        <w:tc>
          <w:tcPr>
            <w:tcW w:w="2124" w:type="dxa"/>
            <w:vAlign w:val="top"/>
          </w:tcPr>
          <w:p w14:paraId="58C45802" w14:textId="75474728"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F711BB7" w14:textId="1440EFC3"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F0094F">
              <w:rPr>
                <w:sz w:val="22"/>
              </w:rPr>
              <w:t>Be logged in to the home page</w:t>
            </w:r>
          </w:p>
        </w:tc>
        <w:tc>
          <w:tcPr>
            <w:tcW w:w="2124" w:type="dxa"/>
          </w:tcPr>
          <w:p w14:paraId="31413743" w14:textId="350D36E1" w:rsidR="001A0A99" w:rsidRPr="00855811"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855811">
              <w:rPr>
                <w:sz w:val="22"/>
              </w:rPr>
              <w:t>The student will search for friends in the search within the home page</w:t>
            </w:r>
          </w:p>
        </w:tc>
      </w:tr>
      <w:tr w:rsidR="001A0A99" w14:paraId="13D2C33A" w14:textId="77777777" w:rsidTr="00A470FD">
        <w:trPr>
          <w:trHeight w:val="1062"/>
        </w:trPr>
        <w:tc>
          <w:tcPr>
            <w:cnfStyle w:val="001000000000" w:firstRow="0" w:lastRow="0" w:firstColumn="1" w:lastColumn="0" w:oddVBand="0" w:evenVBand="0" w:oddHBand="0" w:evenHBand="0" w:firstRowFirstColumn="0" w:firstRowLastColumn="0" w:lastRowFirstColumn="0" w:lastRowLastColumn="0"/>
            <w:tcW w:w="2123" w:type="dxa"/>
          </w:tcPr>
          <w:p w14:paraId="337334BA" w14:textId="21B60279" w:rsidR="001A0A99" w:rsidRPr="00F0094F" w:rsidRDefault="001A0A99" w:rsidP="00F0094F">
            <w:pPr>
              <w:pStyle w:val="BodyText"/>
              <w:spacing w:line="240" w:lineRule="auto"/>
              <w:jc w:val="left"/>
              <w:rPr>
                <w:sz w:val="22"/>
              </w:rPr>
            </w:pPr>
            <w:r w:rsidRPr="00F0094F">
              <w:rPr>
                <w:sz w:val="22"/>
              </w:rPr>
              <w:t>Add Friends</w:t>
            </w:r>
          </w:p>
        </w:tc>
        <w:tc>
          <w:tcPr>
            <w:tcW w:w="2124" w:type="dxa"/>
            <w:vAlign w:val="top"/>
          </w:tcPr>
          <w:p w14:paraId="65BAA20E" w14:textId="4A81AD6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3E7CECC" w14:textId="1475E785"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EF54E8A" w14:textId="0CE0CCCA" w:rsidR="001A0A99" w:rsidRPr="00694102" w:rsidRDefault="00855811"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694102">
              <w:rPr>
                <w:sz w:val="22"/>
              </w:rPr>
              <w:t>The</w:t>
            </w:r>
            <w:r w:rsidR="00694102" w:rsidRPr="00694102">
              <w:rPr>
                <w:sz w:val="22"/>
              </w:rPr>
              <w:t xml:space="preserve"> student will add a friend to his friend list within </w:t>
            </w:r>
            <w:r w:rsidR="00694102">
              <w:rPr>
                <w:sz w:val="22"/>
              </w:rPr>
              <w:t>his</w:t>
            </w:r>
            <w:r w:rsidR="00694102" w:rsidRPr="00694102">
              <w:rPr>
                <w:sz w:val="22"/>
              </w:rPr>
              <w:t xml:space="preserve"> friend account page</w:t>
            </w:r>
          </w:p>
        </w:tc>
      </w:tr>
      <w:tr w:rsidR="001A0A99" w14:paraId="34390313" w14:textId="77777777" w:rsidTr="00A470FD">
        <w:trPr>
          <w:trHeight w:val="1143"/>
        </w:trPr>
        <w:tc>
          <w:tcPr>
            <w:cnfStyle w:val="001000000000" w:firstRow="0" w:lastRow="0" w:firstColumn="1" w:lastColumn="0" w:oddVBand="0" w:evenVBand="0" w:oddHBand="0" w:evenHBand="0" w:firstRowFirstColumn="0" w:firstRowLastColumn="0" w:lastRowFirstColumn="0" w:lastRowLastColumn="0"/>
            <w:tcW w:w="2123" w:type="dxa"/>
          </w:tcPr>
          <w:p w14:paraId="1798394D" w14:textId="2F5CDC61" w:rsidR="001A0A99" w:rsidRPr="00F0094F" w:rsidRDefault="001A0A99" w:rsidP="00F0094F">
            <w:pPr>
              <w:pStyle w:val="BodyText"/>
              <w:spacing w:line="240" w:lineRule="auto"/>
              <w:jc w:val="left"/>
              <w:rPr>
                <w:sz w:val="22"/>
              </w:rPr>
            </w:pPr>
            <w:r w:rsidRPr="00F0094F">
              <w:rPr>
                <w:sz w:val="22"/>
              </w:rPr>
              <w:t>Accept / Reject Requests</w:t>
            </w:r>
          </w:p>
        </w:tc>
        <w:tc>
          <w:tcPr>
            <w:tcW w:w="2124" w:type="dxa"/>
            <w:vAlign w:val="top"/>
          </w:tcPr>
          <w:p w14:paraId="45DAFF69" w14:textId="6BE68ADB"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7D854113" w14:textId="6421B718"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7C1E5F40" w14:textId="6B2814C7" w:rsidR="001A0A99" w:rsidRPr="00116B5F" w:rsidRDefault="00116B5F"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116B5F">
              <w:rPr>
                <w:sz w:val="22"/>
              </w:rPr>
              <w:t>The student can accept or reject a friend request that has been sent to them</w:t>
            </w:r>
          </w:p>
        </w:tc>
      </w:tr>
      <w:tr w:rsidR="001A0A99" w14:paraId="5E7DEEF4" w14:textId="77777777" w:rsidTr="009B1BE0">
        <w:trPr>
          <w:trHeight w:val="1017"/>
        </w:trPr>
        <w:tc>
          <w:tcPr>
            <w:cnfStyle w:val="001000000000" w:firstRow="0" w:lastRow="0" w:firstColumn="1" w:lastColumn="0" w:oddVBand="0" w:evenVBand="0" w:oddHBand="0" w:evenHBand="0" w:firstRowFirstColumn="0" w:firstRowLastColumn="0" w:lastRowFirstColumn="0" w:lastRowLastColumn="0"/>
            <w:tcW w:w="2123" w:type="dxa"/>
          </w:tcPr>
          <w:p w14:paraId="0A37CE3E" w14:textId="7A661B49" w:rsidR="001A0A99" w:rsidRPr="00F0094F" w:rsidRDefault="001A0A99" w:rsidP="00F0094F">
            <w:pPr>
              <w:pStyle w:val="BodyText"/>
              <w:spacing w:line="240" w:lineRule="auto"/>
              <w:jc w:val="left"/>
              <w:rPr>
                <w:sz w:val="22"/>
              </w:rPr>
            </w:pPr>
            <w:r w:rsidRPr="00F0094F">
              <w:rPr>
                <w:sz w:val="22"/>
              </w:rPr>
              <w:t>Share Posts</w:t>
            </w:r>
          </w:p>
        </w:tc>
        <w:tc>
          <w:tcPr>
            <w:tcW w:w="2124" w:type="dxa"/>
            <w:vAlign w:val="top"/>
          </w:tcPr>
          <w:p w14:paraId="19EFC7F0" w14:textId="0669DB1D"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1ED60A7F" w14:textId="0FDCEE47"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145D687B" w14:textId="006698CE" w:rsidR="001A0A99" w:rsidRPr="00C221A4" w:rsidRDefault="00C221A4"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rPr>
            </w:pPr>
            <w:r w:rsidRPr="00C221A4">
              <w:rPr>
                <w:sz w:val="22"/>
              </w:rPr>
              <w:t xml:space="preserve">The student can share </w:t>
            </w:r>
            <w:r w:rsidR="00D71E4D">
              <w:rPr>
                <w:sz w:val="22"/>
              </w:rPr>
              <w:t>posts</w:t>
            </w:r>
            <w:r w:rsidRPr="00C221A4">
              <w:rPr>
                <w:sz w:val="22"/>
              </w:rPr>
              <w:t xml:space="preserve"> </w:t>
            </w:r>
            <w:r>
              <w:rPr>
                <w:sz w:val="22"/>
              </w:rPr>
              <w:t>with their friends on the home page</w:t>
            </w:r>
          </w:p>
        </w:tc>
      </w:tr>
      <w:tr w:rsidR="001A0A99" w14:paraId="7A5292F8" w14:textId="77777777" w:rsidTr="009B1BE0">
        <w:trPr>
          <w:trHeight w:val="1188"/>
        </w:trPr>
        <w:tc>
          <w:tcPr>
            <w:cnfStyle w:val="001000000000" w:firstRow="0" w:lastRow="0" w:firstColumn="1" w:lastColumn="0" w:oddVBand="0" w:evenVBand="0" w:oddHBand="0" w:evenHBand="0" w:firstRowFirstColumn="0" w:firstRowLastColumn="0" w:lastRowFirstColumn="0" w:lastRowLastColumn="0"/>
            <w:tcW w:w="2123" w:type="dxa"/>
          </w:tcPr>
          <w:p w14:paraId="2044F04B" w14:textId="0B7498DB" w:rsidR="001A0A99" w:rsidRPr="00F0094F" w:rsidRDefault="001A0A99" w:rsidP="00F0094F">
            <w:pPr>
              <w:pStyle w:val="BodyText"/>
              <w:spacing w:line="240" w:lineRule="auto"/>
              <w:jc w:val="left"/>
              <w:rPr>
                <w:sz w:val="22"/>
              </w:rPr>
            </w:pPr>
            <w:r w:rsidRPr="00F0094F">
              <w:rPr>
                <w:sz w:val="22"/>
              </w:rPr>
              <w:t>Send Messages</w:t>
            </w:r>
          </w:p>
        </w:tc>
        <w:tc>
          <w:tcPr>
            <w:tcW w:w="2124" w:type="dxa"/>
            <w:vAlign w:val="top"/>
          </w:tcPr>
          <w:p w14:paraId="0FC32512" w14:textId="26079C36"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4C71E361" w14:textId="782A455A"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82CD0C9" w14:textId="10A0C54C"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send a message to other students within the chat tab</w:t>
            </w:r>
          </w:p>
        </w:tc>
      </w:tr>
      <w:tr w:rsidR="001A0A99" w14:paraId="4B07D140" w14:textId="77777777" w:rsidTr="00E713AC">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4CDD4022" w14:textId="44C825EC" w:rsidR="001A0A99" w:rsidRPr="00F0094F" w:rsidRDefault="001A0A99" w:rsidP="00F0094F">
            <w:pPr>
              <w:pStyle w:val="BodyText"/>
              <w:spacing w:line="240" w:lineRule="auto"/>
              <w:jc w:val="left"/>
              <w:rPr>
                <w:sz w:val="22"/>
              </w:rPr>
            </w:pPr>
            <w:r w:rsidRPr="00F0094F">
              <w:rPr>
                <w:sz w:val="22"/>
              </w:rPr>
              <w:t>Change Password</w:t>
            </w:r>
          </w:p>
        </w:tc>
        <w:tc>
          <w:tcPr>
            <w:tcW w:w="2124" w:type="dxa"/>
            <w:vAlign w:val="top"/>
          </w:tcPr>
          <w:p w14:paraId="5EF244EC" w14:textId="0D0091B2"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F4AF325" w14:textId="132680DE"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495E8B03" w14:textId="58C42328"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The student can change the password of their profile within the login page</w:t>
            </w:r>
          </w:p>
        </w:tc>
      </w:tr>
      <w:tr w:rsidR="001A0A99" w14:paraId="2B7716B3" w14:textId="77777777" w:rsidTr="009B1BE0">
        <w:trPr>
          <w:trHeight w:val="702"/>
        </w:trPr>
        <w:tc>
          <w:tcPr>
            <w:cnfStyle w:val="001000000000" w:firstRow="0" w:lastRow="0" w:firstColumn="1" w:lastColumn="0" w:oddVBand="0" w:evenVBand="0" w:oddHBand="0" w:evenHBand="0" w:firstRowFirstColumn="0" w:firstRowLastColumn="0" w:lastRowFirstColumn="0" w:lastRowLastColumn="0"/>
            <w:tcW w:w="2123" w:type="dxa"/>
          </w:tcPr>
          <w:p w14:paraId="05F351F4" w14:textId="71646FCF" w:rsidR="001A0A99" w:rsidRPr="00F0094F" w:rsidRDefault="001A0A99" w:rsidP="00F0094F">
            <w:pPr>
              <w:pStyle w:val="BodyText"/>
              <w:spacing w:line="240" w:lineRule="auto"/>
              <w:jc w:val="left"/>
              <w:rPr>
                <w:sz w:val="22"/>
              </w:rPr>
            </w:pPr>
            <w:r w:rsidRPr="00F0094F">
              <w:rPr>
                <w:sz w:val="22"/>
              </w:rPr>
              <w:lastRenderedPageBreak/>
              <w:t>Share Stories</w:t>
            </w:r>
          </w:p>
        </w:tc>
        <w:tc>
          <w:tcPr>
            <w:tcW w:w="2124" w:type="dxa"/>
            <w:vAlign w:val="top"/>
          </w:tcPr>
          <w:p w14:paraId="629BBEFA" w14:textId="69E2177A" w:rsidR="001A0A99" w:rsidRPr="00F0094F" w:rsidRDefault="001A0A99"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Student</w:t>
            </w:r>
          </w:p>
        </w:tc>
        <w:tc>
          <w:tcPr>
            <w:tcW w:w="2124" w:type="dxa"/>
          </w:tcPr>
          <w:p w14:paraId="0BFA65A6" w14:textId="60A55819" w:rsidR="001A0A99" w:rsidRPr="00F0094F" w:rsidRDefault="006F43AA"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rsidRPr="00F0094F">
              <w:rPr>
                <w:sz w:val="22"/>
              </w:rPr>
              <w:t>Have an account registered</w:t>
            </w:r>
          </w:p>
        </w:tc>
        <w:tc>
          <w:tcPr>
            <w:tcW w:w="2124" w:type="dxa"/>
          </w:tcPr>
          <w:p w14:paraId="201A4934" w14:textId="5D125FF6" w:rsidR="001A0A99" w:rsidRPr="00F0094F" w:rsidRDefault="00D71E4D" w:rsidP="00F0094F">
            <w:pPr>
              <w:pStyle w:val="BodyText"/>
              <w:spacing w:line="240" w:lineRule="auto"/>
              <w:jc w:val="left"/>
              <w:cnfStyle w:val="000000000000" w:firstRow="0" w:lastRow="0" w:firstColumn="0" w:lastColumn="0" w:oddVBand="0" w:evenVBand="0" w:oddHBand="0" w:evenHBand="0" w:firstRowFirstColumn="0" w:firstRowLastColumn="0" w:lastRowFirstColumn="0" w:lastRowLastColumn="0"/>
              <w:rPr>
                <w:sz w:val="22"/>
                <w:u w:val="single"/>
              </w:rPr>
            </w:pPr>
            <w:r>
              <w:t xml:space="preserve">The student can share stories </w:t>
            </w:r>
            <w:r w:rsidR="00EF4564">
              <w:t>on</w:t>
            </w:r>
            <w:r>
              <w:t xml:space="preserve"> the home page</w:t>
            </w:r>
          </w:p>
        </w:tc>
      </w:tr>
    </w:tbl>
    <w:p w14:paraId="7C83C819" w14:textId="3EEB09C5" w:rsidR="00F2123C" w:rsidRDefault="00F2123C" w:rsidP="00F2123C">
      <w:pPr>
        <w:pStyle w:val="BodyText"/>
        <w:rPr>
          <w:b/>
          <w:bCs/>
          <w:u w:val="single"/>
        </w:rPr>
      </w:pPr>
    </w:p>
    <w:p w14:paraId="59E2A3CE" w14:textId="66B2FC7C" w:rsidR="00F02DAF" w:rsidRDefault="00F02DAF" w:rsidP="00F2123C">
      <w:pPr>
        <w:pStyle w:val="BodyText"/>
        <w:rPr>
          <w:b/>
          <w:bCs/>
          <w:u w:val="single"/>
        </w:rPr>
      </w:pPr>
    </w:p>
    <w:p w14:paraId="7B8D1B67" w14:textId="6F613002" w:rsidR="00F02DAF" w:rsidRDefault="00F02DAF" w:rsidP="00F2123C">
      <w:pPr>
        <w:pStyle w:val="BodyText"/>
        <w:rPr>
          <w:b/>
          <w:bCs/>
          <w:u w:val="single"/>
        </w:rPr>
      </w:pPr>
    </w:p>
    <w:p w14:paraId="7E7BA4A6" w14:textId="6868721B" w:rsidR="00F02DAF" w:rsidRDefault="00F02DAF" w:rsidP="00F2123C">
      <w:pPr>
        <w:pStyle w:val="BodyText"/>
        <w:rPr>
          <w:b/>
          <w:bCs/>
          <w:u w:val="single"/>
        </w:rPr>
      </w:pPr>
    </w:p>
    <w:p w14:paraId="09EE751E" w14:textId="1C0FA451" w:rsidR="00F02DAF" w:rsidRDefault="00F02DAF" w:rsidP="00F2123C">
      <w:pPr>
        <w:pStyle w:val="BodyText"/>
        <w:rPr>
          <w:b/>
          <w:bCs/>
          <w:u w:val="single"/>
        </w:rPr>
      </w:pPr>
    </w:p>
    <w:p w14:paraId="1F1F758B" w14:textId="14ED1F3A" w:rsidR="00F02DAF" w:rsidRDefault="00F02DAF" w:rsidP="00F2123C">
      <w:pPr>
        <w:pStyle w:val="BodyText"/>
        <w:rPr>
          <w:b/>
          <w:bCs/>
          <w:u w:val="single"/>
        </w:rPr>
      </w:pPr>
    </w:p>
    <w:p w14:paraId="67D3C3B8" w14:textId="420846E8" w:rsidR="00F02DAF" w:rsidRDefault="00F02DAF" w:rsidP="00F2123C">
      <w:pPr>
        <w:pStyle w:val="BodyText"/>
        <w:rPr>
          <w:b/>
          <w:bCs/>
          <w:u w:val="single"/>
        </w:rPr>
      </w:pPr>
    </w:p>
    <w:p w14:paraId="5294FCAF" w14:textId="38AEAD93" w:rsidR="00F02DAF" w:rsidRDefault="00F02DAF" w:rsidP="00F2123C">
      <w:pPr>
        <w:pStyle w:val="BodyText"/>
        <w:rPr>
          <w:b/>
          <w:bCs/>
          <w:u w:val="single"/>
        </w:rPr>
      </w:pPr>
    </w:p>
    <w:p w14:paraId="2045BEBD" w14:textId="2EB32670" w:rsidR="00F02DAF" w:rsidRDefault="00F02DAF" w:rsidP="00F2123C">
      <w:pPr>
        <w:pStyle w:val="BodyText"/>
        <w:rPr>
          <w:b/>
          <w:bCs/>
          <w:u w:val="single"/>
        </w:rPr>
      </w:pPr>
    </w:p>
    <w:p w14:paraId="29D65EFF" w14:textId="20071AFB" w:rsidR="00F02DAF" w:rsidRDefault="00F02DAF" w:rsidP="00F2123C">
      <w:pPr>
        <w:pStyle w:val="BodyText"/>
        <w:rPr>
          <w:b/>
          <w:bCs/>
          <w:u w:val="single"/>
        </w:rPr>
      </w:pPr>
    </w:p>
    <w:p w14:paraId="7D07A190" w14:textId="07E21A48" w:rsidR="00F02DAF" w:rsidRDefault="00F02DAF" w:rsidP="00F2123C">
      <w:pPr>
        <w:pStyle w:val="BodyText"/>
        <w:rPr>
          <w:b/>
          <w:bCs/>
          <w:u w:val="single"/>
        </w:rPr>
      </w:pPr>
    </w:p>
    <w:p w14:paraId="0816EF1C" w14:textId="72DFCC6D" w:rsidR="00C00459" w:rsidRDefault="00C00459" w:rsidP="00F2123C">
      <w:pPr>
        <w:pStyle w:val="BodyText"/>
        <w:rPr>
          <w:b/>
          <w:bCs/>
          <w:u w:val="single"/>
        </w:rPr>
      </w:pPr>
    </w:p>
    <w:p w14:paraId="0EB267D6" w14:textId="77777777" w:rsidR="00C00459" w:rsidRDefault="00C00459" w:rsidP="00F2123C">
      <w:pPr>
        <w:pStyle w:val="BodyText"/>
        <w:rPr>
          <w:b/>
          <w:bCs/>
          <w:u w:val="single"/>
        </w:rPr>
      </w:pPr>
    </w:p>
    <w:p w14:paraId="6588F202" w14:textId="118B724C" w:rsidR="007347B3" w:rsidRPr="000C0891" w:rsidRDefault="006D4608" w:rsidP="000C0891">
      <w:pPr>
        <w:pStyle w:val="Heading4"/>
      </w:pPr>
      <w:bookmarkStart w:id="80" w:name="_Toc105161301"/>
      <w:r w:rsidRPr="000C0891">
        <w:lastRenderedPageBreak/>
        <w:t>Admin use case</w:t>
      </w:r>
      <w:r w:rsidR="000C0891">
        <w:t xml:space="preserve"> diagram</w:t>
      </w:r>
      <w:bookmarkEnd w:id="80"/>
    </w:p>
    <w:p w14:paraId="1A0EC9CD" w14:textId="77777777" w:rsidR="00D36596" w:rsidRDefault="00D36596" w:rsidP="00F2123C">
      <w:pPr>
        <w:pStyle w:val="BodyText"/>
        <w:rPr>
          <w:b/>
          <w:bCs/>
          <w:noProof/>
          <w:u w:val="single"/>
        </w:rPr>
      </w:pPr>
    </w:p>
    <w:p w14:paraId="44CA48B6" w14:textId="77777777" w:rsidR="0079328E" w:rsidRDefault="0079328E" w:rsidP="00F2123C">
      <w:pPr>
        <w:pStyle w:val="BodyText"/>
        <w:rPr>
          <w:b/>
          <w:bCs/>
          <w:noProof/>
          <w:u w:val="single"/>
        </w:rPr>
      </w:pPr>
    </w:p>
    <w:p w14:paraId="68166F49" w14:textId="15359CBA" w:rsidR="006D4608" w:rsidRDefault="0079328E" w:rsidP="00F2123C">
      <w:pPr>
        <w:pStyle w:val="BodyText"/>
        <w:rPr>
          <w:b/>
          <w:bCs/>
          <w:u w:val="single"/>
        </w:rPr>
      </w:pPr>
      <w:r>
        <w:rPr>
          <w:b/>
          <w:bCs/>
          <w:noProof/>
          <w:u w:val="single"/>
        </w:rPr>
        <w:drawing>
          <wp:inline distT="0" distB="0" distL="0" distR="0" wp14:anchorId="7507939E" wp14:editId="4DA0601A">
            <wp:extent cx="5229225" cy="4667250"/>
            <wp:effectExtent l="19050" t="1905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1209"/>
                    <a:stretch/>
                  </pic:blipFill>
                  <pic:spPr bwMode="auto">
                    <a:xfrm>
                      <a:off x="0" y="0"/>
                      <a:ext cx="5229225" cy="4667250"/>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10A75E38" w14:textId="5737082B" w:rsidR="000A2240" w:rsidRDefault="006D4608" w:rsidP="000E05BF">
      <w:pPr>
        <w:pStyle w:val="FigureTitle"/>
        <w:jc w:val="center"/>
      </w:pPr>
      <w:bookmarkStart w:id="81" w:name="_Toc105161122"/>
      <w:r w:rsidRPr="006D4608">
        <w:t>Figure 4.</w:t>
      </w:r>
      <w:r>
        <w:t>3</w:t>
      </w:r>
      <w:r w:rsidRPr="006D4608">
        <w:t xml:space="preserve">: </w:t>
      </w:r>
      <w:r w:rsidRPr="000A2240">
        <w:t>Triibe admin use case</w:t>
      </w:r>
      <w:r w:rsidR="00F02DAF" w:rsidRPr="000A2240">
        <w:t xml:space="preserve"> diagram</w:t>
      </w:r>
      <w:bookmarkEnd w:id="81"/>
    </w:p>
    <w:p w14:paraId="75414AD6" w14:textId="77777777" w:rsidR="000A2240" w:rsidRPr="000A2240" w:rsidRDefault="000A2240" w:rsidP="000A2240">
      <w:pPr>
        <w:pStyle w:val="BodyText"/>
        <w:jc w:val="center"/>
        <w:rPr>
          <w:i/>
          <w:iCs/>
        </w:rPr>
      </w:pPr>
    </w:p>
    <w:p w14:paraId="2C0AE0EA" w14:textId="340727B7" w:rsidR="00A628D9" w:rsidRDefault="00A628D9" w:rsidP="00A628D9">
      <w:pPr>
        <w:pStyle w:val="Heading4"/>
      </w:pPr>
      <w:bookmarkStart w:id="82" w:name="_Toc430471882"/>
      <w:bookmarkStart w:id="83" w:name="_Toc105161302"/>
      <w:r w:rsidRPr="00301CEE">
        <w:lastRenderedPageBreak/>
        <w:t>Sequence Diagram</w:t>
      </w:r>
      <w:bookmarkEnd w:id="82"/>
      <w:bookmarkEnd w:id="83"/>
    </w:p>
    <w:p w14:paraId="51909C0A" w14:textId="301C2218" w:rsidR="00BB0404" w:rsidRDefault="00321A56" w:rsidP="00736939">
      <w:pPr>
        <w:pStyle w:val="BodyText"/>
        <w:spacing w:line="360" w:lineRule="auto"/>
      </w:pPr>
      <w:r w:rsidRPr="00BC2857">
        <w:rPr>
          <w:b/>
          <w:bCs/>
          <w:u w:val="single"/>
        </w:rPr>
        <w:t>Sequence diagram scenario</w:t>
      </w:r>
      <w:r w:rsidRPr="00321A56">
        <w:t>:</w:t>
      </w:r>
      <w:r>
        <w:t xml:space="preserve"> </w:t>
      </w:r>
      <w:r w:rsidRPr="00321A56">
        <w:t>User opens the create a new account page where he can enter his information to make an account within the website after that he will have to log in to the website by entering his information inside the log-in page, then he will be able to access several functionalities that the website offers.</w:t>
      </w:r>
    </w:p>
    <w:p w14:paraId="0C1EEA5F" w14:textId="77777777" w:rsidR="00C00459" w:rsidRDefault="00BB0404" w:rsidP="00CC7D09">
      <w:pPr>
        <w:pStyle w:val="BodyText"/>
        <w:jc w:val="center"/>
        <w:rPr>
          <w:i/>
          <w:iCs/>
          <w:noProof/>
        </w:rPr>
      </w:pPr>
      <w:r>
        <w:rPr>
          <w:noProof/>
        </w:rPr>
        <w:drawing>
          <wp:inline distT="0" distB="0" distL="0" distR="0" wp14:anchorId="294CECB4" wp14:editId="50AE8A63">
            <wp:extent cx="5209239" cy="335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075" cy="3374024"/>
                    </a:xfrm>
                    <a:prstGeom prst="rect">
                      <a:avLst/>
                    </a:prstGeom>
                    <a:noFill/>
                    <a:ln>
                      <a:noFill/>
                    </a:ln>
                  </pic:spPr>
                </pic:pic>
              </a:graphicData>
            </a:graphic>
          </wp:inline>
        </w:drawing>
      </w:r>
    </w:p>
    <w:p w14:paraId="787D8C72" w14:textId="79C16A7B" w:rsidR="00BB0404" w:rsidRDefault="00BB0404" w:rsidP="000E05BF">
      <w:pPr>
        <w:pStyle w:val="FigureTitle"/>
        <w:jc w:val="center"/>
        <w:rPr>
          <w:noProof/>
        </w:rPr>
      </w:pPr>
      <w:bookmarkStart w:id="84" w:name="_Toc105161123"/>
      <w:r w:rsidRPr="00BB0404">
        <w:rPr>
          <w:noProof/>
        </w:rPr>
        <w:t>Figure 4.</w:t>
      </w:r>
      <w:r w:rsidR="000A2240">
        <w:rPr>
          <w:noProof/>
        </w:rPr>
        <w:t>4</w:t>
      </w:r>
      <w:r w:rsidRPr="00BB0404">
        <w:rPr>
          <w:noProof/>
        </w:rPr>
        <w:t>: Triibe</w:t>
      </w:r>
      <w:r w:rsidR="00D36B15">
        <w:rPr>
          <w:noProof/>
        </w:rPr>
        <w:t xml:space="preserve"> user</w:t>
      </w:r>
      <w:r w:rsidRPr="00BB0404">
        <w:rPr>
          <w:noProof/>
        </w:rPr>
        <w:t xml:space="preserve"> sequence diagram</w:t>
      </w:r>
      <w:bookmarkEnd w:id="84"/>
    </w:p>
    <w:p w14:paraId="6BDACDB2" w14:textId="4B835C4B" w:rsidR="000A2240" w:rsidRDefault="000A2240" w:rsidP="00CC7D09">
      <w:pPr>
        <w:pStyle w:val="BodyText"/>
        <w:jc w:val="center"/>
        <w:rPr>
          <w:i/>
          <w:iCs/>
          <w:noProof/>
        </w:rPr>
      </w:pPr>
    </w:p>
    <w:p w14:paraId="3D569F22" w14:textId="3C5496DD" w:rsidR="000A2240" w:rsidRPr="006C118C" w:rsidRDefault="006C118C" w:rsidP="006C118C">
      <w:pPr>
        <w:pStyle w:val="BodyText"/>
        <w:jc w:val="center"/>
        <w:rPr>
          <w:i/>
          <w:iCs/>
          <w:noProof/>
        </w:rPr>
      </w:pPr>
      <w:r>
        <w:rPr>
          <w:noProof/>
        </w:rPr>
        <w:lastRenderedPageBreak/>
        <w:drawing>
          <wp:inline distT="0" distB="0" distL="0" distR="0" wp14:anchorId="788AAFA2" wp14:editId="668A8AC7">
            <wp:extent cx="5206365" cy="517334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6365" cy="5173345"/>
                    </a:xfrm>
                    <a:prstGeom prst="rect">
                      <a:avLst/>
                    </a:prstGeom>
                    <a:noFill/>
                    <a:ln>
                      <a:noFill/>
                    </a:ln>
                  </pic:spPr>
                </pic:pic>
              </a:graphicData>
            </a:graphic>
          </wp:inline>
        </w:drawing>
      </w:r>
    </w:p>
    <w:p w14:paraId="1EB740D7" w14:textId="24A24F77" w:rsidR="00BC2857" w:rsidRPr="006C118C" w:rsidRDefault="006C118C" w:rsidP="000E05BF">
      <w:pPr>
        <w:pStyle w:val="FigureTitle"/>
        <w:jc w:val="center"/>
        <w:rPr>
          <w:noProof/>
        </w:rPr>
      </w:pPr>
      <w:bookmarkStart w:id="85" w:name="_Toc105161124"/>
      <w:r w:rsidRPr="00BB0404">
        <w:rPr>
          <w:noProof/>
        </w:rPr>
        <w:t>Figure 4.</w:t>
      </w:r>
      <w:r>
        <w:rPr>
          <w:noProof/>
        </w:rPr>
        <w:t>5</w:t>
      </w:r>
      <w:r w:rsidRPr="00BB0404">
        <w:rPr>
          <w:noProof/>
        </w:rPr>
        <w:t>: Triibe</w:t>
      </w:r>
      <w:r>
        <w:rPr>
          <w:noProof/>
        </w:rPr>
        <w:t xml:space="preserve"> admin</w:t>
      </w:r>
      <w:r w:rsidRPr="00BB0404">
        <w:rPr>
          <w:noProof/>
        </w:rPr>
        <w:t xml:space="preserve"> sequence diagram</w:t>
      </w:r>
      <w:bookmarkEnd w:id="85"/>
    </w:p>
    <w:p w14:paraId="4F61A788" w14:textId="21557899" w:rsidR="008974F4" w:rsidRPr="008974F4" w:rsidRDefault="00A628D9" w:rsidP="00C70FAF">
      <w:pPr>
        <w:pStyle w:val="Heading4"/>
      </w:pPr>
      <w:bookmarkStart w:id="86" w:name="_Toc105161303"/>
      <w:bookmarkStart w:id="87" w:name="_Toc430471883"/>
      <w:r>
        <w:t>Context diagram</w:t>
      </w:r>
      <w:bookmarkEnd w:id="86"/>
      <w:r>
        <w:t xml:space="preserve"> </w:t>
      </w:r>
      <w:bookmarkEnd w:id="87"/>
    </w:p>
    <w:p w14:paraId="66FB4312" w14:textId="7064F767" w:rsidR="00BB0404" w:rsidRDefault="008974F4" w:rsidP="00BB0404">
      <w:pPr>
        <w:pStyle w:val="BodyText"/>
      </w:pPr>
      <w:r>
        <w:rPr>
          <w:noProof/>
        </w:rPr>
        <w:drawing>
          <wp:inline distT="0" distB="0" distL="0" distR="0" wp14:anchorId="4DB53185" wp14:editId="41EE365F">
            <wp:extent cx="520192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1130300"/>
                    </a:xfrm>
                    <a:prstGeom prst="rect">
                      <a:avLst/>
                    </a:prstGeom>
                    <a:noFill/>
                    <a:ln>
                      <a:noFill/>
                    </a:ln>
                  </pic:spPr>
                </pic:pic>
              </a:graphicData>
            </a:graphic>
          </wp:inline>
        </w:drawing>
      </w:r>
    </w:p>
    <w:p w14:paraId="6C7412F1" w14:textId="1214DE08" w:rsidR="008974F4" w:rsidRPr="008974F4" w:rsidRDefault="008974F4" w:rsidP="000E05BF">
      <w:pPr>
        <w:pStyle w:val="FigureTitle"/>
        <w:jc w:val="center"/>
      </w:pPr>
      <w:bookmarkStart w:id="88" w:name="_Toc105161125"/>
      <w:r w:rsidRPr="008974F4">
        <w:t>Figure 4.</w:t>
      </w:r>
      <w:r w:rsidR="00C70FAF">
        <w:t>6</w:t>
      </w:r>
      <w:r w:rsidRPr="008974F4">
        <w:t>: Triibe context diagram for adding a friend</w:t>
      </w:r>
      <w:bookmarkEnd w:id="88"/>
    </w:p>
    <w:p w14:paraId="0EB108EC" w14:textId="48E8375E" w:rsidR="00B15896" w:rsidRPr="00B15896" w:rsidRDefault="00094D78" w:rsidP="00B15896">
      <w:pPr>
        <w:pStyle w:val="Heading4"/>
      </w:pPr>
      <w:bookmarkStart w:id="89" w:name="_Toc105161304"/>
      <w:r>
        <w:lastRenderedPageBreak/>
        <w:t xml:space="preserve">Level 0 </w:t>
      </w:r>
      <w:r w:rsidR="00827089">
        <w:t>Data</w:t>
      </w:r>
      <w:r w:rsidR="00A628D9">
        <w:t xml:space="preserve"> F</w:t>
      </w:r>
      <w:r w:rsidR="00A628D9" w:rsidRPr="005917CA">
        <w:t xml:space="preserve">low </w:t>
      </w:r>
      <w:r w:rsidR="00A628D9">
        <w:t>D</w:t>
      </w:r>
      <w:r w:rsidR="00A628D9" w:rsidRPr="005917CA">
        <w:t>iagram</w:t>
      </w:r>
      <w:bookmarkEnd w:id="89"/>
    </w:p>
    <w:p w14:paraId="173C5EDB" w14:textId="77777777" w:rsidR="00B15896" w:rsidRDefault="00B15896" w:rsidP="00B15896">
      <w:pPr>
        <w:pStyle w:val="BodyText"/>
      </w:pPr>
      <w:r>
        <w:rPr>
          <w:noProof/>
        </w:rPr>
        <w:drawing>
          <wp:inline distT="0" distB="0" distL="0" distR="0" wp14:anchorId="2D2CF4EF" wp14:editId="30BD533D">
            <wp:extent cx="5206365" cy="3329940"/>
            <wp:effectExtent l="0" t="0" r="0" b="0"/>
            <wp:docPr id="64" name="Picture 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hap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6365" cy="3329940"/>
                    </a:xfrm>
                    <a:prstGeom prst="rect">
                      <a:avLst/>
                    </a:prstGeom>
                  </pic:spPr>
                </pic:pic>
              </a:graphicData>
            </a:graphic>
          </wp:inline>
        </w:drawing>
      </w:r>
    </w:p>
    <w:p w14:paraId="020FA4AB" w14:textId="3F882FC0" w:rsidR="00B15896" w:rsidRDefault="00B15896" w:rsidP="000E05BF">
      <w:pPr>
        <w:pStyle w:val="FigureTitle"/>
        <w:jc w:val="center"/>
      </w:pPr>
      <w:bookmarkStart w:id="90" w:name="_Toc105161126"/>
      <w:r w:rsidRPr="00871208">
        <w:t>Figure 4.</w:t>
      </w:r>
      <w:r w:rsidR="00C70FAF">
        <w:t>7</w:t>
      </w:r>
      <w:r w:rsidRPr="00871208">
        <w:t>:</w:t>
      </w:r>
      <w:r w:rsidRPr="004138CC">
        <w:t xml:space="preserve"> Symbols used in Dataflow Diagram</w:t>
      </w:r>
      <w:r>
        <w:t>s</w:t>
      </w:r>
      <w:bookmarkEnd w:id="90"/>
    </w:p>
    <w:p w14:paraId="0BDF7947" w14:textId="77777777" w:rsidR="00B15896" w:rsidRPr="00B15896" w:rsidRDefault="00B15896" w:rsidP="00B15896">
      <w:pPr>
        <w:pStyle w:val="BodyText"/>
      </w:pPr>
    </w:p>
    <w:p w14:paraId="3F92CB02" w14:textId="5A2F6BAD" w:rsidR="003E77F2" w:rsidRDefault="00094D78" w:rsidP="003E77F2">
      <w:pPr>
        <w:pStyle w:val="BodyText"/>
      </w:pPr>
      <w:r>
        <w:rPr>
          <w:noProof/>
        </w:rPr>
        <w:lastRenderedPageBreak/>
        <w:drawing>
          <wp:inline distT="0" distB="0" distL="0" distR="0" wp14:anchorId="6842B711" wp14:editId="3E24A714">
            <wp:extent cx="5206365" cy="324675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6365" cy="3246755"/>
                    </a:xfrm>
                    <a:prstGeom prst="rect">
                      <a:avLst/>
                    </a:prstGeom>
                  </pic:spPr>
                </pic:pic>
              </a:graphicData>
            </a:graphic>
          </wp:inline>
        </w:drawing>
      </w:r>
    </w:p>
    <w:p w14:paraId="7D82F419" w14:textId="257ED0E4" w:rsidR="003E77F2" w:rsidRDefault="003E77F2" w:rsidP="000E05BF">
      <w:pPr>
        <w:pStyle w:val="FigureTitle"/>
        <w:jc w:val="center"/>
      </w:pPr>
      <w:bookmarkStart w:id="91" w:name="_Toc105161127"/>
      <w:bookmarkStart w:id="92" w:name="_Hlk101846216"/>
      <w:r w:rsidRPr="005C1038">
        <w:t>Figure 4.</w:t>
      </w:r>
      <w:r w:rsidR="00C70FAF">
        <w:t>8</w:t>
      </w:r>
      <w:r w:rsidRPr="005C1038">
        <w:t>: Triibe</w:t>
      </w:r>
      <w:r w:rsidR="001F748D">
        <w:t xml:space="preserve"> level 0</w:t>
      </w:r>
      <w:r w:rsidRPr="005C1038">
        <w:t xml:space="preserve"> data flow diagram</w:t>
      </w:r>
      <w:bookmarkEnd w:id="91"/>
    </w:p>
    <w:p w14:paraId="12B9879B" w14:textId="77777777" w:rsidR="00535AF0" w:rsidRDefault="00535AF0" w:rsidP="003E77F2">
      <w:pPr>
        <w:pStyle w:val="BodyText"/>
        <w:jc w:val="center"/>
        <w:rPr>
          <w:i/>
          <w:iCs/>
        </w:rPr>
      </w:pPr>
    </w:p>
    <w:bookmarkEnd w:id="92"/>
    <w:p w14:paraId="78056BC3" w14:textId="603C7196" w:rsidR="003E77F2" w:rsidRDefault="002C40AF" w:rsidP="003E77F2">
      <w:pPr>
        <w:pStyle w:val="BodyText"/>
      </w:pPr>
      <w:r>
        <w:rPr>
          <w:noProof/>
        </w:rPr>
        <w:drawing>
          <wp:inline distT="0" distB="0" distL="0" distR="0" wp14:anchorId="09DE6E4C" wp14:editId="7997B382">
            <wp:extent cx="5206365" cy="2318385"/>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6365" cy="2318385"/>
                    </a:xfrm>
                    <a:prstGeom prst="rect">
                      <a:avLst/>
                    </a:prstGeom>
                  </pic:spPr>
                </pic:pic>
              </a:graphicData>
            </a:graphic>
          </wp:inline>
        </w:drawing>
      </w:r>
    </w:p>
    <w:p w14:paraId="5A62411B" w14:textId="7DEA37DE" w:rsidR="001F7C4E" w:rsidRDefault="002C40AF" w:rsidP="000E05BF">
      <w:pPr>
        <w:pStyle w:val="FigureTitle"/>
        <w:jc w:val="center"/>
      </w:pPr>
      <w:bookmarkStart w:id="93" w:name="_Toc105161128"/>
      <w:bookmarkStart w:id="94" w:name="_Hlk101850559"/>
      <w:r w:rsidRPr="002C40AF">
        <w:t>Figure 4.</w:t>
      </w:r>
      <w:r w:rsidR="00C70FAF">
        <w:t>9</w:t>
      </w:r>
      <w:r w:rsidRPr="002C40AF">
        <w:t>: Triibe</w:t>
      </w:r>
      <w:r w:rsidR="00916C32">
        <w:t xml:space="preserve"> level 1</w:t>
      </w:r>
      <w:r w:rsidRPr="002C40AF">
        <w:t xml:space="preserve"> data flow diagram </w:t>
      </w:r>
      <w:r w:rsidR="00916C32">
        <w:t>(</w:t>
      </w:r>
      <w:r w:rsidR="002F0EDA">
        <w:t>Log in</w:t>
      </w:r>
      <w:r w:rsidR="00916C32">
        <w:t>)</w:t>
      </w:r>
      <w:bookmarkEnd w:id="93"/>
    </w:p>
    <w:bookmarkEnd w:id="94"/>
    <w:p w14:paraId="017F6407" w14:textId="1C93A2A9" w:rsidR="001F7C4E" w:rsidRDefault="001F7C4E" w:rsidP="00470766">
      <w:pPr>
        <w:pStyle w:val="BodyText"/>
        <w:rPr>
          <w:i/>
          <w:iCs/>
        </w:rPr>
      </w:pPr>
    </w:p>
    <w:p w14:paraId="43801911" w14:textId="77777777" w:rsidR="00B11837" w:rsidRDefault="0079328E" w:rsidP="00942678">
      <w:pPr>
        <w:pStyle w:val="FigureTitle"/>
        <w:jc w:val="center"/>
      </w:pPr>
      <w:bookmarkStart w:id="95" w:name="_Toc105161040"/>
      <w:bookmarkStart w:id="96" w:name="_Toc105161129"/>
      <w:r>
        <w:rPr>
          <w:noProof/>
        </w:rPr>
        <w:lastRenderedPageBreak/>
        <w:drawing>
          <wp:inline distT="0" distB="0" distL="0" distR="0" wp14:anchorId="1640F5AE" wp14:editId="551DCFA1">
            <wp:extent cx="5200015" cy="3585845"/>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015" cy="3585845"/>
                    </a:xfrm>
                    <a:prstGeom prst="rect">
                      <a:avLst/>
                    </a:prstGeom>
                    <a:noFill/>
                    <a:ln>
                      <a:noFill/>
                    </a:ln>
                  </pic:spPr>
                </pic:pic>
              </a:graphicData>
            </a:graphic>
          </wp:inline>
        </w:drawing>
      </w:r>
      <w:bookmarkEnd w:id="95"/>
      <w:bookmarkEnd w:id="96"/>
    </w:p>
    <w:p w14:paraId="7439C4F7" w14:textId="315275DB" w:rsidR="00470766" w:rsidRDefault="00470766" w:rsidP="00942678">
      <w:pPr>
        <w:pStyle w:val="FigureTitle"/>
        <w:jc w:val="center"/>
      </w:pPr>
      <w:bookmarkStart w:id="97" w:name="_Toc105161130"/>
      <w:r w:rsidRPr="00470766">
        <w:t>Figure 4.</w:t>
      </w:r>
      <w:r w:rsidR="00C70FAF">
        <w:t>10</w:t>
      </w:r>
      <w:r w:rsidRPr="00470766">
        <w:t xml:space="preserve">: Triibe level </w:t>
      </w:r>
      <w:r w:rsidR="00D36596">
        <w:t>2</w:t>
      </w:r>
      <w:r w:rsidRPr="00470766">
        <w:t xml:space="preserve"> data flow diagram (</w:t>
      </w:r>
      <w:r>
        <w:t>Home Page</w:t>
      </w:r>
      <w:r w:rsidRPr="00470766">
        <w:t>)</w:t>
      </w:r>
      <w:bookmarkEnd w:id="97"/>
    </w:p>
    <w:p w14:paraId="70DA287B" w14:textId="7C4FFADB" w:rsidR="00383165" w:rsidRDefault="00383165" w:rsidP="00470766">
      <w:pPr>
        <w:pStyle w:val="BodyText"/>
        <w:jc w:val="center"/>
        <w:rPr>
          <w:i/>
          <w:iCs/>
        </w:rPr>
      </w:pPr>
    </w:p>
    <w:p w14:paraId="23578D49" w14:textId="70D3E862" w:rsidR="00383165" w:rsidRDefault="00383165" w:rsidP="00470766">
      <w:pPr>
        <w:pStyle w:val="BodyText"/>
        <w:jc w:val="center"/>
        <w:rPr>
          <w:i/>
          <w:iCs/>
        </w:rPr>
      </w:pPr>
    </w:p>
    <w:p w14:paraId="0C86E0A8" w14:textId="2D65339F" w:rsidR="00383165" w:rsidRDefault="00383165" w:rsidP="00470766">
      <w:pPr>
        <w:pStyle w:val="BodyText"/>
        <w:jc w:val="center"/>
        <w:rPr>
          <w:i/>
          <w:iCs/>
        </w:rPr>
      </w:pPr>
    </w:p>
    <w:p w14:paraId="1E7A2325" w14:textId="4EA307C0" w:rsidR="00383165" w:rsidRDefault="00383165" w:rsidP="00470766">
      <w:pPr>
        <w:pStyle w:val="BodyText"/>
        <w:jc w:val="center"/>
        <w:rPr>
          <w:i/>
          <w:iCs/>
        </w:rPr>
      </w:pPr>
    </w:p>
    <w:p w14:paraId="5F6D2B43" w14:textId="7A21935C" w:rsidR="00383165" w:rsidRDefault="00383165" w:rsidP="00470766">
      <w:pPr>
        <w:pStyle w:val="BodyText"/>
        <w:jc w:val="center"/>
        <w:rPr>
          <w:i/>
          <w:iCs/>
        </w:rPr>
      </w:pPr>
    </w:p>
    <w:p w14:paraId="751F3172" w14:textId="77777777" w:rsidR="00383165" w:rsidRPr="00033CC7" w:rsidRDefault="00383165" w:rsidP="00470766">
      <w:pPr>
        <w:pStyle w:val="BodyText"/>
        <w:jc w:val="center"/>
        <w:rPr>
          <w:i/>
          <w:iCs/>
        </w:rPr>
      </w:pPr>
    </w:p>
    <w:p w14:paraId="01E48A32" w14:textId="5135F572" w:rsidR="001B3694" w:rsidRDefault="001B3694" w:rsidP="001B3694">
      <w:pPr>
        <w:pStyle w:val="Heading4"/>
      </w:pPr>
      <w:bookmarkStart w:id="98" w:name="_Toc105161305"/>
      <w:r>
        <w:lastRenderedPageBreak/>
        <w:t>Entity Relationship Diagram</w:t>
      </w:r>
      <w:bookmarkEnd w:id="98"/>
    </w:p>
    <w:p w14:paraId="6B05EF21" w14:textId="7B68C15E" w:rsidR="00F648C5" w:rsidRPr="00F648C5" w:rsidRDefault="00664447" w:rsidP="00F648C5">
      <w:pPr>
        <w:pStyle w:val="BodyText"/>
      </w:pPr>
      <w:r w:rsidRPr="00664447">
        <w:t>The ER diagram was created to have a better view of the facts. It was used to deeply understand events, behaviors, and interactions between various entities, as well as to achieve specific requirements.</w:t>
      </w:r>
    </w:p>
    <w:p w14:paraId="106C3A24" w14:textId="53FEE22E" w:rsidR="00F648C5" w:rsidRDefault="000456C3" w:rsidP="00F648C5">
      <w:pPr>
        <w:pStyle w:val="BodyText"/>
      </w:pPr>
      <w:r>
        <w:rPr>
          <w:noProof/>
        </w:rPr>
        <w:drawing>
          <wp:inline distT="0" distB="0" distL="0" distR="0" wp14:anchorId="37DE1B61" wp14:editId="7B7FB83B">
            <wp:extent cx="5206365" cy="454533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6365" cy="4545330"/>
                    </a:xfrm>
                    <a:prstGeom prst="rect">
                      <a:avLst/>
                    </a:prstGeom>
                    <a:noFill/>
                    <a:ln>
                      <a:noFill/>
                    </a:ln>
                  </pic:spPr>
                </pic:pic>
              </a:graphicData>
            </a:graphic>
          </wp:inline>
        </w:drawing>
      </w:r>
    </w:p>
    <w:p w14:paraId="508D02D1" w14:textId="7E8216C9" w:rsidR="00F648C5" w:rsidRDefault="00F648C5" w:rsidP="00942678">
      <w:pPr>
        <w:pStyle w:val="FigureTitle"/>
        <w:jc w:val="center"/>
      </w:pPr>
      <w:bookmarkStart w:id="99" w:name="_Toc105161131"/>
      <w:r w:rsidRPr="00241FD6">
        <w:t>Figure 4.</w:t>
      </w:r>
      <w:r w:rsidR="00383165">
        <w:t>1</w:t>
      </w:r>
      <w:r w:rsidR="003664E4">
        <w:t>1</w:t>
      </w:r>
      <w:r w:rsidRPr="00241FD6">
        <w:t xml:space="preserve">: </w:t>
      </w:r>
      <w:r>
        <w:t>Triibe</w:t>
      </w:r>
      <w:r w:rsidRPr="00241FD6">
        <w:t xml:space="preserve"> </w:t>
      </w:r>
      <w:r>
        <w:t>ER Diagram</w:t>
      </w:r>
      <w:bookmarkEnd w:id="99"/>
    </w:p>
    <w:p w14:paraId="5C01EA79" w14:textId="77777777" w:rsidR="00F648C5" w:rsidRPr="00F648C5" w:rsidRDefault="00F648C5" w:rsidP="00F648C5">
      <w:pPr>
        <w:pStyle w:val="BodyText"/>
      </w:pPr>
    </w:p>
    <w:p w14:paraId="444FF49D" w14:textId="24D5401A" w:rsidR="00241FD6" w:rsidRPr="0027064C" w:rsidRDefault="0027064C" w:rsidP="0027064C">
      <w:pPr>
        <w:pStyle w:val="Heading4"/>
      </w:pPr>
      <w:bookmarkStart w:id="100" w:name="_Toc105161306"/>
      <w:r w:rsidRPr="0027064C">
        <w:lastRenderedPageBreak/>
        <w:t>Database schema:</w:t>
      </w:r>
      <w:bookmarkEnd w:id="100"/>
    </w:p>
    <w:p w14:paraId="08B3D2FB" w14:textId="188FFFA6" w:rsidR="00241FD6" w:rsidRDefault="00241FD6" w:rsidP="00241FD6">
      <w:pPr>
        <w:pStyle w:val="BodyText"/>
      </w:pPr>
      <w:r>
        <w:rPr>
          <w:noProof/>
        </w:rPr>
        <w:drawing>
          <wp:inline distT="0" distB="0" distL="0" distR="0" wp14:anchorId="7D8F0BE2" wp14:editId="267927F5">
            <wp:extent cx="5855282" cy="37426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1498" cy="3759418"/>
                    </a:xfrm>
                    <a:prstGeom prst="rect">
                      <a:avLst/>
                    </a:prstGeom>
                    <a:noFill/>
                    <a:ln>
                      <a:noFill/>
                    </a:ln>
                  </pic:spPr>
                </pic:pic>
              </a:graphicData>
            </a:graphic>
          </wp:inline>
        </w:drawing>
      </w:r>
    </w:p>
    <w:p w14:paraId="674F4218" w14:textId="2A10F624" w:rsidR="00241FD6" w:rsidRDefault="00241FD6" w:rsidP="00942678">
      <w:pPr>
        <w:pStyle w:val="FigureTitle"/>
        <w:jc w:val="center"/>
      </w:pPr>
      <w:bookmarkStart w:id="101" w:name="_Toc105161132"/>
      <w:bookmarkStart w:id="102" w:name="_Hlk105159248"/>
      <w:r w:rsidRPr="00241FD6">
        <w:t>Figure 4.</w:t>
      </w:r>
      <w:r w:rsidR="00383165">
        <w:t>1</w:t>
      </w:r>
      <w:r w:rsidR="003664E4">
        <w:t>2</w:t>
      </w:r>
      <w:r w:rsidRPr="00241FD6">
        <w:t xml:space="preserve">: </w:t>
      </w:r>
      <w:r>
        <w:t>Triibe</w:t>
      </w:r>
      <w:r w:rsidRPr="00241FD6">
        <w:t xml:space="preserve"> </w:t>
      </w:r>
      <w:r w:rsidR="00F648C5">
        <w:t>DB</w:t>
      </w:r>
      <w:r w:rsidRPr="00241FD6">
        <w:t xml:space="preserve"> </w:t>
      </w:r>
      <w:r w:rsidR="00F648C5">
        <w:t>schema</w:t>
      </w:r>
      <w:bookmarkEnd w:id="101"/>
    </w:p>
    <w:bookmarkEnd w:id="102"/>
    <w:p w14:paraId="395CA0FB" w14:textId="74B58BE1" w:rsidR="00241FD6" w:rsidRDefault="00AC37E7" w:rsidP="00241FD6">
      <w:pPr>
        <w:pStyle w:val="BodyText"/>
        <w:jc w:val="center"/>
      </w:pPr>
      <w:r>
        <w:rPr>
          <w:noProof/>
        </w:rPr>
        <w:lastRenderedPageBreak/>
        <w:drawing>
          <wp:inline distT="0" distB="0" distL="0" distR="0" wp14:anchorId="6A9323FC" wp14:editId="513EE3CA">
            <wp:extent cx="5377180" cy="7730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7180" cy="7730490"/>
                    </a:xfrm>
                    <a:prstGeom prst="rect">
                      <a:avLst/>
                    </a:prstGeom>
                    <a:noFill/>
                  </pic:spPr>
                </pic:pic>
              </a:graphicData>
            </a:graphic>
          </wp:inline>
        </w:drawing>
      </w:r>
    </w:p>
    <w:p w14:paraId="4F57F1D8" w14:textId="4EA92649" w:rsidR="00E433FF" w:rsidRPr="00241FD6" w:rsidRDefault="00AC37E7" w:rsidP="00DE3603">
      <w:pPr>
        <w:pStyle w:val="FigureTitle"/>
        <w:ind w:left="720"/>
      </w:pPr>
      <w:bookmarkStart w:id="103" w:name="_Toc105161133"/>
      <w:r w:rsidRPr="00AC37E7">
        <w:t>Figure 4.1</w:t>
      </w:r>
      <w:r>
        <w:t>3</w:t>
      </w:r>
      <w:r w:rsidRPr="00AC37E7">
        <w:t xml:space="preserve">: </w:t>
      </w:r>
      <w:r>
        <w:t>Student Registration Guidance System</w:t>
      </w:r>
      <w:r w:rsidRPr="00AC37E7">
        <w:t xml:space="preserve"> DB schem</w:t>
      </w:r>
      <w:r>
        <w:t>a</w:t>
      </w:r>
      <w:bookmarkEnd w:id="103"/>
    </w:p>
    <w:p w14:paraId="10DEAA2F" w14:textId="77777777" w:rsidR="00C02984" w:rsidRDefault="00C02984" w:rsidP="00241FD6">
      <w:pPr>
        <w:pStyle w:val="Heading3"/>
        <w:ind w:left="720" w:hanging="720"/>
      </w:pPr>
      <w:bookmarkStart w:id="104" w:name="_Toc105161307"/>
      <w:r w:rsidRPr="008B5831">
        <w:lastRenderedPageBreak/>
        <w:t>Physical Design</w:t>
      </w:r>
      <w:bookmarkEnd w:id="104"/>
    </w:p>
    <w:p w14:paraId="0916F2C7" w14:textId="6F3579B4" w:rsidR="005C60A6" w:rsidRDefault="005C60A6" w:rsidP="005C60A6">
      <w:pPr>
        <w:spacing w:before="100" w:beforeAutospacing="1" w:after="100" w:afterAutospacing="1"/>
        <w:jc w:val="both"/>
        <w:rPr>
          <w:sz w:val="24"/>
          <w:szCs w:val="24"/>
        </w:rPr>
      </w:pPr>
      <w:r>
        <w:rPr>
          <w:sz w:val="24"/>
          <w:szCs w:val="24"/>
        </w:rPr>
        <w:t>Physical design, on the other hand, concerns turning the logical design into a more technical specification for system development. All of the diagrams created in the logical design were converted into structured systems designs while creating the physical elements of the system.</w:t>
      </w:r>
    </w:p>
    <w:p w14:paraId="6C16DE14" w14:textId="77777777" w:rsidR="005C60A6" w:rsidRDefault="005C60A6" w:rsidP="00954047">
      <w:pPr>
        <w:spacing w:before="100" w:beforeAutospacing="1" w:after="100" w:afterAutospacing="1"/>
        <w:jc w:val="both"/>
        <w:rPr>
          <w:sz w:val="24"/>
          <w:szCs w:val="24"/>
        </w:rPr>
      </w:pPr>
      <w:r>
        <w:rPr>
          <w:sz w:val="24"/>
          <w:szCs w:val="24"/>
        </w:rPr>
        <w:t>The researcher chose the programming language and database system to be utilized, as well as the hardware platform, operating system, and network environment in which the system would function, during physical design.</w:t>
      </w:r>
    </w:p>
    <w:p w14:paraId="637DE134" w14:textId="77777777" w:rsidR="005C60A6" w:rsidRDefault="005C60A6" w:rsidP="00954047">
      <w:pPr>
        <w:spacing w:before="100" w:beforeAutospacing="1" w:after="100" w:afterAutospacing="1"/>
        <w:jc w:val="both"/>
        <w:rPr>
          <w:sz w:val="24"/>
          <w:szCs w:val="24"/>
        </w:rPr>
      </w:pPr>
      <w:r>
        <w:rPr>
          <w:sz w:val="24"/>
          <w:szCs w:val="24"/>
        </w:rPr>
        <w:t>Table 4.2 summarizes the specifications.</w:t>
      </w:r>
    </w:p>
    <w:p w14:paraId="4933850C" w14:textId="748D157A" w:rsidR="00C02984" w:rsidRPr="00436940" w:rsidRDefault="00C02984" w:rsidP="00954047">
      <w:pPr>
        <w:spacing w:before="100" w:beforeAutospacing="1" w:after="100" w:afterAutospacing="1"/>
        <w:jc w:val="both"/>
        <w:rPr>
          <w:sz w:val="24"/>
          <w:szCs w:val="24"/>
        </w:rPr>
      </w:pPr>
    </w:p>
    <w:p w14:paraId="5883EB22" w14:textId="11CFA85D" w:rsidR="001A4581" w:rsidRPr="00DC72DE" w:rsidRDefault="001A4581" w:rsidP="00AD2D3C">
      <w:pPr>
        <w:pStyle w:val="TableTitle"/>
      </w:pPr>
      <w:bookmarkStart w:id="105" w:name="_Toc105161156"/>
      <w:r>
        <w:t>Table 4.</w:t>
      </w:r>
      <w:r w:rsidR="00274B88">
        <w:t>2</w:t>
      </w:r>
      <w:r>
        <w:t xml:space="preserve">: </w:t>
      </w:r>
      <w:r w:rsidRPr="00DC72DE">
        <w:t>H/</w:t>
      </w:r>
      <w:r w:rsidR="00954047" w:rsidRPr="00DC72DE">
        <w:t>W. S</w:t>
      </w:r>
      <w:r w:rsidRPr="00DC72DE">
        <w:t>/W Specifications</w:t>
      </w:r>
      <w:bookmarkEnd w:id="105"/>
    </w:p>
    <w:tbl>
      <w:tblPr>
        <w:tblStyle w:val="TableGrid"/>
        <w:tblW w:w="0" w:type="auto"/>
        <w:tblLook w:val="04A0" w:firstRow="1" w:lastRow="0" w:firstColumn="1" w:lastColumn="0" w:noHBand="0" w:noVBand="1"/>
      </w:tblPr>
      <w:tblGrid>
        <w:gridCol w:w="4207"/>
        <w:gridCol w:w="4208"/>
      </w:tblGrid>
      <w:tr w:rsidR="001A4581" w14:paraId="39EB76F4" w14:textId="77777777" w:rsidTr="00A4313B">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207" w:type="dxa"/>
          </w:tcPr>
          <w:p w14:paraId="57E06605" w14:textId="77777777" w:rsidR="001A4581" w:rsidRDefault="001A4581" w:rsidP="001A4581">
            <w:pPr>
              <w:pStyle w:val="BodyText"/>
              <w:jc w:val="center"/>
            </w:pPr>
            <w:r w:rsidRPr="004869A8">
              <w:rPr>
                <w:rFonts w:asciiTheme="majorBidi" w:hAnsiTheme="majorBidi" w:cstheme="majorBidi"/>
                <w:b w:val="0"/>
                <w:color w:val="000000"/>
                <w:lang w:val="en-GB"/>
              </w:rPr>
              <w:t>Purpose</w:t>
            </w:r>
          </w:p>
        </w:tc>
        <w:tc>
          <w:tcPr>
            <w:tcW w:w="4208" w:type="dxa"/>
          </w:tcPr>
          <w:p w14:paraId="56B6B285" w14:textId="751DDE52" w:rsidR="001A4581" w:rsidRDefault="001A4581" w:rsidP="001A4581">
            <w:pPr>
              <w:pStyle w:val="BodyText"/>
              <w:jc w:val="center"/>
              <w:cnfStyle w:val="100000000000" w:firstRow="1" w:lastRow="0" w:firstColumn="0" w:lastColumn="0" w:oddVBand="0" w:evenVBand="0" w:oddHBand="0" w:evenHBand="0" w:firstRowFirstColumn="0" w:firstRowLastColumn="0" w:lastRowFirstColumn="0" w:lastRowLastColumn="0"/>
            </w:pPr>
            <w:r w:rsidRPr="004869A8">
              <w:rPr>
                <w:rFonts w:asciiTheme="majorBidi" w:hAnsiTheme="majorBidi" w:cstheme="majorBidi"/>
                <w:b w:val="0"/>
                <w:color w:val="000000"/>
                <w:lang w:val="en-GB"/>
              </w:rPr>
              <w:t>H/</w:t>
            </w:r>
            <w:r w:rsidR="00C94A88" w:rsidRPr="004869A8">
              <w:rPr>
                <w:rFonts w:asciiTheme="majorBidi" w:hAnsiTheme="majorBidi" w:cstheme="majorBidi"/>
                <w:b w:val="0"/>
                <w:color w:val="000000"/>
                <w:lang w:val="en-GB"/>
              </w:rPr>
              <w:t>W. S</w:t>
            </w:r>
            <w:r w:rsidRPr="004869A8">
              <w:rPr>
                <w:rFonts w:asciiTheme="majorBidi" w:hAnsiTheme="majorBidi" w:cstheme="majorBidi"/>
                <w:b w:val="0"/>
                <w:color w:val="000000"/>
                <w:lang w:val="en-GB"/>
              </w:rPr>
              <w:t>/W Requirements</w:t>
            </w:r>
          </w:p>
        </w:tc>
      </w:tr>
      <w:tr w:rsidR="001A4581" w14:paraId="3301C35C" w14:textId="77777777" w:rsidTr="00A4313B">
        <w:trPr>
          <w:trHeight w:val="422"/>
        </w:trPr>
        <w:tc>
          <w:tcPr>
            <w:cnfStyle w:val="001000000000" w:firstRow="0" w:lastRow="0" w:firstColumn="1" w:lastColumn="0" w:oddVBand="0" w:evenVBand="0" w:oddHBand="0" w:evenHBand="0" w:firstRowFirstColumn="0" w:firstRowLastColumn="0" w:lastRowFirstColumn="0" w:lastRowLastColumn="0"/>
            <w:tcW w:w="4207" w:type="dxa"/>
          </w:tcPr>
          <w:p w14:paraId="193F31EE"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Programming Language</w:t>
            </w:r>
          </w:p>
        </w:tc>
        <w:tc>
          <w:tcPr>
            <w:tcW w:w="4208" w:type="dxa"/>
          </w:tcPr>
          <w:p w14:paraId="286B2F49" w14:textId="1FE14943"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PHP</w:t>
            </w:r>
          </w:p>
        </w:tc>
      </w:tr>
      <w:tr w:rsidR="001A4581" w14:paraId="1489B80A" w14:textId="77777777" w:rsidTr="00A4313B">
        <w:trPr>
          <w:trHeight w:val="585"/>
        </w:trPr>
        <w:tc>
          <w:tcPr>
            <w:cnfStyle w:val="001000000000" w:firstRow="0" w:lastRow="0" w:firstColumn="1" w:lastColumn="0" w:oddVBand="0" w:evenVBand="0" w:oddHBand="0" w:evenHBand="0" w:firstRowFirstColumn="0" w:firstRowLastColumn="0" w:lastRowFirstColumn="0" w:lastRowLastColumn="0"/>
            <w:tcW w:w="4207" w:type="dxa"/>
          </w:tcPr>
          <w:p w14:paraId="65B070F8"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Operating System</w:t>
            </w:r>
            <w:r w:rsidRPr="004869A8">
              <w:rPr>
                <w:rFonts w:asciiTheme="majorBidi" w:hAnsiTheme="majorBidi" w:cstheme="majorBidi"/>
                <w:bCs/>
                <w:color w:val="000000"/>
                <w:lang w:val="en-GB"/>
              </w:rPr>
              <w:tab/>
            </w:r>
          </w:p>
        </w:tc>
        <w:tc>
          <w:tcPr>
            <w:tcW w:w="4208" w:type="dxa"/>
          </w:tcPr>
          <w:p w14:paraId="3CEABE0C" w14:textId="4DAED690"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 xml:space="preserve">Windows </w:t>
            </w:r>
            <w:r w:rsidR="00E628AC">
              <w:t>7</w:t>
            </w:r>
            <w:r>
              <w:t xml:space="preserve"> &amp; </w:t>
            </w:r>
            <w:r w:rsidR="00B037C6">
              <w:t>up</w:t>
            </w:r>
          </w:p>
        </w:tc>
      </w:tr>
      <w:tr w:rsidR="001A4581" w14:paraId="2687F0A3" w14:textId="77777777" w:rsidTr="00A4313B">
        <w:trPr>
          <w:trHeight w:val="576"/>
        </w:trPr>
        <w:tc>
          <w:tcPr>
            <w:cnfStyle w:val="001000000000" w:firstRow="0" w:lastRow="0" w:firstColumn="1" w:lastColumn="0" w:oddVBand="0" w:evenVBand="0" w:oddHBand="0" w:evenHBand="0" w:firstRowFirstColumn="0" w:firstRowLastColumn="0" w:lastRowFirstColumn="0" w:lastRowLastColumn="0"/>
            <w:tcW w:w="4207" w:type="dxa"/>
          </w:tcPr>
          <w:p w14:paraId="02661DC5" w14:textId="77777777" w:rsidR="001A4581" w:rsidRPr="004869A8" w:rsidRDefault="001A4581" w:rsidP="001C4AF7">
            <w:pPr>
              <w:jc w:val="both"/>
              <w:rPr>
                <w:rFonts w:asciiTheme="majorBidi" w:hAnsiTheme="majorBidi" w:cstheme="majorBidi"/>
                <w:bCs/>
                <w:color w:val="000000"/>
                <w:lang w:val="en-GB"/>
              </w:rPr>
            </w:pPr>
            <w:r w:rsidRPr="004869A8">
              <w:rPr>
                <w:rFonts w:asciiTheme="majorBidi" w:hAnsiTheme="majorBidi" w:cstheme="majorBidi"/>
                <w:bCs/>
                <w:color w:val="000000"/>
                <w:lang w:val="en-GB"/>
              </w:rPr>
              <w:t>Hardware</w:t>
            </w:r>
          </w:p>
        </w:tc>
        <w:tc>
          <w:tcPr>
            <w:tcW w:w="4208" w:type="dxa"/>
          </w:tcPr>
          <w:p w14:paraId="2290C2A5" w14:textId="121FCFC7" w:rsidR="001A4581" w:rsidRDefault="00037EE1" w:rsidP="001A4581">
            <w:pPr>
              <w:pStyle w:val="BodyText"/>
              <w:cnfStyle w:val="000000000000" w:firstRow="0" w:lastRow="0" w:firstColumn="0" w:lastColumn="0" w:oddVBand="0" w:evenVBand="0" w:oddHBand="0" w:evenHBand="0" w:firstRowFirstColumn="0" w:firstRowLastColumn="0" w:lastRowFirstColumn="0" w:lastRowLastColumn="0"/>
            </w:pPr>
            <w:r>
              <w:t>Computers &amp; smartphones</w:t>
            </w:r>
          </w:p>
        </w:tc>
      </w:tr>
    </w:tbl>
    <w:p w14:paraId="48276CA3" w14:textId="77777777" w:rsidR="00C02984" w:rsidRPr="00C02984" w:rsidRDefault="00C02984" w:rsidP="001A4581">
      <w:pPr>
        <w:pStyle w:val="BodyText"/>
      </w:pPr>
    </w:p>
    <w:p w14:paraId="2B7F97BC" w14:textId="77777777" w:rsidR="00840789" w:rsidRPr="003E6ECF" w:rsidRDefault="00840789" w:rsidP="003E6ECF">
      <w:pPr>
        <w:pStyle w:val="Heading1"/>
      </w:pPr>
      <w:r>
        <w:lastRenderedPageBreak/>
        <w:br/>
      </w:r>
      <w:bookmarkStart w:id="106" w:name="_Toc105161308"/>
      <w:r w:rsidR="00C63444" w:rsidRPr="003E6ECF">
        <w:t>finding</w:t>
      </w:r>
      <w:r w:rsidR="003E6ECF" w:rsidRPr="003E6ECF">
        <w:t>S</w:t>
      </w:r>
      <w:bookmarkEnd w:id="106"/>
    </w:p>
    <w:p w14:paraId="58ECDE10" w14:textId="23BABC45" w:rsidR="00C63444" w:rsidRDefault="00C63444" w:rsidP="00C63444">
      <w:pPr>
        <w:pStyle w:val="Heading2"/>
      </w:pPr>
      <w:bookmarkStart w:id="107" w:name="_Toc105161309"/>
      <w:r>
        <w:t>Introduction</w:t>
      </w:r>
      <w:bookmarkEnd w:id="107"/>
    </w:p>
    <w:p w14:paraId="4DD576FC" w14:textId="0FA0F88E" w:rsidR="004E16CF" w:rsidRDefault="004E16CF" w:rsidP="00736939">
      <w:pPr>
        <w:pStyle w:val="BodyText"/>
        <w:spacing w:line="360" w:lineRule="auto"/>
      </w:pPr>
      <w:r w:rsidRPr="004E16CF">
        <w:rPr>
          <w:b/>
          <w:bCs/>
        </w:rPr>
        <w:t>Implementation</w:t>
      </w:r>
      <w:r>
        <w:rPr>
          <w:b/>
          <w:bCs/>
        </w:rPr>
        <w:t xml:space="preserve">: </w:t>
      </w:r>
      <w:r w:rsidRPr="004E16CF">
        <w:t>The process of moving an idea from concept to reality. In business, engineering</w:t>
      </w:r>
      <w:r w:rsidR="00827089">
        <w:t>,</w:t>
      </w:r>
      <w:r w:rsidRPr="004E16CF">
        <w:t xml:space="preserve"> and other fields, implementation refers to the building process rather than the design process.</w:t>
      </w:r>
      <w:r>
        <w:t xml:space="preserve"> </w:t>
      </w:r>
      <w:r w:rsidRPr="004E16CF">
        <w:t>(ECTA Center</w:t>
      </w:r>
      <w:r>
        <w:t>)</w:t>
      </w:r>
    </w:p>
    <w:p w14:paraId="04028A14" w14:textId="67183809" w:rsidR="00097867" w:rsidRDefault="00097867" w:rsidP="00736939">
      <w:pPr>
        <w:pStyle w:val="BodyText"/>
        <w:spacing w:line="360" w:lineRule="auto"/>
      </w:pPr>
      <w:r w:rsidRPr="00097867">
        <w:t xml:space="preserve">Implementation, in the IT sector, refers to the post-sales process of leading a client from purchase to use of software or hardware. This involves </w:t>
      </w:r>
      <w:r w:rsidR="00827089">
        <w:t xml:space="preserve">the </w:t>
      </w:r>
      <w:r w:rsidRPr="00097867">
        <w:t>study of requirements, scope, modifications, system integrations, user policies, training, and deployment. A project manager oversees these stages using project management approaches. Business analysts, technical analysts, solutions architects, and project managers are among the specialists involved in software implementations who are relatively new to the knowledge-based industry.</w:t>
      </w:r>
    </w:p>
    <w:p w14:paraId="46017365" w14:textId="3B135E9D" w:rsidR="001B550F" w:rsidRDefault="001B550F" w:rsidP="00736939">
      <w:pPr>
        <w:pStyle w:val="Heading2"/>
      </w:pPr>
      <w:bookmarkStart w:id="108" w:name="_Toc105161310"/>
      <w:r w:rsidRPr="001B550F">
        <w:t>Languages and Platforms</w:t>
      </w:r>
      <w:bookmarkEnd w:id="108"/>
    </w:p>
    <w:p w14:paraId="2E9EECC8" w14:textId="272A9B4B" w:rsidR="00F12F3E" w:rsidRDefault="00F12F3E" w:rsidP="00736939">
      <w:pPr>
        <w:pStyle w:val="BodyText"/>
        <w:spacing w:line="360" w:lineRule="auto"/>
      </w:pPr>
      <w:r>
        <w:t>In the following sections</w:t>
      </w:r>
      <w:r w:rsidR="00827089">
        <w:t>,</w:t>
      </w:r>
      <w:r>
        <w:t xml:space="preserve"> we will cover the programming languages utilized in the project as well as the applications that assisted us in its completion.</w:t>
      </w:r>
    </w:p>
    <w:p w14:paraId="674E46E5" w14:textId="1F29BB12" w:rsidR="000448A5" w:rsidRDefault="003770DB" w:rsidP="00736939">
      <w:pPr>
        <w:pStyle w:val="Heading3"/>
      </w:pPr>
      <w:bookmarkStart w:id="109" w:name="_Toc105161311"/>
      <w:r w:rsidRPr="003770DB">
        <w:t>Programming Language</w:t>
      </w:r>
      <w:r>
        <w:t>s</w:t>
      </w:r>
      <w:bookmarkEnd w:id="109"/>
    </w:p>
    <w:p w14:paraId="1EFA6534" w14:textId="75B653C4" w:rsidR="00D111E6" w:rsidRDefault="00D111E6" w:rsidP="00736939">
      <w:pPr>
        <w:pStyle w:val="Heading4"/>
        <w:rPr>
          <w:rStyle w:val="normaltextrun"/>
          <w:color w:val="000000"/>
          <w:shd w:val="clear" w:color="auto" w:fill="FFFFFF"/>
        </w:rPr>
      </w:pPr>
      <w:bookmarkStart w:id="110" w:name="_Toc105161312"/>
      <w:r w:rsidRPr="00D111E6">
        <w:rPr>
          <w:rStyle w:val="normaltextrun"/>
          <w:color w:val="000000"/>
          <w:shd w:val="clear" w:color="auto" w:fill="FFFFFF"/>
        </w:rPr>
        <w:t>H</w:t>
      </w:r>
      <w:r>
        <w:rPr>
          <w:rStyle w:val="normaltextrun"/>
          <w:color w:val="000000"/>
          <w:shd w:val="clear" w:color="auto" w:fill="FFFFFF"/>
        </w:rPr>
        <w:t>TML</w:t>
      </w:r>
      <w:bookmarkEnd w:id="110"/>
    </w:p>
    <w:p w14:paraId="1C8CD57F" w14:textId="6AE768D1" w:rsidR="00D111E6" w:rsidRPr="00D111E6" w:rsidRDefault="00BA7E54" w:rsidP="00736939">
      <w:pPr>
        <w:pStyle w:val="BodyText"/>
        <w:spacing w:line="360" w:lineRule="auto"/>
      </w:pPr>
      <w:r>
        <w:t>You'll need a globally recognized language, a form of publishing native language that all computers can understand, to release material for international dissemination. The Internet's markup language has been HTML.</w:t>
      </w:r>
    </w:p>
    <w:p w14:paraId="71218958" w14:textId="1350DE40" w:rsidR="00F12F3E" w:rsidRDefault="00BA7E54" w:rsidP="00736939">
      <w:pPr>
        <w:pStyle w:val="Heading4"/>
      </w:pPr>
      <w:bookmarkStart w:id="111" w:name="_Toc105161313"/>
      <w:r w:rsidRPr="00BA7E54">
        <w:lastRenderedPageBreak/>
        <w:t>CSS</w:t>
      </w:r>
      <w:bookmarkEnd w:id="111"/>
    </w:p>
    <w:p w14:paraId="206AE68A" w14:textId="4BA2FF87" w:rsidR="00BA7E54" w:rsidRPr="00BA7E54" w:rsidRDefault="00B442DF" w:rsidP="00736939">
      <w:pPr>
        <w:pStyle w:val="BodyText"/>
        <w:spacing w:line="360" w:lineRule="auto"/>
      </w:pPr>
      <w:r>
        <w:t>Any website's style, layout, and display versions for multiple devices and screen sizes are determined using CSS.</w:t>
      </w:r>
    </w:p>
    <w:p w14:paraId="2711BB60" w14:textId="351A22E8" w:rsidR="001B550F" w:rsidRDefault="00E73099" w:rsidP="00736939">
      <w:pPr>
        <w:pStyle w:val="Heading4"/>
      </w:pPr>
      <w:bookmarkStart w:id="112" w:name="_Toc105161314"/>
      <w:r w:rsidRPr="00E73099">
        <w:t>JavaScript</w:t>
      </w:r>
      <w:bookmarkEnd w:id="112"/>
    </w:p>
    <w:p w14:paraId="46B9E311" w14:textId="41123974" w:rsidR="00E73099" w:rsidRDefault="007430D5" w:rsidP="00736939">
      <w:pPr>
        <w:pStyle w:val="BodyText"/>
        <w:spacing w:line="360" w:lineRule="auto"/>
      </w:pPr>
      <w:r>
        <w:t>JavaScript is a scripting or programming language for adding complex functionalities to websites. When a web page does more than simply sit there and show static data for you to look at, when it shows real-time content updates, interactive maps, dynamic graphics, scrolling video jukeboxes, and so on, JavaScript is nearly always utilized. It's the third layer of the standard web technology layer cake, along with HTML and CSS.</w:t>
      </w:r>
    </w:p>
    <w:p w14:paraId="7332E2E4" w14:textId="4E827AC0" w:rsidR="000D798F" w:rsidRDefault="000D798F" w:rsidP="00736939">
      <w:pPr>
        <w:pStyle w:val="Heading4"/>
      </w:pPr>
      <w:bookmarkStart w:id="113" w:name="_Toc105161315"/>
      <w:r>
        <w:t>j</w:t>
      </w:r>
      <w:r w:rsidRPr="000D798F">
        <w:t>Query (AJAX)</w:t>
      </w:r>
      <w:bookmarkEnd w:id="113"/>
    </w:p>
    <w:p w14:paraId="7EAC03F1" w14:textId="45A0EC04" w:rsidR="000D798F" w:rsidRDefault="000D798F" w:rsidP="00736939">
      <w:pPr>
        <w:pStyle w:val="BodyText"/>
        <w:spacing w:line="360" w:lineRule="auto"/>
      </w:pPr>
      <w:r w:rsidRPr="000D798F">
        <w:rPr>
          <w:b/>
          <w:bCs/>
        </w:rPr>
        <w:t>AJAX (Asynchronous JavaScript and XML)</w:t>
      </w:r>
      <w:r w:rsidRPr="000D798F">
        <w:t xml:space="preserve"> In short; AJAX is about loading data in the background and displaying it on the webpage, without reloading the whole page </w:t>
      </w:r>
      <w:r w:rsidR="0069569C" w:rsidRPr="0069569C">
        <w:t>(jQuery AJAX Introduction)</w:t>
      </w:r>
      <w:r w:rsidRPr="000D798F">
        <w:t>.</w:t>
      </w:r>
    </w:p>
    <w:p w14:paraId="498B1D02" w14:textId="080F57B4" w:rsidR="008F7FCA" w:rsidRDefault="008F7FCA" w:rsidP="00736939">
      <w:pPr>
        <w:pStyle w:val="Heading4"/>
      </w:pPr>
      <w:bookmarkStart w:id="114" w:name="_Toc105161316"/>
      <w:r w:rsidRPr="008F7FCA">
        <w:t>PHP</w:t>
      </w:r>
      <w:bookmarkEnd w:id="114"/>
    </w:p>
    <w:p w14:paraId="4FA455F4" w14:textId="3F9D7D59" w:rsidR="008F7FCA" w:rsidRDefault="004E787C" w:rsidP="00736939">
      <w:pPr>
        <w:pStyle w:val="BodyText"/>
        <w:spacing w:line="360" w:lineRule="auto"/>
      </w:pPr>
      <w:r>
        <w:t>The scripting language PHP (Hypertext Preprocessor) is commonly used for creating dynamic Web pages. It blends syntax from languages like C, Java, and Perl. All Web servers support PHP, which stands for "</w:t>
      </w:r>
      <w:r w:rsidR="0033578F" w:rsidRPr="0033578F">
        <w:t xml:space="preserve"> </w:t>
      </w:r>
      <w:r w:rsidR="0033578F" w:rsidRPr="0033578F">
        <w:t>Hypertext Preprocessor</w:t>
      </w:r>
      <w:r w:rsidR="0033578F">
        <w:t xml:space="preserve">” </w:t>
      </w:r>
      <w:r>
        <w:t>often used with the MySQL database.</w:t>
      </w:r>
    </w:p>
    <w:p w14:paraId="7E2065CA" w14:textId="21916556" w:rsidR="004E787C" w:rsidRPr="004E787C" w:rsidRDefault="004E787C" w:rsidP="00736939">
      <w:pPr>
        <w:pStyle w:val="Heading4"/>
      </w:pPr>
      <w:bookmarkStart w:id="115" w:name="_Toc105161317"/>
      <w:r w:rsidRPr="004E787C">
        <w:t>MySQL</w:t>
      </w:r>
      <w:bookmarkEnd w:id="115"/>
    </w:p>
    <w:p w14:paraId="1CF09339" w14:textId="63E9452F" w:rsidR="004E787C" w:rsidRPr="006F6860" w:rsidRDefault="004E787C" w:rsidP="00736939">
      <w:pPr>
        <w:pStyle w:val="BodyText"/>
        <w:spacing w:line="360" w:lineRule="auto"/>
        <w:rPr>
          <w:rtl/>
        </w:rPr>
      </w:pPr>
      <w:r>
        <w:t>MySQL is a relational database management system that can handle massive amounts of information.</w:t>
      </w:r>
      <w:r w:rsidR="00700759">
        <w:t xml:space="preserve"> </w:t>
      </w:r>
      <w:r>
        <w:t>Our website's MySQL database server provides enormous scalability, allowing our website to handle large amounts of data that must be stored as well as provide us with the reliability and strength to consider our project the main platform for social media within universities.</w:t>
      </w:r>
    </w:p>
    <w:p w14:paraId="011B05F7" w14:textId="683273B7" w:rsidR="00140299" w:rsidRDefault="00140299" w:rsidP="00736939">
      <w:pPr>
        <w:pStyle w:val="Heading3"/>
      </w:pPr>
      <w:bookmarkStart w:id="116" w:name="_Toc105161318"/>
      <w:r>
        <w:lastRenderedPageBreak/>
        <w:t>Compilers</w:t>
      </w:r>
      <w:r w:rsidR="00954449">
        <w:t xml:space="preserve"> &amp; Editors</w:t>
      </w:r>
      <w:bookmarkEnd w:id="116"/>
    </w:p>
    <w:p w14:paraId="68EE4E28" w14:textId="75B8FB9B" w:rsidR="00140299" w:rsidRDefault="00140299" w:rsidP="00736939">
      <w:pPr>
        <w:pStyle w:val="Heading4"/>
      </w:pPr>
      <w:bookmarkStart w:id="117" w:name="_Toc105161319"/>
      <w:r>
        <w:t>Visual Studio Code</w:t>
      </w:r>
      <w:bookmarkEnd w:id="117"/>
      <w:r>
        <w:t xml:space="preserve"> </w:t>
      </w:r>
    </w:p>
    <w:p w14:paraId="20DF3FFE" w14:textId="3D81DBA4" w:rsidR="00140299" w:rsidRDefault="00EE37C5" w:rsidP="00736939">
      <w:pPr>
        <w:pStyle w:val="BodyText"/>
        <w:spacing w:line="360" w:lineRule="auto"/>
      </w:pPr>
      <w:r>
        <w:t>Visual Studio Code is a Microsoft source-code editor. It's used to make websites, web apps, online services, and mobile apps, among other things. The Microsoft Windows API, Windows Forms, Windows Presentation Foundation, Windows Store, and Microsoft Silverlight are among the Microsoft software development platforms used by Visual Studio. It can generate both native and managed code. Visual Studio comes with a code editor that supports IntelliSense (code completion) and code refactoring. The integrated debugger may be used as both a source-level and a machine-level debugger. Visual Studio Code supports 36 programming languages and allows the code editor and debugger to handle almost any programming language (to variable degrees) if a language-specific service is available. C, C++, C++/CLI, Visual Basic.NET, C #, F #, JavaScript, TypeScript, Extensible Markup Language (XML), Extensible Stylesheet Language (XSLT), HTML, and CSS are among the built-in languages. Plug-ins provide support for other languages such as Python, Ruby, Node.js, and M, among others. Previously, Java (and J#) were supported.</w:t>
      </w:r>
      <w:r w:rsidR="00783551">
        <w:t xml:space="preserve"> (</w:t>
      </w:r>
      <w:r w:rsidR="000F3179" w:rsidRPr="00840E82">
        <w:t>Johnson, Bruce</w:t>
      </w:r>
      <w:r w:rsidR="00783551">
        <w:t>).</w:t>
      </w:r>
    </w:p>
    <w:p w14:paraId="4E4CC81A" w14:textId="40793277" w:rsidR="00984C12" w:rsidRDefault="00984C12" w:rsidP="00736939">
      <w:pPr>
        <w:pStyle w:val="Heading4"/>
      </w:pPr>
      <w:bookmarkStart w:id="118" w:name="_Toc105161320"/>
      <w:r w:rsidRPr="00984C12">
        <w:t>PHP My-Admin</w:t>
      </w:r>
      <w:bookmarkEnd w:id="118"/>
      <w:r w:rsidRPr="00984C12">
        <w:t xml:space="preserve"> </w:t>
      </w:r>
    </w:p>
    <w:p w14:paraId="0D5B0932" w14:textId="5618370F" w:rsidR="00984C12" w:rsidRDefault="00700759" w:rsidP="00736939">
      <w:pPr>
        <w:pStyle w:val="BodyText"/>
        <w:spacing w:line="360" w:lineRule="auto"/>
      </w:pPr>
      <w:r>
        <w:t>phpMyAdmin is a free PHP-based program for managing MySQL databases over the Internet. phpMyAdmin can cover a wide variety of MySQL and MariaDB tasks. The UI may be used to manage regularly used actions (such as databases, tables, columns, relations, indexes, users, and permissions), although any SQL expression can still be executed directly.</w:t>
      </w:r>
    </w:p>
    <w:p w14:paraId="7A0515A2" w14:textId="6C37FF89" w:rsidR="00700759" w:rsidRDefault="00700759" w:rsidP="00736939">
      <w:pPr>
        <w:pStyle w:val="Heading3"/>
      </w:pPr>
      <w:bookmarkStart w:id="119" w:name="_Toc105161321"/>
      <w:r w:rsidRPr="00700759">
        <w:lastRenderedPageBreak/>
        <w:t>Tools</w:t>
      </w:r>
      <w:bookmarkEnd w:id="119"/>
    </w:p>
    <w:p w14:paraId="3B531698" w14:textId="2F20DC74" w:rsidR="000C22FF" w:rsidRDefault="000C22FF" w:rsidP="00736939">
      <w:pPr>
        <w:pStyle w:val="Heading4"/>
      </w:pPr>
      <w:bookmarkStart w:id="120" w:name="_Toc105161322"/>
      <w:r w:rsidRPr="000C22FF">
        <w:t>Figma</w:t>
      </w:r>
      <w:bookmarkEnd w:id="120"/>
    </w:p>
    <w:p w14:paraId="1AB61ED7" w14:textId="6FCE3C0F" w:rsidR="000C22FF" w:rsidRDefault="000C22FF" w:rsidP="00736939">
      <w:pPr>
        <w:pStyle w:val="BodyText"/>
        <w:spacing w:line="360" w:lineRule="auto"/>
      </w:pPr>
      <w:r>
        <w:t>Figma is a vector graphics editor and largely web-based prototype tool, with desktop apps for macOS and Windows enabling extra offline functionalities. Figma designs may be viewed and interacted with in real-time using the Figma mobile app for Android and iOS. Figma's set of features is geared towards user interface and user experience design, with a focus on real-time collaboration.</w:t>
      </w:r>
    </w:p>
    <w:p w14:paraId="55E2F04D" w14:textId="4DFCEBA4" w:rsidR="003E0094" w:rsidRDefault="003E0094" w:rsidP="00736939">
      <w:pPr>
        <w:pStyle w:val="BodyText"/>
        <w:spacing w:line="360" w:lineRule="auto"/>
      </w:pPr>
      <w:r>
        <w:t>We used Figma in this project to prototype and design the website pages.</w:t>
      </w:r>
    </w:p>
    <w:p w14:paraId="292332D5" w14:textId="665E98B2" w:rsidR="00977A62" w:rsidRDefault="00977A62" w:rsidP="00977A62">
      <w:pPr>
        <w:pStyle w:val="Heading4"/>
      </w:pPr>
      <w:bookmarkStart w:id="121" w:name="_Toc105161323"/>
      <w:r w:rsidRPr="00977A62">
        <w:t>Diagrams.net</w:t>
      </w:r>
      <w:bookmarkEnd w:id="121"/>
    </w:p>
    <w:p w14:paraId="5614C253" w14:textId="5C31C9E6" w:rsidR="00977A62" w:rsidRDefault="000F3179" w:rsidP="00736939">
      <w:pPr>
        <w:pStyle w:val="BodyText"/>
        <w:spacing w:line="360" w:lineRule="auto"/>
      </w:pPr>
      <w:r>
        <w:t>Diagrams.net is a cross-platform graph drawing software written in HTML5 and JavaScript that is free and open source. Its interface can be used to create diagrams such as flowcharts, wireframes, UML diagrams, organizational charts, and network diagrams. (Gibson, Simon)</w:t>
      </w:r>
    </w:p>
    <w:p w14:paraId="7D1B64A0" w14:textId="76EEDBFC" w:rsidR="001827C1" w:rsidRPr="00977A62" w:rsidRDefault="001827C1" w:rsidP="00736939">
      <w:pPr>
        <w:pStyle w:val="BodyText"/>
        <w:spacing w:line="360" w:lineRule="auto"/>
      </w:pPr>
      <w:r>
        <w:t xml:space="preserve">We used diagrams.net mainly for </w:t>
      </w:r>
      <w:r w:rsidR="003E0094">
        <w:t>drawing most of the design diagrams for this project.</w:t>
      </w:r>
    </w:p>
    <w:p w14:paraId="120FF2B1" w14:textId="17854B4A" w:rsidR="00C63444" w:rsidRDefault="00C63444" w:rsidP="00736939">
      <w:pPr>
        <w:pStyle w:val="Heading2"/>
      </w:pPr>
      <w:bookmarkStart w:id="122" w:name="_Toc105161324"/>
      <w:r w:rsidRPr="00C63444">
        <w:t>Project Interfaces and their Description</w:t>
      </w:r>
      <w:bookmarkEnd w:id="122"/>
    </w:p>
    <w:p w14:paraId="72ED2A91" w14:textId="183F290B" w:rsidR="00F80AE1" w:rsidRDefault="00F80AE1" w:rsidP="00736939">
      <w:pPr>
        <w:pStyle w:val="BodyText"/>
        <w:spacing w:line="360" w:lineRule="auto"/>
      </w:pPr>
      <w:r>
        <w:t xml:space="preserve">The interface is the form of the system that the user deals with and </w:t>
      </w:r>
      <w:r w:rsidR="00F622A3">
        <w:t xml:space="preserve">the </w:t>
      </w:r>
      <w:r>
        <w:t>form should have the following properties:</w:t>
      </w:r>
    </w:p>
    <w:p w14:paraId="0F86FE4E" w14:textId="30B9B7EE" w:rsidR="00F80AE1" w:rsidRDefault="00F622A3" w:rsidP="00736939">
      <w:pPr>
        <w:pStyle w:val="BodyText"/>
        <w:numPr>
          <w:ilvl w:val="0"/>
          <w:numId w:val="34"/>
        </w:numPr>
        <w:spacing w:line="360" w:lineRule="auto"/>
      </w:pPr>
      <w:r>
        <w:t>User-friendly</w:t>
      </w:r>
      <w:r w:rsidR="00F80AE1">
        <w:t>: it means to be easy to understand.</w:t>
      </w:r>
    </w:p>
    <w:p w14:paraId="48D6B31A" w14:textId="37582587" w:rsidR="00F80AE1" w:rsidRDefault="00F80AE1" w:rsidP="00736939">
      <w:pPr>
        <w:pStyle w:val="BodyText"/>
        <w:numPr>
          <w:ilvl w:val="0"/>
          <w:numId w:val="34"/>
        </w:numPr>
        <w:spacing w:line="360" w:lineRule="auto"/>
      </w:pPr>
      <w:r>
        <w:t xml:space="preserve">Understandable: the languages </w:t>
      </w:r>
      <w:r w:rsidR="00F622A3">
        <w:t xml:space="preserve">are </w:t>
      </w:r>
      <w:r>
        <w:t xml:space="preserve">easy so all </w:t>
      </w:r>
      <w:r w:rsidR="00F622A3">
        <w:t>kinds</w:t>
      </w:r>
      <w:r>
        <w:t xml:space="preserve"> of people can deal with </w:t>
      </w:r>
      <w:r w:rsidR="00F622A3">
        <w:t>them</w:t>
      </w:r>
      <w:r>
        <w:t>.</w:t>
      </w:r>
    </w:p>
    <w:p w14:paraId="7E8B2AD4" w14:textId="77777777" w:rsidR="00CD2655" w:rsidRDefault="00F80AE1" w:rsidP="00736939">
      <w:pPr>
        <w:pStyle w:val="BodyText"/>
        <w:numPr>
          <w:ilvl w:val="0"/>
          <w:numId w:val="34"/>
        </w:numPr>
        <w:spacing w:line="360" w:lineRule="auto"/>
      </w:pPr>
      <w:r>
        <w:t>Integrity: it covers all the operations.</w:t>
      </w:r>
    </w:p>
    <w:p w14:paraId="500353C2" w14:textId="6D234E99" w:rsidR="00CD2655" w:rsidRPr="00CD2655" w:rsidRDefault="00CD2655" w:rsidP="00736939">
      <w:pPr>
        <w:pStyle w:val="Heading3"/>
      </w:pPr>
      <w:bookmarkStart w:id="123" w:name="_Toc105161325"/>
      <w:r w:rsidRPr="00CD2655">
        <w:lastRenderedPageBreak/>
        <w:t>Descriptions of the interfaces</w:t>
      </w:r>
      <w:bookmarkEnd w:id="123"/>
    </w:p>
    <w:p w14:paraId="15646859" w14:textId="3FDED58D" w:rsidR="00F622A3" w:rsidRPr="00F80AE1" w:rsidRDefault="00CD2655" w:rsidP="00736939">
      <w:pPr>
        <w:pStyle w:val="BodyText"/>
        <w:spacing w:line="360" w:lineRule="auto"/>
      </w:pPr>
      <w:r>
        <w:t xml:space="preserve">In this section, we'll demonstrate the interfaces and discuss their </w:t>
      </w:r>
      <w:r w:rsidR="00E05CDB">
        <w:t>functionalities</w:t>
      </w:r>
      <w:r>
        <w:t xml:space="preserve"> and capabilities.</w:t>
      </w:r>
    </w:p>
    <w:p w14:paraId="08DE32D7" w14:textId="558EDF60" w:rsidR="00C63444" w:rsidRDefault="00CD2655" w:rsidP="00CD2655">
      <w:pPr>
        <w:pStyle w:val="Heading4"/>
      </w:pPr>
      <w:bookmarkStart w:id="124" w:name="_Toc105161326"/>
      <w:r>
        <w:t>Sign-In page</w:t>
      </w:r>
      <w:bookmarkEnd w:id="124"/>
    </w:p>
    <w:p w14:paraId="651C5451" w14:textId="1EBCF438" w:rsidR="00CD2655" w:rsidRDefault="008F3C28" w:rsidP="00CD2655">
      <w:pPr>
        <w:pStyle w:val="BodyText"/>
      </w:pPr>
      <w:r>
        <w:rPr>
          <w:noProof/>
        </w:rPr>
        <w:drawing>
          <wp:inline distT="0" distB="0" distL="0" distR="0" wp14:anchorId="316579D5" wp14:editId="6AD60549">
            <wp:extent cx="5342174" cy="3001992"/>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59858" cy="3011929"/>
                    </a:xfrm>
                    <a:prstGeom prst="rect">
                      <a:avLst/>
                    </a:prstGeom>
                    <a:noFill/>
                    <a:ln>
                      <a:noFill/>
                    </a:ln>
                    <a:effectLst>
                      <a:outerShdw algn="ctr" rotWithShape="0">
                        <a:prstClr val="black">
                          <a:alpha val="29000"/>
                        </a:prstClr>
                      </a:outerShdw>
                      <a:softEdge rad="31750"/>
                    </a:effectLst>
                  </pic:spPr>
                </pic:pic>
              </a:graphicData>
            </a:graphic>
          </wp:inline>
        </w:drawing>
      </w:r>
    </w:p>
    <w:p w14:paraId="5E27D5F5" w14:textId="5ADC2926" w:rsidR="00B83BE6" w:rsidRDefault="00B83BE6" w:rsidP="00942678">
      <w:pPr>
        <w:pStyle w:val="FigureTitle"/>
        <w:jc w:val="center"/>
      </w:pPr>
      <w:bookmarkStart w:id="125" w:name="_Toc105161134"/>
      <w:r w:rsidRPr="00B83BE6">
        <w:t>Figure 5.1: login page</w:t>
      </w:r>
      <w:bookmarkEnd w:id="125"/>
    </w:p>
    <w:p w14:paraId="4E06F116" w14:textId="59AA0F6D" w:rsidR="00616863" w:rsidRPr="00B83BE6" w:rsidRDefault="00B83BE6" w:rsidP="00736939">
      <w:pPr>
        <w:pStyle w:val="BodyText"/>
        <w:spacing w:line="360" w:lineRule="auto"/>
      </w:pPr>
      <w:r w:rsidRPr="00B83BE6">
        <w:rPr>
          <w:b/>
          <w:bCs/>
        </w:rPr>
        <w:t>Description</w:t>
      </w:r>
      <w:r w:rsidRPr="00B83BE6">
        <w:t xml:space="preserve">: </w:t>
      </w:r>
      <w:r w:rsidR="00A8134B">
        <w:t>Students</w:t>
      </w:r>
      <w:r w:rsidR="00C269CC">
        <w:t xml:space="preserve"> can input their login credentials on this page to access their profile and visit the website. The </w:t>
      </w:r>
      <w:r w:rsidR="003B7D47">
        <w:t>required</w:t>
      </w:r>
      <w:r w:rsidR="00C269CC">
        <w:t xml:space="preserve"> student's number and password that they created on the sign-up page are entered into the input boxes. Students can also use the lost password link to reset their password if they forget it. We also included a button that would take the student to the sign-up page, where they could create a new account.</w:t>
      </w:r>
    </w:p>
    <w:p w14:paraId="766AB324" w14:textId="34952F05" w:rsidR="00C63444" w:rsidRDefault="00CD2655" w:rsidP="00CD2655">
      <w:pPr>
        <w:pStyle w:val="Heading4"/>
      </w:pPr>
      <w:bookmarkStart w:id="126" w:name="_Toc105161327"/>
      <w:r w:rsidRPr="00CD2655">
        <w:lastRenderedPageBreak/>
        <w:t>Sign-Up page</w:t>
      </w:r>
      <w:bookmarkEnd w:id="126"/>
    </w:p>
    <w:p w14:paraId="26396E7E" w14:textId="42A90B32" w:rsidR="00CD2655" w:rsidRDefault="008F3C28" w:rsidP="00CD2655">
      <w:pPr>
        <w:pStyle w:val="BodyText"/>
      </w:pPr>
      <w:r>
        <w:rPr>
          <w:noProof/>
        </w:rPr>
        <w:drawing>
          <wp:inline distT="0" distB="0" distL="0" distR="0" wp14:anchorId="5BF0D225" wp14:editId="1FA00319">
            <wp:extent cx="5193665" cy="2918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outerShdw algn="ctr" rotWithShape="0">
                        <a:prstClr val="black">
                          <a:alpha val="27000"/>
                        </a:prstClr>
                      </a:outerShdw>
                      <a:softEdge rad="31750"/>
                    </a:effectLst>
                  </pic:spPr>
                </pic:pic>
              </a:graphicData>
            </a:graphic>
          </wp:inline>
        </w:drawing>
      </w:r>
    </w:p>
    <w:p w14:paraId="4D65698A" w14:textId="4447853B" w:rsidR="00E05CDB" w:rsidRDefault="00E05CDB" w:rsidP="00942678">
      <w:pPr>
        <w:pStyle w:val="FigureTitle"/>
        <w:jc w:val="center"/>
      </w:pPr>
      <w:bookmarkStart w:id="127" w:name="_Toc105161135"/>
      <w:r w:rsidRPr="00B83BE6">
        <w:t>Figure 5.</w:t>
      </w:r>
      <w:r>
        <w:t>2</w:t>
      </w:r>
      <w:r w:rsidRPr="00B83BE6">
        <w:t xml:space="preserve">: </w:t>
      </w:r>
      <w:r>
        <w:t>Sign-Up page</w:t>
      </w:r>
      <w:bookmarkEnd w:id="127"/>
    </w:p>
    <w:p w14:paraId="16AA001D" w14:textId="2655C9A9" w:rsidR="00956731" w:rsidRPr="00B83BE6" w:rsidRDefault="00E05CDB" w:rsidP="00736939">
      <w:pPr>
        <w:pStyle w:val="BodyText"/>
        <w:spacing w:line="360" w:lineRule="auto"/>
      </w:pPr>
      <w:r w:rsidRPr="00B83BE6">
        <w:rPr>
          <w:b/>
          <w:bCs/>
        </w:rPr>
        <w:t>Description</w:t>
      </w:r>
      <w:r w:rsidRPr="00B83BE6">
        <w:t xml:space="preserve">: </w:t>
      </w:r>
      <w:r w:rsidR="00BD745D">
        <w:t>Students must input their credentials on this page to create a Triibe account. The student must provide his or her first and last name, as well as an email address. Additionally, users must provide their student number and the password they choose to use for their account. The college year and gender, on the other hand, are optional. We have included a link that allows the student to return to the login page.</w:t>
      </w:r>
    </w:p>
    <w:p w14:paraId="06CEFC22" w14:textId="77777777" w:rsidR="00E05CDB" w:rsidRPr="00E05CDB" w:rsidRDefault="00E05CDB" w:rsidP="00E05CDB">
      <w:pPr>
        <w:pStyle w:val="BodyText"/>
      </w:pPr>
    </w:p>
    <w:p w14:paraId="6A1F49F7" w14:textId="77777777" w:rsidR="00E05CDB" w:rsidRPr="00CD2655" w:rsidRDefault="00E05CDB" w:rsidP="00CD2655">
      <w:pPr>
        <w:pStyle w:val="BodyText"/>
      </w:pPr>
    </w:p>
    <w:p w14:paraId="3692DBC3" w14:textId="52142CAA" w:rsidR="00CD2655" w:rsidRPr="00CD2655" w:rsidRDefault="00CD2655" w:rsidP="00CD2655">
      <w:pPr>
        <w:pStyle w:val="Heading4"/>
      </w:pPr>
      <w:bookmarkStart w:id="128" w:name="_Toc105161328"/>
      <w:r>
        <w:lastRenderedPageBreak/>
        <w:t>Home page</w:t>
      </w:r>
      <w:bookmarkEnd w:id="128"/>
    </w:p>
    <w:p w14:paraId="76675F3D" w14:textId="2D2B8C81" w:rsidR="00C63444" w:rsidRDefault="008F3C28" w:rsidP="00C63444">
      <w:pPr>
        <w:pStyle w:val="BodyText"/>
      </w:pPr>
      <w:r w:rsidRPr="008F3C28">
        <w:rPr>
          <w:noProof/>
        </w:rPr>
        <w:drawing>
          <wp:inline distT="0" distB="0" distL="0" distR="0" wp14:anchorId="50283CDC" wp14:editId="220B6828">
            <wp:extent cx="5193665" cy="2918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3665" cy="2918460"/>
                    </a:xfrm>
                    <a:prstGeom prst="rect">
                      <a:avLst/>
                    </a:prstGeom>
                    <a:noFill/>
                    <a:ln>
                      <a:noFill/>
                    </a:ln>
                    <a:effectLst>
                      <a:softEdge rad="12700"/>
                    </a:effectLst>
                  </pic:spPr>
                </pic:pic>
              </a:graphicData>
            </a:graphic>
          </wp:inline>
        </w:drawing>
      </w:r>
    </w:p>
    <w:p w14:paraId="4B2B903D" w14:textId="44D2D5D3" w:rsidR="00E05CDB" w:rsidRPr="00942678" w:rsidRDefault="00E05CDB" w:rsidP="00942678">
      <w:pPr>
        <w:pStyle w:val="FigureTitle"/>
        <w:jc w:val="center"/>
      </w:pPr>
      <w:bookmarkStart w:id="129" w:name="_Toc105161136"/>
      <w:r w:rsidRPr="00942678">
        <w:t>Figure 5.3: Home page</w:t>
      </w:r>
      <w:bookmarkEnd w:id="129"/>
    </w:p>
    <w:p w14:paraId="63E55DAA" w14:textId="77777777" w:rsidR="00C56EC5" w:rsidRDefault="00E05CDB" w:rsidP="00736939">
      <w:pPr>
        <w:pStyle w:val="BodyText"/>
        <w:spacing w:line="360" w:lineRule="auto"/>
      </w:pPr>
      <w:r w:rsidRPr="00B83BE6">
        <w:rPr>
          <w:b/>
          <w:bCs/>
        </w:rPr>
        <w:t>Description</w:t>
      </w:r>
      <w:r w:rsidRPr="00B83BE6">
        <w:t xml:space="preserve">: </w:t>
      </w:r>
      <w:r w:rsidR="00C8430D">
        <w:t>This is the website's main page, from which students may access the majority of the website's features.</w:t>
      </w:r>
    </w:p>
    <w:p w14:paraId="697B17AD" w14:textId="3A6F88F1" w:rsidR="00C8430D" w:rsidRDefault="00C8430D" w:rsidP="00736939">
      <w:pPr>
        <w:pStyle w:val="BodyText"/>
        <w:spacing w:line="360" w:lineRule="auto"/>
      </w:pPr>
      <w:r>
        <w:t>We'll break down the main page into smaller sections to make it easier to describe.</w:t>
      </w:r>
    </w:p>
    <w:p w14:paraId="3E9059C7" w14:textId="3D933CA1" w:rsidR="00C8430D" w:rsidRDefault="00C8430D" w:rsidP="00C8430D">
      <w:pPr>
        <w:pStyle w:val="Heading5"/>
      </w:pPr>
      <w:bookmarkStart w:id="130" w:name="_Toc105161329"/>
      <w:r>
        <w:t>The Navbar</w:t>
      </w:r>
      <w:bookmarkEnd w:id="130"/>
    </w:p>
    <w:p w14:paraId="7AB9F652" w14:textId="0A88DF30" w:rsidR="00E05CDB" w:rsidRDefault="006C3F40" w:rsidP="00C63444">
      <w:pPr>
        <w:pStyle w:val="BodyText"/>
      </w:pPr>
      <w:r>
        <w:rPr>
          <w:noProof/>
        </w:rPr>
        <w:drawing>
          <wp:inline distT="0" distB="0" distL="0" distR="0" wp14:anchorId="3FE6D94D" wp14:editId="3754E063">
            <wp:extent cx="5520519" cy="20670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46987" cy="271353"/>
                    </a:xfrm>
                    <a:prstGeom prst="rect">
                      <a:avLst/>
                    </a:prstGeom>
                  </pic:spPr>
                </pic:pic>
              </a:graphicData>
            </a:graphic>
          </wp:inline>
        </w:drawing>
      </w:r>
    </w:p>
    <w:p w14:paraId="54EF6C9B" w14:textId="49B414F7" w:rsidR="006C3F40" w:rsidRDefault="006C3F40" w:rsidP="00942678">
      <w:pPr>
        <w:pStyle w:val="FigureTitle"/>
        <w:jc w:val="center"/>
      </w:pPr>
      <w:bookmarkStart w:id="131" w:name="_Toc105161137"/>
      <w:r w:rsidRPr="00B83BE6">
        <w:t>Figure 5.</w:t>
      </w:r>
      <w:r>
        <w:t>4</w:t>
      </w:r>
      <w:r w:rsidRPr="00B83BE6">
        <w:t>:</w:t>
      </w:r>
      <w:r>
        <w:t xml:space="preserve"> The Navbar</w:t>
      </w:r>
      <w:bookmarkEnd w:id="131"/>
    </w:p>
    <w:p w14:paraId="23072F41" w14:textId="31CA6C76" w:rsidR="00DF43AF" w:rsidRDefault="00DF43AF" w:rsidP="00736939">
      <w:pPr>
        <w:pStyle w:val="BodyText"/>
        <w:spacing w:line="360" w:lineRule="auto"/>
      </w:pPr>
      <w:r w:rsidRPr="00B83BE6">
        <w:rPr>
          <w:b/>
          <w:bCs/>
        </w:rPr>
        <w:t>Description</w:t>
      </w:r>
      <w:r w:rsidRPr="00B83BE6">
        <w:t xml:space="preserve">: </w:t>
      </w:r>
      <w:r w:rsidR="00BB2D29">
        <w:t>The navbar will serve as the website's primary method of navigation, allowing students to go to different pages as well as use the search bar to find their friends, teachers, and colleges.</w:t>
      </w:r>
    </w:p>
    <w:p w14:paraId="134577C4" w14:textId="51CD2D15" w:rsidR="00153177" w:rsidRDefault="00BB2D29" w:rsidP="00153177">
      <w:pPr>
        <w:pStyle w:val="Heading5"/>
      </w:pPr>
      <w:bookmarkStart w:id="132" w:name="_Toc105161330"/>
      <w:r w:rsidRPr="00BB2D29">
        <w:lastRenderedPageBreak/>
        <w:t>The friend’s sidebar</w:t>
      </w:r>
      <w:bookmarkEnd w:id="132"/>
    </w:p>
    <w:p w14:paraId="2F0D371A" w14:textId="5F3BC399" w:rsidR="008F3C28" w:rsidRDefault="00153177" w:rsidP="00153177">
      <w:pPr>
        <w:pStyle w:val="BodyText"/>
        <w:jc w:val="center"/>
      </w:pPr>
      <w:bookmarkStart w:id="133" w:name="_Toc103047120"/>
      <w:r>
        <w:rPr>
          <w:noProof/>
        </w:rPr>
        <w:drawing>
          <wp:inline distT="0" distB="0" distL="0" distR="0" wp14:anchorId="0AD9CAB4" wp14:editId="60420161">
            <wp:extent cx="3990340" cy="222821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90340" cy="2228215"/>
                    </a:xfrm>
                    <a:prstGeom prst="rect">
                      <a:avLst/>
                    </a:prstGeom>
                    <a:effectLst>
                      <a:softEdge rad="31750"/>
                    </a:effectLst>
                  </pic:spPr>
                </pic:pic>
              </a:graphicData>
            </a:graphic>
          </wp:inline>
        </w:drawing>
      </w:r>
      <w:bookmarkEnd w:id="133"/>
    </w:p>
    <w:p w14:paraId="138C7E8F" w14:textId="1906CCD6" w:rsidR="00BB2D29" w:rsidRDefault="00BB2D29" w:rsidP="00942678">
      <w:pPr>
        <w:pStyle w:val="FigureTitle"/>
        <w:jc w:val="center"/>
      </w:pPr>
      <w:bookmarkStart w:id="134" w:name="_Toc105161138"/>
      <w:r w:rsidRPr="00B83BE6">
        <w:t>Figure 5.</w:t>
      </w:r>
      <w:r w:rsidR="006431E1">
        <w:t>5</w:t>
      </w:r>
      <w:r w:rsidRPr="00B83BE6">
        <w:t>:</w:t>
      </w:r>
      <w:r>
        <w:t xml:space="preserve"> Th</w:t>
      </w:r>
      <w:r w:rsidR="00150AC5">
        <w:t>e friend’s sidebar</w:t>
      </w:r>
      <w:bookmarkEnd w:id="134"/>
    </w:p>
    <w:p w14:paraId="313F53C4" w14:textId="4C9D38E5" w:rsidR="00150AC5" w:rsidRDefault="00BB2D29" w:rsidP="00736939">
      <w:pPr>
        <w:pStyle w:val="BodyText"/>
        <w:spacing w:line="360" w:lineRule="auto"/>
      </w:pPr>
      <w:r w:rsidRPr="00B83BE6">
        <w:rPr>
          <w:b/>
          <w:bCs/>
        </w:rPr>
        <w:t>Description</w:t>
      </w:r>
      <w:r w:rsidRPr="00B83BE6">
        <w:t>:</w:t>
      </w:r>
      <w:r w:rsidR="00F5258B">
        <w:t xml:space="preserve"> </w:t>
      </w:r>
      <w:r w:rsidR="00150AC5">
        <w:t>This section allows students to see a list of their friends as well as access their profiles.</w:t>
      </w:r>
    </w:p>
    <w:p w14:paraId="6C601363" w14:textId="77777777" w:rsidR="00D700CA" w:rsidRDefault="00D700CA" w:rsidP="006431E1">
      <w:pPr>
        <w:pStyle w:val="BodyText"/>
      </w:pPr>
    </w:p>
    <w:p w14:paraId="6C4A991F" w14:textId="0F99CC05" w:rsidR="001C4AF7" w:rsidRDefault="006431E1" w:rsidP="006431E1">
      <w:pPr>
        <w:pStyle w:val="Heading5"/>
      </w:pPr>
      <w:bookmarkStart w:id="135" w:name="_Toc105161331"/>
      <w:r w:rsidRPr="006431E1">
        <w:lastRenderedPageBreak/>
        <w:t xml:space="preserve">The </w:t>
      </w:r>
      <w:r>
        <w:t>right</w:t>
      </w:r>
      <w:r w:rsidRPr="006431E1">
        <w:t xml:space="preserve"> sidebar</w:t>
      </w:r>
      <w:bookmarkEnd w:id="135"/>
    </w:p>
    <w:p w14:paraId="1A34A65F" w14:textId="6E15897A" w:rsidR="006431E1" w:rsidRDefault="006431E1" w:rsidP="006431E1">
      <w:pPr>
        <w:pStyle w:val="BodyText"/>
        <w:jc w:val="center"/>
      </w:pPr>
      <w:r>
        <w:rPr>
          <w:noProof/>
        </w:rPr>
        <w:drawing>
          <wp:inline distT="0" distB="0" distL="0" distR="0" wp14:anchorId="403DE73B" wp14:editId="028B626D">
            <wp:extent cx="2886323" cy="3167413"/>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41"/>
                    <a:stretch>
                      <a:fillRect/>
                    </a:stretch>
                  </pic:blipFill>
                  <pic:spPr>
                    <a:xfrm>
                      <a:off x="0" y="0"/>
                      <a:ext cx="2920122" cy="3204503"/>
                    </a:xfrm>
                    <a:prstGeom prst="rect">
                      <a:avLst/>
                    </a:prstGeom>
                    <a:effectLst>
                      <a:softEdge rad="12700"/>
                    </a:effectLst>
                  </pic:spPr>
                </pic:pic>
              </a:graphicData>
            </a:graphic>
          </wp:inline>
        </w:drawing>
      </w:r>
    </w:p>
    <w:p w14:paraId="41BA11BC" w14:textId="72AD6467" w:rsidR="006431E1" w:rsidRDefault="006431E1" w:rsidP="00942678">
      <w:pPr>
        <w:pStyle w:val="FigureTitle"/>
        <w:jc w:val="center"/>
      </w:pPr>
      <w:bookmarkStart w:id="136" w:name="_Toc105161139"/>
      <w:r w:rsidRPr="00B83BE6">
        <w:t>Figure 5.</w:t>
      </w:r>
      <w:r>
        <w:t>6</w:t>
      </w:r>
      <w:r w:rsidRPr="00B83BE6">
        <w:t>:</w:t>
      </w:r>
      <w:r>
        <w:t xml:space="preserve"> The right sidebar</w:t>
      </w:r>
      <w:bookmarkEnd w:id="136"/>
    </w:p>
    <w:p w14:paraId="4B480727" w14:textId="3CD4AF15" w:rsidR="006431E1" w:rsidRDefault="006431E1" w:rsidP="00736939">
      <w:pPr>
        <w:pStyle w:val="BodyText"/>
        <w:spacing w:line="360" w:lineRule="auto"/>
      </w:pPr>
      <w:r w:rsidRPr="00B83BE6">
        <w:rPr>
          <w:b/>
          <w:bCs/>
        </w:rPr>
        <w:t>Description</w:t>
      </w:r>
      <w:r w:rsidRPr="00B83BE6">
        <w:t xml:space="preserve">: </w:t>
      </w:r>
      <w:r w:rsidR="00842BC4">
        <w:t>The buttons in this sidebar will take you to some of the website's many useful pages. The Saved Posts will take you to a page where you can see all of the posts that the student has saved. A "market" button in the sidebar directs the student to a page where he or she can put products for sale that will be visible to the whole community. We also integrated a housing button, which directs the student to a website where he would browse and contact one of the numerous housing providers in the university's nearby areas. The last buttons include ones that will take you to the students' major sites within AHU.</w:t>
      </w:r>
    </w:p>
    <w:p w14:paraId="26E7EF10" w14:textId="01003295" w:rsidR="00D700CA" w:rsidRDefault="00D700CA" w:rsidP="00D700CA">
      <w:pPr>
        <w:pStyle w:val="Heading5"/>
      </w:pPr>
      <w:bookmarkStart w:id="137" w:name="_Toc105161332"/>
      <w:r w:rsidRPr="00D700CA">
        <w:lastRenderedPageBreak/>
        <w:t>The posts area</w:t>
      </w:r>
      <w:bookmarkEnd w:id="137"/>
    </w:p>
    <w:p w14:paraId="7FA1296F" w14:textId="6CA7FEA9" w:rsidR="00D700CA" w:rsidRPr="00D700CA" w:rsidRDefault="00D700CA" w:rsidP="00D700CA">
      <w:pPr>
        <w:pStyle w:val="BodyText"/>
        <w:jc w:val="center"/>
      </w:pPr>
      <w:r>
        <w:rPr>
          <w:noProof/>
        </w:rPr>
        <w:drawing>
          <wp:inline distT="0" distB="0" distL="0" distR="0" wp14:anchorId="03E1987A" wp14:editId="68CD9A32">
            <wp:extent cx="5206365" cy="5180330"/>
            <wp:effectExtent l="38100" t="38100" r="13335" b="2032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42"/>
                    <a:stretch>
                      <a:fillRect/>
                    </a:stretch>
                  </pic:blipFill>
                  <pic:spPr>
                    <a:xfrm>
                      <a:off x="0" y="0"/>
                      <a:ext cx="5206365" cy="5180330"/>
                    </a:xfrm>
                    <a:prstGeom prst="rect">
                      <a:avLst/>
                    </a:prstGeom>
                    <a:effectLst>
                      <a:outerShdw blurRad="25400" algn="ctr" rotWithShape="0">
                        <a:prstClr val="black">
                          <a:alpha val="18000"/>
                        </a:prstClr>
                      </a:outerShdw>
                      <a:softEdge rad="12700"/>
                    </a:effectLst>
                  </pic:spPr>
                </pic:pic>
              </a:graphicData>
            </a:graphic>
          </wp:inline>
        </w:drawing>
      </w:r>
    </w:p>
    <w:p w14:paraId="370F98E0" w14:textId="22C90A1C" w:rsidR="00D700CA" w:rsidRDefault="00D700CA" w:rsidP="00942678">
      <w:pPr>
        <w:pStyle w:val="FigureTitle"/>
        <w:jc w:val="center"/>
      </w:pPr>
      <w:bookmarkStart w:id="138" w:name="_Toc105161140"/>
      <w:r w:rsidRPr="00B83BE6">
        <w:t>Figure 5.</w:t>
      </w:r>
      <w:r>
        <w:t>7</w:t>
      </w:r>
      <w:r w:rsidRPr="00B83BE6">
        <w:t>:</w:t>
      </w:r>
      <w:r>
        <w:t xml:space="preserve"> The Main-content</w:t>
      </w:r>
      <w:bookmarkEnd w:id="138"/>
    </w:p>
    <w:p w14:paraId="48B7B9D3" w14:textId="1CD21FD0" w:rsidR="00EF3E75" w:rsidRDefault="00D700CA" w:rsidP="00736939">
      <w:pPr>
        <w:pStyle w:val="BodyText"/>
        <w:spacing w:line="360" w:lineRule="auto"/>
      </w:pPr>
      <w:r w:rsidRPr="00B83BE6">
        <w:rPr>
          <w:b/>
          <w:bCs/>
        </w:rPr>
        <w:t>Description</w:t>
      </w:r>
      <w:r w:rsidRPr="00B83BE6">
        <w:t>:</w:t>
      </w:r>
      <w:r w:rsidR="006E2429">
        <w:t xml:space="preserve"> The major content consists of stories and written posts, as well as posts that other users may interact with by leaving likes and comments, as well as sharing them</w:t>
      </w:r>
      <w:r w:rsidR="005A1377">
        <w:t xml:space="preserve"> and saving them.</w:t>
      </w:r>
    </w:p>
    <w:p w14:paraId="441B33B9" w14:textId="37EDBA72" w:rsidR="008049BC" w:rsidRPr="008049BC" w:rsidRDefault="008049BC" w:rsidP="008049BC">
      <w:pPr>
        <w:pStyle w:val="Heading5"/>
      </w:pPr>
      <w:bookmarkStart w:id="139" w:name="_Toc105161333"/>
      <w:r w:rsidRPr="008049BC">
        <w:lastRenderedPageBreak/>
        <w:t>Write post</w:t>
      </w:r>
      <w:bookmarkEnd w:id="139"/>
    </w:p>
    <w:p w14:paraId="464D84AE" w14:textId="45847790" w:rsidR="00D700CA" w:rsidRDefault="008049BC" w:rsidP="008049BC">
      <w:pPr>
        <w:pStyle w:val="BodyText"/>
        <w:jc w:val="center"/>
      </w:pPr>
      <w:r>
        <w:rPr>
          <w:noProof/>
        </w:rPr>
        <w:drawing>
          <wp:inline distT="0" distB="0" distL="0" distR="0" wp14:anchorId="3B64AD4D" wp14:editId="493D3BC2">
            <wp:extent cx="3506525" cy="2025550"/>
            <wp:effectExtent l="0" t="0" r="0" b="0"/>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3"/>
                    <a:stretch>
                      <a:fillRect/>
                    </a:stretch>
                  </pic:blipFill>
                  <pic:spPr>
                    <a:xfrm>
                      <a:off x="0" y="0"/>
                      <a:ext cx="3513264" cy="2029443"/>
                    </a:xfrm>
                    <a:prstGeom prst="rect">
                      <a:avLst/>
                    </a:prstGeom>
                    <a:solidFill>
                      <a:srgbClr val="000000">
                        <a:shade val="95000"/>
                      </a:srgbClr>
                    </a:solidFill>
                    <a:ln w="12700" cap="sq">
                      <a:noFill/>
                      <a:miter lim="800000"/>
                    </a:ln>
                    <a:effectLst/>
                  </pic:spPr>
                </pic:pic>
              </a:graphicData>
            </a:graphic>
          </wp:inline>
        </w:drawing>
      </w:r>
    </w:p>
    <w:p w14:paraId="05B70D51" w14:textId="65A06D10" w:rsidR="008049BC" w:rsidRDefault="008049BC" w:rsidP="00942678">
      <w:pPr>
        <w:pStyle w:val="FigureTitle"/>
        <w:jc w:val="center"/>
      </w:pPr>
      <w:bookmarkStart w:id="140" w:name="_Toc105161141"/>
      <w:r w:rsidRPr="00B83BE6">
        <w:t>Figure 5.</w:t>
      </w:r>
      <w:r>
        <w:t>8</w:t>
      </w:r>
      <w:r w:rsidRPr="00B83BE6">
        <w:t>:</w:t>
      </w:r>
      <w:r>
        <w:t xml:space="preserve"> The Write post area</w:t>
      </w:r>
      <w:bookmarkEnd w:id="140"/>
    </w:p>
    <w:p w14:paraId="5A867D2B" w14:textId="2886756A" w:rsidR="008049BC" w:rsidRDefault="008049BC" w:rsidP="00736939">
      <w:pPr>
        <w:pStyle w:val="BodyText"/>
        <w:spacing w:line="360" w:lineRule="auto"/>
      </w:pPr>
      <w:r w:rsidRPr="00B83BE6">
        <w:rPr>
          <w:b/>
          <w:bCs/>
        </w:rPr>
        <w:t>Description</w:t>
      </w:r>
      <w:r w:rsidRPr="00B83BE6">
        <w:t>:</w:t>
      </w:r>
      <w:r>
        <w:t xml:space="preserve"> </w:t>
      </w:r>
      <w:r w:rsidR="004B0D26">
        <w:t>This box has a text field where the student will write the content of his or her entry. The box also has a variety of buttons with numerous functions, such as the input of a "photo or video" button, which adds media to the message. The "tag a friend" button creates a link that begins with "@" and ends with the name of the person. When this link is clicked, it brings the user to the friend's profile page. We also included the "Add Your Location" button, which inserts the student's location into the post, as well as the "GIF" button, which inserts a gif into the post. Finally, we've introduced a file button that allows users to upload files to the article.</w:t>
      </w:r>
    </w:p>
    <w:p w14:paraId="49533D92" w14:textId="562EE030" w:rsidR="004B0D26" w:rsidRDefault="004B0D26" w:rsidP="008049BC">
      <w:pPr>
        <w:pStyle w:val="BodyText"/>
      </w:pPr>
    </w:p>
    <w:p w14:paraId="5F5B728B" w14:textId="223C56F1" w:rsidR="009E3203" w:rsidRDefault="009E3203" w:rsidP="009E3203">
      <w:pPr>
        <w:pStyle w:val="Heading5"/>
      </w:pPr>
      <w:bookmarkStart w:id="141" w:name="_Toc105161334"/>
      <w:r w:rsidRPr="009E3203">
        <w:lastRenderedPageBreak/>
        <w:t>Home page (Dark mode)</w:t>
      </w:r>
      <w:bookmarkEnd w:id="141"/>
    </w:p>
    <w:p w14:paraId="7FE0140B" w14:textId="7B81B84C" w:rsidR="009E3203" w:rsidRPr="009E3203" w:rsidRDefault="009E3203" w:rsidP="009E3203">
      <w:pPr>
        <w:pStyle w:val="BodyText"/>
      </w:pPr>
      <w:r>
        <w:rPr>
          <w:noProof/>
        </w:rPr>
        <w:drawing>
          <wp:inline distT="0" distB="0" distL="0" distR="0" wp14:anchorId="3EA4D57F" wp14:editId="083AE204">
            <wp:extent cx="5206365" cy="2929890"/>
            <wp:effectExtent l="152400" t="152400" r="127635" b="137160"/>
            <wp:docPr id="81" name="Picture 8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video gam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365" cy="2929890"/>
                    </a:xfrm>
                    <a:prstGeom prst="rect">
                      <a:avLst/>
                    </a:prstGeom>
                    <a:noFill/>
                    <a:ln>
                      <a:noFill/>
                    </a:ln>
                    <a:effectLst>
                      <a:outerShdw blurRad="152400" algn="ctr" rotWithShape="0">
                        <a:prstClr val="black">
                          <a:alpha val="40000"/>
                        </a:prstClr>
                      </a:outerShdw>
                    </a:effectLst>
                  </pic:spPr>
                </pic:pic>
              </a:graphicData>
            </a:graphic>
          </wp:inline>
        </w:drawing>
      </w:r>
    </w:p>
    <w:p w14:paraId="43A51860" w14:textId="2312C1E9" w:rsidR="009E3203" w:rsidRDefault="009E3203" w:rsidP="00942678">
      <w:pPr>
        <w:pStyle w:val="FigureTitle"/>
        <w:jc w:val="center"/>
      </w:pPr>
      <w:bookmarkStart w:id="142" w:name="_Toc105161142"/>
      <w:r w:rsidRPr="00B83BE6">
        <w:t>Figure 5.</w:t>
      </w:r>
      <w:r>
        <w:t>9</w:t>
      </w:r>
      <w:r w:rsidRPr="00B83BE6">
        <w:t>:</w:t>
      </w:r>
      <w:r>
        <w:t xml:space="preserve"> </w:t>
      </w:r>
      <w:r w:rsidR="00F129E7">
        <w:t>The home page (dark mode)</w:t>
      </w:r>
      <w:bookmarkEnd w:id="142"/>
    </w:p>
    <w:p w14:paraId="2FA4F072" w14:textId="610DB8AF" w:rsidR="009E3203" w:rsidRDefault="009E3203" w:rsidP="00736939">
      <w:pPr>
        <w:pStyle w:val="BodyText"/>
        <w:spacing w:line="360" w:lineRule="auto"/>
      </w:pPr>
      <w:r w:rsidRPr="00B83BE6">
        <w:rPr>
          <w:b/>
          <w:bCs/>
        </w:rPr>
        <w:t>Description</w:t>
      </w:r>
      <w:r w:rsidRPr="00B83BE6">
        <w:t>:</w:t>
      </w:r>
      <w:r>
        <w:t xml:space="preserve"> </w:t>
      </w:r>
      <w:r w:rsidR="006A0A85">
        <w:t>For the website, we added a dark mode. Its design is shown in this figure. The "dark mode" button in the navbar will take you to dark mode.</w:t>
      </w:r>
    </w:p>
    <w:p w14:paraId="734DF517" w14:textId="10C07835" w:rsidR="00865BA5" w:rsidRDefault="00865BA5" w:rsidP="008049BC">
      <w:pPr>
        <w:pStyle w:val="BodyText"/>
      </w:pPr>
    </w:p>
    <w:p w14:paraId="42D03EAE" w14:textId="77777777" w:rsidR="00865BA5" w:rsidRDefault="00865BA5" w:rsidP="008049BC">
      <w:pPr>
        <w:pStyle w:val="BodyText"/>
      </w:pPr>
    </w:p>
    <w:p w14:paraId="05EBBB96" w14:textId="4A01603E" w:rsidR="008049BC" w:rsidRDefault="00865BA5" w:rsidP="00865BA5">
      <w:pPr>
        <w:pStyle w:val="Heading4"/>
      </w:pPr>
      <w:bookmarkStart w:id="143" w:name="_Toc105161335"/>
      <w:r w:rsidRPr="00865BA5">
        <w:lastRenderedPageBreak/>
        <w:t>Personal profile</w:t>
      </w:r>
      <w:bookmarkEnd w:id="143"/>
    </w:p>
    <w:p w14:paraId="31D60BDB" w14:textId="76AA7C01" w:rsidR="00865BA5" w:rsidRDefault="00645FE5" w:rsidP="00865BA5">
      <w:pPr>
        <w:pStyle w:val="BodyText"/>
      </w:pPr>
      <w:r>
        <w:rPr>
          <w:noProof/>
        </w:rPr>
        <w:drawing>
          <wp:inline distT="0" distB="0" distL="0" distR="0" wp14:anchorId="39AC632A" wp14:editId="4F14BF0B">
            <wp:extent cx="5206365" cy="2930525"/>
            <wp:effectExtent l="133350" t="133350" r="108585" b="11747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6365" cy="2930525"/>
                    </a:xfrm>
                    <a:prstGeom prst="rect">
                      <a:avLst/>
                    </a:prstGeom>
                    <a:noFill/>
                    <a:ln>
                      <a:noFill/>
                    </a:ln>
                    <a:effectLst>
                      <a:outerShdw blurRad="152400" algn="ctr" rotWithShape="0">
                        <a:prstClr val="black">
                          <a:alpha val="15000"/>
                        </a:prstClr>
                      </a:outerShdw>
                      <a:softEdge rad="12700"/>
                    </a:effectLst>
                  </pic:spPr>
                </pic:pic>
              </a:graphicData>
            </a:graphic>
          </wp:inline>
        </w:drawing>
      </w:r>
    </w:p>
    <w:p w14:paraId="67A916D7" w14:textId="13B455D3" w:rsidR="00645FE5" w:rsidRDefault="00645FE5" w:rsidP="00942678">
      <w:pPr>
        <w:pStyle w:val="FigureTitle"/>
        <w:jc w:val="center"/>
      </w:pPr>
      <w:bookmarkStart w:id="144" w:name="_Toc105161143"/>
      <w:r w:rsidRPr="00B83BE6">
        <w:t>Figure 5.</w:t>
      </w:r>
      <w:r w:rsidR="009E3203">
        <w:t>10</w:t>
      </w:r>
      <w:r w:rsidRPr="00B83BE6">
        <w:t>:</w:t>
      </w:r>
      <w:r>
        <w:t xml:space="preserve"> The personal profile page</w:t>
      </w:r>
      <w:bookmarkEnd w:id="144"/>
    </w:p>
    <w:p w14:paraId="05642528" w14:textId="24FDFFBA" w:rsidR="00645FE5" w:rsidRDefault="00645FE5" w:rsidP="00736939">
      <w:pPr>
        <w:pStyle w:val="BodyText"/>
        <w:spacing w:line="360" w:lineRule="auto"/>
      </w:pPr>
      <w:r w:rsidRPr="00B83BE6">
        <w:rPr>
          <w:b/>
          <w:bCs/>
        </w:rPr>
        <w:t>Description</w:t>
      </w:r>
      <w:r w:rsidRPr="00B83BE6">
        <w:t>:</w:t>
      </w:r>
      <w:r>
        <w:t xml:space="preserve"> </w:t>
      </w:r>
      <w:r w:rsidR="00DB17D3">
        <w:t>This is the student's profile, which is visible to all users, to whom they can send a friend request. This page summarizes the primary contents and most of the postings that the user has made throughout his Triibe adventure. On this page, the user may also make a post. He has the option of uploading both his profile image and cover photo. This page also allows you to change the user's login credentials. Finally, we included a bio section where the user may write and express their thoughts as well as see basic information.</w:t>
      </w:r>
    </w:p>
    <w:p w14:paraId="3F484495" w14:textId="51101546" w:rsidR="003861C2" w:rsidRDefault="003861C2" w:rsidP="003861C2">
      <w:pPr>
        <w:pStyle w:val="Heading4"/>
      </w:pPr>
      <w:bookmarkStart w:id="145" w:name="_Toc105161336"/>
      <w:r>
        <w:lastRenderedPageBreak/>
        <w:t>Market page</w:t>
      </w:r>
      <w:bookmarkEnd w:id="145"/>
    </w:p>
    <w:p w14:paraId="710CEF59" w14:textId="7CDC5A2A" w:rsidR="003861C2" w:rsidRPr="003861C2" w:rsidRDefault="003861C2" w:rsidP="003861C2">
      <w:pPr>
        <w:pStyle w:val="BodyText"/>
      </w:pPr>
      <w:r>
        <w:rPr>
          <w:noProof/>
        </w:rPr>
        <w:drawing>
          <wp:inline distT="0" distB="0" distL="0" distR="0" wp14:anchorId="20710F2A" wp14:editId="7AE2492A">
            <wp:extent cx="5200015" cy="3832225"/>
            <wp:effectExtent l="57150" t="19050" r="19685" b="73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00015" cy="3832225"/>
                    </a:xfrm>
                    <a:prstGeom prst="rect">
                      <a:avLst/>
                    </a:prstGeom>
                    <a:ln>
                      <a:noFill/>
                    </a:ln>
                    <a:effectLst>
                      <a:outerShdw blurRad="50800" dist="38100" dir="5400000" algn="t" rotWithShape="0">
                        <a:prstClr val="black">
                          <a:alpha val="40000"/>
                        </a:prstClr>
                      </a:outerShdw>
                    </a:effectLst>
                  </pic:spPr>
                </pic:pic>
              </a:graphicData>
            </a:graphic>
          </wp:inline>
        </w:drawing>
      </w:r>
    </w:p>
    <w:p w14:paraId="5FE0D54A" w14:textId="635321CF" w:rsidR="003861C2" w:rsidRPr="003861C2" w:rsidRDefault="003861C2" w:rsidP="00942678">
      <w:pPr>
        <w:pStyle w:val="FigureTitle"/>
        <w:jc w:val="center"/>
      </w:pPr>
      <w:bookmarkStart w:id="146" w:name="_Toc105161144"/>
      <w:r w:rsidRPr="003861C2">
        <w:t>Figure 5.1</w:t>
      </w:r>
      <w:r w:rsidR="00A026F0">
        <w:t>1</w:t>
      </w:r>
      <w:r w:rsidRPr="003861C2">
        <w:t xml:space="preserve">: The </w:t>
      </w:r>
      <w:r w:rsidR="00A026F0">
        <w:t>market</w:t>
      </w:r>
      <w:r w:rsidRPr="003861C2">
        <w:t xml:space="preserve"> page</w:t>
      </w:r>
      <w:bookmarkEnd w:id="146"/>
    </w:p>
    <w:p w14:paraId="3FBD62CB" w14:textId="6F460C67" w:rsidR="00145A2C" w:rsidRDefault="003861C2" w:rsidP="003861C2">
      <w:pPr>
        <w:pStyle w:val="BodyText"/>
        <w:spacing w:line="360" w:lineRule="auto"/>
      </w:pPr>
      <w:r w:rsidRPr="00B83BE6">
        <w:rPr>
          <w:b/>
          <w:bCs/>
        </w:rPr>
        <w:t>Description</w:t>
      </w:r>
      <w:r w:rsidRPr="00B83BE6">
        <w:t>:</w:t>
      </w:r>
      <w:r>
        <w:t xml:space="preserve"> </w:t>
      </w:r>
      <w:r w:rsidR="00B15E25">
        <w:t>This is the market page, where students may advertise their possessions to the public and communicate with buyers. Buyers can contact sellers via the website's chat page or via phone number.</w:t>
      </w:r>
    </w:p>
    <w:p w14:paraId="6D56AB8C" w14:textId="780FC836" w:rsidR="00247B67" w:rsidRDefault="00247B67" w:rsidP="00247B67">
      <w:pPr>
        <w:pStyle w:val="Heading4"/>
      </w:pPr>
      <w:bookmarkStart w:id="147" w:name="_Toc105161337"/>
      <w:r>
        <w:lastRenderedPageBreak/>
        <w:t>Chat page</w:t>
      </w:r>
      <w:bookmarkEnd w:id="147"/>
    </w:p>
    <w:p w14:paraId="1080C85D" w14:textId="06A307D0" w:rsidR="00247B67" w:rsidRDefault="00A026F0" w:rsidP="00247B67">
      <w:pPr>
        <w:pStyle w:val="BodyText"/>
      </w:pPr>
      <w:r>
        <w:rPr>
          <w:noProof/>
        </w:rPr>
        <w:drawing>
          <wp:inline distT="0" distB="0" distL="0" distR="0" wp14:anchorId="2E91C982" wp14:editId="2CC8777D">
            <wp:extent cx="5206365" cy="2616835"/>
            <wp:effectExtent l="57150" t="57150" r="32385" b="3111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7"/>
                    <a:stretch>
                      <a:fillRect/>
                    </a:stretch>
                  </pic:blipFill>
                  <pic:spPr>
                    <a:xfrm>
                      <a:off x="0" y="0"/>
                      <a:ext cx="5206365" cy="2616835"/>
                    </a:xfrm>
                    <a:prstGeom prst="rect">
                      <a:avLst/>
                    </a:prstGeom>
                    <a:ln>
                      <a:noFill/>
                    </a:ln>
                    <a:effectLst>
                      <a:outerShdw blurRad="50800" algn="ctr" rotWithShape="0">
                        <a:prstClr val="black">
                          <a:alpha val="29000"/>
                        </a:prstClr>
                      </a:outerShdw>
                    </a:effectLst>
                  </pic:spPr>
                </pic:pic>
              </a:graphicData>
            </a:graphic>
          </wp:inline>
        </w:drawing>
      </w:r>
    </w:p>
    <w:p w14:paraId="74CB07EA" w14:textId="6145E7FF" w:rsidR="00A026F0" w:rsidRPr="003861C2" w:rsidRDefault="00A026F0" w:rsidP="00942678">
      <w:pPr>
        <w:pStyle w:val="FigureTitle"/>
        <w:jc w:val="center"/>
      </w:pPr>
      <w:bookmarkStart w:id="148" w:name="_Toc105161145"/>
      <w:bookmarkStart w:id="149" w:name="_Hlk105160265"/>
      <w:r w:rsidRPr="003861C2">
        <w:t>Figure 5.1</w:t>
      </w:r>
      <w:r>
        <w:t>2</w:t>
      </w:r>
      <w:r w:rsidRPr="003861C2">
        <w:t xml:space="preserve">: The </w:t>
      </w:r>
      <w:r>
        <w:t>chat</w:t>
      </w:r>
      <w:r w:rsidRPr="003861C2">
        <w:t xml:space="preserve"> page</w:t>
      </w:r>
      <w:bookmarkEnd w:id="148"/>
    </w:p>
    <w:p w14:paraId="2BFB813D" w14:textId="6AAFD682" w:rsidR="00A026F0" w:rsidRDefault="00A026F0" w:rsidP="00A026F0">
      <w:pPr>
        <w:pStyle w:val="BodyText"/>
        <w:spacing w:line="360" w:lineRule="auto"/>
      </w:pPr>
      <w:bookmarkStart w:id="150" w:name="_Hlk105160295"/>
      <w:bookmarkEnd w:id="149"/>
      <w:r w:rsidRPr="00B83BE6">
        <w:rPr>
          <w:b/>
          <w:bCs/>
        </w:rPr>
        <w:t>Description</w:t>
      </w:r>
      <w:r w:rsidRPr="00B83BE6">
        <w:t>:</w:t>
      </w:r>
      <w:r>
        <w:t xml:space="preserve"> </w:t>
      </w:r>
      <w:r w:rsidR="006B669B">
        <w:t>This is the chat page, where students may communicate with one another using text messages, photos, videos, and files.</w:t>
      </w:r>
    </w:p>
    <w:bookmarkEnd w:id="150"/>
    <w:p w14:paraId="76C53109" w14:textId="77777777" w:rsidR="000B766B" w:rsidRDefault="000B766B" w:rsidP="00A026F0">
      <w:pPr>
        <w:pStyle w:val="BodyText"/>
        <w:spacing w:line="360" w:lineRule="auto"/>
      </w:pPr>
    </w:p>
    <w:p w14:paraId="376F67DE" w14:textId="1DB5FE9F" w:rsidR="00A026F0" w:rsidRDefault="00DE3603" w:rsidP="00DE3603">
      <w:pPr>
        <w:pStyle w:val="Heading4"/>
      </w:pPr>
      <w:bookmarkStart w:id="151" w:name="_Toc105161338"/>
      <w:r>
        <w:lastRenderedPageBreak/>
        <w:t>Admin Page</w:t>
      </w:r>
      <w:bookmarkEnd w:id="151"/>
    </w:p>
    <w:p w14:paraId="69F5CE36" w14:textId="4BCED4E7" w:rsidR="000B766B" w:rsidRDefault="000B766B" w:rsidP="000B766B">
      <w:pPr>
        <w:pStyle w:val="BodyText"/>
      </w:pPr>
      <w:r>
        <w:rPr>
          <w:noProof/>
        </w:rPr>
        <w:drawing>
          <wp:inline distT="0" distB="0" distL="0" distR="0" wp14:anchorId="5BDF585E" wp14:editId="0992C7E4">
            <wp:extent cx="5201920" cy="2924175"/>
            <wp:effectExtent l="95250" t="95250" r="7493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1920" cy="2924175"/>
                    </a:xfrm>
                    <a:prstGeom prst="rect">
                      <a:avLst/>
                    </a:prstGeom>
                    <a:noFill/>
                    <a:ln>
                      <a:noFill/>
                    </a:ln>
                    <a:effectLst>
                      <a:outerShdw blurRad="63500" sx="101000" sy="101000" algn="ctr" rotWithShape="0">
                        <a:prstClr val="black">
                          <a:alpha val="25000"/>
                        </a:prstClr>
                      </a:outerShdw>
                    </a:effectLst>
                  </pic:spPr>
                </pic:pic>
              </a:graphicData>
            </a:graphic>
          </wp:inline>
        </w:drawing>
      </w:r>
    </w:p>
    <w:p w14:paraId="58CA79CF" w14:textId="26D8F287" w:rsidR="000B766B" w:rsidRDefault="000B766B" w:rsidP="0099212D">
      <w:pPr>
        <w:pStyle w:val="FigureTitle"/>
        <w:jc w:val="center"/>
      </w:pPr>
      <w:bookmarkStart w:id="152" w:name="_Toc105161146"/>
      <w:r w:rsidRPr="000B766B">
        <w:t>Figure 5.1</w:t>
      </w:r>
      <w:r>
        <w:t>3</w:t>
      </w:r>
      <w:r w:rsidRPr="000B766B">
        <w:t xml:space="preserve">: The </w:t>
      </w:r>
      <w:r>
        <w:t>Admin</w:t>
      </w:r>
      <w:r w:rsidRPr="000B766B">
        <w:t xml:space="preserve"> page</w:t>
      </w:r>
      <w:bookmarkEnd w:id="152"/>
    </w:p>
    <w:p w14:paraId="6BDCF943" w14:textId="745C33AA" w:rsidR="000B766B" w:rsidRPr="000B766B" w:rsidRDefault="000B766B" w:rsidP="000B766B">
      <w:pPr>
        <w:pStyle w:val="BodyText"/>
      </w:pPr>
      <w:r w:rsidRPr="000B766B">
        <w:rPr>
          <w:b/>
          <w:bCs/>
        </w:rPr>
        <w:t>Description</w:t>
      </w:r>
      <w:r w:rsidRPr="000B766B">
        <w:t xml:space="preserve">: This is the </w:t>
      </w:r>
      <w:r w:rsidR="00936E58">
        <w:t>admin</w:t>
      </w:r>
      <w:r w:rsidRPr="000B766B">
        <w:t xml:space="preserve"> page, </w:t>
      </w:r>
      <w:r w:rsidR="00936E58">
        <w:t>where admin can manage the website and have full control of the user accounts and posts.</w:t>
      </w:r>
    </w:p>
    <w:p w14:paraId="04E11CDF" w14:textId="77777777" w:rsidR="001C4AF7" w:rsidRDefault="001C4AF7" w:rsidP="00F567D5">
      <w:pPr>
        <w:pStyle w:val="Heading1"/>
      </w:pPr>
      <w:r>
        <w:lastRenderedPageBreak/>
        <w:br/>
      </w:r>
      <w:bookmarkStart w:id="153" w:name="_Toc105161339"/>
      <w:r>
        <w:t>OBSERVE AND EVALUATE</w:t>
      </w:r>
      <w:bookmarkEnd w:id="153"/>
    </w:p>
    <w:p w14:paraId="03C83CE7" w14:textId="5641ABA6" w:rsidR="006A3407" w:rsidRDefault="00E40DFF" w:rsidP="00F567D5">
      <w:pPr>
        <w:pStyle w:val="BodyText"/>
        <w:spacing w:line="360" w:lineRule="auto"/>
      </w:pPr>
      <w:r>
        <w:t>We'll discuss testing in our project and demonstrate how we implemented testing and validation techniques on our website in this chapter.</w:t>
      </w:r>
    </w:p>
    <w:p w14:paraId="3E2D6411" w14:textId="56A63B4C" w:rsidR="005E754C" w:rsidRDefault="005E754C" w:rsidP="00F567D5">
      <w:pPr>
        <w:pStyle w:val="BodyText"/>
        <w:spacing w:line="360" w:lineRule="auto"/>
      </w:pPr>
      <w:r>
        <w:rPr>
          <w:b/>
          <w:bCs/>
        </w:rPr>
        <w:t xml:space="preserve">Software testing </w:t>
      </w:r>
      <w:r w:rsidRPr="005E754C">
        <w:t>is the assurance that software or an application is bug-free, satisfies technical requirements as led by design and development, and meets user needs effectively and efficiently.</w:t>
      </w:r>
    </w:p>
    <w:p w14:paraId="423DC40D" w14:textId="5E787843" w:rsidR="00A44737" w:rsidRDefault="00787D8B" w:rsidP="00F567D5">
      <w:pPr>
        <w:pStyle w:val="BodyText"/>
        <w:spacing w:line="360" w:lineRule="auto"/>
      </w:pPr>
      <w:r>
        <w:t>The objective of software testing is to uncover ways to improve the efficiency, accuracy, and usefulness of a product. and to evaluate a software program's or application's specification, functionality, and performance. Software testing isn't only about detecting flaws in current software it's also about making it better.</w:t>
      </w:r>
      <w:r w:rsidR="00F503CD" w:rsidRPr="00F503CD">
        <w:t xml:space="preserve"> (Gupta, 2021)</w:t>
      </w:r>
    </w:p>
    <w:p w14:paraId="7352C18E" w14:textId="797CCDCA" w:rsidR="00F567D5" w:rsidRDefault="001300BC" w:rsidP="0073582F">
      <w:pPr>
        <w:pStyle w:val="Heading2"/>
      </w:pPr>
      <w:bookmarkStart w:id="154" w:name="_Toc105161340"/>
      <w:r>
        <w:t xml:space="preserve">steps </w:t>
      </w:r>
      <w:r w:rsidR="0073582F">
        <w:t>for</w:t>
      </w:r>
      <w:r>
        <w:t> software testing:</w:t>
      </w:r>
      <w:bookmarkEnd w:id="154"/>
    </w:p>
    <w:p w14:paraId="3099AB64" w14:textId="6B2214A0" w:rsidR="00F567D5" w:rsidRDefault="001300BC" w:rsidP="00C42380">
      <w:pPr>
        <w:pStyle w:val="BodyText"/>
        <w:numPr>
          <w:ilvl w:val="0"/>
          <w:numId w:val="39"/>
        </w:numPr>
        <w:spacing w:line="360" w:lineRule="auto"/>
      </w:pPr>
      <w:r w:rsidRPr="001300BC">
        <w:rPr>
          <w:b/>
          <w:bCs/>
        </w:rPr>
        <w:t>Verification</w:t>
      </w:r>
      <w:r>
        <w:t>: is a series of actions that ensure that software performs a certain function correctly.</w:t>
      </w:r>
    </w:p>
    <w:p w14:paraId="4350CD08" w14:textId="248B1642" w:rsidR="00F567D5" w:rsidRDefault="00F567D5" w:rsidP="00C42380">
      <w:pPr>
        <w:pStyle w:val="BodyText"/>
        <w:numPr>
          <w:ilvl w:val="0"/>
          <w:numId w:val="39"/>
        </w:numPr>
        <w:spacing w:line="360" w:lineRule="auto"/>
      </w:pPr>
      <w:r w:rsidRPr="001300BC">
        <w:rPr>
          <w:b/>
          <w:bCs/>
        </w:rPr>
        <w:t>Validation</w:t>
      </w:r>
      <w:r>
        <w:t xml:space="preserve">: </w:t>
      </w:r>
      <w:r w:rsidR="001300BC">
        <w:t xml:space="preserve"> refers to a series of actions that ensure that the software that has been developed can be traced back to client requirements.</w:t>
      </w:r>
    </w:p>
    <w:p w14:paraId="0DD67F14" w14:textId="12D67D43" w:rsidR="00F567D5" w:rsidRDefault="00F567D5" w:rsidP="00E231E3">
      <w:pPr>
        <w:pStyle w:val="BodyText"/>
        <w:spacing w:line="360" w:lineRule="auto"/>
      </w:pPr>
      <w:r>
        <w:t xml:space="preserve">Verification: </w:t>
      </w:r>
      <w:r w:rsidR="00A46B2A" w:rsidRPr="00A46B2A">
        <w:t>"Are we developing the product correctly?"</w:t>
      </w:r>
    </w:p>
    <w:p w14:paraId="4EAA7D4D" w14:textId="1228D07C" w:rsidR="00F567D5" w:rsidRDefault="00741633" w:rsidP="00E231E3">
      <w:pPr>
        <w:pStyle w:val="BodyText"/>
        <w:spacing w:line="360" w:lineRule="auto"/>
      </w:pPr>
      <w:r>
        <w:t>Validation: "Are we developing a suitable product?"</w:t>
      </w:r>
    </w:p>
    <w:p w14:paraId="42D2E63C" w14:textId="2FD766B0" w:rsidR="00E231E3" w:rsidRDefault="00E231E3" w:rsidP="00E231E3">
      <w:pPr>
        <w:pStyle w:val="BodyText"/>
        <w:spacing w:line="360" w:lineRule="auto"/>
      </w:pPr>
    </w:p>
    <w:p w14:paraId="758B2E13" w14:textId="77737B52" w:rsidR="00E231E3" w:rsidRDefault="00E231E3" w:rsidP="00E231E3">
      <w:pPr>
        <w:pStyle w:val="BodyText"/>
        <w:spacing w:line="360" w:lineRule="auto"/>
      </w:pPr>
    </w:p>
    <w:p w14:paraId="244EF2B3" w14:textId="77777777" w:rsidR="00E231E3" w:rsidRDefault="00E231E3" w:rsidP="00E231E3">
      <w:pPr>
        <w:pStyle w:val="BodyText"/>
        <w:spacing w:line="360" w:lineRule="auto"/>
      </w:pPr>
    </w:p>
    <w:p w14:paraId="0E32DC3B" w14:textId="410BBB94" w:rsidR="00E231E3" w:rsidRDefault="00F621E7" w:rsidP="009854BA">
      <w:pPr>
        <w:pStyle w:val="Heading2"/>
      </w:pPr>
      <w:bookmarkStart w:id="155" w:name="_Toc105161341"/>
      <w:r>
        <w:lastRenderedPageBreak/>
        <w:t>T</w:t>
      </w:r>
      <w:r w:rsidR="00E231E3">
        <w:t>ypes of software testing</w:t>
      </w:r>
      <w:r>
        <w:t>:</w:t>
      </w:r>
      <w:bookmarkEnd w:id="155"/>
    </w:p>
    <w:p w14:paraId="7156D234" w14:textId="28CBD86E" w:rsidR="00E231E3" w:rsidRDefault="00E231E3" w:rsidP="00C42380">
      <w:pPr>
        <w:pStyle w:val="BodyText"/>
        <w:numPr>
          <w:ilvl w:val="0"/>
          <w:numId w:val="38"/>
        </w:numPr>
        <w:spacing w:line="360" w:lineRule="auto"/>
      </w:pPr>
      <w:r w:rsidRPr="00E231E3">
        <w:rPr>
          <w:b/>
          <w:bCs/>
        </w:rPr>
        <w:t>Manual Testing</w:t>
      </w:r>
      <w:r>
        <w:t>: Manual testing is where the tester takes on the role of an end-user. There are different stages for manual testing such as integration, system testing, and user acceptance testing.</w:t>
      </w:r>
    </w:p>
    <w:p w14:paraId="0A5BDF7B" w14:textId="1AA2E95B" w:rsidR="00A44737" w:rsidRDefault="00E231E3" w:rsidP="00300B86">
      <w:pPr>
        <w:pStyle w:val="BodyText"/>
        <w:numPr>
          <w:ilvl w:val="0"/>
          <w:numId w:val="37"/>
        </w:numPr>
        <w:spacing w:line="360" w:lineRule="auto"/>
      </w:pPr>
      <w:r w:rsidRPr="00E231E3">
        <w:rPr>
          <w:b/>
          <w:bCs/>
        </w:rPr>
        <w:t>Automation Testing</w:t>
      </w:r>
      <w:r>
        <w:t xml:space="preserve">: </w:t>
      </w:r>
      <w:r w:rsidR="007452F2">
        <w:t>Automation Testing is used to re-run the test scenarios that were performed manually, quickly, and repeatedly.</w:t>
      </w:r>
    </w:p>
    <w:p w14:paraId="3B3CB4CA" w14:textId="6BBF8A1F" w:rsidR="00E23A0F" w:rsidRDefault="00E23A0F" w:rsidP="00E23A0F">
      <w:pPr>
        <w:pStyle w:val="Heading2"/>
      </w:pPr>
      <w:bookmarkStart w:id="156" w:name="_Toc105161342"/>
      <w:r>
        <w:t>Techniques of Software Testing</w:t>
      </w:r>
      <w:r w:rsidR="00300B86">
        <w:t>:</w:t>
      </w:r>
      <w:bookmarkEnd w:id="156"/>
    </w:p>
    <w:p w14:paraId="7DCA8BB0" w14:textId="0E98FDFC" w:rsidR="00E23A0F" w:rsidRDefault="00E23A0F" w:rsidP="00E23A0F">
      <w:pPr>
        <w:pStyle w:val="BodyText"/>
        <w:numPr>
          <w:ilvl w:val="0"/>
          <w:numId w:val="37"/>
        </w:numPr>
      </w:pPr>
      <w:r w:rsidRPr="00E23A0F">
        <w:rPr>
          <w:b/>
          <w:bCs/>
        </w:rPr>
        <w:t>Black Box Testing</w:t>
      </w:r>
      <w: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5E5DE62E" w14:textId="53DDB8C9" w:rsidR="00E23A0F" w:rsidRDefault="00E23A0F" w:rsidP="00E23A0F">
      <w:pPr>
        <w:pStyle w:val="BodyText"/>
        <w:numPr>
          <w:ilvl w:val="0"/>
          <w:numId w:val="37"/>
        </w:numPr>
      </w:pPr>
      <w:r w:rsidRPr="00E23A0F">
        <w:rPr>
          <w:b/>
          <w:bCs/>
        </w:rPr>
        <w:t>White</w:t>
      </w:r>
      <w:r w:rsidR="00433E4B">
        <w:rPr>
          <w:b/>
          <w:bCs/>
        </w:rPr>
        <w:t xml:space="preserve"> </w:t>
      </w:r>
      <w:r w:rsidRPr="00E23A0F">
        <w:rPr>
          <w:b/>
          <w:bCs/>
        </w:rPr>
        <w:t>Box Testing</w:t>
      </w:r>
      <w: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3B1C7391" w14:textId="41BD3FBD" w:rsidR="00433E4B" w:rsidRDefault="00433E4B" w:rsidP="00433E4B">
      <w:pPr>
        <w:pStyle w:val="BodyText"/>
        <w:numPr>
          <w:ilvl w:val="0"/>
          <w:numId w:val="37"/>
        </w:numPr>
      </w:pPr>
      <w:r w:rsidRPr="00433E4B">
        <w:rPr>
          <w:b/>
          <w:bCs/>
        </w:rPr>
        <w:t>Grey box Testing</w:t>
      </w:r>
      <w:r>
        <w:t xml:space="preserve">: </w:t>
      </w:r>
      <w:r w:rsidR="004C273A">
        <w:t xml:space="preserve">a </w:t>
      </w:r>
      <w:r>
        <w:t>combination of both White Box and Black Box Testing.</w:t>
      </w:r>
    </w:p>
    <w:p w14:paraId="6A1114A0" w14:textId="2C51381C" w:rsidR="00A44737" w:rsidRDefault="00A44737" w:rsidP="00D95EF7">
      <w:pPr>
        <w:pStyle w:val="BodyText"/>
        <w:spacing w:line="360" w:lineRule="auto"/>
      </w:pPr>
    </w:p>
    <w:p w14:paraId="42E26463" w14:textId="0231F81F" w:rsidR="00A44737" w:rsidRDefault="00A44737" w:rsidP="00D95EF7">
      <w:pPr>
        <w:pStyle w:val="BodyText"/>
        <w:spacing w:line="360" w:lineRule="auto"/>
      </w:pPr>
    </w:p>
    <w:p w14:paraId="52085BAF" w14:textId="25B218AD" w:rsidR="00A44737" w:rsidRDefault="00A44737" w:rsidP="00D95EF7">
      <w:pPr>
        <w:pStyle w:val="BodyText"/>
        <w:spacing w:line="360" w:lineRule="auto"/>
      </w:pPr>
    </w:p>
    <w:p w14:paraId="3C6975FF" w14:textId="34E0869D" w:rsidR="00A44737" w:rsidRDefault="00A44737" w:rsidP="00D95EF7">
      <w:pPr>
        <w:pStyle w:val="BodyText"/>
        <w:spacing w:line="360" w:lineRule="auto"/>
      </w:pPr>
    </w:p>
    <w:p w14:paraId="2498F9BF" w14:textId="4EB24743" w:rsidR="00A44737" w:rsidRDefault="007810C3" w:rsidP="007810C3">
      <w:pPr>
        <w:pStyle w:val="BodyText"/>
        <w:spacing w:line="360" w:lineRule="auto"/>
        <w:jc w:val="center"/>
      </w:pPr>
      <w:r>
        <w:rPr>
          <w:noProof/>
        </w:rPr>
        <w:lastRenderedPageBreak/>
        <w:drawing>
          <wp:inline distT="0" distB="0" distL="0" distR="0" wp14:anchorId="20473EA8" wp14:editId="23732824">
            <wp:extent cx="5206365" cy="558863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206365" cy="5588635"/>
                    </a:xfrm>
                    <a:prstGeom prst="rect">
                      <a:avLst/>
                    </a:prstGeom>
                  </pic:spPr>
                </pic:pic>
              </a:graphicData>
            </a:graphic>
          </wp:inline>
        </w:drawing>
      </w:r>
    </w:p>
    <w:p w14:paraId="2ABFF3ED" w14:textId="3BEA07CB" w:rsidR="007810C3" w:rsidRPr="00942678" w:rsidRDefault="007810C3" w:rsidP="00942678">
      <w:pPr>
        <w:pStyle w:val="FigureTitle"/>
        <w:jc w:val="center"/>
      </w:pPr>
      <w:bookmarkStart w:id="157" w:name="_Toc105161147"/>
      <w:r w:rsidRPr="00942678">
        <w:t xml:space="preserve">Figure 6.1: </w:t>
      </w:r>
      <w:r w:rsidR="000569DA" w:rsidRPr="00942678">
        <w:t>Software Testing Types</w:t>
      </w:r>
      <w:bookmarkEnd w:id="157"/>
    </w:p>
    <w:p w14:paraId="2864C582" w14:textId="3A1B2445" w:rsidR="007810C3" w:rsidRDefault="007810C3" w:rsidP="00E547F2">
      <w:pPr>
        <w:pStyle w:val="BodyText"/>
        <w:spacing w:line="360" w:lineRule="auto"/>
      </w:pPr>
    </w:p>
    <w:p w14:paraId="3E4B4907" w14:textId="693D62D7" w:rsidR="00E547F2" w:rsidRDefault="00E547F2" w:rsidP="00E547F2">
      <w:pPr>
        <w:pStyle w:val="BodyText"/>
        <w:spacing w:line="360" w:lineRule="auto"/>
      </w:pPr>
    </w:p>
    <w:p w14:paraId="7305AF04" w14:textId="3C180F49" w:rsidR="00E547F2" w:rsidRDefault="00E547F2" w:rsidP="00E547F2">
      <w:pPr>
        <w:pStyle w:val="BodyText"/>
        <w:spacing w:line="360" w:lineRule="auto"/>
      </w:pPr>
    </w:p>
    <w:p w14:paraId="076BF90F" w14:textId="245FF1A2" w:rsidR="00DA2891" w:rsidRDefault="003E3F75" w:rsidP="003E3F75">
      <w:pPr>
        <w:pStyle w:val="Heading2"/>
      </w:pPr>
      <w:bookmarkStart w:id="158" w:name="_Toc105161343"/>
      <w:r>
        <w:lastRenderedPageBreak/>
        <w:t>Black Box Tests</w:t>
      </w:r>
      <w:bookmarkEnd w:id="158"/>
    </w:p>
    <w:p w14:paraId="0FC59B90" w14:textId="1B3D8362" w:rsidR="000C2D54" w:rsidRPr="000C2D54" w:rsidRDefault="000C2D54" w:rsidP="000C2D54">
      <w:pPr>
        <w:pStyle w:val="BodyText"/>
      </w:pPr>
      <w:r>
        <w:t>In the following tables, we represent tests that were performed using the black box technique.</w:t>
      </w:r>
    </w:p>
    <w:p w14:paraId="6A92EB45" w14:textId="7C4BB3AC" w:rsidR="00B67964" w:rsidRDefault="00DA2891" w:rsidP="003E3F75">
      <w:pPr>
        <w:pStyle w:val="Heading3"/>
      </w:pPr>
      <w:bookmarkStart w:id="159" w:name="_Toc105161344"/>
      <w:bookmarkStart w:id="160" w:name="_Hlk103632084"/>
      <w:r>
        <w:t>Login Page Testing</w:t>
      </w:r>
      <w:bookmarkEnd w:id="159"/>
    </w:p>
    <w:p w14:paraId="7F38C01F" w14:textId="77777777" w:rsidR="003E3F75" w:rsidRPr="003E3F75" w:rsidRDefault="003E3F75" w:rsidP="003E3F75">
      <w:pPr>
        <w:pStyle w:val="BodyText"/>
      </w:pPr>
    </w:p>
    <w:p w14:paraId="7A186D6C" w14:textId="218919EB" w:rsidR="00B67964" w:rsidRPr="00B67964" w:rsidRDefault="00B67964" w:rsidP="00AD2D3C">
      <w:pPr>
        <w:pStyle w:val="TableTitle"/>
      </w:pPr>
      <w:bookmarkStart w:id="161" w:name="_Toc105161157"/>
      <w:r w:rsidRPr="00B67964">
        <w:t>Table 6.1: Login test cases</w:t>
      </w:r>
      <w:bookmarkEnd w:id="161"/>
    </w:p>
    <w:tbl>
      <w:tblPr>
        <w:tblStyle w:val="GridTable1Light"/>
        <w:tblW w:w="9080" w:type="dxa"/>
        <w:tblLook w:val="04A0" w:firstRow="1" w:lastRow="0" w:firstColumn="1" w:lastColumn="0" w:noHBand="0" w:noVBand="1"/>
      </w:tblPr>
      <w:tblGrid>
        <w:gridCol w:w="766"/>
        <w:gridCol w:w="1547"/>
        <w:gridCol w:w="2523"/>
        <w:gridCol w:w="1572"/>
        <w:gridCol w:w="1530"/>
        <w:gridCol w:w="1142"/>
      </w:tblGrid>
      <w:tr w:rsidR="00557C3F" w14:paraId="3A0CF88A" w14:textId="77777777" w:rsidTr="00174964">
        <w:trPr>
          <w:cnfStyle w:val="100000000000" w:firstRow="1" w:lastRow="0" w:firstColumn="0" w:lastColumn="0" w:oddVBand="0" w:evenVBand="0" w:oddHBand="0"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766" w:type="dxa"/>
          </w:tcPr>
          <w:bookmarkEnd w:id="160"/>
          <w:p w14:paraId="6AEB8322" w14:textId="4B39484A" w:rsidR="00E547F2" w:rsidRDefault="00E547F2" w:rsidP="004E2AE1">
            <w:pPr>
              <w:pStyle w:val="BodyText"/>
              <w:spacing w:line="360" w:lineRule="auto"/>
            </w:pPr>
            <w:r>
              <w:t>Test Case #</w:t>
            </w:r>
          </w:p>
        </w:tc>
        <w:tc>
          <w:tcPr>
            <w:tcW w:w="1547" w:type="dxa"/>
          </w:tcPr>
          <w:p w14:paraId="68129E2B" w14:textId="1F5B5366" w:rsidR="00E547F2" w:rsidRPr="00E547F2" w:rsidRDefault="00E547F2" w:rsidP="004E2AE1">
            <w:pPr>
              <w:pStyle w:val="BodyText"/>
              <w:spacing w:line="360" w:lineRule="auto"/>
              <w:jc w:val="left"/>
              <w:cnfStyle w:val="100000000000" w:firstRow="1" w:lastRow="0" w:firstColumn="0" w:lastColumn="0" w:oddVBand="0" w:evenVBand="0" w:oddHBand="0" w:evenHBand="0" w:firstRowFirstColumn="0" w:firstRowLastColumn="0" w:lastRowFirstColumn="0" w:lastRowLastColumn="0"/>
              <w:rPr>
                <w:b w:val="0"/>
              </w:rPr>
            </w:pPr>
            <w:r>
              <w:t>Test Case Description</w:t>
            </w:r>
          </w:p>
        </w:tc>
        <w:tc>
          <w:tcPr>
            <w:tcW w:w="2523" w:type="dxa"/>
          </w:tcPr>
          <w:p w14:paraId="2D4ACA56" w14:textId="1795317E"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Test Data</w:t>
            </w:r>
          </w:p>
        </w:tc>
        <w:tc>
          <w:tcPr>
            <w:tcW w:w="1572" w:type="dxa"/>
          </w:tcPr>
          <w:p w14:paraId="2941229B" w14:textId="64073E38"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Expected Results</w:t>
            </w:r>
          </w:p>
        </w:tc>
        <w:tc>
          <w:tcPr>
            <w:tcW w:w="1530" w:type="dxa"/>
          </w:tcPr>
          <w:p w14:paraId="42D95439" w14:textId="6E3E5CE3"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Actual Result</w:t>
            </w:r>
          </w:p>
        </w:tc>
        <w:tc>
          <w:tcPr>
            <w:tcW w:w="1142" w:type="dxa"/>
          </w:tcPr>
          <w:p w14:paraId="2680E63A" w14:textId="61449879" w:rsidR="00E547F2" w:rsidRDefault="004E2AE1" w:rsidP="004E2AE1">
            <w:pPr>
              <w:pStyle w:val="BodyText"/>
              <w:spacing w:line="360" w:lineRule="auto"/>
              <w:cnfStyle w:val="100000000000" w:firstRow="1" w:lastRow="0" w:firstColumn="0" w:lastColumn="0" w:oddVBand="0" w:evenVBand="0" w:oddHBand="0" w:evenHBand="0" w:firstRowFirstColumn="0" w:firstRowLastColumn="0" w:lastRowFirstColumn="0" w:lastRowLastColumn="0"/>
            </w:pPr>
            <w:r>
              <w:t>Pass/Fail</w:t>
            </w:r>
          </w:p>
        </w:tc>
      </w:tr>
      <w:tr w:rsidR="00557C3F" w14:paraId="42BF50BD" w14:textId="77777777" w:rsidTr="00174964">
        <w:trPr>
          <w:trHeight w:val="2143"/>
        </w:trPr>
        <w:tc>
          <w:tcPr>
            <w:cnfStyle w:val="001000000000" w:firstRow="0" w:lastRow="0" w:firstColumn="1" w:lastColumn="0" w:oddVBand="0" w:evenVBand="0" w:oddHBand="0" w:evenHBand="0" w:firstRowFirstColumn="0" w:firstRowLastColumn="0" w:lastRowFirstColumn="0" w:lastRowLastColumn="0"/>
            <w:tcW w:w="766" w:type="dxa"/>
          </w:tcPr>
          <w:p w14:paraId="1EA7AC30" w14:textId="4FECECC9" w:rsidR="00E547F2" w:rsidRDefault="004E2AE1" w:rsidP="006F012F">
            <w:pPr>
              <w:pStyle w:val="BodyText"/>
              <w:spacing w:line="360" w:lineRule="auto"/>
              <w:jc w:val="center"/>
            </w:pPr>
            <w:r>
              <w:t>1</w:t>
            </w:r>
          </w:p>
        </w:tc>
        <w:tc>
          <w:tcPr>
            <w:tcW w:w="1547" w:type="dxa"/>
          </w:tcPr>
          <w:p w14:paraId="2185700D" w14:textId="1A67C737"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 xml:space="preserve">Check </w:t>
            </w:r>
            <w:r w:rsidR="004C273A">
              <w:t xml:space="preserve">the </w:t>
            </w:r>
            <w:r>
              <w:t xml:space="preserve">response when valid student number and password </w:t>
            </w:r>
            <w:r w:rsidR="004C273A">
              <w:t>are</w:t>
            </w:r>
            <w:r>
              <w:t xml:space="preserve"> entered</w:t>
            </w:r>
          </w:p>
        </w:tc>
        <w:tc>
          <w:tcPr>
            <w:tcW w:w="2523" w:type="dxa"/>
          </w:tcPr>
          <w:p w14:paraId="30203010" w14:textId="77777777" w:rsidR="006F012F" w:rsidRDefault="006F012F"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1728688F" w14:textId="427A355B" w:rsidR="006F012F" w:rsidRDefault="007612E3"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w:t>
            </w:r>
            <w:r w:rsidR="006F012F">
              <w:t>123</w:t>
            </w:r>
          </w:p>
        </w:tc>
        <w:tc>
          <w:tcPr>
            <w:tcW w:w="1572" w:type="dxa"/>
          </w:tcPr>
          <w:p w14:paraId="043FF485" w14:textId="6B687F8E"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Login should be successful</w:t>
            </w:r>
          </w:p>
        </w:tc>
        <w:tc>
          <w:tcPr>
            <w:tcW w:w="1530" w:type="dxa"/>
          </w:tcPr>
          <w:p w14:paraId="24943922" w14:textId="6C830578" w:rsidR="00E547F2" w:rsidRDefault="004E2AE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Login was successful</w:t>
            </w:r>
          </w:p>
        </w:tc>
        <w:tc>
          <w:tcPr>
            <w:tcW w:w="1142" w:type="dxa"/>
          </w:tcPr>
          <w:p w14:paraId="65608446" w14:textId="219BC57F" w:rsidR="00E547F2" w:rsidRDefault="004E2AE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557C3F" w14:paraId="762044BA" w14:textId="77777777" w:rsidTr="00174964">
        <w:trPr>
          <w:trHeight w:val="2340"/>
        </w:trPr>
        <w:tc>
          <w:tcPr>
            <w:cnfStyle w:val="001000000000" w:firstRow="0" w:lastRow="0" w:firstColumn="1" w:lastColumn="0" w:oddVBand="0" w:evenVBand="0" w:oddHBand="0" w:evenHBand="0" w:firstRowFirstColumn="0" w:firstRowLastColumn="0" w:lastRowFirstColumn="0" w:lastRowLastColumn="0"/>
            <w:tcW w:w="766" w:type="dxa"/>
          </w:tcPr>
          <w:p w14:paraId="40893E4C" w14:textId="40862EDD" w:rsidR="00E547F2" w:rsidRDefault="00696E34" w:rsidP="006F012F">
            <w:pPr>
              <w:pStyle w:val="BodyText"/>
              <w:spacing w:line="360" w:lineRule="auto"/>
              <w:jc w:val="center"/>
            </w:pPr>
            <w:r>
              <w:t>2</w:t>
            </w:r>
          </w:p>
        </w:tc>
        <w:tc>
          <w:tcPr>
            <w:tcW w:w="1547" w:type="dxa"/>
          </w:tcPr>
          <w:p w14:paraId="6C27C911" w14:textId="1B84E516" w:rsidR="00E547F2" w:rsidRDefault="00696E34"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valid student number and invalid password are entered</w:t>
            </w:r>
          </w:p>
        </w:tc>
        <w:tc>
          <w:tcPr>
            <w:tcW w:w="2523" w:type="dxa"/>
          </w:tcPr>
          <w:p w14:paraId="3C0CB9C8" w14:textId="77777777" w:rsidR="00696E34"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StdNo:120180612122</w:t>
            </w:r>
          </w:p>
          <w:p w14:paraId="4D597AC0" w14:textId="0434D8F1" w:rsidR="00E547F2" w:rsidRDefault="00696E34" w:rsidP="00696E3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7CC6EF0A" w14:textId="2E1DCF8E" w:rsidR="00E547F2" w:rsidRDefault="00E2028C"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w:t>
            </w:r>
            <w:r w:rsidR="004C7298">
              <w:t xml:space="preserve"> should appear to tell </w:t>
            </w:r>
            <w:r>
              <w:t>the user he entered an invalid information</w:t>
            </w:r>
          </w:p>
        </w:tc>
        <w:tc>
          <w:tcPr>
            <w:tcW w:w="1530" w:type="dxa"/>
          </w:tcPr>
          <w:p w14:paraId="3B3AA302" w14:textId="77777777" w:rsidR="00E547F2" w:rsidRDefault="00DA2891"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F940541" w14:textId="5CCDE2FB" w:rsidR="00DA2891"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w:t>
            </w:r>
            <w:r w:rsidR="00DA2891">
              <w:t>ppeared</w:t>
            </w:r>
          </w:p>
          <w:p w14:paraId="76CD43EC" w14:textId="2C304908" w:rsidR="00557C3F" w:rsidRDefault="00557C3F"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BB3A727" w14:textId="4F20A1B1" w:rsidR="00E547F2" w:rsidRDefault="00DA2891" w:rsidP="006F012F">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3843A6" w14:paraId="6CF8E382"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4EF9914D" w14:textId="48A2E2EE" w:rsidR="003843A6" w:rsidRDefault="003843A6" w:rsidP="003843A6">
            <w:pPr>
              <w:pStyle w:val="BodyText"/>
              <w:spacing w:line="360" w:lineRule="auto"/>
              <w:jc w:val="center"/>
            </w:pPr>
            <w:r>
              <w:lastRenderedPageBreak/>
              <w:t>3</w:t>
            </w:r>
          </w:p>
        </w:tc>
        <w:tc>
          <w:tcPr>
            <w:tcW w:w="1547" w:type="dxa"/>
          </w:tcPr>
          <w:p w14:paraId="57480905" w14:textId="182E9CA3" w:rsidR="003843A6" w:rsidRDefault="003843A6" w:rsidP="00B67964">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invalid student number and invalid password are entered</w:t>
            </w:r>
          </w:p>
        </w:tc>
        <w:tc>
          <w:tcPr>
            <w:tcW w:w="2523" w:type="dxa"/>
          </w:tcPr>
          <w:p w14:paraId="5894CF6A" w14:textId="637178DC"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StdNo:120180612</w:t>
            </w:r>
          </w:p>
          <w:p w14:paraId="018EDAB0" w14:textId="5FE5FE55"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 admin123</w:t>
            </w:r>
          </w:p>
        </w:tc>
        <w:tc>
          <w:tcPr>
            <w:tcW w:w="1572" w:type="dxa"/>
          </w:tcPr>
          <w:p w14:paraId="60684B8E" w14:textId="1251AC20"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he entered an invalid information</w:t>
            </w:r>
          </w:p>
        </w:tc>
        <w:tc>
          <w:tcPr>
            <w:tcW w:w="1530" w:type="dxa"/>
          </w:tcPr>
          <w:p w14:paraId="43DF5B63"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6AC1AC5F" w14:textId="77777777"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1C277A94" w14:textId="22FE9653" w:rsidR="003843A6" w:rsidRDefault="003843A6"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3196459A" w14:textId="5ED1078E" w:rsidR="003843A6" w:rsidRDefault="003843A6" w:rsidP="003843A6">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r w:rsidR="00C60472" w14:paraId="1E2342B4" w14:textId="77777777" w:rsidTr="00174964">
        <w:trPr>
          <w:trHeight w:val="3382"/>
        </w:trPr>
        <w:tc>
          <w:tcPr>
            <w:cnfStyle w:val="001000000000" w:firstRow="0" w:lastRow="0" w:firstColumn="1" w:lastColumn="0" w:oddVBand="0" w:evenVBand="0" w:oddHBand="0" w:evenHBand="0" w:firstRowFirstColumn="0" w:firstRowLastColumn="0" w:lastRowFirstColumn="0" w:lastRowLastColumn="0"/>
            <w:tcW w:w="766" w:type="dxa"/>
          </w:tcPr>
          <w:p w14:paraId="3F6AFECB" w14:textId="782D9FC0" w:rsidR="00C60472" w:rsidRDefault="00C60472" w:rsidP="00C60472">
            <w:pPr>
              <w:pStyle w:val="BodyText"/>
              <w:spacing w:line="360" w:lineRule="auto"/>
              <w:jc w:val="center"/>
            </w:pPr>
            <w:r>
              <w:t>4</w:t>
            </w:r>
          </w:p>
        </w:tc>
        <w:tc>
          <w:tcPr>
            <w:tcW w:w="1547" w:type="dxa"/>
          </w:tcPr>
          <w:p w14:paraId="06BD861F" w14:textId="151FD2DD"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Check the response when no information is entered</w:t>
            </w:r>
          </w:p>
        </w:tc>
        <w:tc>
          <w:tcPr>
            <w:tcW w:w="2523" w:type="dxa"/>
          </w:tcPr>
          <w:p w14:paraId="792848FA" w14:textId="10EEBB7C" w:rsidR="00C60472" w:rsidRDefault="00C60472" w:rsidP="00815F50">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rsidRPr="00815F50">
              <w:t>StdNo</w:t>
            </w:r>
            <w:r>
              <w:t>:</w:t>
            </w:r>
          </w:p>
          <w:p w14:paraId="2FCEF49B" w14:textId="646B083F"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Password:</w:t>
            </w:r>
          </w:p>
        </w:tc>
        <w:tc>
          <w:tcPr>
            <w:tcW w:w="1572" w:type="dxa"/>
          </w:tcPr>
          <w:p w14:paraId="318AB1A1" w14:textId="665095A0"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Popup should appear to tell the user to enter his information</w:t>
            </w:r>
          </w:p>
        </w:tc>
        <w:tc>
          <w:tcPr>
            <w:tcW w:w="1530" w:type="dxa"/>
          </w:tcPr>
          <w:p w14:paraId="096A86A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Popup</w:t>
            </w:r>
          </w:p>
          <w:p w14:paraId="56BDA96F" w14:textId="77777777"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Appeared</w:t>
            </w:r>
          </w:p>
          <w:p w14:paraId="30CD46BB" w14:textId="4519FA90" w:rsidR="00C60472" w:rsidRDefault="00C60472" w:rsidP="00B67964">
            <w:pPr>
              <w:pStyle w:val="BodyText"/>
              <w:spacing w:line="276" w:lineRule="auto"/>
              <w:jc w:val="left"/>
              <w:cnfStyle w:val="000000000000" w:firstRow="0" w:lastRow="0" w:firstColumn="0" w:lastColumn="0" w:oddVBand="0" w:evenVBand="0" w:oddHBand="0" w:evenHBand="0" w:firstRowFirstColumn="0" w:firstRowLastColumn="0" w:lastRowFirstColumn="0" w:lastRowLastColumn="0"/>
            </w:pPr>
            <w:r>
              <w:t>And the login was unsuccessful</w:t>
            </w:r>
          </w:p>
        </w:tc>
        <w:tc>
          <w:tcPr>
            <w:tcW w:w="1142" w:type="dxa"/>
          </w:tcPr>
          <w:p w14:paraId="4E1F3439" w14:textId="132119F2" w:rsidR="00C60472" w:rsidRDefault="00C60472" w:rsidP="00C60472">
            <w:pPr>
              <w:pStyle w:val="BodyText"/>
              <w:spacing w:line="360" w:lineRule="auto"/>
              <w:jc w:val="left"/>
              <w:cnfStyle w:val="000000000000" w:firstRow="0" w:lastRow="0" w:firstColumn="0" w:lastColumn="0" w:oddVBand="0" w:evenVBand="0" w:oddHBand="0" w:evenHBand="0" w:firstRowFirstColumn="0" w:firstRowLastColumn="0" w:lastRowFirstColumn="0" w:lastRowLastColumn="0"/>
            </w:pPr>
            <w:r>
              <w:t>Pass</w:t>
            </w:r>
          </w:p>
        </w:tc>
      </w:tr>
    </w:tbl>
    <w:p w14:paraId="12A4B871" w14:textId="7CCE3CC9" w:rsidR="00DF162A" w:rsidRDefault="00DF162A" w:rsidP="00E547F2">
      <w:pPr>
        <w:pStyle w:val="BodyText"/>
        <w:spacing w:line="360" w:lineRule="auto"/>
      </w:pPr>
    </w:p>
    <w:p w14:paraId="0EFEEA53" w14:textId="1B9A032C" w:rsidR="003E3F75" w:rsidRDefault="003E3F75" w:rsidP="00E547F2">
      <w:pPr>
        <w:pStyle w:val="BodyText"/>
        <w:spacing w:line="360" w:lineRule="auto"/>
      </w:pPr>
    </w:p>
    <w:p w14:paraId="7E787F01" w14:textId="734B951A" w:rsidR="003E3F75" w:rsidRDefault="003E3F75" w:rsidP="00E547F2">
      <w:pPr>
        <w:pStyle w:val="BodyText"/>
        <w:spacing w:line="360" w:lineRule="auto"/>
      </w:pPr>
    </w:p>
    <w:p w14:paraId="35A3FC62" w14:textId="631AF4FE" w:rsidR="003E3F75" w:rsidRDefault="003E3F75" w:rsidP="00E547F2">
      <w:pPr>
        <w:pStyle w:val="BodyText"/>
        <w:spacing w:line="360" w:lineRule="auto"/>
      </w:pPr>
    </w:p>
    <w:p w14:paraId="1C35A4D1" w14:textId="1F79979B" w:rsidR="003E3F75" w:rsidRDefault="003E3F75" w:rsidP="00E547F2">
      <w:pPr>
        <w:pStyle w:val="BodyText"/>
        <w:spacing w:line="360" w:lineRule="auto"/>
      </w:pPr>
    </w:p>
    <w:p w14:paraId="16B9E82F" w14:textId="3C3D747C" w:rsidR="003E3F75" w:rsidRDefault="003E3F75" w:rsidP="00E547F2">
      <w:pPr>
        <w:pStyle w:val="BodyText"/>
        <w:spacing w:line="360" w:lineRule="auto"/>
      </w:pPr>
    </w:p>
    <w:p w14:paraId="1CAA9968" w14:textId="77777777" w:rsidR="003E3F75" w:rsidRDefault="003E3F75" w:rsidP="00E547F2">
      <w:pPr>
        <w:pStyle w:val="BodyText"/>
        <w:spacing w:line="360" w:lineRule="auto"/>
      </w:pPr>
    </w:p>
    <w:p w14:paraId="371F9C00" w14:textId="00089C26" w:rsidR="00B67964" w:rsidRPr="00B67964" w:rsidRDefault="00B67964" w:rsidP="00B67964">
      <w:pPr>
        <w:pStyle w:val="BodyText"/>
      </w:pPr>
    </w:p>
    <w:p w14:paraId="2B6B19E2" w14:textId="77777777" w:rsidR="00655819" w:rsidRDefault="00655819" w:rsidP="00DC4CE8">
      <w:pPr>
        <w:pStyle w:val="Heading1"/>
      </w:pPr>
      <w:r>
        <w:lastRenderedPageBreak/>
        <w:br/>
      </w:r>
      <w:bookmarkStart w:id="162" w:name="_Toc94564703"/>
      <w:bookmarkStart w:id="163" w:name="_Toc105161345"/>
      <w:r>
        <w:t>CONCLUSION</w:t>
      </w:r>
      <w:bookmarkEnd w:id="162"/>
      <w:bookmarkEnd w:id="163"/>
    </w:p>
    <w:p w14:paraId="0597A173" w14:textId="76118692" w:rsidR="006333F1" w:rsidRDefault="00DC4CE8" w:rsidP="00586F16">
      <w:pPr>
        <w:pStyle w:val="Heading2"/>
        <w:numPr>
          <w:ilvl w:val="1"/>
          <w:numId w:val="6"/>
        </w:numPr>
      </w:pPr>
      <w:bookmarkStart w:id="164" w:name="_Toc94564704"/>
      <w:bookmarkStart w:id="165" w:name="_Toc105161346"/>
      <w:r w:rsidRPr="00DC4CE8">
        <w:t>Conclusion</w:t>
      </w:r>
      <w:bookmarkEnd w:id="164"/>
      <w:bookmarkEnd w:id="165"/>
    </w:p>
    <w:p w14:paraId="7C14A5A4" w14:textId="5579339F" w:rsidR="00547EC0" w:rsidRDefault="001B5BB7" w:rsidP="00586F16">
      <w:pPr>
        <w:pStyle w:val="BodyText"/>
        <w:spacing w:line="360" w:lineRule="auto"/>
        <w:rPr>
          <w:rtl/>
          <w:lang w:bidi="ar-JO"/>
        </w:rPr>
      </w:pPr>
      <w:r>
        <w:t>This project created a "Triibe" prototype system, which covered services such as writing posts, join</w:t>
      </w:r>
      <w:r w:rsidR="006657ED">
        <w:t xml:space="preserve"> academic </w:t>
      </w:r>
      <w:r w:rsidR="00F258D0">
        <w:t>groups,</w:t>
      </w:r>
      <w:r>
        <w:t xml:space="preserve"> sending private messages, </w:t>
      </w:r>
      <w:r w:rsidR="006657ED">
        <w:t>list goods on the website market page</w:t>
      </w:r>
      <w:bookmarkStart w:id="166" w:name="_Toc94564705"/>
      <w:r w:rsidR="00C3227D">
        <w:t>.</w:t>
      </w:r>
    </w:p>
    <w:p w14:paraId="08026F1C" w14:textId="5F9039C5" w:rsidR="000A75DC" w:rsidRDefault="00FA689D" w:rsidP="00FA689D">
      <w:pPr>
        <w:pStyle w:val="BodyText"/>
        <w:spacing w:line="360" w:lineRule="auto"/>
        <w:rPr>
          <w:rtl/>
        </w:rPr>
      </w:pPr>
      <w:r>
        <w:t>We'll start with the problem statement for the project. This statement's major argument is that university students lack their own social media platform. As a result, students are confronted with several challenges that make their educational journey more challenging and complex. As a result, the purpose of this project is to establish a social media platform with numerous capabilities that assist and encourage students in achieving their goals. In addition, for this project, we employed the waterfall approach, which is a sequential development process that flows like a waterfall through all phases of a project, including analysis, design, implementation, and validation, with each step completed before going on to the next. The project's analysis and design stages were then finished. which included the main design diagrams such as the DFD sequence diagram, use-case diagram, context diagram, and so on. In addition, the PHP programming language, HTML, CSS, and JavaScript programming languages, as well as SQL for the database, were used to complete this project. Finally, this project was evaluated using white-box and black-box testing approaches. It was validated using these methods, and it was verified to be suitable for deployment. This project also required the use of the PHP programming language, HTML, CSS, and JavaScript programming languages, as well as SQL for the database.</w:t>
      </w:r>
      <w:r w:rsidR="00FD6052">
        <w:t xml:space="preserve"> </w:t>
      </w:r>
      <w:r w:rsidR="00FD6052" w:rsidRPr="00FD6052">
        <w:t>(Hamilton, 2022)</w:t>
      </w:r>
    </w:p>
    <w:p w14:paraId="75DFD3E4" w14:textId="77777777" w:rsidR="00A5625C" w:rsidRPr="00FA689D" w:rsidRDefault="00A5625C" w:rsidP="00FA689D">
      <w:pPr>
        <w:pStyle w:val="BodyText"/>
        <w:spacing w:line="360" w:lineRule="auto"/>
      </w:pPr>
    </w:p>
    <w:p w14:paraId="317427D2" w14:textId="77777777" w:rsidR="00655819" w:rsidRDefault="00655819" w:rsidP="00655819">
      <w:pPr>
        <w:pStyle w:val="Heading2"/>
        <w:numPr>
          <w:ilvl w:val="1"/>
          <w:numId w:val="6"/>
        </w:numPr>
      </w:pPr>
      <w:bookmarkStart w:id="167" w:name="_Toc105161347"/>
      <w:r>
        <w:lastRenderedPageBreak/>
        <w:t>Limitations</w:t>
      </w:r>
      <w:bookmarkEnd w:id="166"/>
      <w:bookmarkEnd w:id="167"/>
    </w:p>
    <w:p w14:paraId="50287B54" w14:textId="76625772" w:rsidR="00655819" w:rsidRDefault="00F011C4" w:rsidP="00655819">
      <w:pPr>
        <w:pStyle w:val="BodyText"/>
        <w:rPr>
          <w:rtl/>
        </w:rPr>
      </w:pPr>
      <w:r>
        <w:t xml:space="preserve">Due to the difficulties that students face on social media platforms, </w:t>
      </w:r>
      <w:r w:rsidR="00651547">
        <w:rPr>
          <w:rFonts w:hint="cs"/>
          <w:rtl/>
        </w:rPr>
        <w:t>"</w:t>
      </w:r>
      <w:r>
        <w:t>Triibe</w:t>
      </w:r>
      <w:r w:rsidR="00651547">
        <w:rPr>
          <w:rFonts w:hint="cs"/>
          <w:rtl/>
        </w:rPr>
        <w:t>"</w:t>
      </w:r>
      <w:r>
        <w:t xml:space="preserve"> is one of the important platforms for students, as it is hoped that this system will help students in the process of socializing and communicating and save them time and effort. This system also seeks to improve the effectiveness of student academic life, but there are some limitations on the application of this system, including:</w:t>
      </w:r>
    </w:p>
    <w:p w14:paraId="3C102FC4" w14:textId="77777777" w:rsidR="00655819" w:rsidRDefault="00655819" w:rsidP="00DB6FFD">
      <w:pPr>
        <w:pStyle w:val="BodyText"/>
        <w:numPr>
          <w:ilvl w:val="0"/>
          <w:numId w:val="41"/>
        </w:numPr>
        <w:spacing w:after="0" w:line="360" w:lineRule="auto"/>
        <w:rPr>
          <w:rtl/>
        </w:rPr>
      </w:pPr>
      <w:r>
        <w:t>Difficulty understanding how the system works for some students.</w:t>
      </w:r>
    </w:p>
    <w:p w14:paraId="54053B68" w14:textId="77777777" w:rsidR="00655819" w:rsidRDefault="00655819" w:rsidP="00DB6FFD">
      <w:pPr>
        <w:pStyle w:val="BodyText"/>
        <w:numPr>
          <w:ilvl w:val="0"/>
          <w:numId w:val="41"/>
        </w:numPr>
        <w:spacing w:after="0" w:line="360" w:lineRule="auto"/>
      </w:pPr>
      <w:r>
        <w:t>Students resort to alternative means of this system, which leads to its lack of effectiveness and the lack of need for it.</w:t>
      </w:r>
    </w:p>
    <w:p w14:paraId="67C4F060" w14:textId="43118F80" w:rsidR="00655819" w:rsidRDefault="003057CA" w:rsidP="00DB6FFD">
      <w:pPr>
        <w:pStyle w:val="BodyText"/>
        <w:numPr>
          <w:ilvl w:val="0"/>
          <w:numId w:val="41"/>
        </w:numPr>
        <w:spacing w:after="0" w:line="360" w:lineRule="auto"/>
      </w:pPr>
      <w:r w:rsidRPr="003057CA">
        <w:t>Lack of awareness of the importance of having such a system in the educational process</w:t>
      </w:r>
      <w:r w:rsidR="00655819">
        <w:t>.</w:t>
      </w:r>
    </w:p>
    <w:p w14:paraId="7293C2CC" w14:textId="77777777" w:rsidR="00655819" w:rsidRDefault="00655819" w:rsidP="00655819">
      <w:pPr>
        <w:pStyle w:val="Heading2"/>
        <w:numPr>
          <w:ilvl w:val="1"/>
          <w:numId w:val="6"/>
        </w:numPr>
      </w:pPr>
      <w:bookmarkStart w:id="168" w:name="_Toc94564706"/>
      <w:bookmarkStart w:id="169" w:name="_Toc105161348"/>
      <w:r>
        <w:t>Future Works</w:t>
      </w:r>
      <w:bookmarkEnd w:id="168"/>
      <w:bookmarkEnd w:id="169"/>
    </w:p>
    <w:p w14:paraId="29A50CC3" w14:textId="2BFFCDF4" w:rsidR="00655819" w:rsidRDefault="00655819" w:rsidP="00655819">
      <w:pPr>
        <w:pStyle w:val="BodyText"/>
      </w:pPr>
      <w:r>
        <w:t>The current system is designed so that it can be developed in the future, especially as it is an experimental system so that this development contributes to improving the structure of the system and making sure of its effectiveness, leading to the development of an integrated system that facilitates university operations for students.</w:t>
      </w:r>
    </w:p>
    <w:p w14:paraId="3BE76A09" w14:textId="50B9F777" w:rsidR="00655819" w:rsidRDefault="00655819" w:rsidP="00CF3D3F">
      <w:pPr>
        <w:pStyle w:val="BodyText"/>
        <w:spacing w:line="360" w:lineRule="auto"/>
        <w:rPr>
          <w:b/>
          <w:bCs/>
        </w:rPr>
      </w:pPr>
      <w:r w:rsidRPr="00DA570B">
        <w:rPr>
          <w:b/>
          <w:bCs/>
        </w:rPr>
        <w:t xml:space="preserve">In future work, we will </w:t>
      </w:r>
      <w:r w:rsidR="00DA570B" w:rsidRPr="00DA570B">
        <w:rPr>
          <w:b/>
          <w:bCs/>
        </w:rPr>
        <w:t>add the following features and services</w:t>
      </w:r>
      <w:r w:rsidR="008B33F2">
        <w:rPr>
          <w:b/>
          <w:bCs/>
        </w:rPr>
        <w:t xml:space="preserve"> and </w:t>
      </w:r>
      <w:r w:rsidR="00D74D6D">
        <w:rPr>
          <w:b/>
          <w:bCs/>
        </w:rPr>
        <w:t>improvements:</w:t>
      </w:r>
    </w:p>
    <w:p w14:paraId="04BF3757" w14:textId="0EC47D36" w:rsidR="00DA570B" w:rsidRDefault="009D64A4" w:rsidP="00CF3D3F">
      <w:pPr>
        <w:pStyle w:val="BodyText"/>
        <w:numPr>
          <w:ilvl w:val="0"/>
          <w:numId w:val="42"/>
        </w:numPr>
        <w:spacing w:line="360" w:lineRule="auto"/>
      </w:pPr>
      <w:r w:rsidRPr="009D64A4">
        <w:t>Live Audio and video calls and meetings.</w:t>
      </w:r>
    </w:p>
    <w:p w14:paraId="2304330C" w14:textId="24E0EF4E" w:rsidR="009D64A4" w:rsidRDefault="009D64A4" w:rsidP="00CF3D3F">
      <w:pPr>
        <w:pStyle w:val="BodyText"/>
        <w:numPr>
          <w:ilvl w:val="0"/>
          <w:numId w:val="42"/>
        </w:numPr>
        <w:spacing w:line="360" w:lineRule="auto"/>
      </w:pPr>
      <w:r>
        <w:t>Add a range of payment methods for the market page.</w:t>
      </w:r>
    </w:p>
    <w:p w14:paraId="64493E74" w14:textId="2856FCCF" w:rsidR="009D64A4" w:rsidRDefault="009D64A4" w:rsidP="00CF3D3F">
      <w:pPr>
        <w:pStyle w:val="BodyText"/>
        <w:numPr>
          <w:ilvl w:val="0"/>
          <w:numId w:val="42"/>
        </w:numPr>
        <w:spacing w:line="360" w:lineRule="auto"/>
      </w:pPr>
      <w:r>
        <w:t>Further enhance the security of the website.</w:t>
      </w:r>
    </w:p>
    <w:p w14:paraId="3356E0A7" w14:textId="61F09C93" w:rsidR="009D64A4" w:rsidRPr="009D64A4" w:rsidRDefault="00D74D6D" w:rsidP="00CF3D3F">
      <w:pPr>
        <w:pStyle w:val="BodyText"/>
        <w:numPr>
          <w:ilvl w:val="0"/>
          <w:numId w:val="42"/>
        </w:numPr>
        <w:spacing w:line="360" w:lineRule="auto"/>
      </w:pPr>
      <w:r>
        <w:lastRenderedPageBreak/>
        <w:t>add artificial Intelligence for detecting and reporting spam and unappropriated content on the website.</w:t>
      </w:r>
    </w:p>
    <w:p w14:paraId="07286A6A" w14:textId="60A50E10" w:rsidR="00DA570B" w:rsidRPr="00DA570B" w:rsidRDefault="00DA570B" w:rsidP="00DA570B">
      <w:pPr>
        <w:pStyle w:val="BodyText"/>
        <w:sectPr w:rsidR="00DA570B" w:rsidRPr="00DA570B" w:rsidSect="00BB7857">
          <w:headerReference w:type="default" r:id="rId50"/>
          <w:footerReference w:type="first" r:id="rId51"/>
          <w:pgSz w:w="11907" w:h="16840" w:code="9"/>
          <w:pgMar w:top="1440" w:right="1440" w:bottom="1440" w:left="2268" w:header="1440" w:footer="1440" w:gutter="0"/>
          <w:pgNumType w:start="1"/>
          <w:cols w:space="720"/>
          <w:noEndnote/>
          <w:titlePg/>
        </w:sectPr>
      </w:pPr>
    </w:p>
    <w:p w14:paraId="299352F4" w14:textId="13E235FB" w:rsidR="000D798F" w:rsidRPr="000D798F" w:rsidRDefault="00442EF5" w:rsidP="000D798F">
      <w:pPr>
        <w:pStyle w:val="BackHead"/>
        <w:jc w:val="left"/>
      </w:pPr>
      <w:bookmarkStart w:id="170" w:name="_Toc105161349"/>
      <w:r>
        <w:lastRenderedPageBreak/>
        <w:t>references</w:t>
      </w:r>
      <w:bookmarkEnd w:id="170"/>
    </w:p>
    <w:p w14:paraId="3637B54F" w14:textId="74469526" w:rsidR="009141E1" w:rsidRPr="00563021" w:rsidRDefault="008B028C" w:rsidP="009141E1">
      <w:pPr>
        <w:pStyle w:val="NormalWeb"/>
        <w:spacing w:before="0" w:beforeAutospacing="0" w:after="0" w:afterAutospacing="0" w:line="360" w:lineRule="auto"/>
        <w:ind w:left="720" w:hanging="720"/>
      </w:pPr>
      <w:r w:rsidRPr="00563021">
        <w:t xml:space="preserve">Staff, S. X. (2008, June 20). </w:t>
      </w:r>
      <w:r w:rsidRPr="00563021">
        <w:rPr>
          <w:i/>
          <w:iCs/>
        </w:rPr>
        <w:t>University of Minnesota study uncovers the educational benefits of social networking sites</w:t>
      </w:r>
      <w:r w:rsidRPr="00563021">
        <w:t xml:space="preserve">. Phys. Retrieved March 25, 2022, from </w:t>
      </w:r>
      <w:hyperlink r:id="rId52" w:history="1">
        <w:r w:rsidR="009141E1" w:rsidRPr="00563021">
          <w:rPr>
            <w:rStyle w:val="Hyperlink"/>
          </w:rPr>
          <w:t>https://phys.org/news/2008-06-university-minnesota-uncovers-benefits-social.html</w:t>
        </w:r>
      </w:hyperlink>
    </w:p>
    <w:p w14:paraId="52D4D34E" w14:textId="77777777" w:rsidR="00731188" w:rsidRPr="00563021" w:rsidRDefault="00731188" w:rsidP="009141E1">
      <w:pPr>
        <w:pStyle w:val="NormalWeb"/>
        <w:spacing w:before="0" w:beforeAutospacing="0" w:after="0" w:afterAutospacing="0" w:line="360" w:lineRule="auto"/>
        <w:ind w:left="720" w:hanging="720"/>
      </w:pPr>
    </w:p>
    <w:p w14:paraId="73B32277" w14:textId="319239FF" w:rsidR="00A40150" w:rsidRPr="00563021" w:rsidRDefault="00A40150" w:rsidP="00D417B0">
      <w:pPr>
        <w:pStyle w:val="NormalWeb"/>
        <w:spacing w:before="0" w:beforeAutospacing="0" w:after="0" w:afterAutospacing="0" w:line="360" w:lineRule="auto"/>
        <w:ind w:left="720" w:hanging="720"/>
      </w:pPr>
      <w:r w:rsidRPr="00563021">
        <w:t xml:space="preserve">Egot, E. (2017, December 13). </w:t>
      </w:r>
      <w:r w:rsidRPr="00563021">
        <w:rPr>
          <w:i/>
          <w:iCs/>
        </w:rPr>
        <w:t>Statement of problem of social networking</w:t>
      </w:r>
      <w:r w:rsidRPr="00563021">
        <w:t xml:space="preserve">. Academia. Retrieved March 26, 2022, from </w:t>
      </w:r>
      <w:hyperlink r:id="rId53" w:history="1">
        <w:r w:rsidR="009141E1" w:rsidRPr="00563021">
          <w:rPr>
            <w:rStyle w:val="Hyperlink"/>
          </w:rPr>
          <w:t>https://www.academia.edu/35424022/statement_of_problem_of_social_networking</w:t>
        </w:r>
      </w:hyperlink>
    </w:p>
    <w:p w14:paraId="51C7AD0C" w14:textId="77777777" w:rsidR="00731188" w:rsidRPr="00563021" w:rsidRDefault="00731188" w:rsidP="00D417B0">
      <w:pPr>
        <w:pStyle w:val="NormalWeb"/>
        <w:spacing w:before="0" w:beforeAutospacing="0" w:after="0" w:afterAutospacing="0" w:line="360" w:lineRule="auto"/>
        <w:ind w:left="720" w:hanging="720"/>
      </w:pPr>
    </w:p>
    <w:p w14:paraId="1B60EB16" w14:textId="1BE5E9AD" w:rsidR="00731188" w:rsidRPr="00563021" w:rsidRDefault="009141E1" w:rsidP="00731188">
      <w:pPr>
        <w:pStyle w:val="NormalWeb"/>
        <w:spacing w:before="0" w:beforeAutospacing="0" w:after="0" w:afterAutospacing="0" w:line="360" w:lineRule="auto"/>
        <w:ind w:left="720" w:hanging="720"/>
      </w:pPr>
      <w:r w:rsidRPr="00563021">
        <w:t xml:space="preserve">Kaplan, A. M., &amp; Haenlein, M. (2010). Users of the world, unite! The challenges and opportunities of social media. Business Horizons, 53, 59-68. </w:t>
      </w:r>
      <w:hyperlink r:id="rId54" w:history="1">
        <w:r w:rsidR="00DD513A" w:rsidRPr="00563021">
          <w:rPr>
            <w:rStyle w:val="Hyperlink"/>
          </w:rPr>
          <w:t>http://dx.doi.org/10.1016/j.bushor.2009.09.003</w:t>
        </w:r>
      </w:hyperlink>
    </w:p>
    <w:p w14:paraId="5E4253B5" w14:textId="77777777" w:rsidR="00731188" w:rsidRPr="00563021" w:rsidRDefault="00731188" w:rsidP="00731188">
      <w:pPr>
        <w:pStyle w:val="NormalWeb"/>
        <w:spacing w:before="0" w:beforeAutospacing="0" w:after="0" w:afterAutospacing="0" w:line="360" w:lineRule="auto"/>
        <w:ind w:left="720" w:hanging="720"/>
      </w:pPr>
    </w:p>
    <w:p w14:paraId="6834E4C3" w14:textId="0AA32131" w:rsidR="00731188" w:rsidRPr="00563021" w:rsidRDefault="00731188" w:rsidP="00731188">
      <w:pPr>
        <w:pStyle w:val="NormalWeb"/>
        <w:spacing w:before="0" w:beforeAutospacing="0" w:after="0" w:afterAutospacing="0" w:line="480" w:lineRule="auto"/>
        <w:ind w:left="720" w:hanging="720"/>
      </w:pPr>
      <w:r w:rsidRPr="00563021">
        <w:t xml:space="preserve">Jess, J. I. T. (2012, August 12). </w:t>
      </w:r>
      <w:r w:rsidRPr="00563021">
        <w:rPr>
          <w:i/>
          <w:iCs/>
        </w:rPr>
        <w:t>Facebook</w:t>
      </w:r>
      <w:r w:rsidRPr="00563021">
        <w:t xml:space="preserve">. Jess-IT. Retrieved March 28, 2022, from </w:t>
      </w:r>
      <w:hyperlink r:id="rId55" w:history="1">
        <w:r w:rsidRPr="00563021">
          <w:rPr>
            <w:rStyle w:val="Hyperlink"/>
          </w:rPr>
          <w:t>https://jinxizhou.wordpress.com/2012/08/12/facebook/</w:t>
        </w:r>
      </w:hyperlink>
    </w:p>
    <w:p w14:paraId="1795B09B" w14:textId="60AB3D1E" w:rsidR="00F73FA5" w:rsidRDefault="00F73FA5" w:rsidP="00731188">
      <w:pPr>
        <w:pStyle w:val="NormalWeb"/>
        <w:spacing w:before="0" w:beforeAutospacing="0" w:after="0" w:afterAutospacing="0" w:line="480" w:lineRule="auto"/>
        <w:ind w:left="720" w:hanging="720"/>
      </w:pPr>
    </w:p>
    <w:p w14:paraId="2188827F" w14:textId="060F63B9" w:rsidR="00A52F52" w:rsidRDefault="00A0718A" w:rsidP="006A53EE">
      <w:pPr>
        <w:pStyle w:val="NormalWeb"/>
        <w:spacing w:before="0" w:beforeAutospacing="0" w:after="0" w:afterAutospacing="0" w:line="480" w:lineRule="auto"/>
        <w:ind w:left="720" w:hanging="720"/>
        <w:rPr>
          <w:rStyle w:val="Hyperlink"/>
        </w:rPr>
      </w:pPr>
      <w:r w:rsidRPr="00A0718A">
        <w:t xml:space="preserve">Dutta, B. (2021, April 11). Waterfall Methodology: Working, Advantages &amp; Disadvantages | Analytics Steps. Analyticssteps. Retrieved April 15, 2022, from </w:t>
      </w:r>
      <w:hyperlink r:id="rId56" w:history="1">
        <w:r w:rsidRPr="001D1A86">
          <w:rPr>
            <w:rStyle w:val="Hyperlink"/>
          </w:rPr>
          <w:t>https://www.analyticssteps.com/blogs/waterfall-methodology-working-advantages-disadvantages</w:t>
        </w:r>
      </w:hyperlink>
    </w:p>
    <w:p w14:paraId="177165B5" w14:textId="77777777" w:rsidR="001B550F" w:rsidRDefault="001B550F" w:rsidP="006A53EE">
      <w:pPr>
        <w:pStyle w:val="NormalWeb"/>
        <w:spacing w:before="0" w:beforeAutospacing="0" w:after="0" w:afterAutospacing="0" w:line="480" w:lineRule="auto"/>
        <w:ind w:left="720" w:hanging="720"/>
        <w:rPr>
          <w:rStyle w:val="Hyperlink"/>
        </w:rPr>
      </w:pPr>
    </w:p>
    <w:p w14:paraId="1AEACA1E" w14:textId="67B786BC" w:rsidR="006A53EE" w:rsidRDefault="001B550F" w:rsidP="006A53EE">
      <w:pPr>
        <w:pStyle w:val="NormalWeb"/>
        <w:spacing w:before="0" w:beforeAutospacing="0" w:after="0" w:afterAutospacing="0" w:line="480" w:lineRule="auto"/>
        <w:ind w:left="720" w:hanging="720"/>
      </w:pPr>
      <w:r w:rsidRPr="001B550F">
        <w:t xml:space="preserve">ECTA Center: A Guide to the Implementation Process: Stages, Steps and Activities. (n.d.). Ectacenter. Retrieved May 8, 2022, from </w:t>
      </w:r>
      <w:hyperlink r:id="rId57" w:history="1">
        <w:r w:rsidRPr="00783FDB">
          <w:rPr>
            <w:rStyle w:val="Hyperlink"/>
          </w:rPr>
          <w:t>https://ectacenter.org/implementprocess/interactive//</w:t>
        </w:r>
      </w:hyperlink>
    </w:p>
    <w:p w14:paraId="6B2453F2" w14:textId="77777777" w:rsidR="000D798F" w:rsidRDefault="000D798F" w:rsidP="000D798F">
      <w:pPr>
        <w:pStyle w:val="NormalWeb"/>
        <w:spacing w:before="0" w:beforeAutospacing="0" w:after="0" w:afterAutospacing="0" w:line="480" w:lineRule="auto"/>
        <w:ind w:left="720" w:hanging="720"/>
      </w:pPr>
    </w:p>
    <w:p w14:paraId="6FD36110" w14:textId="4624ECF8" w:rsidR="000D798F" w:rsidRPr="00840E82" w:rsidRDefault="000D798F" w:rsidP="000D798F">
      <w:pPr>
        <w:pStyle w:val="NormalWeb"/>
        <w:spacing w:before="0" w:beforeAutospacing="0" w:after="0" w:afterAutospacing="0" w:line="480" w:lineRule="auto"/>
        <w:ind w:left="720" w:hanging="720"/>
      </w:pPr>
      <w:r w:rsidRPr="00840E82">
        <w:lastRenderedPageBreak/>
        <w:t xml:space="preserve">jQuery AJAX Introduction. (n.d.). W3schools. Retrieved May 8, 2022, from </w:t>
      </w:r>
      <w:hyperlink r:id="rId58" w:history="1">
        <w:r w:rsidRPr="00840E82">
          <w:rPr>
            <w:rStyle w:val="Hyperlink"/>
          </w:rPr>
          <w:t>https://www.w3schools.com/jquery/jquery_ajax_intro.asp</w:t>
        </w:r>
      </w:hyperlink>
    </w:p>
    <w:p w14:paraId="11A3B96B" w14:textId="77777777" w:rsidR="004A0F29" w:rsidRPr="00840E82" w:rsidRDefault="004A0F29" w:rsidP="000D798F">
      <w:pPr>
        <w:pStyle w:val="NormalWeb"/>
        <w:spacing w:before="0" w:beforeAutospacing="0" w:after="0" w:afterAutospacing="0" w:line="480" w:lineRule="auto"/>
        <w:ind w:left="720" w:hanging="720"/>
      </w:pPr>
    </w:p>
    <w:p w14:paraId="7DB67205" w14:textId="46A53F85" w:rsidR="000D798F" w:rsidRPr="00840E82" w:rsidRDefault="004A0F29" w:rsidP="000D798F">
      <w:pPr>
        <w:pStyle w:val="NormalWeb"/>
        <w:spacing w:before="0" w:beforeAutospacing="0" w:after="0" w:afterAutospacing="0" w:line="480" w:lineRule="auto"/>
        <w:ind w:left="720" w:hanging="720"/>
      </w:pPr>
      <w:bookmarkStart w:id="171" w:name="_Hlk103014306"/>
      <w:r w:rsidRPr="00840E82">
        <w:t>Johnson, Bruce</w:t>
      </w:r>
      <w:bookmarkEnd w:id="171"/>
      <w:r w:rsidRPr="00840E82">
        <w:t>. (2019). Visual Studio Code: End‐to‐End Editing and Debugging Tools for Web Developers. 10.1002/9781119588238.</w:t>
      </w:r>
    </w:p>
    <w:p w14:paraId="4C829BF2" w14:textId="49A56975" w:rsidR="00840E82" w:rsidRPr="00840E82" w:rsidRDefault="00840E82" w:rsidP="000D798F">
      <w:pPr>
        <w:pStyle w:val="NormalWeb"/>
        <w:spacing w:before="0" w:beforeAutospacing="0" w:after="0" w:afterAutospacing="0" w:line="480" w:lineRule="auto"/>
        <w:ind w:left="720" w:hanging="720"/>
      </w:pPr>
    </w:p>
    <w:p w14:paraId="69CB7F79" w14:textId="2E52FF72" w:rsidR="00840E82" w:rsidRPr="00840E82" w:rsidRDefault="00840E82" w:rsidP="000D798F">
      <w:pPr>
        <w:pStyle w:val="NormalWeb"/>
        <w:spacing w:before="0" w:beforeAutospacing="0" w:after="0" w:afterAutospacing="0" w:line="480" w:lineRule="auto"/>
        <w:ind w:left="720" w:hanging="720"/>
      </w:pPr>
      <w:r w:rsidRPr="00840E82">
        <w:t>Gibson, Simon (2011-04-28). "Diagramly: A Free Online Tool for Creating Diagrams and Charts". Gigaom. Retrieved 2021-11-12.</w:t>
      </w:r>
    </w:p>
    <w:p w14:paraId="4D49C34B" w14:textId="7ACC06B8" w:rsidR="000D798F" w:rsidRDefault="000D798F" w:rsidP="000D798F">
      <w:pPr>
        <w:pStyle w:val="NormalWeb"/>
        <w:spacing w:before="0" w:beforeAutospacing="0" w:after="0" w:afterAutospacing="0" w:line="480" w:lineRule="auto"/>
        <w:ind w:left="720" w:hanging="720"/>
      </w:pPr>
    </w:p>
    <w:p w14:paraId="34D8B9FD" w14:textId="1051394A" w:rsidR="00736939" w:rsidRDefault="00E55507" w:rsidP="00546DDB">
      <w:pPr>
        <w:pStyle w:val="NormalWeb"/>
        <w:spacing w:before="0" w:beforeAutospacing="0" w:after="0" w:afterAutospacing="0" w:line="480" w:lineRule="auto"/>
        <w:ind w:left="720" w:hanging="720"/>
      </w:pPr>
      <w:r w:rsidRPr="00C20240">
        <w:t>Cem Kaner</w:t>
      </w:r>
      <w:r w:rsidR="007F6AAB">
        <w:t xml:space="preserve"> (2006)</w:t>
      </w:r>
      <w:r>
        <w:t xml:space="preserve"> </w:t>
      </w:r>
      <w:r w:rsidR="00C20240" w:rsidRPr="00C20240">
        <w:t>Exploratory Testing, Florida Institute of Technology, Quality Assurance Institute Worldwide Annual Software Testing Conference, Orlando, FL, November 2006</w:t>
      </w:r>
    </w:p>
    <w:p w14:paraId="79C2240A" w14:textId="77777777" w:rsidR="000D63AE" w:rsidRDefault="000D63AE" w:rsidP="00D95EF7">
      <w:pPr>
        <w:pStyle w:val="NormalWeb"/>
        <w:spacing w:before="0" w:beforeAutospacing="0" w:after="0" w:afterAutospacing="0" w:line="480" w:lineRule="auto"/>
      </w:pPr>
    </w:p>
    <w:p w14:paraId="74440703" w14:textId="2BF2DE07" w:rsidR="00904156" w:rsidRDefault="000D63AE" w:rsidP="000B766B">
      <w:pPr>
        <w:pStyle w:val="NormalWeb"/>
        <w:spacing w:before="0" w:beforeAutospacing="0" w:after="0" w:afterAutospacing="0" w:line="480" w:lineRule="auto"/>
        <w:ind w:left="720" w:hanging="720"/>
        <w:rPr>
          <w:rStyle w:val="Hyperlink"/>
        </w:rPr>
      </w:pPr>
      <w:r w:rsidRPr="000D63AE">
        <w:t xml:space="preserve">Brendensong, B. (n.d.). 5.4.3.The data validation process · brendensong/Google-Data-Analytics-Professional-Certificate Wiki. GitHub. Retrieved May 10, 2022, from </w:t>
      </w:r>
      <w:hyperlink r:id="rId59" w:history="1">
        <w:r w:rsidRPr="00F104D0">
          <w:rPr>
            <w:rStyle w:val="Hyperlink"/>
          </w:rPr>
          <w:t>https://github.com/brendensong/Google-Data-Analytics-Professional-Certificate/wiki/5.4.3.The-data-validation-process</w:t>
        </w:r>
      </w:hyperlink>
    </w:p>
    <w:p w14:paraId="1DD5C4C7" w14:textId="77777777" w:rsidR="00904156" w:rsidRDefault="00904156" w:rsidP="00612D23">
      <w:pPr>
        <w:pStyle w:val="NormalWeb"/>
        <w:spacing w:before="0" w:beforeAutospacing="0" w:after="0" w:afterAutospacing="0" w:line="480" w:lineRule="auto"/>
        <w:ind w:left="720" w:hanging="720"/>
        <w:rPr>
          <w:rStyle w:val="Hyperlink"/>
        </w:rPr>
      </w:pPr>
    </w:p>
    <w:p w14:paraId="27E6A8E9" w14:textId="725B5DD5" w:rsidR="00904156" w:rsidRDefault="00904156" w:rsidP="00904156">
      <w:pPr>
        <w:pStyle w:val="NormalWeb"/>
        <w:spacing w:before="0" w:beforeAutospacing="0" w:after="0" w:afterAutospacing="0" w:line="480" w:lineRule="auto"/>
        <w:ind w:left="720" w:hanging="720"/>
      </w:pPr>
      <w:r w:rsidRPr="00904156">
        <w:t xml:space="preserve">KUMAR, S. A. Y. A. N. (2022, March 2). Software Engineering | Classical Waterfall Model. GeeksforGeeks. Retrieved May 16, 2022, from </w:t>
      </w:r>
      <w:hyperlink r:id="rId60" w:history="1">
        <w:r w:rsidRPr="006226A8">
          <w:rPr>
            <w:rStyle w:val="Hyperlink"/>
          </w:rPr>
          <w:t>https://www.geeksforgeeks.org/software-engineering-classical-waterfall-model/</w:t>
        </w:r>
      </w:hyperlink>
    </w:p>
    <w:p w14:paraId="362BB961" w14:textId="46738199" w:rsidR="00D62A65" w:rsidRDefault="00D62A65" w:rsidP="00904156">
      <w:pPr>
        <w:pStyle w:val="NormalWeb"/>
        <w:spacing w:before="0" w:beforeAutospacing="0" w:after="0" w:afterAutospacing="0" w:line="480" w:lineRule="auto"/>
        <w:ind w:left="720" w:hanging="720"/>
      </w:pPr>
    </w:p>
    <w:p w14:paraId="583FAFBC" w14:textId="382106BE" w:rsidR="00D62A65" w:rsidRDefault="00D62A65" w:rsidP="00904156">
      <w:pPr>
        <w:pStyle w:val="NormalWeb"/>
        <w:spacing w:before="0" w:beforeAutospacing="0" w:after="0" w:afterAutospacing="0" w:line="480" w:lineRule="auto"/>
        <w:ind w:left="720" w:hanging="720"/>
      </w:pPr>
      <w:r w:rsidRPr="00D62A65">
        <w:lastRenderedPageBreak/>
        <w:t xml:space="preserve">Gupta, A. (2021, August 31). Software Testing | Basics. GeeksforGeeks. Retrieved May 16, 2022, from </w:t>
      </w:r>
      <w:hyperlink r:id="rId61" w:history="1">
        <w:r w:rsidRPr="006226A8">
          <w:rPr>
            <w:rStyle w:val="Hyperlink"/>
          </w:rPr>
          <w:t>https://www.geeksforgeeks.org/software-testing-basics/</w:t>
        </w:r>
      </w:hyperlink>
    </w:p>
    <w:p w14:paraId="1B36847F" w14:textId="77777777" w:rsidR="00D62A65" w:rsidRDefault="00D62A65" w:rsidP="00904156">
      <w:pPr>
        <w:pStyle w:val="NormalWeb"/>
        <w:spacing w:before="0" w:beforeAutospacing="0" w:after="0" w:afterAutospacing="0" w:line="480" w:lineRule="auto"/>
        <w:ind w:left="720" w:hanging="720"/>
      </w:pPr>
    </w:p>
    <w:p w14:paraId="5B00CB7B" w14:textId="6EBBC48E" w:rsidR="00D62A65" w:rsidRDefault="001A474E" w:rsidP="0024141F">
      <w:pPr>
        <w:pStyle w:val="NormalWeb"/>
        <w:spacing w:before="0" w:beforeAutospacing="0" w:after="0" w:afterAutospacing="0" w:line="480" w:lineRule="auto"/>
        <w:ind w:left="720" w:hanging="720"/>
        <w:rPr>
          <w:rStyle w:val="Hyperlink"/>
        </w:rPr>
      </w:pPr>
      <w:r w:rsidRPr="001A474E">
        <w:t xml:space="preserve">Hamilton, T. (2022, April 30). Design Verification &amp; Validation Process. Guru99. Retrieved May 24, 2022, from </w:t>
      </w:r>
      <w:hyperlink r:id="rId62" w:history="1">
        <w:r w:rsidRPr="00AB3EAC">
          <w:rPr>
            <w:rStyle w:val="Hyperlink"/>
          </w:rPr>
          <w:t>https://www.guru99.com/design-verification-process.html</w:t>
        </w:r>
      </w:hyperlink>
    </w:p>
    <w:p w14:paraId="347064F0" w14:textId="77777777" w:rsidR="000F1EA2" w:rsidRDefault="000F1EA2" w:rsidP="0024141F">
      <w:pPr>
        <w:pStyle w:val="NormalWeb"/>
        <w:spacing w:before="0" w:beforeAutospacing="0" w:after="0" w:afterAutospacing="0" w:line="480" w:lineRule="auto"/>
        <w:ind w:left="720" w:hanging="720"/>
        <w:rPr>
          <w:rStyle w:val="Hyperlink"/>
        </w:rPr>
      </w:pPr>
    </w:p>
    <w:p w14:paraId="2416471A" w14:textId="5EE990A3" w:rsidR="0024141F" w:rsidRDefault="0024141F" w:rsidP="00C729BC">
      <w:pPr>
        <w:pStyle w:val="NormalWeb"/>
        <w:spacing w:before="0" w:beforeAutospacing="0" w:after="0" w:afterAutospacing="0" w:line="480" w:lineRule="auto"/>
        <w:ind w:left="720" w:hanging="720"/>
      </w:pPr>
      <w:r w:rsidRPr="0024141F">
        <w:t xml:space="preserve">Waterfall Methodology - A Complete Guide | Adobe Workfront. (n.d.). Workfront. Retrieved June 2, 2022, from </w:t>
      </w:r>
      <w:hyperlink r:id="rId63" w:history="1">
        <w:r w:rsidRPr="0006464C">
          <w:rPr>
            <w:rStyle w:val="Hyperlink"/>
          </w:rPr>
          <w:t>https://www.workfront.com/project-management/methodologies/waterfall</w:t>
        </w:r>
      </w:hyperlink>
    </w:p>
    <w:p w14:paraId="1ACBB8E9" w14:textId="5C6E265B" w:rsidR="00D62A65" w:rsidRPr="00C729BC" w:rsidRDefault="00D62A65" w:rsidP="00C729BC">
      <w:pPr>
        <w:spacing w:line="240" w:lineRule="auto"/>
        <w:jc w:val="both"/>
        <w:rPr>
          <w:sz w:val="24"/>
          <w:szCs w:val="24"/>
        </w:rPr>
      </w:pPr>
    </w:p>
    <w:p w14:paraId="6CD055AE" w14:textId="4065838E" w:rsidR="00165C01" w:rsidRDefault="00C729BC" w:rsidP="00F512CA">
      <w:pPr>
        <w:spacing w:line="480" w:lineRule="auto"/>
        <w:jc w:val="both"/>
        <w:rPr>
          <w:rStyle w:val="Hyperlink"/>
          <w:sz w:val="24"/>
          <w:szCs w:val="24"/>
        </w:rPr>
      </w:pPr>
      <w:r w:rsidRPr="00C729BC">
        <w:rPr>
          <w:sz w:val="24"/>
          <w:szCs w:val="24"/>
        </w:rPr>
        <w:t xml:space="preserve">InfyOm Technologies. (n.d.). SWOT Analysis - Strategic Planning. Retrieved June 3, 2022, from </w:t>
      </w:r>
      <w:hyperlink r:id="rId64" w:history="1">
        <w:r w:rsidRPr="00C729BC">
          <w:rPr>
            <w:rStyle w:val="Hyperlink"/>
            <w:sz w:val="24"/>
            <w:szCs w:val="24"/>
          </w:rPr>
          <w:t>https://infyom.com/blog/swot-analysis-strategic-planning</w:t>
        </w:r>
      </w:hyperlink>
    </w:p>
    <w:p w14:paraId="1174B3EF" w14:textId="0872BE82" w:rsidR="00DC2F0C" w:rsidRDefault="00DC2F0C" w:rsidP="00F512CA">
      <w:pPr>
        <w:spacing w:line="480" w:lineRule="auto"/>
        <w:jc w:val="both"/>
        <w:rPr>
          <w:rStyle w:val="Hyperlink"/>
          <w:sz w:val="24"/>
          <w:szCs w:val="24"/>
        </w:rPr>
      </w:pPr>
    </w:p>
    <w:p w14:paraId="3503330E" w14:textId="5C4B1777" w:rsidR="00DC2F0C" w:rsidRPr="00F512CA" w:rsidRDefault="00DC2F0C" w:rsidP="00F512CA">
      <w:pPr>
        <w:spacing w:line="480" w:lineRule="auto"/>
        <w:jc w:val="both"/>
        <w:rPr>
          <w:sz w:val="24"/>
          <w:szCs w:val="24"/>
        </w:rPr>
      </w:pPr>
      <w:r w:rsidRPr="00DC2F0C">
        <w:rPr>
          <w:sz w:val="24"/>
          <w:szCs w:val="24"/>
        </w:rPr>
        <w:t>Ahern, T. C. (2016). A waterfall design strategy for using social media for instruction. Journal of Educational Technology Systems, 44(3), 332-345.</w:t>
      </w:r>
    </w:p>
    <w:sectPr w:rsidR="00DC2F0C" w:rsidRPr="00F512CA"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52CC8" w14:textId="77777777" w:rsidR="00BB45E0" w:rsidRDefault="00BB45E0">
      <w:pPr>
        <w:spacing w:line="240" w:lineRule="auto"/>
      </w:pPr>
      <w:r>
        <w:separator/>
      </w:r>
    </w:p>
  </w:endnote>
  <w:endnote w:type="continuationSeparator" w:id="0">
    <w:p w14:paraId="4F919D04" w14:textId="77777777" w:rsidR="00BB45E0" w:rsidRDefault="00BB45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12404"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06BE"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881B9"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D7BAF" w14:textId="77777777" w:rsidR="00BB45E0" w:rsidRDefault="00BB45E0">
      <w:pPr>
        <w:spacing w:line="240" w:lineRule="auto"/>
      </w:pPr>
      <w:r>
        <w:separator/>
      </w:r>
    </w:p>
  </w:footnote>
  <w:footnote w:type="continuationSeparator" w:id="0">
    <w:p w14:paraId="6FF33683" w14:textId="77777777" w:rsidR="00BB45E0" w:rsidRDefault="00BB45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7BD"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B123"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656"/>
    <w:multiLevelType w:val="hybridMultilevel"/>
    <w:tmpl w:val="2C9C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9526E"/>
    <w:multiLevelType w:val="multilevel"/>
    <w:tmpl w:val="19D210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6167"/>
    <w:multiLevelType w:val="hybridMultilevel"/>
    <w:tmpl w:val="E258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459BD"/>
    <w:multiLevelType w:val="hybridMultilevel"/>
    <w:tmpl w:val="D9E60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F52F4"/>
    <w:multiLevelType w:val="hybridMultilevel"/>
    <w:tmpl w:val="210C3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A5A56C6"/>
    <w:multiLevelType w:val="multilevel"/>
    <w:tmpl w:val="57F6D3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8" w15:restartNumberingAfterBreak="0">
    <w:nsid w:val="10343D64"/>
    <w:multiLevelType w:val="hybridMultilevel"/>
    <w:tmpl w:val="F10C1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19F9"/>
    <w:multiLevelType w:val="hybridMultilevel"/>
    <w:tmpl w:val="5022A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6C81AB3"/>
    <w:multiLevelType w:val="hybridMultilevel"/>
    <w:tmpl w:val="DCC61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15:restartNumberingAfterBreak="0">
    <w:nsid w:val="1AA27050"/>
    <w:multiLevelType w:val="hybridMultilevel"/>
    <w:tmpl w:val="75D4C99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1F357B9B"/>
    <w:multiLevelType w:val="multilevel"/>
    <w:tmpl w:val="7A9895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7452E"/>
    <w:multiLevelType w:val="hybridMultilevel"/>
    <w:tmpl w:val="5BE6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B66DD"/>
    <w:multiLevelType w:val="hybridMultilevel"/>
    <w:tmpl w:val="A6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23964"/>
    <w:multiLevelType w:val="hybridMultilevel"/>
    <w:tmpl w:val="BCB045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2CE46B7C"/>
    <w:multiLevelType w:val="hybridMultilevel"/>
    <w:tmpl w:val="9E1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8578E5"/>
    <w:multiLevelType w:val="hybridMultilevel"/>
    <w:tmpl w:val="91C4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2480B"/>
    <w:multiLevelType w:val="hybridMultilevel"/>
    <w:tmpl w:val="3FB6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080EEE"/>
    <w:multiLevelType w:val="hybridMultilevel"/>
    <w:tmpl w:val="F4CA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D2AFA"/>
    <w:multiLevelType w:val="hybridMultilevel"/>
    <w:tmpl w:val="C24A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8D232E"/>
    <w:multiLevelType w:val="hybridMultilevel"/>
    <w:tmpl w:val="BDEE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57980"/>
    <w:multiLevelType w:val="hybridMultilevel"/>
    <w:tmpl w:val="6C685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F80037"/>
    <w:multiLevelType w:val="multilevel"/>
    <w:tmpl w:val="E83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6B59A5"/>
    <w:multiLevelType w:val="hybridMultilevel"/>
    <w:tmpl w:val="CC185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A560F6"/>
    <w:multiLevelType w:val="hybridMultilevel"/>
    <w:tmpl w:val="F8080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BE5FB9"/>
    <w:multiLevelType w:val="multilevel"/>
    <w:tmpl w:val="ED4402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1603"/>
    <w:multiLevelType w:val="hybridMultilevel"/>
    <w:tmpl w:val="29A4F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7176C"/>
    <w:multiLevelType w:val="hybridMultilevel"/>
    <w:tmpl w:val="ADD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DD58EA"/>
    <w:multiLevelType w:val="hybridMultilevel"/>
    <w:tmpl w:val="84C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00191E"/>
    <w:multiLevelType w:val="hybridMultilevel"/>
    <w:tmpl w:val="7A64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14AB7"/>
    <w:multiLevelType w:val="multilevel"/>
    <w:tmpl w:val="27DED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004FC"/>
    <w:multiLevelType w:val="hybridMultilevel"/>
    <w:tmpl w:val="A984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7A1A13F2"/>
    <w:multiLevelType w:val="hybridMultilevel"/>
    <w:tmpl w:val="DE3E9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86AC3"/>
    <w:multiLevelType w:val="multilevel"/>
    <w:tmpl w:val="A39654CC"/>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CE54094"/>
    <w:multiLevelType w:val="multilevel"/>
    <w:tmpl w:val="7A94F1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99770802">
    <w:abstractNumId w:val="11"/>
  </w:num>
  <w:num w:numId="2" w16cid:durableId="1647129189">
    <w:abstractNumId w:val="37"/>
  </w:num>
  <w:num w:numId="3" w16cid:durableId="23096351">
    <w:abstractNumId w:val="35"/>
  </w:num>
  <w:num w:numId="4" w16cid:durableId="1325204671">
    <w:abstractNumId w:val="7"/>
  </w:num>
  <w:num w:numId="5" w16cid:durableId="1072237810">
    <w:abstractNumId w:val="22"/>
  </w:num>
  <w:num w:numId="6" w16cid:durableId="13247737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0339232">
    <w:abstractNumId w:val="22"/>
  </w:num>
  <w:num w:numId="8" w16cid:durableId="1164279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73444343">
    <w:abstractNumId w:val="5"/>
  </w:num>
  <w:num w:numId="10" w16cid:durableId="307979099">
    <w:abstractNumId w:val="4"/>
  </w:num>
  <w:num w:numId="11" w16cid:durableId="63843631">
    <w:abstractNumId w:val="14"/>
  </w:num>
  <w:num w:numId="12" w16cid:durableId="1794053515">
    <w:abstractNumId w:val="16"/>
  </w:num>
  <w:num w:numId="13" w16cid:durableId="638388272">
    <w:abstractNumId w:val="19"/>
  </w:num>
  <w:num w:numId="14" w16cid:durableId="1633897934">
    <w:abstractNumId w:val="17"/>
  </w:num>
  <w:num w:numId="15" w16cid:durableId="1457330323">
    <w:abstractNumId w:val="0"/>
  </w:num>
  <w:num w:numId="16" w16cid:durableId="1529172802">
    <w:abstractNumId w:val="27"/>
  </w:num>
  <w:num w:numId="17" w16cid:durableId="1631857404">
    <w:abstractNumId w:val="20"/>
  </w:num>
  <w:num w:numId="18" w16cid:durableId="467286832">
    <w:abstractNumId w:val="13"/>
  </w:num>
  <w:num w:numId="19" w16cid:durableId="361631147">
    <w:abstractNumId w:val="28"/>
  </w:num>
  <w:num w:numId="20" w16cid:durableId="1617056068">
    <w:abstractNumId w:val="1"/>
  </w:num>
  <w:num w:numId="21" w16cid:durableId="1097168070">
    <w:abstractNumId w:val="10"/>
  </w:num>
  <w:num w:numId="22" w16cid:durableId="1589265816">
    <w:abstractNumId w:val="33"/>
  </w:num>
  <w:num w:numId="23" w16cid:durableId="2080008643">
    <w:abstractNumId w:val="6"/>
  </w:num>
  <w:num w:numId="24" w16cid:durableId="1785538856">
    <w:abstractNumId w:val="18"/>
  </w:num>
  <w:num w:numId="25" w16cid:durableId="1118062328">
    <w:abstractNumId w:val="26"/>
  </w:num>
  <w:num w:numId="26" w16cid:durableId="1129665506">
    <w:abstractNumId w:val="21"/>
  </w:num>
  <w:num w:numId="27" w16cid:durableId="1939633156">
    <w:abstractNumId w:val="38"/>
  </w:num>
  <w:num w:numId="28" w16cid:durableId="1648826338">
    <w:abstractNumId w:val="31"/>
  </w:num>
  <w:num w:numId="29" w16cid:durableId="1289314970">
    <w:abstractNumId w:val="32"/>
  </w:num>
  <w:num w:numId="30" w16cid:durableId="551624067">
    <w:abstractNumId w:val="29"/>
  </w:num>
  <w:num w:numId="31" w16cid:durableId="80222328">
    <w:abstractNumId w:val="30"/>
  </w:num>
  <w:num w:numId="32" w16cid:durableId="1119447117">
    <w:abstractNumId w:val="8"/>
  </w:num>
  <w:num w:numId="33" w16cid:durableId="1967613137">
    <w:abstractNumId w:val="3"/>
  </w:num>
  <w:num w:numId="34" w16cid:durableId="1634092321">
    <w:abstractNumId w:val="23"/>
  </w:num>
  <w:num w:numId="35" w16cid:durableId="693111407">
    <w:abstractNumId w:val="25"/>
  </w:num>
  <w:num w:numId="36" w16cid:durableId="1853567699">
    <w:abstractNumId w:val="2"/>
  </w:num>
  <w:num w:numId="37" w16cid:durableId="84153569">
    <w:abstractNumId w:val="15"/>
  </w:num>
  <w:num w:numId="38" w16cid:durableId="105197013">
    <w:abstractNumId w:val="34"/>
  </w:num>
  <w:num w:numId="39" w16cid:durableId="594636058">
    <w:abstractNumId w:val="24"/>
  </w:num>
  <w:num w:numId="40" w16cid:durableId="2732877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79523518">
    <w:abstractNumId w:val="12"/>
  </w:num>
  <w:num w:numId="42" w16cid:durableId="158329589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62A8"/>
    <w:rsid w:val="0000074F"/>
    <w:rsid w:val="000012C0"/>
    <w:rsid w:val="000030EB"/>
    <w:rsid w:val="00005A16"/>
    <w:rsid w:val="00005A2A"/>
    <w:rsid w:val="00007C91"/>
    <w:rsid w:val="00012D8B"/>
    <w:rsid w:val="000134FF"/>
    <w:rsid w:val="00013B86"/>
    <w:rsid w:val="0001430D"/>
    <w:rsid w:val="000154EB"/>
    <w:rsid w:val="00016406"/>
    <w:rsid w:val="00023411"/>
    <w:rsid w:val="0002363C"/>
    <w:rsid w:val="000253D4"/>
    <w:rsid w:val="00026BC9"/>
    <w:rsid w:val="0002797C"/>
    <w:rsid w:val="0003081C"/>
    <w:rsid w:val="00033CC7"/>
    <w:rsid w:val="00036BC7"/>
    <w:rsid w:val="00036FD6"/>
    <w:rsid w:val="00037E07"/>
    <w:rsid w:val="00037EE1"/>
    <w:rsid w:val="00042C81"/>
    <w:rsid w:val="0004385C"/>
    <w:rsid w:val="00043A48"/>
    <w:rsid w:val="000448A5"/>
    <w:rsid w:val="000456C3"/>
    <w:rsid w:val="0004738F"/>
    <w:rsid w:val="00051652"/>
    <w:rsid w:val="00052D16"/>
    <w:rsid w:val="00054FA7"/>
    <w:rsid w:val="000569DA"/>
    <w:rsid w:val="00056A92"/>
    <w:rsid w:val="00065048"/>
    <w:rsid w:val="000655CC"/>
    <w:rsid w:val="0006670A"/>
    <w:rsid w:val="000707D8"/>
    <w:rsid w:val="00086A71"/>
    <w:rsid w:val="00087E2F"/>
    <w:rsid w:val="0009076F"/>
    <w:rsid w:val="00094D78"/>
    <w:rsid w:val="0009502C"/>
    <w:rsid w:val="00095B3D"/>
    <w:rsid w:val="00097867"/>
    <w:rsid w:val="00097DD2"/>
    <w:rsid w:val="000A2240"/>
    <w:rsid w:val="000A3A92"/>
    <w:rsid w:val="000A42ED"/>
    <w:rsid w:val="000A602C"/>
    <w:rsid w:val="000A75DC"/>
    <w:rsid w:val="000B19CB"/>
    <w:rsid w:val="000B24DF"/>
    <w:rsid w:val="000B2AD5"/>
    <w:rsid w:val="000B497F"/>
    <w:rsid w:val="000B62E5"/>
    <w:rsid w:val="000B766B"/>
    <w:rsid w:val="000C0891"/>
    <w:rsid w:val="000C13B5"/>
    <w:rsid w:val="000C22FF"/>
    <w:rsid w:val="000C2883"/>
    <w:rsid w:val="000C2B14"/>
    <w:rsid w:val="000C2D54"/>
    <w:rsid w:val="000C5A87"/>
    <w:rsid w:val="000D2305"/>
    <w:rsid w:val="000D2884"/>
    <w:rsid w:val="000D292C"/>
    <w:rsid w:val="000D4F00"/>
    <w:rsid w:val="000D63AE"/>
    <w:rsid w:val="000D798F"/>
    <w:rsid w:val="000E05BF"/>
    <w:rsid w:val="000E3934"/>
    <w:rsid w:val="000E5AF9"/>
    <w:rsid w:val="000F1EA2"/>
    <w:rsid w:val="000F22E1"/>
    <w:rsid w:val="000F2412"/>
    <w:rsid w:val="000F2566"/>
    <w:rsid w:val="000F3179"/>
    <w:rsid w:val="000F54DD"/>
    <w:rsid w:val="000F6D33"/>
    <w:rsid w:val="00102484"/>
    <w:rsid w:val="00103DC0"/>
    <w:rsid w:val="00107E25"/>
    <w:rsid w:val="0011162C"/>
    <w:rsid w:val="00116B5F"/>
    <w:rsid w:val="00117C9B"/>
    <w:rsid w:val="00120515"/>
    <w:rsid w:val="00121CF2"/>
    <w:rsid w:val="00123CAA"/>
    <w:rsid w:val="001265F0"/>
    <w:rsid w:val="001276F7"/>
    <w:rsid w:val="001300BC"/>
    <w:rsid w:val="00130699"/>
    <w:rsid w:val="00130A3A"/>
    <w:rsid w:val="00136611"/>
    <w:rsid w:val="00140299"/>
    <w:rsid w:val="0014102C"/>
    <w:rsid w:val="00144542"/>
    <w:rsid w:val="001454BF"/>
    <w:rsid w:val="00145A2C"/>
    <w:rsid w:val="00150AC5"/>
    <w:rsid w:val="00150DB4"/>
    <w:rsid w:val="001511B3"/>
    <w:rsid w:val="00153177"/>
    <w:rsid w:val="00153411"/>
    <w:rsid w:val="001539C8"/>
    <w:rsid w:val="00156B6A"/>
    <w:rsid w:val="00160FB6"/>
    <w:rsid w:val="00163601"/>
    <w:rsid w:val="00165989"/>
    <w:rsid w:val="00165C01"/>
    <w:rsid w:val="0017219F"/>
    <w:rsid w:val="001726FB"/>
    <w:rsid w:val="00172F25"/>
    <w:rsid w:val="00174964"/>
    <w:rsid w:val="00175468"/>
    <w:rsid w:val="00176210"/>
    <w:rsid w:val="001768DA"/>
    <w:rsid w:val="00176AB6"/>
    <w:rsid w:val="001827C1"/>
    <w:rsid w:val="00183D4F"/>
    <w:rsid w:val="00187C96"/>
    <w:rsid w:val="00191452"/>
    <w:rsid w:val="00193CCC"/>
    <w:rsid w:val="00195C20"/>
    <w:rsid w:val="001A0A99"/>
    <w:rsid w:val="001A41FE"/>
    <w:rsid w:val="001A4581"/>
    <w:rsid w:val="001A474E"/>
    <w:rsid w:val="001A6A5F"/>
    <w:rsid w:val="001A75C2"/>
    <w:rsid w:val="001A76CC"/>
    <w:rsid w:val="001B0E1C"/>
    <w:rsid w:val="001B0FA2"/>
    <w:rsid w:val="001B3694"/>
    <w:rsid w:val="001B386B"/>
    <w:rsid w:val="001B550F"/>
    <w:rsid w:val="001B5BB7"/>
    <w:rsid w:val="001B72AC"/>
    <w:rsid w:val="001C023C"/>
    <w:rsid w:val="001C2080"/>
    <w:rsid w:val="001C4AF7"/>
    <w:rsid w:val="001D2B50"/>
    <w:rsid w:val="001D2BEF"/>
    <w:rsid w:val="001D37BB"/>
    <w:rsid w:val="001D628D"/>
    <w:rsid w:val="001D6D56"/>
    <w:rsid w:val="001D78FD"/>
    <w:rsid w:val="001E17F6"/>
    <w:rsid w:val="001E59F4"/>
    <w:rsid w:val="001F136C"/>
    <w:rsid w:val="001F270B"/>
    <w:rsid w:val="001F32BC"/>
    <w:rsid w:val="001F3334"/>
    <w:rsid w:val="001F5AF5"/>
    <w:rsid w:val="001F748D"/>
    <w:rsid w:val="001F7C4E"/>
    <w:rsid w:val="00202CC3"/>
    <w:rsid w:val="00204044"/>
    <w:rsid w:val="002078F7"/>
    <w:rsid w:val="00212439"/>
    <w:rsid w:val="00213F22"/>
    <w:rsid w:val="002219A9"/>
    <w:rsid w:val="00221E81"/>
    <w:rsid w:val="00222E26"/>
    <w:rsid w:val="00230115"/>
    <w:rsid w:val="00232FA2"/>
    <w:rsid w:val="002332E7"/>
    <w:rsid w:val="002345D1"/>
    <w:rsid w:val="00234EBF"/>
    <w:rsid w:val="00235319"/>
    <w:rsid w:val="00235979"/>
    <w:rsid w:val="00237A6C"/>
    <w:rsid w:val="00240E19"/>
    <w:rsid w:val="0024141F"/>
    <w:rsid w:val="00241FD6"/>
    <w:rsid w:val="002435DE"/>
    <w:rsid w:val="0024715E"/>
    <w:rsid w:val="00247872"/>
    <w:rsid w:val="002479C7"/>
    <w:rsid w:val="00247B67"/>
    <w:rsid w:val="00250042"/>
    <w:rsid w:val="00250B8B"/>
    <w:rsid w:val="00252993"/>
    <w:rsid w:val="00253B29"/>
    <w:rsid w:val="00256D98"/>
    <w:rsid w:val="002576D5"/>
    <w:rsid w:val="00261A67"/>
    <w:rsid w:val="00264647"/>
    <w:rsid w:val="00265053"/>
    <w:rsid w:val="0026523C"/>
    <w:rsid w:val="0027064C"/>
    <w:rsid w:val="00270DB7"/>
    <w:rsid w:val="00274473"/>
    <w:rsid w:val="00274B88"/>
    <w:rsid w:val="00274EE1"/>
    <w:rsid w:val="00275564"/>
    <w:rsid w:val="002764EF"/>
    <w:rsid w:val="00277EC1"/>
    <w:rsid w:val="00282D16"/>
    <w:rsid w:val="0028699A"/>
    <w:rsid w:val="00291E5C"/>
    <w:rsid w:val="002920F3"/>
    <w:rsid w:val="00294B0F"/>
    <w:rsid w:val="002A45ED"/>
    <w:rsid w:val="002A5B1D"/>
    <w:rsid w:val="002A5CD0"/>
    <w:rsid w:val="002A62A8"/>
    <w:rsid w:val="002A64E4"/>
    <w:rsid w:val="002B07FB"/>
    <w:rsid w:val="002B279D"/>
    <w:rsid w:val="002B2FB7"/>
    <w:rsid w:val="002B56ED"/>
    <w:rsid w:val="002B71F3"/>
    <w:rsid w:val="002C1057"/>
    <w:rsid w:val="002C40AF"/>
    <w:rsid w:val="002C6D3E"/>
    <w:rsid w:val="002D36DD"/>
    <w:rsid w:val="002E0352"/>
    <w:rsid w:val="002E1197"/>
    <w:rsid w:val="002E3B1C"/>
    <w:rsid w:val="002E4B8B"/>
    <w:rsid w:val="002F0EDA"/>
    <w:rsid w:val="002F2ADB"/>
    <w:rsid w:val="002F554F"/>
    <w:rsid w:val="002F71F8"/>
    <w:rsid w:val="00300B86"/>
    <w:rsid w:val="003033CB"/>
    <w:rsid w:val="003057CA"/>
    <w:rsid w:val="00306423"/>
    <w:rsid w:val="00311786"/>
    <w:rsid w:val="00321A56"/>
    <w:rsid w:val="0032207B"/>
    <w:rsid w:val="0032547F"/>
    <w:rsid w:val="00326F03"/>
    <w:rsid w:val="003278ED"/>
    <w:rsid w:val="003345E0"/>
    <w:rsid w:val="0033578F"/>
    <w:rsid w:val="00336422"/>
    <w:rsid w:val="00341D84"/>
    <w:rsid w:val="003421F1"/>
    <w:rsid w:val="00347031"/>
    <w:rsid w:val="003510EE"/>
    <w:rsid w:val="0035440C"/>
    <w:rsid w:val="003550D3"/>
    <w:rsid w:val="00356313"/>
    <w:rsid w:val="00361752"/>
    <w:rsid w:val="00362D95"/>
    <w:rsid w:val="00364EB0"/>
    <w:rsid w:val="003664E4"/>
    <w:rsid w:val="0036766A"/>
    <w:rsid w:val="00372FA5"/>
    <w:rsid w:val="00374469"/>
    <w:rsid w:val="00376368"/>
    <w:rsid w:val="003770DB"/>
    <w:rsid w:val="00381000"/>
    <w:rsid w:val="00383165"/>
    <w:rsid w:val="003843A6"/>
    <w:rsid w:val="003861C2"/>
    <w:rsid w:val="0038698C"/>
    <w:rsid w:val="00395D90"/>
    <w:rsid w:val="00395E09"/>
    <w:rsid w:val="00396682"/>
    <w:rsid w:val="00397E0D"/>
    <w:rsid w:val="003A2405"/>
    <w:rsid w:val="003B0F87"/>
    <w:rsid w:val="003B161E"/>
    <w:rsid w:val="003B2BA2"/>
    <w:rsid w:val="003B7D47"/>
    <w:rsid w:val="003C01D7"/>
    <w:rsid w:val="003C0C0A"/>
    <w:rsid w:val="003C47DF"/>
    <w:rsid w:val="003D1ED7"/>
    <w:rsid w:val="003D5EFB"/>
    <w:rsid w:val="003E0091"/>
    <w:rsid w:val="003E0094"/>
    <w:rsid w:val="003E3F75"/>
    <w:rsid w:val="003E45AA"/>
    <w:rsid w:val="003E4DBE"/>
    <w:rsid w:val="003E50A8"/>
    <w:rsid w:val="003E6090"/>
    <w:rsid w:val="003E6ECF"/>
    <w:rsid w:val="003E77F2"/>
    <w:rsid w:val="003E7AF6"/>
    <w:rsid w:val="003F1206"/>
    <w:rsid w:val="003F1F81"/>
    <w:rsid w:val="003F5FAB"/>
    <w:rsid w:val="003F7E5F"/>
    <w:rsid w:val="00400F5B"/>
    <w:rsid w:val="00401DFA"/>
    <w:rsid w:val="00401EB2"/>
    <w:rsid w:val="004048D6"/>
    <w:rsid w:val="00404E5C"/>
    <w:rsid w:val="00405C36"/>
    <w:rsid w:val="00407774"/>
    <w:rsid w:val="004104A2"/>
    <w:rsid w:val="00411FBB"/>
    <w:rsid w:val="004138CC"/>
    <w:rsid w:val="00413A44"/>
    <w:rsid w:val="00420DF8"/>
    <w:rsid w:val="00421947"/>
    <w:rsid w:val="0042555E"/>
    <w:rsid w:val="00426465"/>
    <w:rsid w:val="00430651"/>
    <w:rsid w:val="00433B9D"/>
    <w:rsid w:val="00433E4B"/>
    <w:rsid w:val="004357EF"/>
    <w:rsid w:val="00440D21"/>
    <w:rsid w:val="00441A10"/>
    <w:rsid w:val="00442EF5"/>
    <w:rsid w:val="00444A1E"/>
    <w:rsid w:val="00447B2A"/>
    <w:rsid w:val="004512CD"/>
    <w:rsid w:val="00453B03"/>
    <w:rsid w:val="00455C64"/>
    <w:rsid w:val="0046126D"/>
    <w:rsid w:val="0046226A"/>
    <w:rsid w:val="004633A6"/>
    <w:rsid w:val="00470766"/>
    <w:rsid w:val="00470A9B"/>
    <w:rsid w:val="00473C4C"/>
    <w:rsid w:val="00476C22"/>
    <w:rsid w:val="00484913"/>
    <w:rsid w:val="004875F8"/>
    <w:rsid w:val="00490806"/>
    <w:rsid w:val="004915EB"/>
    <w:rsid w:val="004A0F29"/>
    <w:rsid w:val="004A29DE"/>
    <w:rsid w:val="004A4553"/>
    <w:rsid w:val="004A71ED"/>
    <w:rsid w:val="004B0585"/>
    <w:rsid w:val="004B0D26"/>
    <w:rsid w:val="004B0F5E"/>
    <w:rsid w:val="004B12DD"/>
    <w:rsid w:val="004B2AC5"/>
    <w:rsid w:val="004B2E74"/>
    <w:rsid w:val="004B58E3"/>
    <w:rsid w:val="004B5B5C"/>
    <w:rsid w:val="004B5C58"/>
    <w:rsid w:val="004B71A8"/>
    <w:rsid w:val="004C273A"/>
    <w:rsid w:val="004C4737"/>
    <w:rsid w:val="004C7298"/>
    <w:rsid w:val="004D1119"/>
    <w:rsid w:val="004D1AFB"/>
    <w:rsid w:val="004D56D5"/>
    <w:rsid w:val="004D5949"/>
    <w:rsid w:val="004D7D34"/>
    <w:rsid w:val="004E0A37"/>
    <w:rsid w:val="004E16CF"/>
    <w:rsid w:val="004E16DE"/>
    <w:rsid w:val="004E2AE1"/>
    <w:rsid w:val="004E2C22"/>
    <w:rsid w:val="004E5701"/>
    <w:rsid w:val="004E6C4C"/>
    <w:rsid w:val="004E7404"/>
    <w:rsid w:val="004E787C"/>
    <w:rsid w:val="004E7B80"/>
    <w:rsid w:val="004F0F1A"/>
    <w:rsid w:val="004F1E33"/>
    <w:rsid w:val="004F47C3"/>
    <w:rsid w:val="00502455"/>
    <w:rsid w:val="00510513"/>
    <w:rsid w:val="00510514"/>
    <w:rsid w:val="00512D31"/>
    <w:rsid w:val="00515AC9"/>
    <w:rsid w:val="00520B8C"/>
    <w:rsid w:val="00521B0D"/>
    <w:rsid w:val="005252C8"/>
    <w:rsid w:val="00526ACA"/>
    <w:rsid w:val="00535212"/>
    <w:rsid w:val="00535AF0"/>
    <w:rsid w:val="00535EB8"/>
    <w:rsid w:val="00546A6E"/>
    <w:rsid w:val="00546DDB"/>
    <w:rsid w:val="00547088"/>
    <w:rsid w:val="00547EC0"/>
    <w:rsid w:val="00550651"/>
    <w:rsid w:val="005506AA"/>
    <w:rsid w:val="00552D8C"/>
    <w:rsid w:val="00555C27"/>
    <w:rsid w:val="00555D45"/>
    <w:rsid w:val="00557160"/>
    <w:rsid w:val="00557C3F"/>
    <w:rsid w:val="00563021"/>
    <w:rsid w:val="0057376B"/>
    <w:rsid w:val="00574E56"/>
    <w:rsid w:val="00580458"/>
    <w:rsid w:val="005807A7"/>
    <w:rsid w:val="005815D6"/>
    <w:rsid w:val="00584043"/>
    <w:rsid w:val="00584442"/>
    <w:rsid w:val="00584699"/>
    <w:rsid w:val="00586F16"/>
    <w:rsid w:val="00593228"/>
    <w:rsid w:val="005A11B0"/>
    <w:rsid w:val="005A1377"/>
    <w:rsid w:val="005A1D29"/>
    <w:rsid w:val="005B05C5"/>
    <w:rsid w:val="005B22ED"/>
    <w:rsid w:val="005B4BBA"/>
    <w:rsid w:val="005B70D3"/>
    <w:rsid w:val="005C024B"/>
    <w:rsid w:val="005C1038"/>
    <w:rsid w:val="005C1207"/>
    <w:rsid w:val="005C2958"/>
    <w:rsid w:val="005C47BB"/>
    <w:rsid w:val="005C4F5C"/>
    <w:rsid w:val="005C60A6"/>
    <w:rsid w:val="005D0A4C"/>
    <w:rsid w:val="005D2A8C"/>
    <w:rsid w:val="005D3433"/>
    <w:rsid w:val="005E124B"/>
    <w:rsid w:val="005E14F9"/>
    <w:rsid w:val="005E2069"/>
    <w:rsid w:val="005E3175"/>
    <w:rsid w:val="005E60F5"/>
    <w:rsid w:val="005E754C"/>
    <w:rsid w:val="005F05AF"/>
    <w:rsid w:val="005F134E"/>
    <w:rsid w:val="005F14C1"/>
    <w:rsid w:val="005F22D6"/>
    <w:rsid w:val="005F27EC"/>
    <w:rsid w:val="005F29D8"/>
    <w:rsid w:val="005F2D01"/>
    <w:rsid w:val="005F37AC"/>
    <w:rsid w:val="00601F4A"/>
    <w:rsid w:val="00602B2E"/>
    <w:rsid w:val="00605A7E"/>
    <w:rsid w:val="0060643E"/>
    <w:rsid w:val="006078D1"/>
    <w:rsid w:val="00610F5E"/>
    <w:rsid w:val="00611C91"/>
    <w:rsid w:val="0061201A"/>
    <w:rsid w:val="00612BC4"/>
    <w:rsid w:val="00612D23"/>
    <w:rsid w:val="00614142"/>
    <w:rsid w:val="00615294"/>
    <w:rsid w:val="00616863"/>
    <w:rsid w:val="00616876"/>
    <w:rsid w:val="00617DD9"/>
    <w:rsid w:val="006250B4"/>
    <w:rsid w:val="00625C95"/>
    <w:rsid w:val="00625FA0"/>
    <w:rsid w:val="00627186"/>
    <w:rsid w:val="0063021D"/>
    <w:rsid w:val="00631F1E"/>
    <w:rsid w:val="00633240"/>
    <w:rsid w:val="006333F1"/>
    <w:rsid w:val="00635E1E"/>
    <w:rsid w:val="006431E1"/>
    <w:rsid w:val="00644964"/>
    <w:rsid w:val="00644CE5"/>
    <w:rsid w:val="00645FE5"/>
    <w:rsid w:val="00646058"/>
    <w:rsid w:val="00651547"/>
    <w:rsid w:val="00655819"/>
    <w:rsid w:val="00656670"/>
    <w:rsid w:val="00656B4B"/>
    <w:rsid w:val="00660445"/>
    <w:rsid w:val="00664447"/>
    <w:rsid w:val="006657ED"/>
    <w:rsid w:val="00666888"/>
    <w:rsid w:val="006712E8"/>
    <w:rsid w:val="0067288A"/>
    <w:rsid w:val="006728BB"/>
    <w:rsid w:val="00673E4A"/>
    <w:rsid w:val="0067661B"/>
    <w:rsid w:val="00683396"/>
    <w:rsid w:val="0069203D"/>
    <w:rsid w:val="00694102"/>
    <w:rsid w:val="0069569C"/>
    <w:rsid w:val="0069571F"/>
    <w:rsid w:val="00696E34"/>
    <w:rsid w:val="00697787"/>
    <w:rsid w:val="006A0A85"/>
    <w:rsid w:val="006A3407"/>
    <w:rsid w:val="006A469A"/>
    <w:rsid w:val="006A4DFE"/>
    <w:rsid w:val="006A53EE"/>
    <w:rsid w:val="006B0411"/>
    <w:rsid w:val="006B59B4"/>
    <w:rsid w:val="006B669B"/>
    <w:rsid w:val="006C118C"/>
    <w:rsid w:val="006C245F"/>
    <w:rsid w:val="006C263B"/>
    <w:rsid w:val="006C3F40"/>
    <w:rsid w:val="006C4536"/>
    <w:rsid w:val="006C45A8"/>
    <w:rsid w:val="006C7E3E"/>
    <w:rsid w:val="006D4608"/>
    <w:rsid w:val="006D4921"/>
    <w:rsid w:val="006D49B9"/>
    <w:rsid w:val="006D5FAE"/>
    <w:rsid w:val="006D6C0C"/>
    <w:rsid w:val="006E0086"/>
    <w:rsid w:val="006E2429"/>
    <w:rsid w:val="006E36F5"/>
    <w:rsid w:val="006E53E5"/>
    <w:rsid w:val="006E5CD6"/>
    <w:rsid w:val="006E5F97"/>
    <w:rsid w:val="006E78DC"/>
    <w:rsid w:val="006F012F"/>
    <w:rsid w:val="006F0368"/>
    <w:rsid w:val="006F1DF5"/>
    <w:rsid w:val="006F3424"/>
    <w:rsid w:val="006F3CE5"/>
    <w:rsid w:val="006F3F63"/>
    <w:rsid w:val="006F421B"/>
    <w:rsid w:val="006F43AA"/>
    <w:rsid w:val="006F5324"/>
    <w:rsid w:val="006F6860"/>
    <w:rsid w:val="006F6A4C"/>
    <w:rsid w:val="007005A8"/>
    <w:rsid w:val="00700759"/>
    <w:rsid w:val="007009AD"/>
    <w:rsid w:val="0070363E"/>
    <w:rsid w:val="007075EA"/>
    <w:rsid w:val="0071028A"/>
    <w:rsid w:val="00712327"/>
    <w:rsid w:val="0071232C"/>
    <w:rsid w:val="00712758"/>
    <w:rsid w:val="00713406"/>
    <w:rsid w:val="00715907"/>
    <w:rsid w:val="00716767"/>
    <w:rsid w:val="00731188"/>
    <w:rsid w:val="007336D6"/>
    <w:rsid w:val="007347B3"/>
    <w:rsid w:val="00734B90"/>
    <w:rsid w:val="007355DE"/>
    <w:rsid w:val="0073582F"/>
    <w:rsid w:val="007362D8"/>
    <w:rsid w:val="00736939"/>
    <w:rsid w:val="0073769A"/>
    <w:rsid w:val="00740C30"/>
    <w:rsid w:val="00741633"/>
    <w:rsid w:val="00742B45"/>
    <w:rsid w:val="007430D5"/>
    <w:rsid w:val="007452F2"/>
    <w:rsid w:val="00745D19"/>
    <w:rsid w:val="00746086"/>
    <w:rsid w:val="00746CF3"/>
    <w:rsid w:val="00750B7E"/>
    <w:rsid w:val="007577EC"/>
    <w:rsid w:val="0076051F"/>
    <w:rsid w:val="007612E3"/>
    <w:rsid w:val="0077350C"/>
    <w:rsid w:val="0077529B"/>
    <w:rsid w:val="00777544"/>
    <w:rsid w:val="007810C3"/>
    <w:rsid w:val="00781A7A"/>
    <w:rsid w:val="00782029"/>
    <w:rsid w:val="00783551"/>
    <w:rsid w:val="00783F20"/>
    <w:rsid w:val="00786987"/>
    <w:rsid w:val="00787A71"/>
    <w:rsid w:val="00787D8B"/>
    <w:rsid w:val="00791EF3"/>
    <w:rsid w:val="0079328E"/>
    <w:rsid w:val="007A10F4"/>
    <w:rsid w:val="007A1DBF"/>
    <w:rsid w:val="007A1F6E"/>
    <w:rsid w:val="007A5CB4"/>
    <w:rsid w:val="007A70FA"/>
    <w:rsid w:val="007B1439"/>
    <w:rsid w:val="007C0A42"/>
    <w:rsid w:val="007C0C0D"/>
    <w:rsid w:val="007D18ED"/>
    <w:rsid w:val="007D49B7"/>
    <w:rsid w:val="007D4F41"/>
    <w:rsid w:val="007E1B5A"/>
    <w:rsid w:val="007E21E6"/>
    <w:rsid w:val="007E2D26"/>
    <w:rsid w:val="007E4890"/>
    <w:rsid w:val="007E520C"/>
    <w:rsid w:val="007E61C3"/>
    <w:rsid w:val="007E684A"/>
    <w:rsid w:val="007F2B16"/>
    <w:rsid w:val="007F2E04"/>
    <w:rsid w:val="007F314A"/>
    <w:rsid w:val="007F4F8D"/>
    <w:rsid w:val="007F5F00"/>
    <w:rsid w:val="007F6AAB"/>
    <w:rsid w:val="007F7616"/>
    <w:rsid w:val="008000CD"/>
    <w:rsid w:val="008049BC"/>
    <w:rsid w:val="00805834"/>
    <w:rsid w:val="00805D93"/>
    <w:rsid w:val="00812C2A"/>
    <w:rsid w:val="00813235"/>
    <w:rsid w:val="00815F50"/>
    <w:rsid w:val="00817686"/>
    <w:rsid w:val="008178E1"/>
    <w:rsid w:val="00817B6F"/>
    <w:rsid w:val="00817F8B"/>
    <w:rsid w:val="00822DB0"/>
    <w:rsid w:val="00822DF6"/>
    <w:rsid w:val="00827089"/>
    <w:rsid w:val="00831082"/>
    <w:rsid w:val="00831136"/>
    <w:rsid w:val="00831E8F"/>
    <w:rsid w:val="008330DF"/>
    <w:rsid w:val="00833783"/>
    <w:rsid w:val="008350A5"/>
    <w:rsid w:val="00835145"/>
    <w:rsid w:val="00836D94"/>
    <w:rsid w:val="008376F9"/>
    <w:rsid w:val="00840789"/>
    <w:rsid w:val="00840E82"/>
    <w:rsid w:val="00842571"/>
    <w:rsid w:val="0084293A"/>
    <w:rsid w:val="00842BC4"/>
    <w:rsid w:val="00842CEA"/>
    <w:rsid w:val="00846577"/>
    <w:rsid w:val="008535AF"/>
    <w:rsid w:val="00855811"/>
    <w:rsid w:val="00857EC7"/>
    <w:rsid w:val="00860723"/>
    <w:rsid w:val="00863E97"/>
    <w:rsid w:val="00865560"/>
    <w:rsid w:val="00865BA5"/>
    <w:rsid w:val="0086795F"/>
    <w:rsid w:val="00871208"/>
    <w:rsid w:val="00871FE5"/>
    <w:rsid w:val="0087285C"/>
    <w:rsid w:val="00874B18"/>
    <w:rsid w:val="0088015A"/>
    <w:rsid w:val="0088106E"/>
    <w:rsid w:val="0088155A"/>
    <w:rsid w:val="008954F7"/>
    <w:rsid w:val="008974F4"/>
    <w:rsid w:val="008A587B"/>
    <w:rsid w:val="008A7E40"/>
    <w:rsid w:val="008B028C"/>
    <w:rsid w:val="008B0498"/>
    <w:rsid w:val="008B2652"/>
    <w:rsid w:val="008B33F2"/>
    <w:rsid w:val="008B3F37"/>
    <w:rsid w:val="008C6D6D"/>
    <w:rsid w:val="008C7278"/>
    <w:rsid w:val="008D22BD"/>
    <w:rsid w:val="008D295A"/>
    <w:rsid w:val="008D2CE1"/>
    <w:rsid w:val="008D34F7"/>
    <w:rsid w:val="008D63BA"/>
    <w:rsid w:val="008E051D"/>
    <w:rsid w:val="008E1B61"/>
    <w:rsid w:val="008E3B94"/>
    <w:rsid w:val="008E56F1"/>
    <w:rsid w:val="008E71C9"/>
    <w:rsid w:val="008E761D"/>
    <w:rsid w:val="008E7DE9"/>
    <w:rsid w:val="008F3C28"/>
    <w:rsid w:val="008F4FB9"/>
    <w:rsid w:val="008F548C"/>
    <w:rsid w:val="008F66CB"/>
    <w:rsid w:val="008F7FCA"/>
    <w:rsid w:val="00903DD7"/>
    <w:rsid w:val="00904156"/>
    <w:rsid w:val="00904CCE"/>
    <w:rsid w:val="00905AB8"/>
    <w:rsid w:val="00907CBA"/>
    <w:rsid w:val="00910DD8"/>
    <w:rsid w:val="009139BD"/>
    <w:rsid w:val="009141E1"/>
    <w:rsid w:val="009151A9"/>
    <w:rsid w:val="00916C32"/>
    <w:rsid w:val="0092293F"/>
    <w:rsid w:val="00924E5E"/>
    <w:rsid w:val="00930339"/>
    <w:rsid w:val="00933817"/>
    <w:rsid w:val="0093439B"/>
    <w:rsid w:val="00935871"/>
    <w:rsid w:val="00936E58"/>
    <w:rsid w:val="009403F1"/>
    <w:rsid w:val="0094231D"/>
    <w:rsid w:val="00942462"/>
    <w:rsid w:val="00942678"/>
    <w:rsid w:val="0094292E"/>
    <w:rsid w:val="00951EA1"/>
    <w:rsid w:val="00951F88"/>
    <w:rsid w:val="009530FE"/>
    <w:rsid w:val="00954047"/>
    <w:rsid w:val="00954449"/>
    <w:rsid w:val="00955BAA"/>
    <w:rsid w:val="00956303"/>
    <w:rsid w:val="00956731"/>
    <w:rsid w:val="009600F8"/>
    <w:rsid w:val="009627F2"/>
    <w:rsid w:val="00963711"/>
    <w:rsid w:val="009725C3"/>
    <w:rsid w:val="00972D49"/>
    <w:rsid w:val="0097382E"/>
    <w:rsid w:val="00975654"/>
    <w:rsid w:val="00977995"/>
    <w:rsid w:val="00977A62"/>
    <w:rsid w:val="009821A3"/>
    <w:rsid w:val="00984C12"/>
    <w:rsid w:val="00984E11"/>
    <w:rsid w:val="009854BA"/>
    <w:rsid w:val="00991E3B"/>
    <w:rsid w:val="0099212D"/>
    <w:rsid w:val="00992169"/>
    <w:rsid w:val="009A0EDA"/>
    <w:rsid w:val="009A34DA"/>
    <w:rsid w:val="009A40CE"/>
    <w:rsid w:val="009A4811"/>
    <w:rsid w:val="009A49E0"/>
    <w:rsid w:val="009A5EA4"/>
    <w:rsid w:val="009B1BE0"/>
    <w:rsid w:val="009B2CED"/>
    <w:rsid w:val="009B697E"/>
    <w:rsid w:val="009B75A7"/>
    <w:rsid w:val="009B762A"/>
    <w:rsid w:val="009C0127"/>
    <w:rsid w:val="009C119A"/>
    <w:rsid w:val="009C2CEC"/>
    <w:rsid w:val="009C6800"/>
    <w:rsid w:val="009C7E47"/>
    <w:rsid w:val="009D4085"/>
    <w:rsid w:val="009D6269"/>
    <w:rsid w:val="009D64A4"/>
    <w:rsid w:val="009E3203"/>
    <w:rsid w:val="009E6AC6"/>
    <w:rsid w:val="009F1BE1"/>
    <w:rsid w:val="00A00972"/>
    <w:rsid w:val="00A026F0"/>
    <w:rsid w:val="00A04A76"/>
    <w:rsid w:val="00A0718A"/>
    <w:rsid w:val="00A10B58"/>
    <w:rsid w:val="00A120BF"/>
    <w:rsid w:val="00A1554C"/>
    <w:rsid w:val="00A218B2"/>
    <w:rsid w:val="00A23394"/>
    <w:rsid w:val="00A2548F"/>
    <w:rsid w:val="00A25D7C"/>
    <w:rsid w:val="00A277FE"/>
    <w:rsid w:val="00A30629"/>
    <w:rsid w:val="00A31F84"/>
    <w:rsid w:val="00A32513"/>
    <w:rsid w:val="00A33574"/>
    <w:rsid w:val="00A40150"/>
    <w:rsid w:val="00A4313B"/>
    <w:rsid w:val="00A43200"/>
    <w:rsid w:val="00A44266"/>
    <w:rsid w:val="00A44737"/>
    <w:rsid w:val="00A46B2A"/>
    <w:rsid w:val="00A470FD"/>
    <w:rsid w:val="00A476ED"/>
    <w:rsid w:val="00A47956"/>
    <w:rsid w:val="00A47F2F"/>
    <w:rsid w:val="00A52F52"/>
    <w:rsid w:val="00A537D0"/>
    <w:rsid w:val="00A5519A"/>
    <w:rsid w:val="00A55248"/>
    <w:rsid w:val="00A5625C"/>
    <w:rsid w:val="00A610BE"/>
    <w:rsid w:val="00A628D9"/>
    <w:rsid w:val="00A6336A"/>
    <w:rsid w:val="00A66CB5"/>
    <w:rsid w:val="00A705E3"/>
    <w:rsid w:val="00A80A5F"/>
    <w:rsid w:val="00A8134B"/>
    <w:rsid w:val="00A81E93"/>
    <w:rsid w:val="00A91669"/>
    <w:rsid w:val="00A961D0"/>
    <w:rsid w:val="00A96E18"/>
    <w:rsid w:val="00A97097"/>
    <w:rsid w:val="00A97D07"/>
    <w:rsid w:val="00AA0C0F"/>
    <w:rsid w:val="00AA1ACF"/>
    <w:rsid w:val="00AA2110"/>
    <w:rsid w:val="00AA24D3"/>
    <w:rsid w:val="00AA336C"/>
    <w:rsid w:val="00AA41CE"/>
    <w:rsid w:val="00AA5875"/>
    <w:rsid w:val="00AB0B36"/>
    <w:rsid w:val="00AB10BB"/>
    <w:rsid w:val="00AB12EB"/>
    <w:rsid w:val="00AB2AAD"/>
    <w:rsid w:val="00AB5FB3"/>
    <w:rsid w:val="00AB71CD"/>
    <w:rsid w:val="00AC3383"/>
    <w:rsid w:val="00AC37E7"/>
    <w:rsid w:val="00AC631D"/>
    <w:rsid w:val="00AC661B"/>
    <w:rsid w:val="00AC71AD"/>
    <w:rsid w:val="00AC79A2"/>
    <w:rsid w:val="00AD126B"/>
    <w:rsid w:val="00AD1392"/>
    <w:rsid w:val="00AD15C9"/>
    <w:rsid w:val="00AD2D3C"/>
    <w:rsid w:val="00AD5DD4"/>
    <w:rsid w:val="00AD6214"/>
    <w:rsid w:val="00AD628B"/>
    <w:rsid w:val="00AD65AC"/>
    <w:rsid w:val="00AD7012"/>
    <w:rsid w:val="00AE21AC"/>
    <w:rsid w:val="00AE6A3F"/>
    <w:rsid w:val="00AF0326"/>
    <w:rsid w:val="00B00A0C"/>
    <w:rsid w:val="00B037C6"/>
    <w:rsid w:val="00B068A6"/>
    <w:rsid w:val="00B07D46"/>
    <w:rsid w:val="00B10B5C"/>
    <w:rsid w:val="00B11837"/>
    <w:rsid w:val="00B11F73"/>
    <w:rsid w:val="00B15896"/>
    <w:rsid w:val="00B15E25"/>
    <w:rsid w:val="00B171F4"/>
    <w:rsid w:val="00B247B2"/>
    <w:rsid w:val="00B251DD"/>
    <w:rsid w:val="00B318B1"/>
    <w:rsid w:val="00B34AAB"/>
    <w:rsid w:val="00B37C98"/>
    <w:rsid w:val="00B41355"/>
    <w:rsid w:val="00B42036"/>
    <w:rsid w:val="00B442DF"/>
    <w:rsid w:val="00B463F7"/>
    <w:rsid w:val="00B46DC5"/>
    <w:rsid w:val="00B47437"/>
    <w:rsid w:val="00B5611A"/>
    <w:rsid w:val="00B566DD"/>
    <w:rsid w:val="00B5778B"/>
    <w:rsid w:val="00B57917"/>
    <w:rsid w:val="00B64F89"/>
    <w:rsid w:val="00B67964"/>
    <w:rsid w:val="00B7036C"/>
    <w:rsid w:val="00B73D49"/>
    <w:rsid w:val="00B77171"/>
    <w:rsid w:val="00B77E3E"/>
    <w:rsid w:val="00B82D56"/>
    <w:rsid w:val="00B83BE6"/>
    <w:rsid w:val="00B8500F"/>
    <w:rsid w:val="00B852E8"/>
    <w:rsid w:val="00B8627E"/>
    <w:rsid w:val="00B879FC"/>
    <w:rsid w:val="00B9001C"/>
    <w:rsid w:val="00B911A8"/>
    <w:rsid w:val="00B919A6"/>
    <w:rsid w:val="00B94F01"/>
    <w:rsid w:val="00B95A70"/>
    <w:rsid w:val="00BA1328"/>
    <w:rsid w:val="00BA54D0"/>
    <w:rsid w:val="00BA5FC1"/>
    <w:rsid w:val="00BA6CDD"/>
    <w:rsid w:val="00BA76F5"/>
    <w:rsid w:val="00BA79EE"/>
    <w:rsid w:val="00BA7E54"/>
    <w:rsid w:val="00BB0404"/>
    <w:rsid w:val="00BB2A17"/>
    <w:rsid w:val="00BB2D29"/>
    <w:rsid w:val="00BB3368"/>
    <w:rsid w:val="00BB45E0"/>
    <w:rsid w:val="00BB514F"/>
    <w:rsid w:val="00BB73DA"/>
    <w:rsid w:val="00BB7857"/>
    <w:rsid w:val="00BC00A7"/>
    <w:rsid w:val="00BC0CD6"/>
    <w:rsid w:val="00BC1696"/>
    <w:rsid w:val="00BC2857"/>
    <w:rsid w:val="00BC42F8"/>
    <w:rsid w:val="00BC49DA"/>
    <w:rsid w:val="00BD17E0"/>
    <w:rsid w:val="00BD1B3B"/>
    <w:rsid w:val="00BD2DC0"/>
    <w:rsid w:val="00BD51D5"/>
    <w:rsid w:val="00BD55C0"/>
    <w:rsid w:val="00BD5A4B"/>
    <w:rsid w:val="00BD745D"/>
    <w:rsid w:val="00BD7D25"/>
    <w:rsid w:val="00BE04E2"/>
    <w:rsid w:val="00BE1D2F"/>
    <w:rsid w:val="00BE2954"/>
    <w:rsid w:val="00BE44CE"/>
    <w:rsid w:val="00BE5A2F"/>
    <w:rsid w:val="00BF46CF"/>
    <w:rsid w:val="00BF53D2"/>
    <w:rsid w:val="00BF5EDE"/>
    <w:rsid w:val="00BF69B1"/>
    <w:rsid w:val="00BF7748"/>
    <w:rsid w:val="00C00459"/>
    <w:rsid w:val="00C017BE"/>
    <w:rsid w:val="00C02596"/>
    <w:rsid w:val="00C02984"/>
    <w:rsid w:val="00C20240"/>
    <w:rsid w:val="00C20266"/>
    <w:rsid w:val="00C20D96"/>
    <w:rsid w:val="00C2102C"/>
    <w:rsid w:val="00C2166B"/>
    <w:rsid w:val="00C21AB0"/>
    <w:rsid w:val="00C21B49"/>
    <w:rsid w:val="00C21C5B"/>
    <w:rsid w:val="00C21D0B"/>
    <w:rsid w:val="00C221A4"/>
    <w:rsid w:val="00C22C84"/>
    <w:rsid w:val="00C25ADA"/>
    <w:rsid w:val="00C26443"/>
    <w:rsid w:val="00C2654C"/>
    <w:rsid w:val="00C269CC"/>
    <w:rsid w:val="00C2726B"/>
    <w:rsid w:val="00C273A1"/>
    <w:rsid w:val="00C276D6"/>
    <w:rsid w:val="00C3227D"/>
    <w:rsid w:val="00C322CF"/>
    <w:rsid w:val="00C3333B"/>
    <w:rsid w:val="00C3340B"/>
    <w:rsid w:val="00C3535B"/>
    <w:rsid w:val="00C36CFB"/>
    <w:rsid w:val="00C36FFF"/>
    <w:rsid w:val="00C41BD5"/>
    <w:rsid w:val="00C42380"/>
    <w:rsid w:val="00C466AC"/>
    <w:rsid w:val="00C56EC5"/>
    <w:rsid w:val="00C60472"/>
    <w:rsid w:val="00C618EB"/>
    <w:rsid w:val="00C63444"/>
    <w:rsid w:val="00C6531C"/>
    <w:rsid w:val="00C65580"/>
    <w:rsid w:val="00C657F4"/>
    <w:rsid w:val="00C658C0"/>
    <w:rsid w:val="00C70FAF"/>
    <w:rsid w:val="00C71066"/>
    <w:rsid w:val="00C729BC"/>
    <w:rsid w:val="00C767D2"/>
    <w:rsid w:val="00C774FB"/>
    <w:rsid w:val="00C776F8"/>
    <w:rsid w:val="00C813B0"/>
    <w:rsid w:val="00C82171"/>
    <w:rsid w:val="00C82BA3"/>
    <w:rsid w:val="00C836A2"/>
    <w:rsid w:val="00C8430D"/>
    <w:rsid w:val="00C869C7"/>
    <w:rsid w:val="00C918A2"/>
    <w:rsid w:val="00C94A88"/>
    <w:rsid w:val="00C9528F"/>
    <w:rsid w:val="00C973E9"/>
    <w:rsid w:val="00CA0037"/>
    <w:rsid w:val="00CA0D7C"/>
    <w:rsid w:val="00CA3AF6"/>
    <w:rsid w:val="00CA3FD1"/>
    <w:rsid w:val="00CB0253"/>
    <w:rsid w:val="00CB07CB"/>
    <w:rsid w:val="00CB23F4"/>
    <w:rsid w:val="00CB683B"/>
    <w:rsid w:val="00CB7E5B"/>
    <w:rsid w:val="00CC421F"/>
    <w:rsid w:val="00CC7D09"/>
    <w:rsid w:val="00CD1497"/>
    <w:rsid w:val="00CD2655"/>
    <w:rsid w:val="00CD3C75"/>
    <w:rsid w:val="00CD4EFB"/>
    <w:rsid w:val="00CD5F61"/>
    <w:rsid w:val="00CD69FE"/>
    <w:rsid w:val="00CE17C0"/>
    <w:rsid w:val="00CE19E2"/>
    <w:rsid w:val="00CE7C4E"/>
    <w:rsid w:val="00CF1B4A"/>
    <w:rsid w:val="00CF3D3F"/>
    <w:rsid w:val="00CF5064"/>
    <w:rsid w:val="00CF5D58"/>
    <w:rsid w:val="00D03C20"/>
    <w:rsid w:val="00D050CD"/>
    <w:rsid w:val="00D07E1D"/>
    <w:rsid w:val="00D111E6"/>
    <w:rsid w:val="00D13ECB"/>
    <w:rsid w:val="00D1681F"/>
    <w:rsid w:val="00D253B2"/>
    <w:rsid w:val="00D2560E"/>
    <w:rsid w:val="00D27D5D"/>
    <w:rsid w:val="00D33A54"/>
    <w:rsid w:val="00D36596"/>
    <w:rsid w:val="00D36994"/>
    <w:rsid w:val="00D36B15"/>
    <w:rsid w:val="00D417B0"/>
    <w:rsid w:val="00D422B8"/>
    <w:rsid w:val="00D43A25"/>
    <w:rsid w:val="00D43EEE"/>
    <w:rsid w:val="00D45CE2"/>
    <w:rsid w:val="00D51079"/>
    <w:rsid w:val="00D51E24"/>
    <w:rsid w:val="00D5316A"/>
    <w:rsid w:val="00D55899"/>
    <w:rsid w:val="00D60B6D"/>
    <w:rsid w:val="00D61947"/>
    <w:rsid w:val="00D62A65"/>
    <w:rsid w:val="00D62C7B"/>
    <w:rsid w:val="00D6461E"/>
    <w:rsid w:val="00D65105"/>
    <w:rsid w:val="00D65614"/>
    <w:rsid w:val="00D67DD1"/>
    <w:rsid w:val="00D700CA"/>
    <w:rsid w:val="00D71E4D"/>
    <w:rsid w:val="00D72952"/>
    <w:rsid w:val="00D74427"/>
    <w:rsid w:val="00D74D6D"/>
    <w:rsid w:val="00D75F16"/>
    <w:rsid w:val="00D771F5"/>
    <w:rsid w:val="00D81AFC"/>
    <w:rsid w:val="00D83B1B"/>
    <w:rsid w:val="00D86559"/>
    <w:rsid w:val="00D87152"/>
    <w:rsid w:val="00D87685"/>
    <w:rsid w:val="00D87D92"/>
    <w:rsid w:val="00D9153B"/>
    <w:rsid w:val="00D92237"/>
    <w:rsid w:val="00D92A46"/>
    <w:rsid w:val="00D95EF7"/>
    <w:rsid w:val="00DA1725"/>
    <w:rsid w:val="00DA2499"/>
    <w:rsid w:val="00DA269D"/>
    <w:rsid w:val="00DA2891"/>
    <w:rsid w:val="00DA2E57"/>
    <w:rsid w:val="00DA3563"/>
    <w:rsid w:val="00DA47DB"/>
    <w:rsid w:val="00DA570B"/>
    <w:rsid w:val="00DA59BB"/>
    <w:rsid w:val="00DA5FA8"/>
    <w:rsid w:val="00DA62F0"/>
    <w:rsid w:val="00DA7B84"/>
    <w:rsid w:val="00DB17D3"/>
    <w:rsid w:val="00DB22C4"/>
    <w:rsid w:val="00DB51E6"/>
    <w:rsid w:val="00DB6FFD"/>
    <w:rsid w:val="00DB77A9"/>
    <w:rsid w:val="00DC2F0C"/>
    <w:rsid w:val="00DC37D3"/>
    <w:rsid w:val="00DC4CE8"/>
    <w:rsid w:val="00DC799D"/>
    <w:rsid w:val="00DD14DA"/>
    <w:rsid w:val="00DD1D32"/>
    <w:rsid w:val="00DD513A"/>
    <w:rsid w:val="00DE3603"/>
    <w:rsid w:val="00DF162A"/>
    <w:rsid w:val="00DF43AF"/>
    <w:rsid w:val="00DF5922"/>
    <w:rsid w:val="00DF5B09"/>
    <w:rsid w:val="00E01E73"/>
    <w:rsid w:val="00E04708"/>
    <w:rsid w:val="00E05CDB"/>
    <w:rsid w:val="00E071A9"/>
    <w:rsid w:val="00E10324"/>
    <w:rsid w:val="00E10D9C"/>
    <w:rsid w:val="00E160EF"/>
    <w:rsid w:val="00E16F69"/>
    <w:rsid w:val="00E179E6"/>
    <w:rsid w:val="00E2028C"/>
    <w:rsid w:val="00E231E3"/>
    <w:rsid w:val="00E23A0F"/>
    <w:rsid w:val="00E25FA6"/>
    <w:rsid w:val="00E31F75"/>
    <w:rsid w:val="00E40DFF"/>
    <w:rsid w:val="00E4251F"/>
    <w:rsid w:val="00E4302E"/>
    <w:rsid w:val="00E433FF"/>
    <w:rsid w:val="00E434A9"/>
    <w:rsid w:val="00E45DDA"/>
    <w:rsid w:val="00E467A8"/>
    <w:rsid w:val="00E4794D"/>
    <w:rsid w:val="00E547F2"/>
    <w:rsid w:val="00E55507"/>
    <w:rsid w:val="00E60996"/>
    <w:rsid w:val="00E628AC"/>
    <w:rsid w:val="00E62CDF"/>
    <w:rsid w:val="00E65B72"/>
    <w:rsid w:val="00E713AC"/>
    <w:rsid w:val="00E73099"/>
    <w:rsid w:val="00E74636"/>
    <w:rsid w:val="00E822E3"/>
    <w:rsid w:val="00E854CF"/>
    <w:rsid w:val="00E92517"/>
    <w:rsid w:val="00E95D33"/>
    <w:rsid w:val="00E9605F"/>
    <w:rsid w:val="00E960A5"/>
    <w:rsid w:val="00EA389B"/>
    <w:rsid w:val="00EA3D50"/>
    <w:rsid w:val="00EA46E3"/>
    <w:rsid w:val="00EB1A4D"/>
    <w:rsid w:val="00EB36F3"/>
    <w:rsid w:val="00EB48E1"/>
    <w:rsid w:val="00EB7707"/>
    <w:rsid w:val="00EC3FAC"/>
    <w:rsid w:val="00EC6EF2"/>
    <w:rsid w:val="00EC77A5"/>
    <w:rsid w:val="00EC7892"/>
    <w:rsid w:val="00ED0099"/>
    <w:rsid w:val="00ED18D6"/>
    <w:rsid w:val="00ED5272"/>
    <w:rsid w:val="00EE37C5"/>
    <w:rsid w:val="00EE5144"/>
    <w:rsid w:val="00EE6E34"/>
    <w:rsid w:val="00EF0CFF"/>
    <w:rsid w:val="00EF3E75"/>
    <w:rsid w:val="00EF4564"/>
    <w:rsid w:val="00EF4CE0"/>
    <w:rsid w:val="00EF600A"/>
    <w:rsid w:val="00F0094F"/>
    <w:rsid w:val="00F011C4"/>
    <w:rsid w:val="00F01B5D"/>
    <w:rsid w:val="00F02DAF"/>
    <w:rsid w:val="00F02DC1"/>
    <w:rsid w:val="00F046E1"/>
    <w:rsid w:val="00F06372"/>
    <w:rsid w:val="00F0663B"/>
    <w:rsid w:val="00F1160E"/>
    <w:rsid w:val="00F1212E"/>
    <w:rsid w:val="00F129E7"/>
    <w:rsid w:val="00F12F3E"/>
    <w:rsid w:val="00F1339E"/>
    <w:rsid w:val="00F15CB9"/>
    <w:rsid w:val="00F1683B"/>
    <w:rsid w:val="00F16EB2"/>
    <w:rsid w:val="00F2123C"/>
    <w:rsid w:val="00F246DA"/>
    <w:rsid w:val="00F24D78"/>
    <w:rsid w:val="00F258D0"/>
    <w:rsid w:val="00F26861"/>
    <w:rsid w:val="00F307CC"/>
    <w:rsid w:val="00F30FC1"/>
    <w:rsid w:val="00F33205"/>
    <w:rsid w:val="00F3646B"/>
    <w:rsid w:val="00F366BA"/>
    <w:rsid w:val="00F41408"/>
    <w:rsid w:val="00F41F32"/>
    <w:rsid w:val="00F46B33"/>
    <w:rsid w:val="00F46F35"/>
    <w:rsid w:val="00F503CD"/>
    <w:rsid w:val="00F512CA"/>
    <w:rsid w:val="00F5258B"/>
    <w:rsid w:val="00F5318F"/>
    <w:rsid w:val="00F53559"/>
    <w:rsid w:val="00F548C0"/>
    <w:rsid w:val="00F565D6"/>
    <w:rsid w:val="00F567D5"/>
    <w:rsid w:val="00F5788D"/>
    <w:rsid w:val="00F57BE3"/>
    <w:rsid w:val="00F61C37"/>
    <w:rsid w:val="00F61CCA"/>
    <w:rsid w:val="00F621E7"/>
    <w:rsid w:val="00F622A3"/>
    <w:rsid w:val="00F62373"/>
    <w:rsid w:val="00F648C5"/>
    <w:rsid w:val="00F735BC"/>
    <w:rsid w:val="00F73FA5"/>
    <w:rsid w:val="00F80931"/>
    <w:rsid w:val="00F80AE1"/>
    <w:rsid w:val="00F869E0"/>
    <w:rsid w:val="00F937DF"/>
    <w:rsid w:val="00F96FE6"/>
    <w:rsid w:val="00F979CC"/>
    <w:rsid w:val="00FA1611"/>
    <w:rsid w:val="00FA29A9"/>
    <w:rsid w:val="00FA45BB"/>
    <w:rsid w:val="00FA50C8"/>
    <w:rsid w:val="00FA689D"/>
    <w:rsid w:val="00FB21BD"/>
    <w:rsid w:val="00FB34FF"/>
    <w:rsid w:val="00FC001F"/>
    <w:rsid w:val="00FC0B30"/>
    <w:rsid w:val="00FC25F5"/>
    <w:rsid w:val="00FC2CFF"/>
    <w:rsid w:val="00FC4DAF"/>
    <w:rsid w:val="00FD3012"/>
    <w:rsid w:val="00FD6052"/>
    <w:rsid w:val="00FE059F"/>
    <w:rsid w:val="00FE173F"/>
    <w:rsid w:val="00FE1BCB"/>
    <w:rsid w:val="00FE5171"/>
    <w:rsid w:val="00FF1872"/>
    <w:rsid w:val="00FF3946"/>
    <w:rsid w:val="00FF7E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5814A"/>
  <w15:docId w15:val="{64E0A851-91FA-4D67-A2A0-E24A5732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link w:val="Heading1Char"/>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uiPriority w:val="99"/>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uiPriority w:val="99"/>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uiPriority w:val="99"/>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uiPriority w:val="99"/>
    <w:rsid w:val="00B46DC5"/>
    <w:pPr>
      <w:spacing w:after="360" w:line="480" w:lineRule="auto"/>
      <w:jc w:val="both"/>
    </w:pPr>
    <w:rPr>
      <w:sz w:val="24"/>
    </w:rPr>
  </w:style>
  <w:style w:type="character" w:customStyle="1" w:styleId="BodyTextChar">
    <w:name w:val="Body Text Char"/>
    <w:basedOn w:val="DefaultParagraphFont"/>
    <w:link w:val="BodyText"/>
    <w:uiPriority w:val="99"/>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9A34DA"/>
    <w:pPr>
      <w:tabs>
        <w:tab w:val="right" w:leader="dot" w:pos="8189"/>
      </w:tabs>
      <w:jc w:val="both"/>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846577"/>
    <w:pPr>
      <w:spacing w:after="480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5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styleId="NormalWeb">
    <w:name w:val="Normal (Web)"/>
    <w:basedOn w:val="Normal"/>
    <w:uiPriority w:val="99"/>
    <w:unhideWhenUsed/>
    <w:rsid w:val="004B58E3"/>
    <w:pPr>
      <w:spacing w:before="100" w:beforeAutospacing="1" w:after="100" w:afterAutospacing="1" w:line="240" w:lineRule="auto"/>
    </w:pPr>
    <w:rPr>
      <w:sz w:val="24"/>
      <w:szCs w:val="24"/>
    </w:rPr>
  </w:style>
  <w:style w:type="character" w:styleId="Strong">
    <w:name w:val="Strong"/>
    <w:basedOn w:val="DefaultParagraphFont"/>
    <w:uiPriority w:val="22"/>
    <w:qFormat/>
    <w:rsid w:val="004B58E3"/>
    <w:rPr>
      <w:b/>
      <w:bCs/>
    </w:rPr>
  </w:style>
  <w:style w:type="paragraph" w:customStyle="1" w:styleId="StyleTOC2Justified">
    <w:name w:val="Style TOC 2 + Justified"/>
    <w:basedOn w:val="TOC2"/>
    <w:rsid w:val="002E1197"/>
  </w:style>
  <w:style w:type="paragraph" w:customStyle="1" w:styleId="root-block-node">
    <w:name w:val="root-block-node"/>
    <w:basedOn w:val="Normal"/>
    <w:rsid w:val="006F3F63"/>
    <w:pPr>
      <w:spacing w:before="100" w:beforeAutospacing="1" w:after="100" w:afterAutospacing="1" w:line="240" w:lineRule="auto"/>
    </w:pPr>
    <w:rPr>
      <w:sz w:val="24"/>
      <w:szCs w:val="24"/>
    </w:rPr>
  </w:style>
  <w:style w:type="character" w:styleId="UnresolvedMention">
    <w:name w:val="Unresolved Mention"/>
    <w:basedOn w:val="DefaultParagraphFont"/>
    <w:uiPriority w:val="99"/>
    <w:semiHidden/>
    <w:unhideWhenUsed/>
    <w:rsid w:val="00A40150"/>
    <w:rPr>
      <w:color w:val="605E5C"/>
      <w:shd w:val="clear" w:color="auto" w:fill="E1DFDD"/>
    </w:rPr>
  </w:style>
  <w:style w:type="character" w:customStyle="1" w:styleId="normaltextrun">
    <w:name w:val="normaltextrun"/>
    <w:basedOn w:val="DefaultParagraphFont"/>
    <w:rsid w:val="00D111E6"/>
  </w:style>
  <w:style w:type="character" w:customStyle="1" w:styleId="eop">
    <w:name w:val="eop"/>
    <w:basedOn w:val="DefaultParagraphFont"/>
    <w:rsid w:val="00D111E6"/>
  </w:style>
  <w:style w:type="table" w:styleId="GridTable6Colorful">
    <w:name w:val="Grid Table 6 Colorful"/>
    <w:basedOn w:val="TableNormal"/>
    <w:uiPriority w:val="51"/>
    <w:rsid w:val="004E2AE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F01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655819"/>
    <w:rPr>
      <w:b/>
      <w:caps/>
      <w:kern w:val="28"/>
      <w:sz w:val="28"/>
      <w:lang w:val="en-US" w:eastAsia="en-US"/>
    </w:rPr>
  </w:style>
  <w:style w:type="table" w:styleId="TableGridLight">
    <w:name w:val="Grid Table Light"/>
    <w:basedOn w:val="TableNormal"/>
    <w:uiPriority w:val="40"/>
    <w:rsid w:val="00907C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4928">
      <w:bodyDiv w:val="1"/>
      <w:marLeft w:val="0"/>
      <w:marRight w:val="0"/>
      <w:marTop w:val="0"/>
      <w:marBottom w:val="0"/>
      <w:divBdr>
        <w:top w:val="none" w:sz="0" w:space="0" w:color="auto"/>
        <w:left w:val="none" w:sz="0" w:space="0" w:color="auto"/>
        <w:bottom w:val="none" w:sz="0" w:space="0" w:color="auto"/>
        <w:right w:val="none" w:sz="0" w:space="0" w:color="auto"/>
      </w:divBdr>
    </w:div>
    <w:div w:id="43792513">
      <w:bodyDiv w:val="1"/>
      <w:marLeft w:val="0"/>
      <w:marRight w:val="0"/>
      <w:marTop w:val="0"/>
      <w:marBottom w:val="0"/>
      <w:divBdr>
        <w:top w:val="none" w:sz="0" w:space="0" w:color="auto"/>
        <w:left w:val="none" w:sz="0" w:space="0" w:color="auto"/>
        <w:bottom w:val="none" w:sz="0" w:space="0" w:color="auto"/>
        <w:right w:val="none" w:sz="0" w:space="0" w:color="auto"/>
      </w:divBdr>
    </w:div>
    <w:div w:id="48694713">
      <w:bodyDiv w:val="1"/>
      <w:marLeft w:val="0"/>
      <w:marRight w:val="0"/>
      <w:marTop w:val="0"/>
      <w:marBottom w:val="0"/>
      <w:divBdr>
        <w:top w:val="none" w:sz="0" w:space="0" w:color="auto"/>
        <w:left w:val="none" w:sz="0" w:space="0" w:color="auto"/>
        <w:bottom w:val="none" w:sz="0" w:space="0" w:color="auto"/>
        <w:right w:val="none" w:sz="0" w:space="0" w:color="auto"/>
      </w:divBdr>
    </w:div>
    <w:div w:id="150758777">
      <w:bodyDiv w:val="1"/>
      <w:marLeft w:val="0"/>
      <w:marRight w:val="0"/>
      <w:marTop w:val="0"/>
      <w:marBottom w:val="0"/>
      <w:divBdr>
        <w:top w:val="none" w:sz="0" w:space="0" w:color="auto"/>
        <w:left w:val="none" w:sz="0" w:space="0" w:color="auto"/>
        <w:bottom w:val="none" w:sz="0" w:space="0" w:color="auto"/>
        <w:right w:val="none" w:sz="0" w:space="0" w:color="auto"/>
      </w:divBdr>
    </w:div>
    <w:div w:id="325597039">
      <w:bodyDiv w:val="1"/>
      <w:marLeft w:val="0"/>
      <w:marRight w:val="0"/>
      <w:marTop w:val="0"/>
      <w:marBottom w:val="0"/>
      <w:divBdr>
        <w:top w:val="none" w:sz="0" w:space="0" w:color="auto"/>
        <w:left w:val="none" w:sz="0" w:space="0" w:color="auto"/>
        <w:bottom w:val="none" w:sz="0" w:space="0" w:color="auto"/>
        <w:right w:val="none" w:sz="0" w:space="0" w:color="auto"/>
      </w:divBdr>
    </w:div>
    <w:div w:id="345404751">
      <w:bodyDiv w:val="1"/>
      <w:marLeft w:val="0"/>
      <w:marRight w:val="0"/>
      <w:marTop w:val="0"/>
      <w:marBottom w:val="0"/>
      <w:divBdr>
        <w:top w:val="none" w:sz="0" w:space="0" w:color="auto"/>
        <w:left w:val="none" w:sz="0" w:space="0" w:color="auto"/>
        <w:bottom w:val="none" w:sz="0" w:space="0" w:color="auto"/>
        <w:right w:val="none" w:sz="0" w:space="0" w:color="auto"/>
      </w:divBdr>
    </w:div>
    <w:div w:id="377705717">
      <w:bodyDiv w:val="1"/>
      <w:marLeft w:val="0"/>
      <w:marRight w:val="0"/>
      <w:marTop w:val="0"/>
      <w:marBottom w:val="0"/>
      <w:divBdr>
        <w:top w:val="none" w:sz="0" w:space="0" w:color="auto"/>
        <w:left w:val="none" w:sz="0" w:space="0" w:color="auto"/>
        <w:bottom w:val="none" w:sz="0" w:space="0" w:color="auto"/>
        <w:right w:val="none" w:sz="0" w:space="0" w:color="auto"/>
      </w:divBdr>
    </w:div>
    <w:div w:id="389154937">
      <w:bodyDiv w:val="1"/>
      <w:marLeft w:val="0"/>
      <w:marRight w:val="0"/>
      <w:marTop w:val="0"/>
      <w:marBottom w:val="0"/>
      <w:divBdr>
        <w:top w:val="none" w:sz="0" w:space="0" w:color="auto"/>
        <w:left w:val="none" w:sz="0" w:space="0" w:color="auto"/>
        <w:bottom w:val="none" w:sz="0" w:space="0" w:color="auto"/>
        <w:right w:val="none" w:sz="0" w:space="0" w:color="auto"/>
      </w:divBdr>
    </w:div>
    <w:div w:id="651300064">
      <w:bodyDiv w:val="1"/>
      <w:marLeft w:val="0"/>
      <w:marRight w:val="0"/>
      <w:marTop w:val="0"/>
      <w:marBottom w:val="0"/>
      <w:divBdr>
        <w:top w:val="none" w:sz="0" w:space="0" w:color="auto"/>
        <w:left w:val="none" w:sz="0" w:space="0" w:color="auto"/>
        <w:bottom w:val="none" w:sz="0" w:space="0" w:color="auto"/>
        <w:right w:val="none" w:sz="0" w:space="0" w:color="auto"/>
      </w:divBdr>
    </w:div>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715010095">
      <w:bodyDiv w:val="1"/>
      <w:marLeft w:val="0"/>
      <w:marRight w:val="0"/>
      <w:marTop w:val="0"/>
      <w:marBottom w:val="0"/>
      <w:divBdr>
        <w:top w:val="none" w:sz="0" w:space="0" w:color="auto"/>
        <w:left w:val="none" w:sz="0" w:space="0" w:color="auto"/>
        <w:bottom w:val="none" w:sz="0" w:space="0" w:color="auto"/>
        <w:right w:val="none" w:sz="0" w:space="0" w:color="auto"/>
      </w:divBdr>
    </w:div>
    <w:div w:id="724067962">
      <w:bodyDiv w:val="1"/>
      <w:marLeft w:val="0"/>
      <w:marRight w:val="0"/>
      <w:marTop w:val="0"/>
      <w:marBottom w:val="0"/>
      <w:divBdr>
        <w:top w:val="none" w:sz="0" w:space="0" w:color="auto"/>
        <w:left w:val="none" w:sz="0" w:space="0" w:color="auto"/>
        <w:bottom w:val="none" w:sz="0" w:space="0" w:color="auto"/>
        <w:right w:val="none" w:sz="0" w:space="0" w:color="auto"/>
      </w:divBdr>
    </w:div>
    <w:div w:id="745809342">
      <w:bodyDiv w:val="1"/>
      <w:marLeft w:val="0"/>
      <w:marRight w:val="0"/>
      <w:marTop w:val="0"/>
      <w:marBottom w:val="0"/>
      <w:divBdr>
        <w:top w:val="none" w:sz="0" w:space="0" w:color="auto"/>
        <w:left w:val="none" w:sz="0" w:space="0" w:color="auto"/>
        <w:bottom w:val="none" w:sz="0" w:space="0" w:color="auto"/>
        <w:right w:val="none" w:sz="0" w:space="0" w:color="auto"/>
      </w:divBdr>
    </w:div>
    <w:div w:id="779884502">
      <w:bodyDiv w:val="1"/>
      <w:marLeft w:val="0"/>
      <w:marRight w:val="0"/>
      <w:marTop w:val="0"/>
      <w:marBottom w:val="0"/>
      <w:divBdr>
        <w:top w:val="none" w:sz="0" w:space="0" w:color="auto"/>
        <w:left w:val="none" w:sz="0" w:space="0" w:color="auto"/>
        <w:bottom w:val="none" w:sz="0" w:space="0" w:color="auto"/>
        <w:right w:val="none" w:sz="0" w:space="0" w:color="auto"/>
      </w:divBdr>
    </w:div>
    <w:div w:id="782307211">
      <w:bodyDiv w:val="1"/>
      <w:marLeft w:val="0"/>
      <w:marRight w:val="0"/>
      <w:marTop w:val="0"/>
      <w:marBottom w:val="0"/>
      <w:divBdr>
        <w:top w:val="none" w:sz="0" w:space="0" w:color="auto"/>
        <w:left w:val="none" w:sz="0" w:space="0" w:color="auto"/>
        <w:bottom w:val="none" w:sz="0" w:space="0" w:color="auto"/>
        <w:right w:val="none" w:sz="0" w:space="0" w:color="auto"/>
      </w:divBdr>
    </w:div>
    <w:div w:id="834339228">
      <w:bodyDiv w:val="1"/>
      <w:marLeft w:val="0"/>
      <w:marRight w:val="0"/>
      <w:marTop w:val="0"/>
      <w:marBottom w:val="0"/>
      <w:divBdr>
        <w:top w:val="none" w:sz="0" w:space="0" w:color="auto"/>
        <w:left w:val="none" w:sz="0" w:space="0" w:color="auto"/>
        <w:bottom w:val="none" w:sz="0" w:space="0" w:color="auto"/>
        <w:right w:val="none" w:sz="0" w:space="0" w:color="auto"/>
      </w:divBdr>
    </w:div>
    <w:div w:id="913053859">
      <w:bodyDiv w:val="1"/>
      <w:marLeft w:val="0"/>
      <w:marRight w:val="0"/>
      <w:marTop w:val="0"/>
      <w:marBottom w:val="0"/>
      <w:divBdr>
        <w:top w:val="none" w:sz="0" w:space="0" w:color="auto"/>
        <w:left w:val="none" w:sz="0" w:space="0" w:color="auto"/>
        <w:bottom w:val="none" w:sz="0" w:space="0" w:color="auto"/>
        <w:right w:val="none" w:sz="0" w:space="0" w:color="auto"/>
      </w:divBdr>
    </w:div>
    <w:div w:id="971129363">
      <w:bodyDiv w:val="1"/>
      <w:marLeft w:val="0"/>
      <w:marRight w:val="0"/>
      <w:marTop w:val="0"/>
      <w:marBottom w:val="0"/>
      <w:divBdr>
        <w:top w:val="none" w:sz="0" w:space="0" w:color="auto"/>
        <w:left w:val="none" w:sz="0" w:space="0" w:color="auto"/>
        <w:bottom w:val="none" w:sz="0" w:space="0" w:color="auto"/>
        <w:right w:val="none" w:sz="0" w:space="0" w:color="auto"/>
      </w:divBdr>
    </w:div>
    <w:div w:id="1015302463">
      <w:bodyDiv w:val="1"/>
      <w:marLeft w:val="0"/>
      <w:marRight w:val="0"/>
      <w:marTop w:val="0"/>
      <w:marBottom w:val="0"/>
      <w:divBdr>
        <w:top w:val="none" w:sz="0" w:space="0" w:color="auto"/>
        <w:left w:val="none" w:sz="0" w:space="0" w:color="auto"/>
        <w:bottom w:val="none" w:sz="0" w:space="0" w:color="auto"/>
        <w:right w:val="none" w:sz="0" w:space="0" w:color="auto"/>
      </w:divBdr>
    </w:div>
    <w:div w:id="1029379442">
      <w:bodyDiv w:val="1"/>
      <w:marLeft w:val="0"/>
      <w:marRight w:val="0"/>
      <w:marTop w:val="0"/>
      <w:marBottom w:val="0"/>
      <w:divBdr>
        <w:top w:val="none" w:sz="0" w:space="0" w:color="auto"/>
        <w:left w:val="none" w:sz="0" w:space="0" w:color="auto"/>
        <w:bottom w:val="none" w:sz="0" w:space="0" w:color="auto"/>
        <w:right w:val="none" w:sz="0" w:space="0" w:color="auto"/>
      </w:divBdr>
    </w:div>
    <w:div w:id="1168054071">
      <w:bodyDiv w:val="1"/>
      <w:marLeft w:val="0"/>
      <w:marRight w:val="0"/>
      <w:marTop w:val="0"/>
      <w:marBottom w:val="0"/>
      <w:divBdr>
        <w:top w:val="none" w:sz="0" w:space="0" w:color="auto"/>
        <w:left w:val="none" w:sz="0" w:space="0" w:color="auto"/>
        <w:bottom w:val="none" w:sz="0" w:space="0" w:color="auto"/>
        <w:right w:val="none" w:sz="0" w:space="0" w:color="auto"/>
      </w:divBdr>
    </w:div>
    <w:div w:id="1404714269">
      <w:bodyDiv w:val="1"/>
      <w:marLeft w:val="0"/>
      <w:marRight w:val="0"/>
      <w:marTop w:val="0"/>
      <w:marBottom w:val="0"/>
      <w:divBdr>
        <w:top w:val="none" w:sz="0" w:space="0" w:color="auto"/>
        <w:left w:val="none" w:sz="0" w:space="0" w:color="auto"/>
        <w:bottom w:val="none" w:sz="0" w:space="0" w:color="auto"/>
        <w:right w:val="none" w:sz="0" w:space="0" w:color="auto"/>
      </w:divBdr>
    </w:div>
    <w:div w:id="1423525502">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 w:id="1608997787">
      <w:bodyDiv w:val="1"/>
      <w:marLeft w:val="0"/>
      <w:marRight w:val="0"/>
      <w:marTop w:val="0"/>
      <w:marBottom w:val="0"/>
      <w:divBdr>
        <w:top w:val="none" w:sz="0" w:space="0" w:color="auto"/>
        <w:left w:val="none" w:sz="0" w:space="0" w:color="auto"/>
        <w:bottom w:val="none" w:sz="0" w:space="0" w:color="auto"/>
        <w:right w:val="none" w:sz="0" w:space="0" w:color="auto"/>
      </w:divBdr>
    </w:div>
    <w:div w:id="1784033458">
      <w:bodyDiv w:val="1"/>
      <w:marLeft w:val="0"/>
      <w:marRight w:val="0"/>
      <w:marTop w:val="0"/>
      <w:marBottom w:val="0"/>
      <w:divBdr>
        <w:top w:val="none" w:sz="0" w:space="0" w:color="auto"/>
        <w:left w:val="none" w:sz="0" w:space="0" w:color="auto"/>
        <w:bottom w:val="none" w:sz="0" w:space="0" w:color="auto"/>
        <w:right w:val="none" w:sz="0" w:space="0" w:color="auto"/>
      </w:divBdr>
    </w:div>
    <w:div w:id="1810632730">
      <w:bodyDiv w:val="1"/>
      <w:marLeft w:val="0"/>
      <w:marRight w:val="0"/>
      <w:marTop w:val="0"/>
      <w:marBottom w:val="0"/>
      <w:divBdr>
        <w:top w:val="none" w:sz="0" w:space="0" w:color="auto"/>
        <w:left w:val="none" w:sz="0" w:space="0" w:color="auto"/>
        <w:bottom w:val="none" w:sz="0" w:space="0" w:color="auto"/>
        <w:right w:val="none" w:sz="0" w:space="0" w:color="auto"/>
      </w:divBdr>
    </w:div>
    <w:div w:id="1830055205">
      <w:bodyDiv w:val="1"/>
      <w:marLeft w:val="0"/>
      <w:marRight w:val="0"/>
      <w:marTop w:val="0"/>
      <w:marBottom w:val="0"/>
      <w:divBdr>
        <w:top w:val="none" w:sz="0" w:space="0" w:color="auto"/>
        <w:left w:val="none" w:sz="0" w:space="0" w:color="auto"/>
        <w:bottom w:val="none" w:sz="0" w:space="0" w:color="auto"/>
        <w:right w:val="none" w:sz="0" w:space="0" w:color="auto"/>
      </w:divBdr>
    </w:div>
    <w:div w:id="1927492314">
      <w:bodyDiv w:val="1"/>
      <w:marLeft w:val="0"/>
      <w:marRight w:val="0"/>
      <w:marTop w:val="0"/>
      <w:marBottom w:val="0"/>
      <w:divBdr>
        <w:top w:val="none" w:sz="0" w:space="0" w:color="auto"/>
        <w:left w:val="none" w:sz="0" w:space="0" w:color="auto"/>
        <w:bottom w:val="none" w:sz="0" w:space="0" w:color="auto"/>
        <w:right w:val="none" w:sz="0" w:space="0" w:color="auto"/>
      </w:divBdr>
    </w:div>
    <w:div w:id="2058233669">
      <w:bodyDiv w:val="1"/>
      <w:marLeft w:val="0"/>
      <w:marRight w:val="0"/>
      <w:marTop w:val="0"/>
      <w:marBottom w:val="0"/>
      <w:divBdr>
        <w:top w:val="none" w:sz="0" w:space="0" w:color="auto"/>
        <w:left w:val="none" w:sz="0" w:space="0" w:color="auto"/>
        <w:bottom w:val="none" w:sz="0" w:space="0" w:color="auto"/>
        <w:right w:val="none" w:sz="0" w:space="0" w:color="auto"/>
      </w:divBdr>
      <w:divsChild>
        <w:div w:id="122889068">
          <w:marLeft w:val="0"/>
          <w:marRight w:val="0"/>
          <w:marTop w:val="0"/>
          <w:marBottom w:val="0"/>
          <w:divBdr>
            <w:top w:val="none" w:sz="0" w:space="0" w:color="auto"/>
            <w:left w:val="none" w:sz="0" w:space="0" w:color="auto"/>
            <w:bottom w:val="none" w:sz="0" w:space="0" w:color="auto"/>
            <w:right w:val="none" w:sz="0" w:space="0" w:color="auto"/>
          </w:divBdr>
        </w:div>
      </w:divsChild>
    </w:div>
    <w:div w:id="2093045984">
      <w:bodyDiv w:val="1"/>
      <w:marLeft w:val="0"/>
      <w:marRight w:val="0"/>
      <w:marTop w:val="0"/>
      <w:marBottom w:val="0"/>
      <w:divBdr>
        <w:top w:val="none" w:sz="0" w:space="0" w:color="auto"/>
        <w:left w:val="none" w:sz="0" w:space="0" w:color="auto"/>
        <w:bottom w:val="none" w:sz="0" w:space="0" w:color="auto"/>
        <w:right w:val="none" w:sz="0" w:space="0" w:color="auto"/>
      </w:divBdr>
    </w:div>
    <w:div w:id="209763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55" Type="http://schemas.openxmlformats.org/officeDocument/2006/relationships/hyperlink" Target="https://jinxizhou.wordpress.com/2012/08/12/facebook/" TargetMode="External"/><Relationship Id="rId63" Type="http://schemas.openxmlformats.org/officeDocument/2006/relationships/hyperlink" Target="https://www.workfront.com/project-management/methodologies/waterfal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www.academia.edu/35424022/statement_of_problem_of_social_networking" TargetMode="External"/><Relationship Id="rId58" Type="http://schemas.openxmlformats.org/officeDocument/2006/relationships/hyperlink" Target="https://www.w3schools.com/jquery/jquery_ajax_intro.asp" TargetMode="External"/><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yperlink" Target="https://www.geeksforgeeks.org/software-testing-basics/" TargetMode="External"/><Relationship Id="rId19" Type="http://schemas.openxmlformats.org/officeDocument/2006/relationships/image" Target="media/image4.sv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yperlink" Target="https://www.analyticssteps.com/blogs/waterfall-methodology-working-advantages-disadvantages" TargetMode="External"/><Relationship Id="rId64" Type="http://schemas.openxmlformats.org/officeDocument/2006/relationships/hyperlink" Target="https://infyom.com/blog/swot-analysis-strategic-planning" TargetMode="External"/><Relationship Id="rId8" Type="http://schemas.openxmlformats.org/officeDocument/2006/relationships/webSettings" Target="webSetting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brendensong/Google-Data-Analytics-Professional-Certificate/wiki/5.4.3.The-data-validation-process"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dx.doi.org/10.1016/j.bushor.2009.09.003" TargetMode="External"/><Relationship Id="rId62" Type="http://schemas.openxmlformats.org/officeDocument/2006/relationships/hyperlink" Target="https://www.guru99.com/design-verification-proces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ectacenter.org/implementprocess/interactive//"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phys.org/news/2008-06-university-minnesota-uncovers-benefits-social.html" TargetMode="External"/><Relationship Id="rId60" Type="http://schemas.openxmlformats.org/officeDocument/2006/relationships/hyperlink" Target="https://www.geeksforgeeks.org/software-engineering-classical-waterfall-model/"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45BF7730CE4D929873B1CA1D4DD565"/>
        <w:category>
          <w:name w:val="General"/>
          <w:gallery w:val="placeholder"/>
        </w:category>
        <w:types>
          <w:type w:val="bbPlcHdr"/>
        </w:types>
        <w:behaviors>
          <w:behavior w:val="content"/>
        </w:behaviors>
        <w:guid w:val="{DAC9442A-EB2A-4FB4-BEF2-FD8D818349FB}"/>
      </w:docPartPr>
      <w:docPartBody>
        <w:p w:rsidR="006D7A30" w:rsidRDefault="0025502E">
          <w:pPr>
            <w:pStyle w:val="4945BF7730CE4D929873B1CA1D4DD565"/>
          </w:pPr>
          <w:r w:rsidRPr="00AB3370">
            <w:rPr>
              <w:rStyle w:val="PlaceholderText"/>
            </w:rPr>
            <w:t>[Title]</w:t>
          </w:r>
        </w:p>
      </w:docPartBody>
    </w:docPart>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14808"/>
    <w:rsid w:val="00057B75"/>
    <w:rsid w:val="000A1626"/>
    <w:rsid w:val="000D1035"/>
    <w:rsid w:val="00116157"/>
    <w:rsid w:val="001D19F3"/>
    <w:rsid w:val="00227F7A"/>
    <w:rsid w:val="002318E1"/>
    <w:rsid w:val="0025502E"/>
    <w:rsid w:val="00272266"/>
    <w:rsid w:val="00281087"/>
    <w:rsid w:val="002D5356"/>
    <w:rsid w:val="002F4526"/>
    <w:rsid w:val="00320945"/>
    <w:rsid w:val="00345145"/>
    <w:rsid w:val="003C34CB"/>
    <w:rsid w:val="003E1740"/>
    <w:rsid w:val="00407A43"/>
    <w:rsid w:val="00410BF9"/>
    <w:rsid w:val="00433AF6"/>
    <w:rsid w:val="0046684B"/>
    <w:rsid w:val="00497728"/>
    <w:rsid w:val="004B71BB"/>
    <w:rsid w:val="005367A8"/>
    <w:rsid w:val="00560BD0"/>
    <w:rsid w:val="00570B0F"/>
    <w:rsid w:val="00610F9D"/>
    <w:rsid w:val="00632ED9"/>
    <w:rsid w:val="006613C8"/>
    <w:rsid w:val="006720A1"/>
    <w:rsid w:val="006C2987"/>
    <w:rsid w:val="006D064B"/>
    <w:rsid w:val="006D7A30"/>
    <w:rsid w:val="00700858"/>
    <w:rsid w:val="00727515"/>
    <w:rsid w:val="007E0E13"/>
    <w:rsid w:val="00811B7E"/>
    <w:rsid w:val="00867A23"/>
    <w:rsid w:val="009D55C5"/>
    <w:rsid w:val="00A07F0E"/>
    <w:rsid w:val="00A60805"/>
    <w:rsid w:val="00A70E8F"/>
    <w:rsid w:val="00B30828"/>
    <w:rsid w:val="00B4200D"/>
    <w:rsid w:val="00B44A0D"/>
    <w:rsid w:val="00B86E9A"/>
    <w:rsid w:val="00BC22CB"/>
    <w:rsid w:val="00C17014"/>
    <w:rsid w:val="00C76AF4"/>
    <w:rsid w:val="00CA7A59"/>
    <w:rsid w:val="00CB765F"/>
    <w:rsid w:val="00CE5F42"/>
    <w:rsid w:val="00D20369"/>
    <w:rsid w:val="00DB3E60"/>
    <w:rsid w:val="00DC5B35"/>
    <w:rsid w:val="00E242E0"/>
    <w:rsid w:val="00E2745B"/>
    <w:rsid w:val="00E37B18"/>
    <w:rsid w:val="00E66FF1"/>
    <w:rsid w:val="00E80293"/>
    <w:rsid w:val="00E86324"/>
    <w:rsid w:val="00EF0764"/>
    <w:rsid w:val="00F805C2"/>
    <w:rsid w:val="00FC3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4945BF7730CE4D929873B1CA1D4DD565">
    <w:name w:val="4945BF7730CE4D929873B1CA1D4DD565"/>
    <w:rsid w:val="006D7A30"/>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EB8733-D5D2-48FE-83F0-57AF8848BDE0}">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248C952BDA934CAFCC581EB1A35C7B" ma:contentTypeVersion="4" ma:contentTypeDescription="Create a new document." ma:contentTypeScope="" ma:versionID="329d00a76f178099e8bb97741e55eea2">
  <xsd:schema xmlns:xsd="http://www.w3.org/2001/XMLSchema" xmlns:xs="http://www.w3.org/2001/XMLSchema" xmlns:p="http://schemas.microsoft.com/office/2006/metadata/properties" xmlns:ns3="d06ee8e8-2a34-409d-880b-87fb55f97d03" targetNamespace="http://schemas.microsoft.com/office/2006/metadata/properties" ma:root="true" ma:fieldsID="325de4c4b2ea0fb28dac6f5752a875e0" ns3:_="">
    <xsd:import namespace="d06ee8e8-2a34-409d-880b-87fb55f97d0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6ee8e8-2a34-409d-880b-87fb55f97d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E3E6F2-CB60-41DB-B45C-F5CF67A43A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C8A2B6-7F56-47F2-85A2-B76645C3E2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6ee8e8-2a34-409d-880b-87fb55f97d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4.xml><?xml version="1.0" encoding="utf-8"?>
<ds:datastoreItem xmlns:ds="http://schemas.openxmlformats.org/officeDocument/2006/customXml" ds:itemID="{C306AAE2-A9D8-47F6-A154-9EE8C429C3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5895</TotalTime>
  <Pages>78</Pages>
  <Words>9150</Words>
  <Characters>52160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Triibe</vt:lpstr>
    </vt:vector>
  </TitlesOfParts>
  <Company>University of Waterloo</Company>
  <LinksUpToDate>false</LinksUpToDate>
  <CharactersWithSpaces>61188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Triibe</dc:title>
  <dc:creator>Stua</dc:creator>
  <cp:lastModifiedBy>radwan susan</cp:lastModifiedBy>
  <cp:revision>722</cp:revision>
  <cp:lastPrinted>2007-08-15T19:30:00Z</cp:lastPrinted>
  <dcterms:created xsi:type="dcterms:W3CDTF">2022-03-22T16:07:00Z</dcterms:created>
  <dcterms:modified xsi:type="dcterms:W3CDTF">2022-06-04T13:28:00Z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0x010100A9248C952BDA934CAFCC581EB1A35C7B</vt:lpwstr>
  </property>
</Properties>
</file>
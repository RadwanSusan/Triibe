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9A24" w14:textId="31240F88" w:rsidR="00846577" w:rsidRDefault="00E467A8" w:rsidP="00846577">
      <w:pPr>
        <w:pStyle w:val="ThesisTitle"/>
        <w:rPr>
          <w:lang w:val="en-US"/>
        </w:rPr>
      </w:pPr>
      <w:r>
        <w:rPr>
          <w:lang w:val="en-US"/>
        </w:rPr>
        <w:softHyphen/>
      </w:r>
      <w:r>
        <w:rPr>
          <w:lang w:val="en-US"/>
        </w:rPr>
        <w:softHyphen/>
      </w:r>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r w:rsidR="00B318B1">
            <w:rPr>
              <w:lang w:val="en-US"/>
            </w:rPr>
            <w:t>Triibe</w:t>
          </w:r>
        </w:sdtContent>
      </w:sdt>
    </w:p>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Doaa Abd Aljbar</w:t>
      </w:r>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Hamza Khatari</w:t>
      </w:r>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A25D7C"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08A8865E" w:rsidR="00614142" w:rsidRPr="000A4D99" w:rsidRDefault="00614142" w:rsidP="00C82171">
      <w:pPr>
        <w:pStyle w:val="Pre-ChapterBodyText"/>
      </w:pPr>
      <w:r w:rsidRPr="000A4D99">
        <w:t xml:space="preserve">In presenting this </w:t>
      </w:r>
      <w:r w:rsidR="00B247B2">
        <w:t>project</w:t>
      </w:r>
      <w:r w:rsidRPr="000A4D99">
        <w:t xml:space="preserve"> in </w:t>
      </w:r>
      <w:r w:rsidR="000C2883">
        <w:t>fulfillment</w:t>
      </w:r>
      <w:r w:rsidRPr="000A4D99">
        <w:t xml:space="preserve">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00C26443">
        <w:t xml:space="preserve"> agrees</w:t>
      </w:r>
      <w:r w:rsidRPr="000A4D99">
        <w:t xml:space="preserv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w:t>
      </w:r>
      <w:r w:rsidR="001F3334">
        <w:t xml:space="preserve">the </w:t>
      </w:r>
      <w:r w:rsidRPr="000A4D99">
        <w:t xml:space="preserve">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w:t>
      </w:r>
      <w:r w:rsidR="00C26443" w:rsidRPr="00C26443">
        <w:t xml:space="preserve">Al-Hussein Bin Talal University for any scholarly use </w:t>
      </w:r>
      <w:r w:rsidRPr="000A4D99">
        <w:t xml:space="preserve">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r>
        <w:t xml:space="preserve">Ma’an,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36ECEF4C" w14:textId="30A91142" w:rsidR="007362D8" w:rsidRDefault="007362D8" w:rsidP="007362D8">
      <w:pPr>
        <w:pStyle w:val="Pre-ChapterBodyText"/>
        <w:rPr>
          <w:rFonts w:eastAsia="SimSun" w:cs="Times New Roman"/>
          <w:szCs w:val="24"/>
          <w:lang w:val="en-US"/>
        </w:rPr>
      </w:pPr>
      <w:r>
        <w:rPr>
          <w:rFonts w:eastAsia="SimSun" w:cs="Times New Roman"/>
          <w:szCs w:val="24"/>
        </w:rPr>
        <w:t>These recent years witnessed a substantial emergence of social networking sites (SNSs)</w:t>
      </w:r>
      <w:r w:rsidR="00405C36">
        <w:rPr>
          <w:rFonts w:eastAsia="SimSun" w:cs="Times New Roman"/>
          <w:szCs w:val="24"/>
        </w:rPr>
        <w:t>, some</w:t>
      </w:r>
      <w:r>
        <w:rPr>
          <w:rFonts w:eastAsia="SimSun" w:cs="Times New Roman"/>
          <w:szCs w:val="24"/>
        </w:rPr>
        <w:t xml:space="preserve"> even refer </w:t>
      </w:r>
      <w:r w:rsidR="00012D8B">
        <w:rPr>
          <w:rFonts w:eastAsia="SimSun" w:cs="Times New Roman"/>
          <w:szCs w:val="24"/>
        </w:rPr>
        <w:t xml:space="preserve">to </w:t>
      </w:r>
      <w:r>
        <w:rPr>
          <w:rFonts w:eastAsia="SimSun" w:cs="Times New Roman"/>
          <w:szCs w:val="24"/>
        </w:rPr>
        <w:t>as an arising phenomenon. Besides the main function of communication of SNSs, the applications integrated within the SNSs are of great popularity and thus help gain more users</w:t>
      </w:r>
      <w:r>
        <w:rPr>
          <w:rFonts w:eastAsia="SimSun" w:cs="Times New Roman"/>
          <w:szCs w:val="24"/>
          <w:lang w:val="en-US"/>
        </w:rPr>
        <w:t>.</w:t>
      </w:r>
    </w:p>
    <w:p w14:paraId="3AA4F733" w14:textId="77777777" w:rsidR="007362D8" w:rsidRDefault="007362D8" w:rsidP="007362D8">
      <w:pPr>
        <w:pStyle w:val="Pre-ChapterBodyText"/>
        <w:rPr>
          <w:rFonts w:eastAsia="SimSun" w:cs="Times New Roman"/>
          <w:szCs w:val="24"/>
          <w:lang w:val="en-US"/>
        </w:rPr>
      </w:pPr>
    </w:p>
    <w:p w14:paraId="65AC2908" w14:textId="6B928628" w:rsidR="007362D8" w:rsidRDefault="007362D8" w:rsidP="007362D8">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w:t>
      </w:r>
      <w:r w:rsidR="007336D6">
        <w:rPr>
          <w:rFonts w:eastAsia="SimSun" w:cs="Times New Roman"/>
          <w:szCs w:val="24"/>
        </w:rPr>
        <w:t>project’s primary objective</w:t>
      </w:r>
      <w:r>
        <w:rPr>
          <w:rFonts w:eastAsia="SimSun" w:cs="Times New Roman"/>
          <w:szCs w:val="24"/>
        </w:rPr>
        <w:t xml:space="preserve"> is to develop a </w:t>
      </w:r>
      <w:r w:rsidR="0009502C">
        <w:rPr>
          <w:rFonts w:eastAsia="SimSun" w:cs="Times New Roman"/>
          <w:szCs w:val="24"/>
        </w:rPr>
        <w:t>web-based</w:t>
      </w:r>
      <w:r>
        <w:rPr>
          <w:rFonts w:eastAsia="SimSun" w:cs="Times New Roman"/>
          <w:szCs w:val="24"/>
        </w:rPr>
        <w:t xml:space="preserve"> online service, platform</w:t>
      </w:r>
      <w:r w:rsidR="0009502C">
        <w:rPr>
          <w:rFonts w:eastAsia="SimSun" w:cs="Times New Roman"/>
          <w:szCs w:val="24"/>
        </w:rPr>
        <w:t>,</w:t>
      </w:r>
      <w:r>
        <w:rPr>
          <w:rFonts w:eastAsia="SimSun" w:cs="Times New Roman"/>
          <w:szCs w:val="24"/>
        </w:rPr>
        <w:t xml:space="preserve"> or site to focus on building and </w:t>
      </w:r>
      <w:r w:rsidR="0009502C">
        <w:rPr>
          <w:rFonts w:eastAsia="SimSun" w:cs="Times New Roman"/>
          <w:szCs w:val="24"/>
        </w:rPr>
        <w:t>reflecting</w:t>
      </w:r>
      <w:r>
        <w:rPr>
          <w:rFonts w:eastAsia="SimSun" w:cs="Times New Roman"/>
          <w:szCs w:val="24"/>
        </w:rPr>
        <w:t xml:space="preserve">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will provide </w:t>
      </w:r>
      <w:r w:rsidR="00BF7748">
        <w:rPr>
          <w:rFonts w:eastAsia="SimSun" w:cs="Times New Roman"/>
          <w:szCs w:val="24"/>
        </w:rPr>
        <w:t xml:space="preserve">a </w:t>
      </w:r>
      <w:r>
        <w:rPr>
          <w:rFonts w:eastAsia="SimSun" w:cs="Times New Roman"/>
          <w:szCs w:val="24"/>
        </w:rPr>
        <w:t xml:space="preserve">combination of good facilities </w:t>
      </w:r>
      <w:r w:rsidR="00520B8C">
        <w:rPr>
          <w:rFonts w:eastAsia="SimSun" w:cs="Times New Roman"/>
          <w:szCs w:val="24"/>
        </w:rPr>
        <w:t>for</w:t>
      </w:r>
      <w:r>
        <w:rPr>
          <w:rFonts w:eastAsia="SimSun" w:cs="Times New Roman"/>
          <w:szCs w:val="24"/>
        </w:rPr>
        <w:t xml:space="preserve"> various social networking </w:t>
      </w:r>
      <w:r w:rsidR="000C2883">
        <w:rPr>
          <w:rFonts w:eastAsia="SimSun" w:cs="Times New Roman"/>
          <w:szCs w:val="24"/>
        </w:rPr>
        <w:t>websites</w:t>
      </w:r>
      <w:r>
        <w:rPr>
          <w:rFonts w:eastAsia="SimSun" w:cs="Times New Roman"/>
          <w:szCs w:val="24"/>
        </w:rPr>
        <w:t xml:space="preserve">, and it also </w:t>
      </w:r>
      <w:r w:rsidR="00BF7748">
        <w:rPr>
          <w:rFonts w:eastAsia="SimSun" w:cs="Times New Roman"/>
          <w:szCs w:val="24"/>
        </w:rPr>
        <w:t>provides</w:t>
      </w:r>
      <w:r>
        <w:rPr>
          <w:rFonts w:eastAsia="SimSun" w:cs="Times New Roman"/>
          <w:szCs w:val="24"/>
        </w:rPr>
        <w:t xml:space="preserve"> the </w:t>
      </w:r>
      <w:r w:rsidR="00F046E1">
        <w:rPr>
          <w:rFonts w:eastAsia="SimSun" w:cs="Times New Roman"/>
          <w:szCs w:val="24"/>
        </w:rPr>
        <w:t>functionalities</w:t>
      </w:r>
      <w:r>
        <w:rPr>
          <w:rFonts w:eastAsia="SimSun" w:cs="Times New Roman"/>
          <w:szCs w:val="24"/>
        </w:rPr>
        <w:t xml:space="preserve"> that are not present </w:t>
      </w:r>
      <w:r w:rsidR="004048D6">
        <w:rPr>
          <w:rFonts w:eastAsia="SimSun" w:cs="Times New Roman"/>
          <w:szCs w:val="24"/>
        </w:rPr>
        <w:t>on</w:t>
      </w:r>
      <w:r>
        <w:rPr>
          <w:rFonts w:eastAsia="SimSun" w:cs="Times New Roman"/>
          <w:szCs w:val="24"/>
        </w:rPr>
        <w:t xml:space="preserve"> </w:t>
      </w:r>
      <w:r w:rsidR="00BF7748">
        <w:rPr>
          <w:rFonts w:eastAsia="SimSun" w:cs="Times New Roman"/>
          <w:szCs w:val="24"/>
        </w:rPr>
        <w:t>other websites</w:t>
      </w:r>
      <w:r>
        <w:rPr>
          <w:rFonts w:eastAsia="SimSun" w:cs="Times New Roman"/>
          <w:szCs w:val="24"/>
        </w:rPr>
        <w:t xml:space="preserve">. Each process is converted into </w:t>
      </w:r>
      <w:r w:rsidR="00BF7748">
        <w:rPr>
          <w:rFonts w:eastAsia="SimSun" w:cs="Times New Roman"/>
          <w:szCs w:val="24"/>
        </w:rPr>
        <w:t xml:space="preserve">a </w:t>
      </w:r>
      <w:r>
        <w:rPr>
          <w:rFonts w:eastAsia="SimSun" w:cs="Times New Roman"/>
          <w:szCs w:val="24"/>
        </w:rPr>
        <w:t xml:space="preserve">different module. Each module is connected to </w:t>
      </w:r>
      <w:r w:rsidR="00BF7748">
        <w:rPr>
          <w:rFonts w:eastAsia="SimSun" w:cs="Times New Roman"/>
          <w:szCs w:val="24"/>
        </w:rPr>
        <w:t>another</w:t>
      </w:r>
      <w:r>
        <w:rPr>
          <w:rFonts w:eastAsia="SimSun" w:cs="Times New Roman"/>
          <w:szCs w:val="24"/>
        </w:rPr>
        <w:t>, and the data related to the software are stored in a single and centralized database.</w:t>
      </w:r>
    </w:p>
    <w:p w14:paraId="18AEF904" w14:textId="77777777" w:rsidR="007362D8" w:rsidRDefault="007362D8" w:rsidP="007362D8">
      <w:pPr>
        <w:pStyle w:val="Pre-ChapterBodyText"/>
        <w:rPr>
          <w:rFonts w:eastAsia="SimSun" w:cs="Times New Roman"/>
          <w:szCs w:val="24"/>
          <w:lang w:val="en-US"/>
        </w:rPr>
      </w:pPr>
    </w:p>
    <w:p w14:paraId="7E3F81FD" w14:textId="6EC93C7B" w:rsidR="00BF69B1" w:rsidRPr="00AB12EB" w:rsidRDefault="007362D8" w:rsidP="00AB12EB">
      <w:pPr>
        <w:pStyle w:val="Pre-ChapterBodyText"/>
        <w:rPr>
          <w:rFonts w:eastAsia="SimSun" w:cs="Times New Roman"/>
          <w:szCs w:val="24"/>
        </w:rPr>
      </w:pPr>
      <w:r>
        <w:rPr>
          <w:rFonts w:eastAsia="SimSun" w:cs="Times New Roman"/>
          <w:szCs w:val="24"/>
        </w:rPr>
        <w:t xml:space="preserve">When the system </w:t>
      </w:r>
      <w:r w:rsidR="00A705E3" w:rsidRPr="00A705E3">
        <w:rPr>
          <w:rFonts w:eastAsia="SimSun" w:cs="Times New Roman"/>
          <w:szCs w:val="24"/>
        </w:rPr>
        <w:t>is implemented, the users can log themselves in. They can access various facilities such as sending messages</w:t>
      </w:r>
      <w:r w:rsidR="009A0EDA">
        <w:rPr>
          <w:rFonts w:eastAsia="SimSun" w:cs="Times New Roman"/>
          <w:szCs w:val="24"/>
        </w:rPr>
        <w:t>, creating posts, sharing files,</w:t>
      </w:r>
      <w:r>
        <w:rPr>
          <w:rFonts w:eastAsia="SimSun" w:cs="Times New Roman"/>
          <w:szCs w:val="24"/>
        </w:rPr>
        <w:t xml:space="preserve"> and </w:t>
      </w:r>
      <w:r w:rsidR="008C7278">
        <w:rPr>
          <w:rFonts w:eastAsia="SimSun" w:cs="Times New Roman"/>
          <w:szCs w:val="24"/>
        </w:rPr>
        <w:t xml:space="preserve">many other </w:t>
      </w:r>
      <w:r w:rsidR="00C869C7">
        <w:rPr>
          <w:rFonts w:eastAsia="SimSun" w:cs="Times New Roman"/>
          <w:szCs w:val="24"/>
        </w:rPr>
        <w:t>functionalities</w:t>
      </w:r>
      <w:r>
        <w:rPr>
          <w:rFonts w:eastAsia="SimSun" w:cs="Times New Roman"/>
          <w:szCs w:val="24"/>
        </w:rPr>
        <w:t>.</w:t>
      </w:r>
    </w:p>
    <w:p w14:paraId="0CFE4FC0" w14:textId="77777777" w:rsidR="00C3535B" w:rsidRPr="00C3535B" w:rsidRDefault="00C3535B" w:rsidP="00C3535B">
      <w:pPr>
        <w:jc w:val="both"/>
        <w:rPr>
          <w:rFonts w:eastAsiaTheme="minorHAnsi" w:cstheme="minorBidi"/>
          <w:sz w:val="24"/>
          <w:szCs w:val="22"/>
          <w:lang w:val="en-GB"/>
        </w:rPr>
      </w:pPr>
      <w:r w:rsidRPr="00C3535B">
        <w:rPr>
          <w:rFonts w:eastAsiaTheme="minorHAnsi" w:cstheme="minorBidi"/>
          <w:sz w:val="24"/>
          <w:szCs w:val="22"/>
          <w:lang w:val="en-GB"/>
        </w:rPr>
        <w:t>In conclusion, we think that a network of websites, which the users use daily, could provide the functionality of an Internet-connected world.</w:t>
      </w:r>
    </w:p>
    <w:p w14:paraId="3CD9F0DE" w14:textId="77777777" w:rsidR="00BB73DA" w:rsidRPr="00146CB3" w:rsidRDefault="00BB73DA"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40FA480F" w:rsidR="00614142" w:rsidRDefault="00515AC9" w:rsidP="00614142">
      <w:pPr>
        <w:pStyle w:val="Pre-ChapterHeadings"/>
      </w:pPr>
      <w:r>
        <w:lastRenderedPageBreak/>
        <w:t>Acknowledgment</w:t>
      </w:r>
    </w:p>
    <w:p w14:paraId="52F15AB8" w14:textId="2E5AFD64"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rsidR="00515AC9">
        <w:t xml:space="preserve"> </w:t>
      </w:r>
      <w:r w:rsidR="000C2883">
        <w:t>The paragraph</w:t>
      </w:r>
      <w:r>
        <w:t xml:space="preserve"> </w:t>
      </w:r>
      <w:r w:rsidR="00515AC9">
        <w:t>is</w:t>
      </w:r>
      <w:r>
        <w:t xml:space="preserve"> formatted as follows: Times New Roman, Size 12, spacing of 1.5 lines, Sentence case</w:t>
      </w:r>
      <w:r w:rsidR="00515AC9">
        <w:t>,</w:t>
      </w:r>
      <w:r>
        <w:t xml:space="preserve"> and Justified.&gt;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6" w:name="_Toc378935695"/>
      <w:r>
        <w:lastRenderedPageBreak/>
        <w:t xml:space="preserve">Table of </w:t>
      </w:r>
      <w:r w:rsidRPr="0088106E">
        <w:t>Contents</w:t>
      </w:r>
      <w:bookmarkEnd w:id="6"/>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0CEDC1E6" w:rsidR="00FB34FF" w:rsidRDefault="00515AC9">
      <w:pPr>
        <w:pStyle w:val="TOC6"/>
        <w:tabs>
          <w:tab w:val="right" w:leader="dot" w:pos="8189"/>
        </w:tabs>
        <w:rPr>
          <w:rFonts w:asciiTheme="minorHAnsi" w:eastAsiaTheme="minorEastAsia" w:hAnsiTheme="minorHAnsi" w:cstheme="minorBidi"/>
          <w:noProof/>
          <w:szCs w:val="22"/>
        </w:rPr>
      </w:pPr>
      <w:r>
        <w:rPr>
          <w:noProof/>
        </w:rPr>
        <w:t>Acknowledgment</w:t>
      </w:r>
      <w:r w:rsidR="00FB34FF">
        <w:rPr>
          <w:noProof/>
        </w:rPr>
        <w:tab/>
      </w:r>
      <w:r w:rsidR="00871FE5">
        <w:rPr>
          <w:noProof/>
        </w:rPr>
        <w:fldChar w:fldCharType="begin"/>
      </w:r>
      <w:r w:rsidR="00FB34FF">
        <w:rPr>
          <w:noProof/>
        </w:rPr>
        <w:instrText xml:space="preserve"> PAGEREF _Toc378935694 \h </w:instrText>
      </w:r>
      <w:r w:rsidR="00871FE5">
        <w:rPr>
          <w:noProof/>
        </w:rPr>
      </w:r>
      <w:r w:rsidR="00871FE5">
        <w:rPr>
          <w:noProof/>
        </w:rPr>
        <w:fldChar w:fldCharType="separate"/>
      </w:r>
      <w:r w:rsidR="00FB34FF">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rsidP="002E1197">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rsidP="002E1197">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rsidP="002E1197">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rsidP="002E1197">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rsidP="002E1197">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rsidP="002E1197">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rsidP="002E1197">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rsidP="002E1197">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rsidP="002E1197">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rsidP="002E1197">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rsidP="002E1197">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rsidP="002E1197">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rsidP="002E1197">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rsidP="002E1197">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rsidP="002E1197">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rsidP="002E1197">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rsidP="002E1197">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rsidP="002E1197">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rsidP="002E1197">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rsidP="002E1197">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2174C893" w:rsidR="0088106E" w:rsidRPr="0028148D" w:rsidRDefault="0088106E" w:rsidP="0088106E">
      <w:pPr>
        <w:pStyle w:val="BodyText"/>
      </w:pPr>
      <w:r w:rsidRPr="0028148D">
        <w:t>&lt;</w:t>
      </w:r>
      <w:r>
        <w:t xml:space="preserve">The Table of Contents is self-generated. As you add more headings, </w:t>
      </w:r>
      <w:r w:rsidR="00C26443">
        <w:t>right-click</w:t>
      </w:r>
      <w:r>
        <w:t xml:space="preserve">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7" w:name="_Toc378935696"/>
      <w:r>
        <w:lastRenderedPageBreak/>
        <w:t>List of Tables</w:t>
      </w:r>
      <w:bookmarkEnd w:id="7"/>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447195F9" w:rsidR="00B77E3E" w:rsidRPr="00B77E3E" w:rsidRDefault="00B77E3E" w:rsidP="00B77E3E">
      <w:pPr>
        <w:pStyle w:val="BodyText"/>
      </w:pPr>
      <w:r w:rsidRPr="00B77E3E">
        <w:t xml:space="preserve">&lt;The List of Tables is self-generated. As you add more tables, </w:t>
      </w:r>
      <w:r w:rsidR="00C26443">
        <w:t>right-click</w:t>
      </w:r>
      <w:r w:rsidRPr="00B77E3E">
        <w:t xml:space="preserve">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8" w:name="_Toc378935697"/>
      <w:r>
        <w:lastRenderedPageBreak/>
        <w:t>List of Figures</w:t>
      </w:r>
      <w:bookmarkEnd w:id="8"/>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31BA6BD2" w:rsidR="00B77E3E" w:rsidRPr="0028148D" w:rsidRDefault="00B77E3E" w:rsidP="00B77E3E">
      <w:pPr>
        <w:pStyle w:val="BodyText"/>
      </w:pPr>
      <w:r w:rsidRPr="0028148D">
        <w:t>&lt;</w:t>
      </w:r>
      <w:r>
        <w:t xml:space="preserve">The </w:t>
      </w:r>
      <w:r w:rsidRPr="00B77E3E">
        <w:t>List</w:t>
      </w:r>
      <w:r>
        <w:t xml:space="preserve"> of Figures is self-generated. As you add more figures, </w:t>
      </w:r>
      <w:r w:rsidR="00C26443">
        <w:t>right-click</w:t>
      </w:r>
      <w:r>
        <w:t xml:space="preserve">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9" w:name="_Toc378935698"/>
      <w:r>
        <w:lastRenderedPageBreak/>
        <w:t>List of Appendices</w:t>
      </w:r>
      <w:bookmarkEnd w:id="9"/>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30464B12" w:rsidR="001F32BC" w:rsidRPr="0028148D" w:rsidRDefault="001F32BC" w:rsidP="001F32BC">
      <w:pPr>
        <w:pStyle w:val="BodyText"/>
      </w:pPr>
      <w:r w:rsidRPr="0028148D">
        <w:t>&lt;</w:t>
      </w:r>
      <w:r>
        <w:t xml:space="preserve">The Appendices listing is self-generated. As you add more appendices, </w:t>
      </w:r>
      <w:r w:rsidR="00C26443">
        <w:t>right-click</w:t>
      </w:r>
      <w:r>
        <w:t xml:space="preserve">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0" w:name="_Toc378935699"/>
      <w:r>
        <w:lastRenderedPageBreak/>
        <w:t>Glossary of Terms</w:t>
      </w:r>
      <w:bookmarkEnd w:id="10"/>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1" w:name="_Toc378935700"/>
      <w:r>
        <w:lastRenderedPageBreak/>
        <w:t>List of Abbreviations</w:t>
      </w:r>
      <w:bookmarkEnd w:id="11"/>
    </w:p>
    <w:p w14:paraId="025C24FB" w14:textId="77777777" w:rsidR="005F22D6" w:rsidRPr="004B58E3" w:rsidRDefault="005F22D6" w:rsidP="005F22D6">
      <w:pPr>
        <w:pStyle w:val="BodyText"/>
        <w:rPr>
          <w:rFonts w:asciiTheme="majorBidi" w:hAnsiTheme="majorBidi" w:cstheme="majorBidi"/>
        </w:rPr>
      </w:pPr>
      <w:r w:rsidRPr="004B58E3">
        <w:rPr>
          <w:rFonts w:asciiTheme="majorBidi" w:hAnsiTheme="majorBidi" w:cstheme="majorBidi"/>
        </w:rPr>
        <w:t>&lt;Delete if not applicable&gt;</w:t>
      </w:r>
    </w:p>
    <w:p w14:paraId="24036290" w14:textId="77777777" w:rsidR="005F22D6" w:rsidRPr="004B58E3" w:rsidRDefault="005F22D6" w:rsidP="005F22D6">
      <w:pPr>
        <w:pStyle w:val="BodyText"/>
        <w:rPr>
          <w:rFonts w:asciiTheme="majorBidi" w:hAnsiTheme="majorBidi" w:cstheme="majorBidi"/>
        </w:rPr>
        <w:sectPr w:rsidR="005F22D6" w:rsidRPr="004B58E3" w:rsidSect="00BB7857">
          <w:pgSz w:w="11907" w:h="16840" w:code="9"/>
          <w:pgMar w:top="1440" w:right="1440" w:bottom="1440" w:left="2268" w:header="1440" w:footer="1440" w:gutter="0"/>
          <w:pgNumType w:fmt="lowerRoman"/>
          <w:cols w:space="720"/>
          <w:noEndnote/>
        </w:sectPr>
      </w:pPr>
    </w:p>
    <w:p w14:paraId="30E8FCB1" w14:textId="4F74AE33" w:rsidR="00BF46CF" w:rsidRDefault="00BF46CF" w:rsidP="00A6336A">
      <w:pPr>
        <w:pStyle w:val="Heading1"/>
      </w:pPr>
      <w:r>
        <w:lastRenderedPageBreak/>
        <w:br/>
      </w:r>
      <w:bookmarkStart w:id="12" w:name="_Toc378935701"/>
      <w:bookmarkStart w:id="13" w:name="_Toc305575984"/>
      <w:r w:rsidR="00A6336A">
        <w:t>Introduction</w:t>
      </w:r>
      <w:bookmarkEnd w:id="12"/>
      <w:bookmarkEnd w:id="13"/>
    </w:p>
    <w:p w14:paraId="4A4BC90C" w14:textId="77777777" w:rsidR="0038698C" w:rsidRPr="0038698C" w:rsidRDefault="0038698C" w:rsidP="00865560">
      <w:pPr>
        <w:pStyle w:val="BodyText"/>
        <w:spacing w:line="360" w:lineRule="auto"/>
      </w:pPr>
    </w:p>
    <w:p w14:paraId="0DA1597D" w14:textId="2C8A4501" w:rsidR="004B58E3" w:rsidRDefault="004B58E3" w:rsidP="002E1197">
      <w:pPr>
        <w:pStyle w:val="TOC2"/>
      </w:pPr>
      <w:r w:rsidRPr="0038698C">
        <w:t xml:space="preserve">Social Networking - It's the way the </w:t>
      </w:r>
      <w:r w:rsidR="00213F22">
        <w:t>22</w:t>
      </w:r>
      <w:r w:rsidR="00213F22" w:rsidRPr="00213F22">
        <w:t>nd</w:t>
      </w:r>
      <w:r w:rsidR="00213F22">
        <w:t xml:space="preserve"> </w:t>
      </w:r>
      <w:r w:rsidRPr="0038698C">
        <w:t xml:space="preserve">century communicates now. Social networking is the grouping of individuals into specific groups, like small rural communities or a neighborhood </w:t>
      </w:r>
      <w:r w:rsidR="00601F4A">
        <w:t>subdivision</w:t>
      </w:r>
      <w:r w:rsidRPr="0038698C">
        <w:t>.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14:paraId="654FDE93" w14:textId="77777777" w:rsidR="00AB71CD" w:rsidRPr="00AB71CD" w:rsidRDefault="00AB71CD" w:rsidP="00AB71CD"/>
    <w:p w14:paraId="5B207850" w14:textId="441A9447" w:rsidR="004B58E3" w:rsidRDefault="004B58E3" w:rsidP="002E1197">
      <w:pPr>
        <w:pStyle w:val="TOC2"/>
      </w:pPr>
      <w:r w:rsidRPr="0038698C">
        <w:t>A 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The social network provides both a visual and mathematical analysis of human relationships.</w:t>
      </w:r>
    </w:p>
    <w:p w14:paraId="4AB750B1" w14:textId="77777777" w:rsidR="00AB71CD" w:rsidRPr="00AB71CD" w:rsidRDefault="00AB71CD" w:rsidP="00AB71CD"/>
    <w:p w14:paraId="2C7BF8AF" w14:textId="0053BD8D" w:rsidR="0038698C" w:rsidRDefault="004B58E3" w:rsidP="002E1197">
      <w:pPr>
        <w:pStyle w:val="TOC2"/>
      </w:pPr>
      <w:r w:rsidRPr="0038698C">
        <w:t xml:space="preserve">The Social Networking Website project itself is a huge project comprising various features like profile updating, </w:t>
      </w:r>
      <w:r w:rsidR="007336D6">
        <w:t>friend</w:t>
      </w:r>
      <w:r w:rsidRPr="0038698C">
        <w:t xml:space="preserve"> list organization, and various other applications to enhance the overall look and feel of the website. However, in this project, </w:t>
      </w:r>
      <w:r w:rsidR="0038698C" w:rsidRPr="0038698C">
        <w:t>we</w:t>
      </w:r>
      <w:r w:rsidRPr="0038698C">
        <w:t xml:space="preserve"> are working on three essential features or modules (GROUPS &amp; COMMUNITY PAGES &amp; PROFILE MANAGEMENT).</w:t>
      </w:r>
    </w:p>
    <w:p w14:paraId="0252D319" w14:textId="77777777" w:rsidR="00AB71CD" w:rsidRPr="00AB71CD" w:rsidRDefault="00AB71CD" w:rsidP="00AB71CD"/>
    <w:p w14:paraId="48D07ABA" w14:textId="1B2126F7" w:rsidR="004B58E3" w:rsidRPr="0038698C" w:rsidRDefault="004B58E3" w:rsidP="002E1197">
      <w:pPr>
        <w:pStyle w:val="TOC2"/>
      </w:pPr>
      <w:r w:rsidRPr="0038698C">
        <w:t>The GROUPS module offers members the opportunity to establish and join groups of similar people and interests</w:t>
      </w:r>
      <w:r w:rsidR="0038698C" w:rsidRPr="0038698C">
        <w:t xml:space="preserve">, and to see members sharing common interests that can bring benefits </w:t>
      </w:r>
      <w:r w:rsidRPr="0038698C">
        <w:t>to each other.</w:t>
      </w:r>
    </w:p>
    <w:p w14:paraId="01011288" w14:textId="77777777" w:rsidR="004B58E3" w:rsidRPr="0038698C" w:rsidRDefault="004B58E3" w:rsidP="002E1197">
      <w:pPr>
        <w:pStyle w:val="TOC2"/>
      </w:pPr>
      <w:r w:rsidRPr="0038698C">
        <w:t>COMMUNITY PAGES The goal of community pages is to unite communities on certain topics. It helps users to learn about a certain topic and exchange their views and thoughts on it.</w:t>
      </w:r>
    </w:p>
    <w:p w14:paraId="0C3032C9" w14:textId="53941A07" w:rsidR="0038698C" w:rsidRPr="0038698C" w:rsidRDefault="004048D6" w:rsidP="002E1197">
      <w:pPr>
        <w:pStyle w:val="TOC2"/>
      </w:pPr>
      <w:r w:rsidRPr="004048D6">
        <w:t>The PROFILE MANAGEMENT module maintains a user's profile</w:t>
      </w:r>
      <w:r w:rsidR="004B58E3" w:rsidRPr="0038698C">
        <w:t xml:space="preserve"> like a name, </w:t>
      </w:r>
      <w:r w:rsidR="00C322CF">
        <w:t>likes</w:t>
      </w:r>
      <w:r w:rsidR="004B58E3" w:rsidRPr="0038698C">
        <w:t>,</w:t>
      </w:r>
      <w:r w:rsidR="00865560">
        <w:t xml:space="preserve"> </w:t>
      </w:r>
      <w:r w:rsidR="004B58E3" w:rsidRPr="0038698C">
        <w:t>dislikes, hobbies, status, etc.</w:t>
      </w:r>
    </w:p>
    <w:p w14:paraId="4C081EFF" w14:textId="1C2848E3" w:rsidR="00617DD9" w:rsidRPr="00617DD9" w:rsidRDefault="004B58E3" w:rsidP="00AB71CD">
      <w:pPr>
        <w:pStyle w:val="TOC2"/>
      </w:pPr>
      <w:r w:rsidRPr="0038698C">
        <w:lastRenderedPageBreak/>
        <w:t>Profiles and Friends lists are two key features on social network sites. The third is a</w:t>
      </w:r>
      <w:r w:rsidR="00865560">
        <w:t xml:space="preserve"> </w:t>
      </w:r>
      <w:r w:rsidRPr="0038698C">
        <w:t>public commenting feature ('Testimonials', 'Comments', 'The Wall'). This feature allows</w:t>
      </w:r>
      <w:r w:rsidR="00865560">
        <w:t xml:space="preserve"> </w:t>
      </w:r>
      <w:r w:rsidRPr="0038698C">
        <w:t>individuals to comment on their Friends' profiles. These comments are displayed</w:t>
      </w:r>
      <w:r w:rsidR="00865560">
        <w:t xml:space="preserve"> </w:t>
      </w:r>
      <w:r w:rsidRPr="0038698C">
        <w:t xml:space="preserve">prominently and visible </w:t>
      </w:r>
      <w:r w:rsidR="00786987">
        <w:t>to</w:t>
      </w:r>
      <w:r w:rsidRPr="0038698C">
        <w:t xml:space="preserve"> anyone who has access to that profile.</w:t>
      </w:r>
    </w:p>
    <w:p w14:paraId="08B46E38" w14:textId="38B65B3E" w:rsidR="00BF53D2" w:rsidRPr="00BF53D2" w:rsidRDefault="00A6336A" w:rsidP="00BF53D2">
      <w:pPr>
        <w:pStyle w:val="Heading2"/>
        <w:numPr>
          <w:ilvl w:val="1"/>
          <w:numId w:val="6"/>
        </w:numPr>
      </w:pPr>
      <w:bookmarkStart w:id="14" w:name="_Toc378935702"/>
      <w:bookmarkStart w:id="15" w:name="_Toc303769554"/>
      <w:bookmarkStart w:id="16" w:name="_Toc303770869"/>
      <w:bookmarkStart w:id="17" w:name="_Toc305578412"/>
      <w:bookmarkStart w:id="18" w:name="_Toc305585742"/>
      <w:r>
        <w:t>Project Background</w:t>
      </w:r>
      <w:bookmarkEnd w:id="14"/>
    </w:p>
    <w:p w14:paraId="6830B35C" w14:textId="3F378FDC" w:rsidR="00037E07" w:rsidRDefault="00037E07" w:rsidP="002E1197">
      <w:pPr>
        <w:pStyle w:val="TOC2"/>
      </w:pPr>
      <w:r w:rsidRPr="002E1197">
        <w:t xml:space="preserve">Since their introduction, social networking sites (SNSs) such as Facebook, WhatsApp, </w:t>
      </w:r>
      <w:r w:rsidR="00786987">
        <w:t xml:space="preserve">and </w:t>
      </w:r>
      <w:r w:rsidRPr="002E1197">
        <w:t>Instagram have attracted millions of users, many of whom have integrated these sites into their daily practices. At the time being there have been ~ 2 billion Active Users surfing these websites daily.</w:t>
      </w:r>
    </w:p>
    <w:p w14:paraId="203EDCBC" w14:textId="77777777" w:rsidR="00AB71CD" w:rsidRPr="00AB71CD" w:rsidRDefault="00AB71CD" w:rsidP="00AB71CD"/>
    <w:p w14:paraId="3AE5F525" w14:textId="3B8C08D1" w:rsidR="00037E07" w:rsidRDefault="00160FB6" w:rsidP="002E1197">
      <w:pPr>
        <w:pStyle w:val="TOC2"/>
      </w:pPr>
      <w:r w:rsidRPr="002E1197">
        <w:t>Currently,</w:t>
      </w:r>
      <w:r w:rsidR="00037E07" w:rsidRPr="002E1197">
        <w:t xml:space="preserve"> students are having no </w:t>
      </w:r>
      <w:r w:rsidR="00AB71CD" w:rsidRPr="002E1197">
        <w:t>time</w:t>
      </w:r>
      <w:r w:rsidR="00037E07" w:rsidRPr="002E1197">
        <w:t xml:space="preserve"> to share with their friends. </w:t>
      </w:r>
      <w:r w:rsidRPr="002E1197">
        <w:t>So,</w:t>
      </w:r>
      <w:r w:rsidR="00037E07" w:rsidRPr="002E1197">
        <w:t xml:space="preserve"> universities need a medium to share messages widely and connect with others. And on the other side, people also want that everyone should know about them and want to increase their links (network).</w:t>
      </w:r>
    </w:p>
    <w:p w14:paraId="44E7EADE" w14:textId="77777777" w:rsidR="00AB71CD" w:rsidRPr="00AB71CD" w:rsidRDefault="00AB71CD" w:rsidP="00AB71CD"/>
    <w:p w14:paraId="7B71E6FB" w14:textId="75DCF0E3" w:rsidR="00037E07" w:rsidRPr="002E1197" w:rsidRDefault="00037E07" w:rsidP="002E1197">
      <w:pPr>
        <w:pStyle w:val="TOC2"/>
      </w:pPr>
      <w:r w:rsidRPr="002E1197">
        <w:t xml:space="preserve">There are many ways to get recognized in the </w:t>
      </w:r>
      <w:r w:rsidR="00BF53D2" w:rsidRPr="002E1197">
        <w:t>world,</w:t>
      </w:r>
      <w:r w:rsidRPr="002E1197">
        <w:t xml:space="preserve"> but they need lots of money to be effective. But on the other hand, social networking is one of the best ways to get recognized without cost. If we talk in the term of different situations where the people need something which is not provided by that </w:t>
      </w:r>
      <w:r w:rsidR="00BF53D2" w:rsidRPr="002E1197">
        <w:t>application,</w:t>
      </w:r>
      <w:r w:rsidRPr="002E1197">
        <w:t xml:space="preserve"> then they </w:t>
      </w:r>
      <w:r w:rsidR="00BF53D2" w:rsidRPr="002E1197">
        <w:t>must</w:t>
      </w:r>
      <w:r w:rsidRPr="002E1197">
        <w:t xml:space="preserve"> use other resources whether those are urgently required by them. </w:t>
      </w:r>
      <w:r w:rsidR="00BF53D2" w:rsidRPr="002E1197">
        <w:t>So,</w:t>
      </w:r>
      <w:r w:rsidRPr="002E1197">
        <w:t xml:space="preserve"> in that situation, it is very much time taking to collect </w:t>
      </w:r>
      <w:r w:rsidR="00BF53D2" w:rsidRPr="002E1197">
        <w:t>those resources</w:t>
      </w:r>
      <w:r w:rsidRPr="002E1197">
        <w:t xml:space="preserve"> and use that for their purpose. </w:t>
      </w:r>
    </w:p>
    <w:p w14:paraId="214A8E62" w14:textId="399DCB64" w:rsidR="00AB71CD" w:rsidRPr="00AB71CD" w:rsidRDefault="00037E07" w:rsidP="00AB71CD">
      <w:pPr>
        <w:pStyle w:val="TOC2"/>
      </w:pPr>
      <w:r w:rsidRPr="002E1197">
        <w:t xml:space="preserve">The application will allocate the bridge among the students to connect the individual with the entire university and provide </w:t>
      </w:r>
      <w:r w:rsidR="00405C36">
        <w:t>many features</w:t>
      </w:r>
      <w:r w:rsidR="00AB71CD">
        <w:t xml:space="preserve"> that will help him be more productive and successful.</w:t>
      </w:r>
    </w:p>
    <w:p w14:paraId="0184BC24" w14:textId="236D5BEA" w:rsidR="00617DD9" w:rsidRDefault="00A6336A" w:rsidP="00617DD9">
      <w:pPr>
        <w:pStyle w:val="Heading2"/>
      </w:pPr>
      <w:bookmarkStart w:id="19" w:name="_Toc378935703"/>
      <w:r>
        <w:t>Problem Statement</w:t>
      </w:r>
      <w:bookmarkEnd w:id="19"/>
    </w:p>
    <w:p w14:paraId="356BD3B6" w14:textId="0311A7C6" w:rsidR="00DB22C4" w:rsidRPr="00DB22C4" w:rsidRDefault="00DB22C4" w:rsidP="00DB22C4">
      <w:pPr>
        <w:pStyle w:val="BodyText"/>
        <w:spacing w:line="360" w:lineRule="auto"/>
      </w:pPr>
      <w:r w:rsidRPr="00DB22C4">
        <w:t>Without social networking sites</w:t>
      </w:r>
      <w:r>
        <w:t>,</w:t>
      </w:r>
      <w:r w:rsidRPr="00DB22C4">
        <w:t xml:space="preserve"> </w:t>
      </w:r>
      <w:r>
        <w:t>people</w:t>
      </w:r>
      <w:r w:rsidRPr="00DB22C4">
        <w:t xml:space="preserve"> are facing different problems in </w:t>
      </w:r>
      <w:r>
        <w:t>their</w:t>
      </w:r>
      <w:r w:rsidRPr="00DB22C4">
        <w:t xml:space="preserve"> personal </w:t>
      </w:r>
      <w:r w:rsidR="00833783">
        <w:t>and professional lives</w:t>
      </w:r>
      <w:r w:rsidRPr="00DB22C4">
        <w:t xml:space="preserve">. As we know that social networking </w:t>
      </w:r>
      <w:r>
        <w:t>is developed</w:t>
      </w:r>
      <w:r w:rsidRPr="00DB22C4">
        <w:t xml:space="preserve"> for social </w:t>
      </w:r>
      <w:r>
        <w:t>relations</w:t>
      </w:r>
      <w:r w:rsidRPr="00DB22C4">
        <w:t xml:space="preserve"> among people.</w:t>
      </w:r>
    </w:p>
    <w:p w14:paraId="52D38B27" w14:textId="452F9325" w:rsidR="00520B8C" w:rsidRDefault="008E56F1" w:rsidP="00DB22C4">
      <w:pPr>
        <w:pStyle w:val="StyleTOC2Justified"/>
      </w:pPr>
      <w:r w:rsidRPr="002E1197">
        <w:lastRenderedPageBreak/>
        <w:t xml:space="preserve">Recent technological developments </w:t>
      </w:r>
      <w:r w:rsidR="00520B8C">
        <w:t>have reduced the barriers between people but</w:t>
      </w:r>
    </w:p>
    <w:p w14:paraId="6BA5042A" w14:textId="38BA3B36" w:rsidR="00520B8C" w:rsidRDefault="00520B8C" w:rsidP="00DB22C4">
      <w:pPr>
        <w:pStyle w:val="StyleTOC2Justified"/>
      </w:pPr>
      <w:r>
        <w:t xml:space="preserve">In the scope of students inside their universities, social life can be </w:t>
      </w:r>
      <w:r w:rsidR="00FA45BB">
        <w:t>somewhat unorganized and complicated.</w:t>
      </w:r>
    </w:p>
    <w:p w14:paraId="5B7E5F55" w14:textId="77777777" w:rsidR="00FA45BB" w:rsidRDefault="00FA45BB" w:rsidP="00FA45BB">
      <w:pPr>
        <w:pStyle w:val="StyleTOC2Justified"/>
      </w:pPr>
    </w:p>
    <w:p w14:paraId="00F375EE" w14:textId="436F7561" w:rsidR="008E56F1" w:rsidRPr="002E1197" w:rsidRDefault="00FA45BB" w:rsidP="002E1197">
      <w:pPr>
        <w:pStyle w:val="StyleTOC2Justified"/>
      </w:pPr>
      <w:r>
        <w:t>A</w:t>
      </w:r>
      <w:r w:rsidR="008E56F1" w:rsidRPr="002E1197">
        <w:t xml:space="preserve"> study by researchers at the University of Minnesota “found that of the students observed, 94 percent used the Internet, 82 percent go online at home and 77 percent had a profile on a social networking site.” (University of Minnesota, 2008).</w:t>
      </w:r>
    </w:p>
    <w:p w14:paraId="16FFCF0E" w14:textId="53B34573" w:rsidR="008E56F1" w:rsidRDefault="008E56F1" w:rsidP="002E1197">
      <w:pPr>
        <w:pStyle w:val="StyleTOC2Justified"/>
      </w:pPr>
      <w:r w:rsidRPr="002E1197">
        <w:t xml:space="preserve">According to a survey that was conducted by Whitmore School of Business and Economics and by the University of New Hampshire, they interviewed 1,127 college students. Among these students, 96% of them use Facebook, 8.4 out of 10 use YouTube, 20% use blogs, 1.4 out of 10 of them use Twitter, 12% use “Myspace”, and 1 out of 10 of them use LinkedIn. Also, 81% of college students use social sites (oclc.org). These statistics seem to show that many college students often use social networks or social media, </w:t>
      </w:r>
      <w:r w:rsidR="00AC3383">
        <w:t>but the</w:t>
      </w:r>
      <w:r w:rsidR="002F71F8">
        <w:rPr>
          <w:rFonts w:hint="cs"/>
          <w:rtl/>
        </w:rPr>
        <w:t xml:space="preserve"> </w:t>
      </w:r>
      <w:r w:rsidR="002F71F8">
        <w:t xml:space="preserve">number of these websites </w:t>
      </w:r>
      <w:r w:rsidR="00A80A5F">
        <w:t>is</w:t>
      </w:r>
      <w:r w:rsidR="002F71F8">
        <w:t xml:space="preserve"> high enough to make the</w:t>
      </w:r>
      <w:r w:rsidR="00AC3383">
        <w:t xml:space="preserve"> usage of these websites unorganized and </w:t>
      </w:r>
      <w:r w:rsidR="002F71F8">
        <w:t>un</w:t>
      </w:r>
      <w:r w:rsidR="00AC3383">
        <w:t>managed, which will leave some students unable to connect with their colleagues</w:t>
      </w:r>
      <w:r w:rsidR="00B07D46">
        <w:t xml:space="preserve"> and teachers.</w:t>
      </w:r>
      <w:r w:rsidR="00AC3383">
        <w:t xml:space="preserve"> </w:t>
      </w:r>
      <w:r w:rsidRPr="002E1197">
        <w:t>(Whitmore School of Business and Economics, University of New Hampshire).</w:t>
      </w:r>
      <w:r w:rsidR="00AC3383">
        <w:t xml:space="preserve"> </w:t>
      </w:r>
    </w:p>
    <w:p w14:paraId="7BE9052F" w14:textId="3578C98C" w:rsidR="00DB22C4" w:rsidRDefault="00DB22C4" w:rsidP="002E1197">
      <w:pPr>
        <w:pStyle w:val="StyleTOC2Justified"/>
      </w:pPr>
    </w:p>
    <w:p w14:paraId="25C8ECB7" w14:textId="1F7C2F89" w:rsidR="00F1683B" w:rsidRPr="00E9605F" w:rsidRDefault="00DB22C4" w:rsidP="00A80A5F">
      <w:pPr>
        <w:pStyle w:val="StyleTOC2Justified"/>
      </w:pPr>
      <w:r>
        <w:t>Another problem that we face without social networking sites is a lack of knowledge sharing. If the medium is not with us, then it is very difficult to get an idea or share the idea with people. There are lots of other examples that can arrive if we think of ourselves without the social networking site. So, it takes an important place in the life of human beings.</w:t>
      </w:r>
    </w:p>
    <w:p w14:paraId="70AAAA8A" w14:textId="0DC1B76D" w:rsidR="00BB2A17" w:rsidRPr="00BB2A17" w:rsidRDefault="00D1681F" w:rsidP="00BB2A17">
      <w:pPr>
        <w:pStyle w:val="Heading2"/>
      </w:pPr>
      <w:bookmarkStart w:id="20" w:name="_Toc378935704"/>
      <w:r>
        <w:t>Project Objectives</w:t>
      </w:r>
      <w:bookmarkEnd w:id="20"/>
    </w:p>
    <w:p w14:paraId="2C92B65F" w14:textId="2FC02D00" w:rsidR="00A04A76" w:rsidRDefault="00405C36" w:rsidP="00BA5FC1">
      <w:pPr>
        <w:pStyle w:val="BodyText"/>
      </w:pPr>
      <w:r>
        <w:t>The</w:t>
      </w:r>
      <w:r w:rsidR="001D6D56">
        <w:t xml:space="preserve"> main objective of this project </w:t>
      </w:r>
      <w:r w:rsidR="00DB22C4">
        <w:t>is</w:t>
      </w:r>
      <w:r>
        <w:t xml:space="preserve"> </w:t>
      </w:r>
      <w:r w:rsidR="001D6D56">
        <w:t xml:space="preserve">to develop a </w:t>
      </w:r>
      <w:r>
        <w:t>centralized</w:t>
      </w:r>
      <w:r w:rsidR="001D6D56">
        <w:t xml:space="preserve"> application </w:t>
      </w:r>
      <w:r>
        <w:t>that</w:t>
      </w:r>
      <w:r w:rsidR="001D6D56">
        <w:t xml:space="preserve"> will help </w:t>
      </w:r>
      <w:r w:rsidR="003E45AA">
        <w:t xml:space="preserve">students </w:t>
      </w:r>
      <w:r w:rsidR="001D6D56">
        <w:t xml:space="preserve">to promote themselves </w:t>
      </w:r>
      <w:r w:rsidR="00E434A9">
        <w:t>within the university</w:t>
      </w:r>
      <w:r w:rsidR="001D6D56">
        <w:t xml:space="preserve">. And the system not only </w:t>
      </w:r>
      <w:r>
        <w:t>provides</w:t>
      </w:r>
      <w:r w:rsidR="001D6D56">
        <w:t xml:space="preserve"> the feature of promoting it is also </w:t>
      </w:r>
      <w:r>
        <w:t>provides</w:t>
      </w:r>
      <w:r w:rsidR="001D6D56">
        <w:t xml:space="preserve"> the facility of sharing of information and transfer of data.</w:t>
      </w:r>
    </w:p>
    <w:p w14:paraId="2DDCB95C" w14:textId="498EAA92" w:rsidR="00B34AAB" w:rsidRDefault="00B34AAB" w:rsidP="00B068A6">
      <w:pPr>
        <w:pStyle w:val="BodyText"/>
        <w:spacing w:line="360" w:lineRule="auto"/>
      </w:pPr>
      <w:r>
        <w:lastRenderedPageBreak/>
        <w:t>A list of the main project objectives:</w:t>
      </w:r>
    </w:p>
    <w:p w14:paraId="7A854261" w14:textId="2890519A" w:rsidR="00AA1ACF" w:rsidRDefault="00AA1ACF" w:rsidP="00B068A6">
      <w:pPr>
        <w:pStyle w:val="BodyText"/>
        <w:numPr>
          <w:ilvl w:val="0"/>
          <w:numId w:val="10"/>
        </w:numPr>
        <w:spacing w:line="360" w:lineRule="auto"/>
      </w:pPr>
      <w:r>
        <w:t>Texting</w:t>
      </w:r>
      <w:r w:rsidR="000E3934">
        <w:t xml:space="preserve"> with</w:t>
      </w:r>
      <w:r>
        <w:t xml:space="preserve"> students or teachers.</w:t>
      </w:r>
    </w:p>
    <w:p w14:paraId="40A0CC83" w14:textId="7630F427" w:rsidR="00AA1ACF" w:rsidRDefault="00AA1ACF" w:rsidP="00B068A6">
      <w:pPr>
        <w:pStyle w:val="BodyText"/>
        <w:numPr>
          <w:ilvl w:val="0"/>
          <w:numId w:val="10"/>
        </w:numPr>
        <w:spacing w:line="360" w:lineRule="auto"/>
      </w:pPr>
      <w:r>
        <w:t>Connecting with other students by video call.</w:t>
      </w:r>
    </w:p>
    <w:p w14:paraId="70F7E774" w14:textId="3A97B896" w:rsidR="00AD7012" w:rsidRDefault="00AD7012" w:rsidP="00B068A6">
      <w:pPr>
        <w:pStyle w:val="BodyText"/>
        <w:numPr>
          <w:ilvl w:val="0"/>
          <w:numId w:val="10"/>
        </w:numPr>
        <w:spacing w:line="360" w:lineRule="auto"/>
      </w:pPr>
      <w:r>
        <w:t xml:space="preserve">Reach the audience easier and faster with </w:t>
      </w:r>
      <w:r w:rsidR="00AC71AD">
        <w:t>g</w:t>
      </w:r>
      <w:r>
        <w:t>roups.</w:t>
      </w:r>
    </w:p>
    <w:p w14:paraId="6B4C2AAF" w14:textId="468CF923" w:rsidR="007075EA" w:rsidRDefault="007075EA" w:rsidP="00B068A6">
      <w:pPr>
        <w:pStyle w:val="BodyText"/>
        <w:numPr>
          <w:ilvl w:val="0"/>
          <w:numId w:val="10"/>
        </w:numPr>
        <w:spacing w:line="360" w:lineRule="auto"/>
      </w:pPr>
      <w:r>
        <w:t>Sharing files or pictures or videos with others.</w:t>
      </w:r>
    </w:p>
    <w:p w14:paraId="293E8490" w14:textId="24ABF05C" w:rsidR="00625FA0" w:rsidRDefault="00625FA0" w:rsidP="00B068A6">
      <w:pPr>
        <w:pStyle w:val="BodyText"/>
        <w:numPr>
          <w:ilvl w:val="0"/>
          <w:numId w:val="10"/>
        </w:numPr>
        <w:spacing w:line="360" w:lineRule="auto"/>
      </w:pPr>
      <w:r>
        <w:t xml:space="preserve">Sharing your location </w:t>
      </w:r>
      <w:r w:rsidR="00282D16">
        <w:t>with</w:t>
      </w:r>
      <w:r>
        <w:t xml:space="preserve"> other members</w:t>
      </w:r>
      <w:r w:rsidR="00D62C7B">
        <w:t>.</w:t>
      </w:r>
    </w:p>
    <w:p w14:paraId="57A4A619" w14:textId="78C0C945" w:rsidR="007075EA" w:rsidRDefault="007075EA" w:rsidP="00B068A6">
      <w:pPr>
        <w:pStyle w:val="BodyText"/>
        <w:numPr>
          <w:ilvl w:val="0"/>
          <w:numId w:val="10"/>
        </w:numPr>
        <w:spacing w:line="360" w:lineRule="auto"/>
      </w:pPr>
      <w:r>
        <w:t>Reach learning resources</w:t>
      </w:r>
      <w:r w:rsidR="0088015A">
        <w:t xml:space="preserve"> easier.</w:t>
      </w:r>
    </w:p>
    <w:p w14:paraId="4BE732F4" w14:textId="3A81E019" w:rsidR="007075EA" w:rsidRDefault="00036FD6" w:rsidP="00B068A6">
      <w:pPr>
        <w:pStyle w:val="BodyText"/>
        <w:numPr>
          <w:ilvl w:val="0"/>
          <w:numId w:val="10"/>
        </w:numPr>
        <w:spacing w:line="360" w:lineRule="auto"/>
      </w:pPr>
      <w:r>
        <w:t xml:space="preserve">Get some </w:t>
      </w:r>
      <w:r w:rsidRPr="00036FD6">
        <w:t>housing</w:t>
      </w:r>
      <w:r w:rsidR="0057376B">
        <w:t xml:space="preserve"> and transportation and </w:t>
      </w:r>
      <w:r w:rsidR="00B5778B">
        <w:t>s</w:t>
      </w:r>
      <w:r w:rsidR="00972D49">
        <w:t xml:space="preserve">tudy </w:t>
      </w:r>
      <w:r w:rsidR="0057376B">
        <w:t>location</w:t>
      </w:r>
      <w:r w:rsidR="00972D49">
        <w:t>s</w:t>
      </w:r>
      <w:r>
        <w:t xml:space="preserve"> guidance.</w:t>
      </w:r>
    </w:p>
    <w:p w14:paraId="435AAE71" w14:textId="4D0E800E" w:rsidR="00BA5FC1" w:rsidRDefault="007075EA" w:rsidP="00A80A5F">
      <w:pPr>
        <w:pStyle w:val="BodyText"/>
        <w:numPr>
          <w:ilvl w:val="0"/>
          <w:numId w:val="10"/>
        </w:numPr>
        <w:spacing w:line="360" w:lineRule="auto"/>
      </w:pPr>
      <w:r>
        <w:t>Entertainment and having fun.</w:t>
      </w:r>
    </w:p>
    <w:p w14:paraId="7BA7FDF4" w14:textId="277999D8" w:rsidR="00476C22" w:rsidRPr="002E1197" w:rsidRDefault="000F22E1" w:rsidP="00AA336C">
      <w:pPr>
        <w:pStyle w:val="Heading2"/>
      </w:pPr>
      <w:r>
        <w:t>Project Significance</w:t>
      </w:r>
    </w:p>
    <w:p w14:paraId="76C6660F" w14:textId="50CDBCDB" w:rsidR="00476C22" w:rsidRDefault="00476C22" w:rsidP="00476C22">
      <w:pPr>
        <w:pStyle w:val="StyleTOC2Justified"/>
      </w:pPr>
      <w:r w:rsidRPr="002E1197">
        <w:t>Social network sites sometimes give advantages to students inside their universities or among certain institutions outside of colleges, by sharing information and files among the university students, these activities are also considered by teachers who wish to support the college's professional community. and considered by the university president where he can encourage the use of these types of platforms.</w:t>
      </w:r>
    </w:p>
    <w:p w14:paraId="7FD305A1" w14:textId="5D8BFD27" w:rsidR="008A7E40" w:rsidRDefault="008A7E40" w:rsidP="00476C22">
      <w:pPr>
        <w:pStyle w:val="StyleTOC2Justified"/>
      </w:pPr>
    </w:p>
    <w:p w14:paraId="4A49471E" w14:textId="4742871B" w:rsidR="008A7E40" w:rsidRDefault="008A7E40" w:rsidP="008A7E40">
      <w:pPr>
        <w:pStyle w:val="StyleTOC2Justified"/>
      </w:pPr>
      <w:r w:rsidRPr="002E1197">
        <w:t xml:space="preserve">With "Triibe" students, teachers, employees can easily communicate with each other as well as share files, pictures, videos inside the platform, "Triibe" solves the problem where students </w:t>
      </w:r>
      <w:r w:rsidR="003E7AF6" w:rsidRPr="002E1197">
        <w:t>must</w:t>
      </w:r>
      <w:r w:rsidRPr="002E1197">
        <w:t xml:space="preserve"> use different </w:t>
      </w:r>
      <w:r w:rsidR="00A80A5F" w:rsidRPr="002E1197">
        <w:t>social</w:t>
      </w:r>
      <w:r w:rsidRPr="002E1197">
        <w:t xml:space="preserve"> network sites to communicate and achieve what they were making, which makes it more efficient and effective for the students, </w:t>
      </w:r>
      <w:r w:rsidR="00CD4EFB">
        <w:t>also</w:t>
      </w:r>
      <w:r w:rsidRPr="002E1197">
        <w:t xml:space="preserve"> "Triibe" can help teachers by spread</w:t>
      </w:r>
      <w:r w:rsidR="00A81E93">
        <w:t>ing</w:t>
      </w:r>
      <w:r w:rsidRPr="002E1197">
        <w:t xml:space="preserve"> their word across the students </w:t>
      </w:r>
      <w:r w:rsidR="00E467A8" w:rsidRPr="002E1197">
        <w:t>using</w:t>
      </w:r>
      <w:r w:rsidRPr="002E1197">
        <w:t xml:space="preserve"> groups inside the platform.</w:t>
      </w:r>
    </w:p>
    <w:p w14:paraId="783A2B14" w14:textId="77777777" w:rsidR="008A7E40" w:rsidRPr="002E1197" w:rsidRDefault="008A7E40" w:rsidP="008A7E40">
      <w:pPr>
        <w:pStyle w:val="StyleTOC2Justified"/>
      </w:pPr>
    </w:p>
    <w:p w14:paraId="617D98F1" w14:textId="67606DA4" w:rsidR="00CD4EFB" w:rsidRPr="00BB2A17" w:rsidRDefault="008A7E40" w:rsidP="00984E11">
      <w:pPr>
        <w:pStyle w:val="StyleTOC2Justified"/>
      </w:pPr>
      <w:r w:rsidRPr="002E1197">
        <w:lastRenderedPageBreak/>
        <w:t>Using "Triibe"</w:t>
      </w:r>
      <w:r>
        <w:t xml:space="preserve"> </w:t>
      </w:r>
      <w:r w:rsidR="00B7036C">
        <w:t>also</w:t>
      </w:r>
      <w:r w:rsidRPr="002E1197">
        <w:t xml:space="preserve"> helps </w:t>
      </w:r>
      <w:r w:rsidR="00B7036C">
        <w:t>students and teachers</w:t>
      </w:r>
      <w:r w:rsidRPr="002E1197">
        <w:t xml:space="preserve"> to keep in contact with</w:t>
      </w:r>
      <w:r>
        <w:t xml:space="preserve"> old</w:t>
      </w:r>
      <w:r w:rsidRPr="002E1197">
        <w:t xml:space="preserve"> friends and colleagues.</w:t>
      </w:r>
    </w:p>
    <w:p w14:paraId="75CBF87F" w14:textId="5BB5D04D" w:rsidR="00D1681F" w:rsidRDefault="00473C4C" w:rsidP="00D1681F">
      <w:pPr>
        <w:pStyle w:val="Heading2"/>
      </w:pPr>
      <w:bookmarkStart w:id="21" w:name="_Toc378935706"/>
      <w:r>
        <w:rPr>
          <w:noProof/>
        </w:rPr>
        <w:drawing>
          <wp:anchor distT="0" distB="0" distL="114300" distR="114300" simplePos="0" relativeHeight="251645952" behindDoc="0" locked="0" layoutInCell="1" allowOverlap="1" wp14:anchorId="3EC14C1C" wp14:editId="67DDE142">
            <wp:simplePos x="0" y="0"/>
            <wp:positionH relativeFrom="column">
              <wp:posOffset>-1289050</wp:posOffset>
            </wp:positionH>
            <wp:positionV relativeFrom="paragraph">
              <wp:posOffset>931876</wp:posOffset>
            </wp:positionV>
            <wp:extent cx="7244715" cy="5300345"/>
            <wp:effectExtent l="133350" t="114300" r="127635" b="14795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4715" cy="5300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1681F">
        <w:t xml:space="preserve">Project </w:t>
      </w:r>
      <w:r w:rsidR="00D1681F" w:rsidRPr="00D1681F">
        <w:t>Gantt</w:t>
      </w:r>
      <w:r w:rsidR="00D1681F">
        <w:t xml:space="preserve"> C</w:t>
      </w:r>
      <w:r w:rsidR="00D1681F" w:rsidRPr="00D1681F">
        <w:t>hart</w:t>
      </w:r>
      <w:bookmarkEnd w:id="21"/>
    </w:p>
    <w:p w14:paraId="46ABA182" w14:textId="1CAB47EA" w:rsidR="00F5318F" w:rsidRPr="005F4C47" w:rsidRDefault="00F5318F" w:rsidP="00F5318F">
      <w:pPr>
        <w:pStyle w:val="FigureTitle"/>
      </w:pPr>
      <w:r w:rsidRPr="005F4C47">
        <w:t xml:space="preserve">Figure </w:t>
      </w:r>
      <w:r>
        <w:t>1.1</w:t>
      </w:r>
      <w:r w:rsidRPr="005F4C47">
        <w:t xml:space="preserve">: </w:t>
      </w:r>
      <w:r>
        <w:t>Project Gantt Chart (Tasks)</w:t>
      </w:r>
    </w:p>
    <w:p w14:paraId="50AC2CA0" w14:textId="38671816" w:rsidR="00D1681F" w:rsidRDefault="00D1681F" w:rsidP="00D1681F">
      <w:pPr>
        <w:pStyle w:val="BodyText"/>
      </w:pPr>
    </w:p>
    <w:p w14:paraId="6613DFC7" w14:textId="2AD18AC4" w:rsidR="000D292C" w:rsidRDefault="000D292C" w:rsidP="00D1681F">
      <w:pPr>
        <w:pStyle w:val="BodyText"/>
      </w:pPr>
    </w:p>
    <w:p w14:paraId="6C71920F" w14:textId="5B10C58B" w:rsidR="00F5318F" w:rsidRPr="005F4C47" w:rsidRDefault="00F5318F" w:rsidP="00F5318F">
      <w:pPr>
        <w:pStyle w:val="FigureTitle"/>
      </w:pPr>
      <w:r w:rsidRPr="005F4C47">
        <w:lastRenderedPageBreak/>
        <w:t xml:space="preserve">Figure </w:t>
      </w:r>
      <w:r>
        <w:t>1.2</w:t>
      </w:r>
      <w:r w:rsidRPr="005F4C47">
        <w:t xml:space="preserve">: </w:t>
      </w:r>
      <w:r>
        <w:t>Project Gantt Chart (Chart)</w:t>
      </w:r>
    </w:p>
    <w:p w14:paraId="007C9438" w14:textId="464EE004" w:rsidR="00F5318F" w:rsidRDefault="000D292C" w:rsidP="00F5318F">
      <w:pPr>
        <w:pStyle w:val="BodyText"/>
      </w:pPr>
      <w:r>
        <w:rPr>
          <w:noProof/>
        </w:rPr>
        <w:drawing>
          <wp:anchor distT="0" distB="0" distL="114300" distR="114300" simplePos="0" relativeHeight="251691008" behindDoc="0" locked="0" layoutInCell="1" allowOverlap="1" wp14:anchorId="7FBC0077" wp14:editId="6D9A2A2F">
            <wp:simplePos x="0" y="0"/>
            <wp:positionH relativeFrom="column">
              <wp:posOffset>-1271298</wp:posOffset>
            </wp:positionH>
            <wp:positionV relativeFrom="paragraph">
              <wp:posOffset>-240030</wp:posOffset>
            </wp:positionV>
            <wp:extent cx="7241540" cy="5596255"/>
            <wp:effectExtent l="133350" t="114300" r="130810" b="13779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241540" cy="5596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B33D5E" w14:textId="3FA19917" w:rsidR="000D292C" w:rsidRDefault="000D292C" w:rsidP="00D1681F">
      <w:pPr>
        <w:pStyle w:val="BodyText"/>
      </w:pPr>
    </w:p>
    <w:p w14:paraId="6AF5FE8D" w14:textId="3C05FF66" w:rsidR="000D292C" w:rsidRDefault="000D292C" w:rsidP="00D1681F">
      <w:pPr>
        <w:pStyle w:val="BodyText"/>
      </w:pPr>
    </w:p>
    <w:p w14:paraId="171D524D" w14:textId="2A69171C" w:rsidR="000D292C" w:rsidRPr="00D1681F" w:rsidRDefault="000D292C" w:rsidP="00D1681F">
      <w:pPr>
        <w:pStyle w:val="BodyText"/>
      </w:pPr>
    </w:p>
    <w:bookmarkEnd w:id="15"/>
    <w:bookmarkEnd w:id="16"/>
    <w:bookmarkEnd w:id="17"/>
    <w:bookmarkEnd w:id="18"/>
    <w:p w14:paraId="7838E876" w14:textId="6BBEECAD" w:rsidR="004F1E33" w:rsidRDefault="004F1E33" w:rsidP="005B05C5">
      <w:pPr>
        <w:pStyle w:val="Heading1"/>
      </w:pPr>
      <w:r>
        <w:lastRenderedPageBreak/>
        <w:br/>
      </w:r>
      <w:bookmarkStart w:id="22" w:name="_Toc378935707"/>
      <w:r w:rsidR="005B05C5" w:rsidRPr="005B05C5">
        <w:t>LITERATURE REVIEW</w:t>
      </w:r>
      <w:bookmarkEnd w:id="22"/>
    </w:p>
    <w:p w14:paraId="3A3AFE1D" w14:textId="2C5A58C0" w:rsidR="00A6336A" w:rsidRDefault="00502455" w:rsidP="00AC661B">
      <w:pPr>
        <w:pStyle w:val="Heading2"/>
        <w:numPr>
          <w:ilvl w:val="1"/>
          <w:numId w:val="6"/>
        </w:numPr>
        <w:spacing w:line="480" w:lineRule="auto"/>
      </w:pPr>
      <w:bookmarkStart w:id="23" w:name="_Toc378935708"/>
      <w:r>
        <w:t>Definitions</w:t>
      </w:r>
      <w:bookmarkEnd w:id="23"/>
      <w:r w:rsidR="00B82D56">
        <w:t xml:space="preserve"> </w:t>
      </w:r>
    </w:p>
    <w:p w14:paraId="210B7D71" w14:textId="6E6E8AF9" w:rsidR="00601F4A" w:rsidRDefault="00601F4A" w:rsidP="00E160EF">
      <w:pPr>
        <w:pStyle w:val="BodyText"/>
        <w:spacing w:line="360" w:lineRule="auto"/>
      </w:pPr>
      <w:r w:rsidRPr="00A30629">
        <w:rPr>
          <w:b/>
          <w:bCs/>
        </w:rPr>
        <w:t>Social networks</w:t>
      </w:r>
      <w:r>
        <w:t>: they</w:t>
      </w:r>
      <w:r w:rsidRPr="00601F4A">
        <w:t xml:space="preserve"> are a virtual environment for communication between users over the Internet in several ways by sending messages (text, voice messages, images, or video) and allowing subscribers to conduct live interactive discussions in a way (written, audio/visual, or audio and video meetings and conferences). From different regions, the lectures can also be broadcast live, and there are more than 500 social networks around the world, social networking sites, like many things, have their pros and cons.</w:t>
      </w:r>
    </w:p>
    <w:p w14:paraId="21D65F68" w14:textId="626A6690" w:rsidR="008E71C9" w:rsidRPr="00601F4A" w:rsidRDefault="008E71C9" w:rsidP="00E160EF">
      <w:pPr>
        <w:pStyle w:val="BodyText"/>
        <w:spacing w:line="360" w:lineRule="auto"/>
      </w:pPr>
      <w:r w:rsidRPr="008E71C9">
        <w:rPr>
          <w:b/>
          <w:bCs/>
        </w:rPr>
        <w:t>Social media</w:t>
      </w:r>
      <w:r w:rsidRPr="008E71C9">
        <w:t xml:space="preserve"> is a group of Internet-based applications that builds on the ideological and technological foundations of Web 2.0, and that allows the creation and exchange of user-generated content.</w:t>
      </w:r>
    </w:p>
    <w:p w14:paraId="44D4959A" w14:textId="74166AC2" w:rsidR="00A6336A" w:rsidRDefault="00B82D56" w:rsidP="002B07FB">
      <w:pPr>
        <w:pStyle w:val="Heading2"/>
        <w:spacing w:line="480" w:lineRule="auto"/>
        <w:rPr>
          <w:lang w:bidi="ar-JO"/>
        </w:rPr>
      </w:pPr>
      <w:r>
        <w:rPr>
          <w:lang w:bidi="ar-JO"/>
        </w:rPr>
        <w:t>Advantage</w:t>
      </w:r>
      <w:r w:rsidR="00786987">
        <w:rPr>
          <w:lang w:bidi="ar-JO"/>
        </w:rPr>
        <w:t>s</w:t>
      </w:r>
      <w:r>
        <w:rPr>
          <w:lang w:bidi="ar-JO"/>
        </w:rPr>
        <w:t xml:space="preserve"> of social network</w:t>
      </w:r>
    </w:p>
    <w:p w14:paraId="1B0A997A" w14:textId="479AF56C" w:rsidR="009600F8" w:rsidRDefault="009600F8" w:rsidP="00E160EF">
      <w:pPr>
        <w:pStyle w:val="BodyText"/>
        <w:numPr>
          <w:ilvl w:val="0"/>
          <w:numId w:val="15"/>
        </w:numPr>
        <w:spacing w:line="276" w:lineRule="auto"/>
        <w:rPr>
          <w:lang w:bidi="ar-JO"/>
        </w:rPr>
      </w:pPr>
      <w:r w:rsidRPr="009600F8">
        <w:rPr>
          <w:lang w:bidi="ar-JO"/>
        </w:rPr>
        <w:t>Get job opportunities and marketing</w:t>
      </w:r>
      <w:r>
        <w:rPr>
          <w:lang w:bidi="ar-JO"/>
        </w:rPr>
        <w:t xml:space="preserve"> for</w:t>
      </w:r>
      <w:r w:rsidRPr="009600F8">
        <w:rPr>
          <w:lang w:bidi="ar-JO"/>
        </w:rPr>
        <w:t xml:space="preserve"> professional </w:t>
      </w:r>
      <w:r>
        <w:rPr>
          <w:lang w:bidi="ar-JO"/>
        </w:rPr>
        <w:t>jobs.</w:t>
      </w:r>
    </w:p>
    <w:p w14:paraId="1EC60069" w14:textId="2AE3A69C" w:rsidR="009600F8" w:rsidRDefault="009600F8" w:rsidP="00E160EF">
      <w:pPr>
        <w:pStyle w:val="BodyText"/>
        <w:numPr>
          <w:ilvl w:val="0"/>
          <w:numId w:val="15"/>
        </w:numPr>
        <w:spacing w:line="276" w:lineRule="auto"/>
        <w:rPr>
          <w:lang w:bidi="ar-JO"/>
        </w:rPr>
      </w:pPr>
      <w:r w:rsidRPr="009600F8">
        <w:rPr>
          <w:lang w:bidi="ar-JO"/>
        </w:rPr>
        <w:t>Permanent contact with the world and expanding the circle of social relations</w:t>
      </w:r>
    </w:p>
    <w:p w14:paraId="7A7B85A9" w14:textId="2FAD2828" w:rsidR="009600F8" w:rsidRDefault="009600F8" w:rsidP="00E160EF">
      <w:pPr>
        <w:pStyle w:val="BodyText"/>
        <w:numPr>
          <w:ilvl w:val="0"/>
          <w:numId w:val="15"/>
        </w:numPr>
        <w:spacing w:line="276" w:lineRule="auto"/>
        <w:rPr>
          <w:lang w:bidi="ar-JO"/>
        </w:rPr>
      </w:pPr>
      <w:r w:rsidRPr="009600F8">
        <w:rPr>
          <w:lang w:bidi="ar-JO"/>
        </w:rPr>
        <w:t xml:space="preserve">Opening new and great horizons for pioneering ideas </w:t>
      </w:r>
      <w:r w:rsidR="00E4794D" w:rsidRPr="009600F8">
        <w:rPr>
          <w:lang w:bidi="ar-JO"/>
        </w:rPr>
        <w:t>i.e.</w:t>
      </w:r>
      <w:r>
        <w:rPr>
          <w:lang w:bidi="ar-JO"/>
        </w:rPr>
        <w:t xml:space="preserve"> </w:t>
      </w:r>
      <w:r w:rsidRPr="009600F8">
        <w:rPr>
          <w:lang w:bidi="ar-JO"/>
        </w:rPr>
        <w:t>e-marketing</w:t>
      </w:r>
      <w:r>
        <w:rPr>
          <w:lang w:bidi="ar-JO"/>
        </w:rPr>
        <w:t>.</w:t>
      </w:r>
    </w:p>
    <w:p w14:paraId="3070AB4F" w14:textId="1CF4E16F" w:rsidR="00E160EF" w:rsidRPr="009600F8" w:rsidRDefault="00E160EF" w:rsidP="00E160EF">
      <w:pPr>
        <w:pStyle w:val="BodyText"/>
        <w:numPr>
          <w:ilvl w:val="0"/>
          <w:numId w:val="15"/>
        </w:numPr>
        <w:spacing w:line="276" w:lineRule="auto"/>
        <w:rPr>
          <w:lang w:bidi="ar-JO"/>
        </w:rPr>
      </w:pPr>
      <w:r w:rsidRPr="00E160EF">
        <w:rPr>
          <w:lang w:bidi="ar-JO"/>
        </w:rPr>
        <w:t>Follow world news</w:t>
      </w:r>
      <w:r>
        <w:rPr>
          <w:lang w:bidi="ar-JO"/>
        </w:rPr>
        <w:t>.</w:t>
      </w:r>
    </w:p>
    <w:p w14:paraId="6D5EBA1F" w14:textId="4082762F" w:rsidR="00B82D56" w:rsidRDefault="00B82D56" w:rsidP="002B07FB">
      <w:pPr>
        <w:pStyle w:val="Heading2"/>
        <w:spacing w:line="480" w:lineRule="auto"/>
        <w:rPr>
          <w:lang w:bidi="ar-JO"/>
        </w:rPr>
      </w:pPr>
      <w:r>
        <w:rPr>
          <w:lang w:bidi="ar-JO"/>
        </w:rPr>
        <w:t>Disadvantage of social network</w:t>
      </w:r>
    </w:p>
    <w:p w14:paraId="67FCB486" w14:textId="0809F2E5" w:rsidR="00E160EF" w:rsidRDefault="00E160EF" w:rsidP="002B07FB">
      <w:pPr>
        <w:pStyle w:val="BodyText"/>
        <w:numPr>
          <w:ilvl w:val="0"/>
          <w:numId w:val="16"/>
        </w:numPr>
        <w:spacing w:line="276" w:lineRule="auto"/>
        <w:rPr>
          <w:lang w:bidi="ar-JO"/>
        </w:rPr>
      </w:pPr>
      <w:r>
        <w:rPr>
          <w:lang w:bidi="ar-JO"/>
        </w:rPr>
        <w:t xml:space="preserve">The </w:t>
      </w:r>
      <w:r w:rsidRPr="00E160EF">
        <w:rPr>
          <w:lang w:bidi="ar-JO"/>
        </w:rPr>
        <w:t>Impact on family relationships</w:t>
      </w:r>
      <w:r>
        <w:rPr>
          <w:lang w:bidi="ar-JO"/>
        </w:rPr>
        <w:t>.</w:t>
      </w:r>
    </w:p>
    <w:p w14:paraId="00B7F50A" w14:textId="482328C6" w:rsidR="00E160EF" w:rsidRDefault="00E160EF" w:rsidP="002B07FB">
      <w:pPr>
        <w:pStyle w:val="BodyText"/>
        <w:numPr>
          <w:ilvl w:val="0"/>
          <w:numId w:val="16"/>
        </w:numPr>
        <w:spacing w:line="276" w:lineRule="auto"/>
        <w:rPr>
          <w:lang w:bidi="ar-JO"/>
        </w:rPr>
      </w:pPr>
      <w:r w:rsidRPr="00E160EF">
        <w:rPr>
          <w:lang w:bidi="ar-JO"/>
        </w:rPr>
        <w:t>An increase in the number of hours an individual spends on social media, and this may interfere with his or her responsibilities at work</w:t>
      </w:r>
      <w:r w:rsidR="00264647">
        <w:rPr>
          <w:lang w:bidi="ar-JO"/>
        </w:rPr>
        <w:t>.</w:t>
      </w:r>
    </w:p>
    <w:p w14:paraId="07E00289" w14:textId="28124D0A" w:rsidR="00C22C84" w:rsidRDefault="00C22C84" w:rsidP="002B07FB">
      <w:pPr>
        <w:pStyle w:val="BodyText"/>
        <w:numPr>
          <w:ilvl w:val="0"/>
          <w:numId w:val="16"/>
        </w:numPr>
        <w:spacing w:line="276" w:lineRule="auto"/>
        <w:rPr>
          <w:lang w:bidi="ar-JO"/>
        </w:rPr>
      </w:pPr>
      <w:r w:rsidRPr="00C22C84">
        <w:rPr>
          <w:lang w:bidi="ar-JO"/>
        </w:rPr>
        <w:lastRenderedPageBreak/>
        <w:t>Social isolation and the illusion of virtual communication</w:t>
      </w:r>
      <w:r>
        <w:rPr>
          <w:lang w:bidi="ar-JO"/>
        </w:rPr>
        <w:t>.</w:t>
      </w:r>
    </w:p>
    <w:p w14:paraId="61223087" w14:textId="28FCC669" w:rsidR="00AB5FB3" w:rsidRDefault="00AB5FB3" w:rsidP="002B07FB">
      <w:pPr>
        <w:pStyle w:val="BodyText"/>
        <w:numPr>
          <w:ilvl w:val="0"/>
          <w:numId w:val="16"/>
        </w:numPr>
        <w:spacing w:line="276" w:lineRule="auto"/>
        <w:rPr>
          <w:lang w:bidi="ar-JO"/>
        </w:rPr>
      </w:pPr>
      <w:r w:rsidRPr="00AB5FB3">
        <w:rPr>
          <w:lang w:bidi="ar-JO"/>
        </w:rPr>
        <w:t>Risks of fraud or identity theft</w:t>
      </w:r>
      <w:r>
        <w:rPr>
          <w:lang w:bidi="ar-JO"/>
        </w:rPr>
        <w:t>.</w:t>
      </w:r>
    </w:p>
    <w:p w14:paraId="04546019" w14:textId="7A74F679" w:rsidR="00AB5FB3" w:rsidRPr="00E160EF" w:rsidRDefault="00AB5FB3" w:rsidP="002B07FB">
      <w:pPr>
        <w:pStyle w:val="BodyText"/>
        <w:numPr>
          <w:ilvl w:val="0"/>
          <w:numId w:val="16"/>
        </w:numPr>
        <w:spacing w:line="276" w:lineRule="auto"/>
        <w:rPr>
          <w:lang w:bidi="ar-JO"/>
        </w:rPr>
      </w:pPr>
      <w:r>
        <w:rPr>
          <w:lang w:bidi="ar-JO"/>
        </w:rPr>
        <w:t>Addiction.</w:t>
      </w:r>
    </w:p>
    <w:p w14:paraId="48774C33" w14:textId="32F2EFDC" w:rsidR="00B82D56" w:rsidRDefault="00B82D56" w:rsidP="00AC661B">
      <w:pPr>
        <w:pStyle w:val="Heading2"/>
        <w:spacing w:line="480" w:lineRule="auto"/>
        <w:rPr>
          <w:lang w:bidi="ar-JO"/>
        </w:rPr>
      </w:pPr>
      <w:r>
        <w:rPr>
          <w:lang w:bidi="ar-JO"/>
        </w:rPr>
        <w:t xml:space="preserve">Social </w:t>
      </w:r>
      <w:r w:rsidR="004048D6">
        <w:rPr>
          <w:lang w:bidi="ar-JO"/>
        </w:rPr>
        <w:t>networks</w:t>
      </w:r>
      <w:r>
        <w:rPr>
          <w:lang w:bidi="ar-JO"/>
        </w:rPr>
        <w:t xml:space="preserve"> in learning environments</w:t>
      </w:r>
    </w:p>
    <w:p w14:paraId="2CE89135" w14:textId="1D89020C" w:rsidR="00A30629" w:rsidRDefault="00195C20" w:rsidP="00A30629">
      <w:pPr>
        <w:pStyle w:val="BodyText"/>
        <w:spacing w:line="360" w:lineRule="auto"/>
        <w:rPr>
          <w:lang w:bidi="ar-JO"/>
        </w:rPr>
      </w:pPr>
      <w:r>
        <w:rPr>
          <w:lang w:bidi="ar-JO"/>
        </w:rPr>
        <w:t>A</w:t>
      </w:r>
      <w:r w:rsidR="00A30629" w:rsidRPr="00A30629">
        <w:rPr>
          <w:lang w:bidi="ar-JO"/>
        </w:rPr>
        <w:t xml:space="preserve"> recent report studying the uses of social software in</w:t>
      </w:r>
      <w:r w:rsidR="00AC661B">
        <w:rPr>
          <w:lang w:bidi="ar-JO"/>
        </w:rPr>
        <w:t xml:space="preserve"> </w:t>
      </w:r>
      <w:r w:rsidR="00A30629" w:rsidRPr="00A30629">
        <w:rPr>
          <w:lang w:bidi="ar-JO"/>
        </w:rPr>
        <w:t>education found that educational goals for employing SNS included initiating new ways of learning, giving control to students, providing transferable skills, supporting peer-to-peer learning, enhancing reflective learning, creating a digital identity, and fostering social engagement. The case studies reviewed showed multiple benefits in using SNS, including retention, socialization, collaborative learning, student engagement, sense of control and ownership, problem-solving and sense of achievement, visibility of artifacts created, integration of multimedia, adding novelty and excitement to the learning environment, overcoming isolation and geographic differences, and students’ positive perceptions of the educator involved in SNS initiatives.</w:t>
      </w:r>
    </w:p>
    <w:p w14:paraId="5DF368D9" w14:textId="77E41C8A" w:rsidR="00831082" w:rsidRPr="00831082" w:rsidRDefault="00831082" w:rsidP="00831082">
      <w:pPr>
        <w:pStyle w:val="BodyText"/>
        <w:spacing w:line="360" w:lineRule="auto"/>
        <w:rPr>
          <w:lang w:bidi="ar-JO"/>
        </w:rPr>
      </w:pPr>
      <w:r w:rsidRPr="00831082">
        <w:rPr>
          <w:lang w:bidi="ar-JO"/>
        </w:rPr>
        <w:t xml:space="preserve">From a design perspective, these tools are well suited to provide a </w:t>
      </w:r>
      <w:r>
        <w:rPr>
          <w:lang w:bidi="ar-JO"/>
        </w:rPr>
        <w:t>learner-centered</w:t>
      </w:r>
      <w:r w:rsidRPr="00831082">
        <w:rPr>
          <w:lang w:bidi="ar-JO"/>
        </w:rPr>
        <w:t xml:space="preserve"> orientation and support both formal and informal learning interactions seen as critical to community and collaborative meaning-making in constructivist learning.</w:t>
      </w:r>
    </w:p>
    <w:p w14:paraId="0C4BCE8F" w14:textId="33F5E1EC" w:rsidR="00A6336A" w:rsidRDefault="004048D6" w:rsidP="00AC661B">
      <w:pPr>
        <w:pStyle w:val="Heading3"/>
        <w:spacing w:line="480" w:lineRule="auto"/>
        <w:rPr>
          <w:lang w:bidi="ar-JO"/>
        </w:rPr>
      </w:pPr>
      <w:r>
        <w:rPr>
          <w:lang w:bidi="ar-JO"/>
        </w:rPr>
        <w:t>Facebook</w:t>
      </w:r>
    </w:p>
    <w:p w14:paraId="7AE8EDD4" w14:textId="26ED7F27" w:rsidR="004048D6" w:rsidRDefault="004048D6" w:rsidP="003421F1">
      <w:pPr>
        <w:pStyle w:val="BodyText"/>
        <w:spacing w:line="360" w:lineRule="auto"/>
      </w:pPr>
      <w:r>
        <w:t>According to 2011 research, Facebook is the top-visited and most used website.</w:t>
      </w:r>
      <w:r w:rsidR="00202CC3">
        <w:t xml:space="preserve"> Where u</w:t>
      </w:r>
      <w:r>
        <w:t>sers can create profiles with photos, lists of personal interests, contact information, and other personal information. Users can communicate with friends and other users through private or public messages and a chat feature. They can also create and join interest groups</w:t>
      </w:r>
      <w:r w:rsidR="004B0F5E">
        <w:t>.</w:t>
      </w:r>
    </w:p>
    <w:p w14:paraId="0033B0AC" w14:textId="77777777" w:rsidR="008E71C9" w:rsidRDefault="008E71C9" w:rsidP="003421F1">
      <w:pPr>
        <w:pStyle w:val="BodyText"/>
        <w:spacing w:line="360" w:lineRule="auto"/>
      </w:pPr>
    </w:p>
    <w:p w14:paraId="1310D3D0" w14:textId="12A82DB1" w:rsidR="004B0F5E" w:rsidRDefault="004B0F5E" w:rsidP="00C776F8">
      <w:pPr>
        <w:pStyle w:val="BodyText"/>
        <w:spacing w:line="276" w:lineRule="auto"/>
      </w:pPr>
      <w:r>
        <w:lastRenderedPageBreak/>
        <w:t>Functionality:</w:t>
      </w:r>
    </w:p>
    <w:p w14:paraId="7CEEED4B" w14:textId="77777777" w:rsidR="004B0F5E" w:rsidRDefault="004B0F5E" w:rsidP="00C776F8">
      <w:pPr>
        <w:pStyle w:val="BodyText"/>
        <w:numPr>
          <w:ilvl w:val="0"/>
          <w:numId w:val="11"/>
        </w:numPr>
        <w:spacing w:line="276" w:lineRule="auto"/>
        <w:rPr>
          <w:lang w:bidi="ar-JO"/>
        </w:rPr>
      </w:pPr>
      <w:r>
        <w:t xml:space="preserve">Sending friend request </w:t>
      </w:r>
    </w:p>
    <w:p w14:paraId="40F00CFE" w14:textId="77777777" w:rsidR="004B0F5E" w:rsidRDefault="004B0F5E" w:rsidP="00C776F8">
      <w:pPr>
        <w:pStyle w:val="BodyText"/>
        <w:numPr>
          <w:ilvl w:val="0"/>
          <w:numId w:val="11"/>
        </w:numPr>
        <w:spacing w:line="276" w:lineRule="auto"/>
        <w:rPr>
          <w:lang w:bidi="ar-JO"/>
        </w:rPr>
      </w:pPr>
      <w:r>
        <w:t xml:space="preserve">Private message  </w:t>
      </w:r>
    </w:p>
    <w:p w14:paraId="4ABA3A31" w14:textId="77777777" w:rsidR="003421F1" w:rsidRDefault="004B0F5E" w:rsidP="00C776F8">
      <w:pPr>
        <w:pStyle w:val="BodyText"/>
        <w:numPr>
          <w:ilvl w:val="0"/>
          <w:numId w:val="11"/>
        </w:numPr>
        <w:spacing w:line="276" w:lineRule="auto"/>
        <w:rPr>
          <w:lang w:bidi="ar-JO"/>
        </w:rPr>
      </w:pPr>
      <w:r>
        <w:t xml:space="preserve">Like feature </w:t>
      </w:r>
    </w:p>
    <w:p w14:paraId="3789C96B" w14:textId="50B901BD" w:rsidR="003421F1" w:rsidRDefault="00440D21" w:rsidP="00C776F8">
      <w:pPr>
        <w:pStyle w:val="BodyText"/>
        <w:numPr>
          <w:ilvl w:val="0"/>
          <w:numId w:val="11"/>
        </w:numPr>
        <w:spacing w:line="276" w:lineRule="auto"/>
        <w:rPr>
          <w:lang w:bidi="ar-JO"/>
        </w:rPr>
      </w:pPr>
      <w:r>
        <w:t>Newsfeed</w:t>
      </w:r>
      <w:r w:rsidR="004B0F5E">
        <w:t xml:space="preserve"> and notification </w:t>
      </w:r>
    </w:p>
    <w:p w14:paraId="61F8ED40" w14:textId="77777777" w:rsidR="003421F1" w:rsidRDefault="004B0F5E" w:rsidP="00C776F8">
      <w:pPr>
        <w:pStyle w:val="BodyText"/>
        <w:numPr>
          <w:ilvl w:val="0"/>
          <w:numId w:val="11"/>
        </w:numPr>
        <w:spacing w:line="276" w:lineRule="auto"/>
        <w:rPr>
          <w:lang w:bidi="ar-JO"/>
        </w:rPr>
      </w:pPr>
      <w:r>
        <w:t xml:space="preserve">Sharing of photos </w:t>
      </w:r>
    </w:p>
    <w:p w14:paraId="37678FED" w14:textId="0F784E95" w:rsidR="003421F1" w:rsidRDefault="004B0F5E" w:rsidP="00C776F8">
      <w:pPr>
        <w:pStyle w:val="BodyText"/>
        <w:numPr>
          <w:ilvl w:val="0"/>
          <w:numId w:val="11"/>
        </w:numPr>
        <w:spacing w:line="276" w:lineRule="auto"/>
        <w:rPr>
          <w:lang w:bidi="ar-JO"/>
        </w:rPr>
      </w:pPr>
      <w:r>
        <w:t>Status update</w:t>
      </w:r>
    </w:p>
    <w:p w14:paraId="5A747EFD" w14:textId="7FC44977" w:rsidR="003421F1" w:rsidRDefault="003421F1" w:rsidP="00C776F8">
      <w:pPr>
        <w:pStyle w:val="BodyText"/>
        <w:spacing w:line="276" w:lineRule="auto"/>
      </w:pPr>
      <w:r>
        <w:t xml:space="preserve">Limitations: </w:t>
      </w:r>
    </w:p>
    <w:p w14:paraId="6D86AB85" w14:textId="38C7F9A4" w:rsidR="003421F1" w:rsidRDefault="003421F1" w:rsidP="00C776F8">
      <w:pPr>
        <w:pStyle w:val="BodyText"/>
        <w:numPr>
          <w:ilvl w:val="0"/>
          <w:numId w:val="12"/>
        </w:numPr>
        <w:spacing w:line="276" w:lineRule="auto"/>
        <w:rPr>
          <w:lang w:bidi="ar-JO"/>
        </w:rPr>
      </w:pPr>
      <w:r>
        <w:t xml:space="preserve">Does not allow to change </w:t>
      </w:r>
      <w:r w:rsidR="0097382E">
        <w:t xml:space="preserve">the </w:t>
      </w:r>
      <w:r>
        <w:t xml:space="preserve">skin of the website </w:t>
      </w:r>
    </w:p>
    <w:p w14:paraId="706E4CFB" w14:textId="3EC20955" w:rsidR="00C776F8" w:rsidRDefault="003421F1" w:rsidP="00AC661B">
      <w:pPr>
        <w:pStyle w:val="BodyText"/>
        <w:numPr>
          <w:ilvl w:val="0"/>
          <w:numId w:val="12"/>
        </w:numPr>
        <w:spacing w:line="276" w:lineRule="auto"/>
        <w:rPr>
          <w:lang w:bidi="ar-JO"/>
        </w:rPr>
      </w:pPr>
      <w:r>
        <w:t xml:space="preserve"> </w:t>
      </w:r>
      <w:r w:rsidR="0097382E">
        <w:t>Doesn’t</w:t>
      </w:r>
      <w:r>
        <w:t xml:space="preserve"> allow sharing files.</w:t>
      </w:r>
    </w:p>
    <w:p w14:paraId="5E300D1D" w14:textId="62C31DD9" w:rsidR="00786987" w:rsidRDefault="00C82BA3" w:rsidP="00AC661B">
      <w:pPr>
        <w:pStyle w:val="Heading3"/>
        <w:spacing w:line="480" w:lineRule="auto"/>
        <w:rPr>
          <w:lang w:bidi="ar-JO"/>
        </w:rPr>
      </w:pPr>
      <w:r>
        <w:rPr>
          <w:lang w:bidi="ar-JO"/>
        </w:rPr>
        <w:t>Twitter</w:t>
      </w:r>
    </w:p>
    <w:p w14:paraId="725CF2FC" w14:textId="35E46CE2" w:rsidR="00C82BA3" w:rsidRPr="00C82BA3" w:rsidRDefault="00C776F8" w:rsidP="00440D21">
      <w:pPr>
        <w:pStyle w:val="BodyText"/>
        <w:spacing w:line="360" w:lineRule="auto"/>
        <w:rPr>
          <w:lang w:bidi="ar-JO"/>
        </w:rPr>
      </w:pPr>
      <w:r w:rsidRPr="00C776F8">
        <w:rPr>
          <w:lang w:bidi="ar-JO"/>
        </w:rPr>
        <w:t>Twitter is a real-time information network that connects you to the latest stories, ideas, opinions</w:t>
      </w:r>
      <w:r>
        <w:rPr>
          <w:lang w:bidi="ar-JO"/>
        </w:rPr>
        <w:t>,</w:t>
      </w:r>
      <w:r w:rsidRPr="00C776F8">
        <w:rPr>
          <w:lang w:bidi="ar-JO"/>
        </w:rPr>
        <w:t xml:space="preserve"> and news about what you find interesting. Simply find the accounts you find most compelling and follow the conversations.</w:t>
      </w:r>
    </w:p>
    <w:p w14:paraId="73CFF41A" w14:textId="729D6CE0" w:rsidR="00F33205" w:rsidRDefault="00F33205" w:rsidP="00F33205">
      <w:pPr>
        <w:pStyle w:val="BodyText"/>
        <w:spacing w:line="276" w:lineRule="auto"/>
      </w:pPr>
      <w:r>
        <w:t>Functionality:</w:t>
      </w:r>
    </w:p>
    <w:p w14:paraId="1C66C57D" w14:textId="217A7BCB" w:rsidR="00F33205" w:rsidRDefault="00F33205" w:rsidP="00F33205">
      <w:pPr>
        <w:pStyle w:val="BodyText"/>
        <w:numPr>
          <w:ilvl w:val="0"/>
          <w:numId w:val="13"/>
        </w:numPr>
        <w:spacing w:line="276" w:lineRule="auto"/>
      </w:pPr>
      <w:r>
        <w:t>Writing tweets and sharing them with others.</w:t>
      </w:r>
    </w:p>
    <w:p w14:paraId="5E331145" w14:textId="31D83C0F" w:rsidR="00F33205" w:rsidRDefault="00F33205" w:rsidP="00F33205">
      <w:pPr>
        <w:pStyle w:val="BodyText"/>
        <w:numPr>
          <w:ilvl w:val="0"/>
          <w:numId w:val="13"/>
        </w:numPr>
        <w:spacing w:line="276" w:lineRule="auto"/>
        <w:rPr>
          <w:lang w:bidi="ar-JO"/>
        </w:rPr>
      </w:pPr>
      <w:r>
        <w:t>Retweet feature.</w:t>
      </w:r>
    </w:p>
    <w:p w14:paraId="1D8CB9E3" w14:textId="53AEF3EC" w:rsidR="00786987" w:rsidRDefault="00863E97" w:rsidP="00863E97">
      <w:pPr>
        <w:pStyle w:val="BodyText"/>
        <w:numPr>
          <w:ilvl w:val="0"/>
          <w:numId w:val="13"/>
        </w:numPr>
        <w:spacing w:line="276" w:lineRule="auto"/>
      </w:pPr>
      <w:r>
        <w:t>Following people.</w:t>
      </w:r>
    </w:p>
    <w:p w14:paraId="4DE0A879" w14:textId="48A241E2" w:rsidR="008E71C9" w:rsidRDefault="005D0A4C" w:rsidP="008E71C9">
      <w:pPr>
        <w:pStyle w:val="BodyText"/>
        <w:numPr>
          <w:ilvl w:val="0"/>
          <w:numId w:val="13"/>
        </w:numPr>
        <w:spacing w:line="276" w:lineRule="auto"/>
      </w:pPr>
      <w:r w:rsidRPr="005D0A4C">
        <w:t>Scheduled Tweets</w:t>
      </w:r>
      <w:r>
        <w:t>.</w:t>
      </w:r>
    </w:p>
    <w:p w14:paraId="13C65FA9" w14:textId="77777777" w:rsidR="008E71C9" w:rsidRDefault="008E71C9" w:rsidP="008E71C9">
      <w:pPr>
        <w:pStyle w:val="BodyText"/>
        <w:spacing w:line="276" w:lineRule="auto"/>
        <w:ind w:left="360"/>
      </w:pPr>
    </w:p>
    <w:p w14:paraId="6A48F837" w14:textId="77777777" w:rsidR="00863E97" w:rsidRDefault="00863E97" w:rsidP="005D0A4C">
      <w:pPr>
        <w:pStyle w:val="BodyText"/>
        <w:spacing w:line="240" w:lineRule="auto"/>
      </w:pPr>
      <w:r>
        <w:lastRenderedPageBreak/>
        <w:t xml:space="preserve">Limitations: </w:t>
      </w:r>
    </w:p>
    <w:p w14:paraId="730A169F" w14:textId="7377CE73" w:rsidR="005D0A4C" w:rsidRDefault="005D0A4C" w:rsidP="005D0A4C">
      <w:pPr>
        <w:pStyle w:val="BodyText"/>
        <w:numPr>
          <w:ilvl w:val="0"/>
          <w:numId w:val="14"/>
        </w:numPr>
        <w:spacing w:line="240" w:lineRule="auto"/>
      </w:pPr>
      <w:r w:rsidRPr="005D0A4C">
        <w:t>Posting limits</w:t>
      </w:r>
      <w:r>
        <w:t>.</w:t>
      </w:r>
    </w:p>
    <w:p w14:paraId="563801A5" w14:textId="78AF966B" w:rsidR="005D0A4C" w:rsidRDefault="005D0A4C" w:rsidP="005D0A4C">
      <w:pPr>
        <w:pStyle w:val="BodyText"/>
        <w:numPr>
          <w:ilvl w:val="0"/>
          <w:numId w:val="14"/>
        </w:numPr>
        <w:spacing w:line="240" w:lineRule="auto"/>
      </w:pPr>
      <w:r w:rsidRPr="005D0A4C">
        <w:t>Spamming</w:t>
      </w:r>
      <w:r>
        <w:t>.</w:t>
      </w:r>
    </w:p>
    <w:p w14:paraId="032A84D5" w14:textId="3D849606" w:rsidR="005D0A4C" w:rsidRDefault="005D0A4C" w:rsidP="005D0A4C">
      <w:pPr>
        <w:pStyle w:val="BodyText"/>
        <w:numPr>
          <w:ilvl w:val="0"/>
          <w:numId w:val="14"/>
        </w:numPr>
        <w:spacing w:line="240" w:lineRule="auto"/>
      </w:pPr>
      <w:r w:rsidRPr="005D0A4C">
        <w:t>Offensive Content</w:t>
      </w:r>
      <w:r>
        <w:t>.</w:t>
      </w:r>
    </w:p>
    <w:p w14:paraId="227C3781" w14:textId="126A19BF" w:rsidR="005D0A4C" w:rsidRDefault="005D0A4C" w:rsidP="005D0A4C">
      <w:pPr>
        <w:pStyle w:val="BodyText"/>
        <w:spacing w:line="240" w:lineRule="auto"/>
      </w:pPr>
    </w:p>
    <w:p w14:paraId="1002943E" w14:textId="487C7197" w:rsidR="00440D21" w:rsidRPr="00440D21" w:rsidRDefault="00440D21" w:rsidP="00AC661B">
      <w:pPr>
        <w:pStyle w:val="Heading3"/>
        <w:spacing w:line="480" w:lineRule="auto"/>
      </w:pPr>
      <w:r w:rsidRPr="00440D21">
        <w:t>Instagram</w:t>
      </w:r>
    </w:p>
    <w:p w14:paraId="422CACFB" w14:textId="339AC61A" w:rsidR="00440D21" w:rsidRDefault="00440D21" w:rsidP="00440D21">
      <w:pPr>
        <w:pStyle w:val="BodyText"/>
        <w:spacing w:line="360" w:lineRule="auto"/>
      </w:pPr>
      <w:r w:rsidRPr="00440D21">
        <w:t xml:space="preserve">Instagram is a social media app </w:t>
      </w:r>
      <w:r w:rsidR="00336422">
        <w:t>that</w:t>
      </w:r>
      <w:r w:rsidRPr="00440D21">
        <w:t xml:space="preserve"> lets users share photos and videos from their smartphones, as well as like and comment on other </w:t>
      </w:r>
      <w:r w:rsidR="00336422">
        <w:t>users’</w:t>
      </w:r>
      <w:r w:rsidRPr="00440D21">
        <w:t xml:space="preserve"> posts, send private messages, search for relevant content, and more. Users can view their feed from any web </w:t>
      </w:r>
      <w:r w:rsidR="00336422" w:rsidRPr="00440D21">
        <w:t>browser but</w:t>
      </w:r>
      <w:r w:rsidRPr="00440D21">
        <w:t xml:space="preserve"> can only upload photos and videos through the native apps for iOS and Android. Instagram includes a range of filters and editing tools </w:t>
      </w:r>
      <w:r w:rsidR="00336422">
        <w:t>that</w:t>
      </w:r>
      <w:r w:rsidRPr="00440D21">
        <w:t xml:space="preserve"> users can apply to their photos and videos before posting. The exposure, brightness, contrast, saturation, warmth, fade, and other aspects of photos can be adjusted, and users can also add text and drawings on top of their photos and videos. Up to 10 photos and videos can be published in a single post, and filters can be applied in bulk across a whole post, or to individual images. Videos can be shared with or without audio, and users can control which frame of a video is presented as the cover image. Captions, hashtags, and locations can be added to posts, enabling users to search for relevant content.</w:t>
      </w:r>
    </w:p>
    <w:p w14:paraId="6BA0F3DE" w14:textId="5B1634AB" w:rsidR="00195C20" w:rsidRDefault="00195C20" w:rsidP="00195C20">
      <w:pPr>
        <w:pStyle w:val="BodyText"/>
        <w:spacing w:line="240" w:lineRule="auto"/>
      </w:pPr>
    </w:p>
    <w:p w14:paraId="7DEF600E" w14:textId="4E46E109" w:rsidR="00195C20" w:rsidRDefault="00195C20" w:rsidP="00195C20">
      <w:pPr>
        <w:pStyle w:val="BodyText"/>
        <w:spacing w:line="240" w:lineRule="auto"/>
      </w:pPr>
    </w:p>
    <w:p w14:paraId="1D988829" w14:textId="7C990A61" w:rsidR="008954F7" w:rsidRDefault="008954F7" w:rsidP="00195C20">
      <w:pPr>
        <w:pStyle w:val="BodyText"/>
        <w:spacing w:line="240" w:lineRule="auto"/>
      </w:pPr>
    </w:p>
    <w:p w14:paraId="16302992" w14:textId="77777777" w:rsidR="00A96E18" w:rsidRDefault="00A96E18" w:rsidP="00195C20">
      <w:pPr>
        <w:pStyle w:val="BodyText"/>
        <w:spacing w:line="240" w:lineRule="auto"/>
      </w:pPr>
    </w:p>
    <w:p w14:paraId="2B2D7E13" w14:textId="2BBC60A8" w:rsidR="00A96E18" w:rsidRDefault="00A6336A" w:rsidP="00F61CCA">
      <w:pPr>
        <w:pStyle w:val="Heading2"/>
      </w:pPr>
      <w:bookmarkStart w:id="24" w:name="_Toc378935712"/>
      <w:r>
        <w:lastRenderedPageBreak/>
        <w:t>Tables</w:t>
      </w:r>
      <w:bookmarkEnd w:id="24"/>
    </w:p>
    <w:p w14:paraId="74D4D33C" w14:textId="77777777" w:rsidR="00F61CCA" w:rsidRPr="00F61CCA" w:rsidRDefault="00F61CCA" w:rsidP="00F61CCA">
      <w:pPr>
        <w:pStyle w:val="BodyText"/>
      </w:pPr>
    </w:p>
    <w:tbl>
      <w:tblPr>
        <w:tblStyle w:val="TableGrid"/>
        <w:tblpPr w:leftFromText="180" w:rightFromText="180" w:vertAnchor="text" w:horzAnchor="margin" w:tblpXSpec="center" w:tblpY="-56"/>
        <w:tblW w:w="9404" w:type="dxa"/>
        <w:jc w:val="left"/>
        <w:tblLook w:val="04A0" w:firstRow="1" w:lastRow="0" w:firstColumn="1" w:lastColumn="0" w:noHBand="0" w:noVBand="1"/>
      </w:tblPr>
      <w:tblGrid>
        <w:gridCol w:w="2173"/>
        <w:gridCol w:w="1956"/>
        <w:gridCol w:w="1874"/>
        <w:gridCol w:w="1905"/>
        <w:gridCol w:w="1496"/>
      </w:tblGrid>
      <w:tr w:rsidR="005506AA" w14:paraId="5526D4AD" w14:textId="77777777" w:rsidTr="005506AA">
        <w:trPr>
          <w:cnfStyle w:val="100000000000" w:firstRow="1" w:lastRow="0" w:firstColumn="0" w:lastColumn="0" w:oddVBand="0" w:evenVBand="0" w:oddHBand="0" w:evenHBand="0" w:firstRowFirstColumn="0" w:firstRowLastColumn="0" w:lastRowFirstColumn="0" w:lastRowLastColumn="0"/>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44CFD691" w14:textId="77777777" w:rsidR="005506AA" w:rsidRDefault="005506AA" w:rsidP="005506AA">
            <w:r>
              <w:t>Functionalities</w:t>
            </w:r>
          </w:p>
        </w:tc>
        <w:tc>
          <w:tcPr>
            <w:tcW w:w="1956" w:type="dxa"/>
          </w:tcPr>
          <w:p w14:paraId="746752F6" w14:textId="77777777" w:rsidR="005506AA" w:rsidRDefault="005506AA" w:rsidP="005506AA">
            <w:pPr>
              <w:cnfStyle w:val="100000000000" w:firstRow="1" w:lastRow="0" w:firstColumn="0" w:lastColumn="0" w:oddVBand="0" w:evenVBand="0" w:oddHBand="0" w:evenHBand="0" w:firstRowFirstColumn="0" w:firstRowLastColumn="0" w:lastRowFirstColumn="0" w:lastRowLastColumn="0"/>
            </w:pPr>
            <w:r>
              <w:t>Facebook</w:t>
            </w:r>
          </w:p>
        </w:tc>
        <w:tc>
          <w:tcPr>
            <w:tcW w:w="1874" w:type="dxa"/>
          </w:tcPr>
          <w:p w14:paraId="3AE6A2DA" w14:textId="77777777" w:rsidR="005506AA" w:rsidRDefault="005506AA" w:rsidP="005506AA">
            <w:pPr>
              <w:cnfStyle w:val="100000000000" w:firstRow="1" w:lastRow="0" w:firstColumn="0" w:lastColumn="0" w:oddVBand="0" w:evenVBand="0" w:oddHBand="0" w:evenHBand="0" w:firstRowFirstColumn="0" w:firstRowLastColumn="0" w:lastRowFirstColumn="0" w:lastRowLastColumn="0"/>
            </w:pPr>
            <w:r>
              <w:t>Twitter</w:t>
            </w:r>
          </w:p>
        </w:tc>
        <w:tc>
          <w:tcPr>
            <w:tcW w:w="1905" w:type="dxa"/>
          </w:tcPr>
          <w:p w14:paraId="3D0245DC" w14:textId="77777777" w:rsidR="005506AA" w:rsidRDefault="005506AA" w:rsidP="005506AA">
            <w:pPr>
              <w:cnfStyle w:val="100000000000" w:firstRow="1" w:lastRow="0" w:firstColumn="0" w:lastColumn="0" w:oddVBand="0" w:evenVBand="0" w:oddHBand="0" w:evenHBand="0" w:firstRowFirstColumn="0" w:firstRowLastColumn="0" w:lastRowFirstColumn="0" w:lastRowLastColumn="0"/>
            </w:pPr>
            <w:r>
              <w:t>Instagram</w:t>
            </w:r>
          </w:p>
        </w:tc>
        <w:tc>
          <w:tcPr>
            <w:tcW w:w="1496" w:type="dxa"/>
          </w:tcPr>
          <w:p w14:paraId="1B3ED966" w14:textId="77777777" w:rsidR="005506AA" w:rsidRDefault="005506AA" w:rsidP="005506AA">
            <w:pPr>
              <w:cnfStyle w:val="100000000000" w:firstRow="1" w:lastRow="0" w:firstColumn="0" w:lastColumn="0" w:oddVBand="0" w:evenVBand="0" w:oddHBand="0" w:evenHBand="0" w:firstRowFirstColumn="0" w:firstRowLastColumn="0" w:lastRowFirstColumn="0" w:lastRowLastColumn="0"/>
            </w:pPr>
            <w:r>
              <w:t>Triibe</w:t>
            </w:r>
          </w:p>
        </w:tc>
      </w:tr>
      <w:tr w:rsidR="005506AA" w14:paraId="507B38AA" w14:textId="77777777" w:rsidTr="005506AA">
        <w:trPr>
          <w:trHeight w:val="390"/>
          <w:jc w:val="left"/>
        </w:trPr>
        <w:tc>
          <w:tcPr>
            <w:cnfStyle w:val="001000000000" w:firstRow="0" w:lastRow="0" w:firstColumn="1" w:lastColumn="0" w:oddVBand="0" w:evenVBand="0" w:oddHBand="0" w:evenHBand="0" w:firstRowFirstColumn="0" w:firstRowLastColumn="0" w:lastRowFirstColumn="0" w:lastRowLastColumn="0"/>
            <w:tcW w:w="2173" w:type="dxa"/>
          </w:tcPr>
          <w:p w14:paraId="4DB9DAA5" w14:textId="77777777" w:rsidR="005506AA" w:rsidRPr="00434701" w:rsidRDefault="005506AA" w:rsidP="005506AA">
            <w:r w:rsidRPr="00434701">
              <w:t>1.</w:t>
            </w:r>
            <w:r>
              <w:t xml:space="preserve"> Profile Editor</w:t>
            </w:r>
          </w:p>
        </w:tc>
        <w:tc>
          <w:tcPr>
            <w:tcW w:w="1956" w:type="dxa"/>
          </w:tcPr>
          <w:p w14:paraId="6E05D80F"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81B3B3" wp14:editId="14D783C4">
                  <wp:extent cx="182880" cy="18288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713EBBC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E6B059" wp14:editId="6F081E5F">
                  <wp:extent cx="182880" cy="18288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0EB66C61"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820CC3" wp14:editId="09305E33">
                  <wp:extent cx="182880" cy="18288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076889CD"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9A7756" wp14:editId="03E0E98D">
                  <wp:extent cx="182880" cy="18288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37388FF6" w14:textId="77777777" w:rsidTr="005506AA">
        <w:trPr>
          <w:trHeight w:val="375"/>
          <w:jc w:val="left"/>
        </w:trPr>
        <w:tc>
          <w:tcPr>
            <w:cnfStyle w:val="001000000000" w:firstRow="0" w:lastRow="0" w:firstColumn="1" w:lastColumn="0" w:oddVBand="0" w:evenVBand="0" w:oddHBand="0" w:evenHBand="0" w:firstRowFirstColumn="0" w:firstRowLastColumn="0" w:lastRowFirstColumn="0" w:lastRowLastColumn="0"/>
            <w:tcW w:w="2173" w:type="dxa"/>
          </w:tcPr>
          <w:p w14:paraId="2239BEA1" w14:textId="77777777" w:rsidR="005506AA" w:rsidRDefault="005506AA" w:rsidP="005506AA">
            <w:r>
              <w:t>2. Custom Skins</w:t>
            </w:r>
          </w:p>
        </w:tc>
        <w:tc>
          <w:tcPr>
            <w:tcW w:w="1956" w:type="dxa"/>
          </w:tcPr>
          <w:p w14:paraId="1C52FD68"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6C6863" wp14:editId="67ED9792">
                  <wp:extent cx="182880" cy="18288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6D04D3B"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DCB4AD" wp14:editId="4E0C1542">
                  <wp:extent cx="182880" cy="18288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02FB117"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70A9A55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985899" wp14:editId="2F8BB455">
                  <wp:extent cx="182880" cy="18288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4C869D1C"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0FF7A15E" w14:textId="77777777" w:rsidR="005506AA" w:rsidRDefault="005506AA" w:rsidP="005506AA">
            <w:r>
              <w:t>3. Photos</w:t>
            </w:r>
          </w:p>
        </w:tc>
        <w:tc>
          <w:tcPr>
            <w:tcW w:w="1956" w:type="dxa"/>
          </w:tcPr>
          <w:p w14:paraId="29F65430"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91F70D" wp14:editId="03BF5CDB">
                  <wp:extent cx="182880" cy="18288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6A088263"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59FAB3" wp14:editId="19F38743">
                  <wp:extent cx="182880" cy="18288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637EFEB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98CDD6" wp14:editId="371D62EF">
                  <wp:extent cx="182880" cy="18288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19FE516E"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693CA4" wp14:editId="49486D44">
                  <wp:extent cx="182880" cy="18288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5DFE1092"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63462532" w14:textId="77777777" w:rsidR="005506AA" w:rsidRDefault="005506AA" w:rsidP="005506AA">
            <w:r>
              <w:t>4. Post Comments</w:t>
            </w:r>
          </w:p>
        </w:tc>
        <w:tc>
          <w:tcPr>
            <w:tcW w:w="1956" w:type="dxa"/>
          </w:tcPr>
          <w:p w14:paraId="150DC9D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94B61F" wp14:editId="361BBD19">
                  <wp:extent cx="182880" cy="18288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4D049B9D"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32290B" wp14:editId="5C5D7757">
                  <wp:extent cx="182880" cy="18288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44D2A87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B83779" wp14:editId="1E34E1E5">
                  <wp:extent cx="182880" cy="18288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609562D9"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CAC5DC" wp14:editId="1715878E">
                  <wp:extent cx="182880" cy="18288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4229EC35"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76CEA6E6" w14:textId="77777777" w:rsidR="005506AA" w:rsidRDefault="005506AA" w:rsidP="005506AA">
            <w:r>
              <w:t>5. Friends</w:t>
            </w:r>
          </w:p>
        </w:tc>
        <w:tc>
          <w:tcPr>
            <w:tcW w:w="1956" w:type="dxa"/>
          </w:tcPr>
          <w:p w14:paraId="70E5BB0A"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FE052A" wp14:editId="3F18E709">
                  <wp:extent cx="182880" cy="18288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384567A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59A5E5E7"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6428C0" wp14:editId="527C177B">
                  <wp:extent cx="182880" cy="18288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C71BB44"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9D9954" wp14:editId="22102EF1">
                  <wp:extent cx="182880" cy="18288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6E038F41" w14:textId="77777777" w:rsidTr="005506AA">
        <w:trPr>
          <w:trHeight w:val="375"/>
          <w:jc w:val="left"/>
        </w:trPr>
        <w:tc>
          <w:tcPr>
            <w:cnfStyle w:val="001000000000" w:firstRow="0" w:lastRow="0" w:firstColumn="1" w:lastColumn="0" w:oddVBand="0" w:evenVBand="0" w:oddHBand="0" w:evenHBand="0" w:firstRowFirstColumn="0" w:firstRowLastColumn="0" w:lastRowFirstColumn="0" w:lastRowLastColumn="0"/>
            <w:tcW w:w="2173" w:type="dxa"/>
          </w:tcPr>
          <w:p w14:paraId="5D577230" w14:textId="77777777" w:rsidR="005506AA" w:rsidRDefault="005506AA" w:rsidP="005506AA">
            <w:r>
              <w:t>6. Video</w:t>
            </w:r>
          </w:p>
        </w:tc>
        <w:tc>
          <w:tcPr>
            <w:tcW w:w="1956" w:type="dxa"/>
          </w:tcPr>
          <w:p w14:paraId="7EC47978"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59E1A" wp14:editId="40EF4162">
                  <wp:extent cx="182880" cy="18288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274EF39"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C22B2" wp14:editId="27BBD531">
                  <wp:extent cx="182880" cy="18288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6B0A36A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EE7A10" wp14:editId="36CD99AB">
                  <wp:extent cx="182880" cy="18288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01DF4916"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8D17A8" wp14:editId="27D1360A">
                  <wp:extent cx="182880" cy="18288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6D53ABDB"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199BAEA6" w14:textId="77777777" w:rsidR="005506AA" w:rsidRDefault="005506AA" w:rsidP="005506AA">
            <w:r>
              <w:t>7. Weather</w:t>
            </w:r>
          </w:p>
        </w:tc>
        <w:tc>
          <w:tcPr>
            <w:tcW w:w="1956" w:type="dxa"/>
          </w:tcPr>
          <w:p w14:paraId="0487CE6E"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874" w:type="dxa"/>
          </w:tcPr>
          <w:p w14:paraId="6907074F"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4DB04820"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7ECBD913"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12E557" wp14:editId="0FF50DEE">
                  <wp:extent cx="182880" cy="18288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31148E86"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3DF4D770" w14:textId="77777777" w:rsidR="005506AA" w:rsidRDefault="005506AA" w:rsidP="005506AA">
            <w:r>
              <w:t>8. Privacy Settings</w:t>
            </w:r>
          </w:p>
        </w:tc>
        <w:tc>
          <w:tcPr>
            <w:tcW w:w="1956" w:type="dxa"/>
          </w:tcPr>
          <w:p w14:paraId="74F9A64C"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41656" wp14:editId="4E79C7E5">
                  <wp:extent cx="182880" cy="18288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286D9DCF"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F67030" wp14:editId="793AACAA">
                  <wp:extent cx="182880" cy="18288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104BCCC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FEDDAF" wp14:editId="7E8B5A03">
                  <wp:extent cx="182880" cy="18288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6FB4861"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092451" wp14:editId="50C321C0">
                  <wp:extent cx="182880" cy="18288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7DB1F368" w14:textId="77777777" w:rsidTr="005506AA">
        <w:trPr>
          <w:trHeight w:val="375"/>
          <w:jc w:val="left"/>
        </w:trPr>
        <w:tc>
          <w:tcPr>
            <w:cnfStyle w:val="001000000000" w:firstRow="0" w:lastRow="0" w:firstColumn="1" w:lastColumn="0" w:oddVBand="0" w:evenVBand="0" w:oddHBand="0" w:evenHBand="0" w:firstRowFirstColumn="0" w:firstRowLastColumn="0" w:lastRowFirstColumn="0" w:lastRowLastColumn="0"/>
            <w:tcW w:w="2173" w:type="dxa"/>
          </w:tcPr>
          <w:p w14:paraId="7CAC89FC" w14:textId="77777777" w:rsidR="005506AA" w:rsidRDefault="005506AA" w:rsidP="005506AA">
            <w:r>
              <w:t>9. Black Users</w:t>
            </w:r>
          </w:p>
        </w:tc>
        <w:tc>
          <w:tcPr>
            <w:tcW w:w="1956" w:type="dxa"/>
          </w:tcPr>
          <w:p w14:paraId="02368A8D"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F292EC" wp14:editId="3CFB4F36">
                  <wp:extent cx="182880" cy="18288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016DFC66"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1A9E8A" wp14:editId="6840D864">
                  <wp:extent cx="182880" cy="18288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737878DF"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BA6061" wp14:editId="7B1019DD">
                  <wp:extent cx="182880" cy="18288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6FC1ED1A"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BD2F11" wp14:editId="7BC37BB5">
                  <wp:extent cx="182880" cy="18288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56384990"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2ED3CB74" w14:textId="77777777" w:rsidR="005506AA" w:rsidRDefault="005506AA" w:rsidP="005506AA">
            <w:r>
              <w:t>10. Report Spam</w:t>
            </w:r>
          </w:p>
        </w:tc>
        <w:tc>
          <w:tcPr>
            <w:tcW w:w="1956" w:type="dxa"/>
          </w:tcPr>
          <w:p w14:paraId="0E30DF8F"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6DDB79" wp14:editId="3289693B">
                  <wp:extent cx="182880" cy="18288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03FD3031"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232E86F8"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96BFB8" wp14:editId="1E45D408">
                  <wp:extent cx="182880" cy="18288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4AFC904A"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E3F6BE" wp14:editId="7F7DCDEE">
                  <wp:extent cx="182880" cy="18288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1395480A"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486AFB9E" w14:textId="77777777" w:rsidR="005506AA" w:rsidRDefault="005506AA" w:rsidP="005506AA">
            <w:r>
              <w:t>11. Report Abuse</w:t>
            </w:r>
          </w:p>
        </w:tc>
        <w:tc>
          <w:tcPr>
            <w:tcW w:w="1956" w:type="dxa"/>
          </w:tcPr>
          <w:p w14:paraId="4B43C23A"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522DDB" wp14:editId="23B5F0EB">
                  <wp:extent cx="182880" cy="18288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017EFF25"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8305B" wp14:editId="0793C364">
                  <wp:extent cx="182880" cy="18288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000EDA47"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BB8CDF" wp14:editId="18183409">
                  <wp:extent cx="182880" cy="18288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54D8933C"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90FBC2" wp14:editId="1C172E0D">
                  <wp:extent cx="182880" cy="18288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5A66001B" w14:textId="77777777" w:rsidTr="005506AA">
        <w:trPr>
          <w:trHeight w:val="375"/>
          <w:jc w:val="left"/>
        </w:trPr>
        <w:tc>
          <w:tcPr>
            <w:cnfStyle w:val="001000000000" w:firstRow="0" w:lastRow="0" w:firstColumn="1" w:lastColumn="0" w:oddVBand="0" w:evenVBand="0" w:oddHBand="0" w:evenHBand="0" w:firstRowFirstColumn="0" w:firstRowLastColumn="0" w:lastRowFirstColumn="0" w:lastRowLastColumn="0"/>
            <w:tcW w:w="2173" w:type="dxa"/>
          </w:tcPr>
          <w:p w14:paraId="60F96FC9" w14:textId="77777777" w:rsidR="005506AA" w:rsidRDefault="005506AA" w:rsidP="005506AA">
            <w:r>
              <w:t>12. Chat Rooms</w:t>
            </w:r>
          </w:p>
        </w:tc>
        <w:tc>
          <w:tcPr>
            <w:tcW w:w="1956" w:type="dxa"/>
          </w:tcPr>
          <w:p w14:paraId="5C426F26"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4E63D7" wp14:editId="1A591503">
                  <wp:extent cx="182880" cy="18288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7BAEEBAE"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00945B1D"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56782666"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87C8C3" wp14:editId="022DD548">
                  <wp:extent cx="182880" cy="18288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550CFAA6" w14:textId="77777777" w:rsidTr="005506AA">
        <w:trPr>
          <w:trHeight w:val="722"/>
          <w:jc w:val="left"/>
        </w:trPr>
        <w:tc>
          <w:tcPr>
            <w:cnfStyle w:val="001000000000" w:firstRow="0" w:lastRow="0" w:firstColumn="1" w:lastColumn="0" w:oddVBand="0" w:evenVBand="0" w:oddHBand="0" w:evenHBand="0" w:firstRowFirstColumn="0" w:firstRowLastColumn="0" w:lastRowFirstColumn="0" w:lastRowLastColumn="0"/>
            <w:tcW w:w="2173" w:type="dxa"/>
          </w:tcPr>
          <w:p w14:paraId="161EE414" w14:textId="77777777" w:rsidR="005506AA" w:rsidRDefault="005506AA" w:rsidP="005506AA">
            <w:r>
              <w:t>13. Instant Messaging</w:t>
            </w:r>
          </w:p>
        </w:tc>
        <w:tc>
          <w:tcPr>
            <w:tcW w:w="1956" w:type="dxa"/>
          </w:tcPr>
          <w:p w14:paraId="3A2085B1"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5BE8F9" wp14:editId="68056CAD">
                  <wp:extent cx="182880" cy="18288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0CB5BA82"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271FFC" wp14:editId="7F02D90A">
                  <wp:extent cx="182880" cy="18288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32C0D396"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4D5450" wp14:editId="50A84852">
                  <wp:extent cx="182880" cy="18288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496" w:type="dxa"/>
          </w:tcPr>
          <w:p w14:paraId="2A81EA79"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EB41A9" wp14:editId="7642E25C">
                  <wp:extent cx="182880" cy="18288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3374C4ED"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6DF89236" w14:textId="77777777" w:rsidR="005506AA" w:rsidRDefault="005506AA" w:rsidP="005506AA">
            <w:r>
              <w:t>14. Groups</w:t>
            </w:r>
          </w:p>
        </w:tc>
        <w:tc>
          <w:tcPr>
            <w:tcW w:w="1956" w:type="dxa"/>
          </w:tcPr>
          <w:p w14:paraId="740E0EA3"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F2C7D3" wp14:editId="42E8D2C7">
                  <wp:extent cx="182880" cy="18288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5A546824"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732C20B1"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7EEF0A8D"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EAF022" wp14:editId="680B525E">
                  <wp:extent cx="182880" cy="18288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48F23DA6"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21B37BC3" w14:textId="77777777" w:rsidR="005506AA" w:rsidRDefault="005506AA" w:rsidP="005506AA">
            <w:r>
              <w:t>15. Events</w:t>
            </w:r>
          </w:p>
        </w:tc>
        <w:tc>
          <w:tcPr>
            <w:tcW w:w="1956" w:type="dxa"/>
          </w:tcPr>
          <w:p w14:paraId="7D9F9C23"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63D078" wp14:editId="314149C9">
                  <wp:extent cx="182880" cy="18288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874" w:type="dxa"/>
          </w:tcPr>
          <w:p w14:paraId="6F35E2AC"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0145D959"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6FAFDE5B"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B874B8" wp14:editId="2F62825F">
                  <wp:extent cx="182880" cy="18288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22C58771"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1033E099" w14:textId="77777777" w:rsidR="005506AA" w:rsidRDefault="005506AA" w:rsidP="005506AA">
            <w:r>
              <w:t>16. Ad-Free</w:t>
            </w:r>
          </w:p>
        </w:tc>
        <w:tc>
          <w:tcPr>
            <w:tcW w:w="1956" w:type="dxa"/>
          </w:tcPr>
          <w:p w14:paraId="313C1883"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874" w:type="dxa"/>
          </w:tcPr>
          <w:p w14:paraId="698525A4"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3053F2" wp14:editId="66115828">
                  <wp:extent cx="182880" cy="18288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c>
          <w:tcPr>
            <w:tcW w:w="1905" w:type="dxa"/>
          </w:tcPr>
          <w:p w14:paraId="3401EC6E"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48D8085C"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26FF071" wp14:editId="5B67E6D5">
                  <wp:extent cx="182880" cy="18288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r w:rsidR="005506AA" w14:paraId="4AF0C9FC" w14:textId="77777777" w:rsidTr="005506AA">
        <w:trPr>
          <w:trHeight w:val="361"/>
          <w:jc w:val="left"/>
        </w:trPr>
        <w:tc>
          <w:tcPr>
            <w:cnfStyle w:val="001000000000" w:firstRow="0" w:lastRow="0" w:firstColumn="1" w:lastColumn="0" w:oddVBand="0" w:evenVBand="0" w:oddHBand="0" w:evenHBand="0" w:firstRowFirstColumn="0" w:firstRowLastColumn="0" w:lastRowFirstColumn="0" w:lastRowLastColumn="0"/>
            <w:tcW w:w="2173" w:type="dxa"/>
          </w:tcPr>
          <w:p w14:paraId="0EE9C19C" w14:textId="77777777" w:rsidR="005506AA" w:rsidRDefault="005506AA" w:rsidP="005506AA">
            <w:r>
              <w:t>17. Guides</w:t>
            </w:r>
          </w:p>
        </w:tc>
        <w:tc>
          <w:tcPr>
            <w:tcW w:w="1956" w:type="dxa"/>
          </w:tcPr>
          <w:p w14:paraId="38B5430E"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rPr>
                <w:noProof/>
              </w:rPr>
            </w:pPr>
          </w:p>
        </w:tc>
        <w:tc>
          <w:tcPr>
            <w:tcW w:w="1874" w:type="dxa"/>
          </w:tcPr>
          <w:p w14:paraId="1CDA5192"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905" w:type="dxa"/>
          </w:tcPr>
          <w:p w14:paraId="7E780D93"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pPr>
          </w:p>
        </w:tc>
        <w:tc>
          <w:tcPr>
            <w:tcW w:w="1496" w:type="dxa"/>
          </w:tcPr>
          <w:p w14:paraId="5EADC1CD" w14:textId="77777777" w:rsidR="005506AA" w:rsidRDefault="005506AA" w:rsidP="005506A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C0F53AB" wp14:editId="33099C3E">
                  <wp:extent cx="182880" cy="18288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inline>
              </w:drawing>
            </w:r>
          </w:p>
        </w:tc>
      </w:tr>
    </w:tbl>
    <w:p w14:paraId="366A35A7" w14:textId="4057F648" w:rsidR="00A6336A" w:rsidRDefault="00A6336A" w:rsidP="00A6336A">
      <w:pPr>
        <w:pStyle w:val="TableTitle"/>
      </w:pPr>
      <w:r>
        <w:t xml:space="preserve">Table </w:t>
      </w:r>
      <w:r w:rsidR="00F15CB9">
        <w:t>2.1</w:t>
      </w:r>
      <w:r>
        <w:t xml:space="preserve">: </w:t>
      </w:r>
      <w:r w:rsidR="00F15CB9">
        <w:t xml:space="preserve">Comparison between different </w:t>
      </w:r>
      <w:r w:rsidR="0017219F">
        <w:t>platforms</w:t>
      </w:r>
    </w:p>
    <w:p w14:paraId="270860A5" w14:textId="2026B07B" w:rsidR="00A6336A" w:rsidRDefault="00A6336A" w:rsidP="00A6336A">
      <w:pPr>
        <w:pStyle w:val="Heading2"/>
        <w:numPr>
          <w:ilvl w:val="0"/>
          <w:numId w:val="0"/>
        </w:numPr>
      </w:pPr>
    </w:p>
    <w:p w14:paraId="0770683F" w14:textId="01DD4130" w:rsidR="00A6336A" w:rsidRDefault="00A6336A" w:rsidP="00A6336A">
      <w:pPr>
        <w:pStyle w:val="BodyText"/>
      </w:pPr>
    </w:p>
    <w:p w14:paraId="7E5BE53E" w14:textId="0F046875" w:rsidR="00A6336A" w:rsidRDefault="00A6336A" w:rsidP="00A6336A">
      <w:pPr>
        <w:pStyle w:val="BodyText"/>
      </w:pPr>
    </w:p>
    <w:p w14:paraId="30302F76" w14:textId="4508A79F" w:rsidR="00A6336A" w:rsidRPr="00A6336A" w:rsidRDefault="00A6336A" w:rsidP="00A6336A">
      <w:pPr>
        <w:pStyle w:val="BodyText"/>
      </w:pPr>
    </w:p>
    <w:p w14:paraId="43998F31" w14:textId="76988621" w:rsidR="00A6336A" w:rsidRDefault="00A6336A" w:rsidP="00A6336A">
      <w:pPr>
        <w:pStyle w:val="Heading2"/>
      </w:pPr>
      <w:bookmarkStart w:id="25" w:name="_Toc378935713"/>
      <w:r>
        <w:t>Figures</w:t>
      </w:r>
      <w:bookmarkEnd w:id="25"/>
    </w:p>
    <w:p w14:paraId="545E933A" w14:textId="3EB36A7A" w:rsidR="00FD3012" w:rsidRDefault="00FD3012" w:rsidP="00FD3012">
      <w:pPr>
        <w:pStyle w:val="BodyText"/>
      </w:pPr>
      <w:r>
        <w:rPr>
          <w:noProof/>
        </w:rPr>
        <w:drawing>
          <wp:inline distT="0" distB="0" distL="0" distR="0" wp14:anchorId="25E45EB7" wp14:editId="7F175F64">
            <wp:extent cx="5200650" cy="2828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828925"/>
                    </a:xfrm>
                    <a:prstGeom prst="rect">
                      <a:avLst/>
                    </a:prstGeom>
                    <a:noFill/>
                    <a:ln>
                      <a:noFill/>
                    </a:ln>
                  </pic:spPr>
                </pic:pic>
              </a:graphicData>
            </a:graphic>
          </wp:inline>
        </w:drawing>
      </w:r>
    </w:p>
    <w:p w14:paraId="276BA375" w14:textId="0C7F7407" w:rsidR="00F61CCA" w:rsidRPr="005F4C47" w:rsidRDefault="00F61CCA" w:rsidP="00F61CCA">
      <w:pPr>
        <w:pStyle w:val="FigureTitle"/>
      </w:pPr>
      <w:r w:rsidRPr="005F4C47">
        <w:t xml:space="preserve">Figure </w:t>
      </w:r>
      <w:r>
        <w:t>2.1</w:t>
      </w:r>
      <w:r w:rsidRPr="005F4C47">
        <w:t xml:space="preserve">: </w:t>
      </w:r>
      <w:r>
        <w:t>Identity on and social network on SNS</w:t>
      </w:r>
    </w:p>
    <w:p w14:paraId="6463B100" w14:textId="5F8A4542" w:rsidR="00FD3012" w:rsidRPr="00F61CCA" w:rsidRDefault="00FD3012" w:rsidP="00FD3012">
      <w:pPr>
        <w:pStyle w:val="BodyText"/>
        <w:rPr>
          <w:lang w:val="en-GB"/>
        </w:rPr>
      </w:pPr>
    </w:p>
    <w:p w14:paraId="568FE345" w14:textId="690EB64A" w:rsidR="00FD3012" w:rsidRDefault="00FD3012" w:rsidP="00FD3012">
      <w:pPr>
        <w:pStyle w:val="BodyText"/>
      </w:pPr>
    </w:p>
    <w:p w14:paraId="7474281F" w14:textId="77777777" w:rsidR="00FD3012" w:rsidRPr="00FD3012" w:rsidRDefault="00FD3012" w:rsidP="00FD3012">
      <w:pPr>
        <w:pStyle w:val="BodyText"/>
      </w:pPr>
    </w:p>
    <w:p w14:paraId="2CC735FA" w14:textId="77777777" w:rsidR="00840789" w:rsidRDefault="00840789" w:rsidP="00502455">
      <w:pPr>
        <w:pStyle w:val="Heading1"/>
      </w:pPr>
      <w:r>
        <w:lastRenderedPageBreak/>
        <w:br/>
      </w:r>
      <w:bookmarkStart w:id="26" w:name="_Toc378935714"/>
      <w:r w:rsidR="00502455">
        <w:t>Methodology</w:t>
      </w:r>
      <w:bookmarkEnd w:id="26"/>
    </w:p>
    <w:p w14:paraId="27BEE99D" w14:textId="77777777" w:rsidR="00833783" w:rsidRDefault="00833783" w:rsidP="008350A5">
      <w:pPr>
        <w:spacing w:line="480" w:lineRule="auto"/>
        <w:ind w:left="-144"/>
        <w:rPr>
          <w:rFonts w:asciiTheme="majorBidi" w:hAnsiTheme="majorBidi" w:cstheme="majorBidi"/>
          <w:sz w:val="24"/>
          <w:szCs w:val="24"/>
          <w:lang w:bidi="ar-JO"/>
        </w:rPr>
      </w:pPr>
    </w:p>
    <w:p w14:paraId="3D4CAF9F" w14:textId="0812F9FC" w:rsidR="008350A5" w:rsidRDefault="008350A5" w:rsidP="00E10D9C">
      <w:pPr>
        <w:spacing w:line="480" w:lineRule="auto"/>
        <w:ind w:left="-144"/>
        <w:rPr>
          <w:rFonts w:asciiTheme="majorBidi" w:hAnsiTheme="majorBidi" w:cstheme="majorBidi"/>
          <w:sz w:val="24"/>
          <w:szCs w:val="24"/>
          <w:lang w:bidi="ar-JO"/>
        </w:rPr>
      </w:pPr>
      <w:r w:rsidRPr="003F0B6E">
        <w:rPr>
          <w:rFonts w:asciiTheme="majorBidi" w:hAnsiTheme="majorBidi" w:cstheme="majorBidi"/>
          <w:sz w:val="24"/>
          <w:szCs w:val="24"/>
          <w:lang w:bidi="ar-JO"/>
        </w:rPr>
        <w:t>This chapter describes the</w:t>
      </w:r>
      <w:r w:rsidRPr="008350A5">
        <w:rPr>
          <w:rFonts w:asciiTheme="majorBidi" w:hAnsiTheme="majorBidi" w:cstheme="majorBidi"/>
          <w:sz w:val="24"/>
          <w:szCs w:val="24"/>
          <w:lang w:bidi="ar-JO"/>
        </w:rPr>
        <w:t xml:space="preserve"> Waterfall methodology—also known as the Waterfall model—</w:t>
      </w:r>
      <w:r w:rsidR="009A0EDA">
        <w:rPr>
          <w:rFonts w:asciiTheme="majorBidi" w:hAnsiTheme="majorBidi" w:cstheme="majorBidi"/>
          <w:sz w:val="24"/>
          <w:szCs w:val="24"/>
          <w:lang w:bidi="ar-JO"/>
        </w:rPr>
        <w:t>as</w:t>
      </w:r>
      <w:r w:rsidRPr="008350A5">
        <w:rPr>
          <w:rFonts w:asciiTheme="majorBidi" w:hAnsiTheme="majorBidi" w:cstheme="majorBidi"/>
          <w:sz w:val="24"/>
          <w:szCs w:val="24"/>
          <w:lang w:bidi="ar-JO"/>
        </w:rPr>
        <w:t xml:space="preserve"> a sequential development process that flows like a waterfall through all phases of a project (analysis, design, development, and testing, for example), with each phase completely wrapping up before the next phase begins.</w:t>
      </w:r>
    </w:p>
    <w:p w14:paraId="5B0CE13B" w14:textId="77777777" w:rsidR="00E10D9C" w:rsidRPr="008350A5" w:rsidRDefault="00E10D9C" w:rsidP="00E10D9C">
      <w:pPr>
        <w:spacing w:line="480" w:lineRule="auto"/>
        <w:ind w:left="-144"/>
        <w:rPr>
          <w:rFonts w:asciiTheme="majorBidi" w:hAnsiTheme="majorBidi" w:cstheme="majorBidi"/>
          <w:sz w:val="24"/>
          <w:szCs w:val="24"/>
          <w:lang w:bidi="ar-JO"/>
        </w:rPr>
      </w:pPr>
    </w:p>
    <w:p w14:paraId="339C03AE" w14:textId="63895C37" w:rsidR="007B1439" w:rsidRDefault="008350A5" w:rsidP="007B1439">
      <w:pPr>
        <w:spacing w:line="480" w:lineRule="auto"/>
        <w:ind w:left="-144"/>
        <w:jc w:val="both"/>
        <w:rPr>
          <w:rFonts w:asciiTheme="majorBidi" w:hAnsiTheme="majorBidi" w:cstheme="majorBidi"/>
          <w:sz w:val="24"/>
          <w:szCs w:val="24"/>
          <w:lang w:bidi="ar-JO"/>
        </w:rPr>
      </w:pPr>
      <w:r w:rsidRPr="008350A5">
        <w:rPr>
          <w:rFonts w:asciiTheme="majorBidi" w:hAnsiTheme="majorBidi" w:cstheme="majorBidi"/>
          <w:sz w:val="24"/>
          <w:szCs w:val="24"/>
          <w:lang w:bidi="ar-JO"/>
        </w:rPr>
        <w:t>It is said that the Waterfall methodology follows the adage to “measure twice, cut once.” The success of the Waterfall method depends on the amount and quality of the work done on the front end, documenting everything in advance, including the user interface, user stories, and all the features’ variations and outcomes. With the majority of the research done upfront, estimates of the time needed for each requirement are more accurate, and this can provide a more predictable release date. With a Waterfall project, if parameters change along the way, it’s harder to change course than it is with Agile methodology.</w:t>
      </w:r>
    </w:p>
    <w:p w14:paraId="1FDCAE6E" w14:textId="24E9D14F" w:rsidR="007B1439" w:rsidRPr="007B1439" w:rsidRDefault="00A55248" w:rsidP="007B1439">
      <w:pPr>
        <w:pStyle w:val="Heading2"/>
        <w:rPr>
          <w:lang w:bidi="ar-JO"/>
        </w:rPr>
      </w:pPr>
      <w:r w:rsidRPr="00A55248">
        <w:rPr>
          <w:lang w:bidi="ar-JO"/>
        </w:rPr>
        <w:t xml:space="preserve">The </w:t>
      </w:r>
      <w:r w:rsidR="006E5CD6">
        <w:rPr>
          <w:lang w:bidi="ar-JO"/>
        </w:rPr>
        <w:t>Waterfall</w:t>
      </w:r>
      <w:r w:rsidRPr="00A55248">
        <w:rPr>
          <w:lang w:bidi="ar-JO"/>
        </w:rPr>
        <w:t xml:space="preserve"> software development</w:t>
      </w:r>
      <w:r w:rsidR="00552D8C">
        <w:rPr>
          <w:lang w:bidi="ar-JO"/>
        </w:rPr>
        <w:t xml:space="preserve"> life</w:t>
      </w:r>
      <w:r w:rsidRPr="00A55248">
        <w:rPr>
          <w:lang w:bidi="ar-JO"/>
        </w:rPr>
        <w:t xml:space="preserve"> cycle</w:t>
      </w:r>
    </w:p>
    <w:p w14:paraId="2208527B" w14:textId="77777777" w:rsidR="007B1439" w:rsidRDefault="00A55248" w:rsidP="009F1BE1">
      <w:pPr>
        <w:pStyle w:val="BodyText"/>
        <w:rPr>
          <w:noProof/>
          <w:lang w:bidi="ar-JO"/>
        </w:rPr>
      </w:pPr>
      <w:r w:rsidRPr="00A55248">
        <w:rPr>
          <w:lang w:bidi="ar-JO"/>
        </w:rPr>
        <w:t xml:space="preserve">The </w:t>
      </w:r>
      <w:r w:rsidR="00552D8C">
        <w:rPr>
          <w:lang w:bidi="ar-JO"/>
        </w:rPr>
        <w:t>w</w:t>
      </w:r>
      <w:r w:rsidR="00552D8C">
        <w:rPr>
          <w:lang w:bidi="ar-JO"/>
        </w:rPr>
        <w:t>aterfall</w:t>
      </w:r>
      <w:r w:rsidR="00552D8C" w:rsidRPr="00A55248">
        <w:rPr>
          <w:lang w:bidi="ar-JO"/>
        </w:rPr>
        <w:t xml:space="preserve"> </w:t>
      </w:r>
      <w:r w:rsidRPr="00A55248">
        <w:rPr>
          <w:lang w:bidi="ar-JO"/>
        </w:rPr>
        <w:t>software development</w:t>
      </w:r>
      <w:r w:rsidR="00552D8C">
        <w:rPr>
          <w:lang w:bidi="ar-JO"/>
        </w:rPr>
        <w:t xml:space="preserve"> life</w:t>
      </w:r>
      <w:r w:rsidRPr="00A55248">
        <w:rPr>
          <w:lang w:bidi="ar-JO"/>
        </w:rPr>
        <w:t xml:space="preserve"> cycle can be broken down into </w:t>
      </w:r>
      <w:r w:rsidR="00631F1E">
        <w:rPr>
          <w:lang w:bidi="ar-JO"/>
        </w:rPr>
        <w:t>five</w:t>
      </w:r>
      <w:r w:rsidRPr="00A55248">
        <w:rPr>
          <w:lang w:bidi="ar-JO"/>
        </w:rPr>
        <w:t xml:space="preserve"> steps: </w:t>
      </w:r>
      <w:r w:rsidR="008B0498" w:rsidRPr="008B0498">
        <w:rPr>
          <w:lang w:bidi="ar-JO"/>
        </w:rPr>
        <w:t>Requirements</w:t>
      </w:r>
      <w:r w:rsidR="008B0498">
        <w:rPr>
          <w:lang w:bidi="ar-JO"/>
        </w:rPr>
        <w:t>,</w:t>
      </w:r>
      <w:r w:rsidR="008B0498" w:rsidRPr="008B0498">
        <w:t xml:space="preserve"> </w:t>
      </w:r>
      <w:r w:rsidR="008B0498" w:rsidRPr="008B0498">
        <w:rPr>
          <w:lang w:bidi="ar-JO"/>
        </w:rPr>
        <w:t>Design</w:t>
      </w:r>
      <w:r w:rsidR="008B0498">
        <w:rPr>
          <w:lang w:bidi="ar-JO"/>
        </w:rPr>
        <w:t>,</w:t>
      </w:r>
      <w:r w:rsidR="008B0498" w:rsidRPr="008B0498">
        <w:t xml:space="preserve"> </w:t>
      </w:r>
      <w:r w:rsidR="008B0498" w:rsidRPr="008B0498">
        <w:rPr>
          <w:lang w:bidi="ar-JO"/>
        </w:rPr>
        <w:t>Implementation</w:t>
      </w:r>
      <w:r w:rsidR="008B0498">
        <w:rPr>
          <w:lang w:bidi="ar-JO"/>
        </w:rPr>
        <w:t>,</w:t>
      </w:r>
      <w:r w:rsidR="008B0498" w:rsidRPr="008B0498">
        <w:t xml:space="preserve"> </w:t>
      </w:r>
      <w:r w:rsidR="008B0498" w:rsidRPr="008B0498">
        <w:rPr>
          <w:lang w:bidi="ar-JO"/>
        </w:rPr>
        <w:t>Verification or testing</w:t>
      </w:r>
      <w:r w:rsidR="008B0498">
        <w:rPr>
          <w:lang w:bidi="ar-JO"/>
        </w:rPr>
        <w:t>,</w:t>
      </w:r>
      <w:r w:rsidR="008B0498" w:rsidRPr="008B0498">
        <w:t xml:space="preserve"> </w:t>
      </w:r>
      <w:r w:rsidR="00D72952" w:rsidRPr="008B0498">
        <w:rPr>
          <w:lang w:bidi="ar-JO"/>
        </w:rPr>
        <w:t>Deployment,</w:t>
      </w:r>
      <w:r w:rsidR="008B0498" w:rsidRPr="008B0498">
        <w:rPr>
          <w:lang w:bidi="ar-JO"/>
        </w:rPr>
        <w:t xml:space="preserve"> and maintenance</w:t>
      </w:r>
      <w:r w:rsidR="00E10D9C">
        <w:rPr>
          <w:lang w:bidi="ar-JO"/>
        </w:rPr>
        <w:t>, as shown in</w:t>
      </w:r>
      <w:r w:rsidR="00977995">
        <w:rPr>
          <w:lang w:bidi="ar-JO"/>
        </w:rPr>
        <w:t xml:space="preserve"> </w:t>
      </w:r>
      <w:r w:rsidR="00E10D9C">
        <w:rPr>
          <w:lang w:bidi="ar-JO"/>
        </w:rPr>
        <w:t>figure 3.1.</w:t>
      </w:r>
      <w:r w:rsidR="007B1439" w:rsidRPr="007B1439">
        <w:rPr>
          <w:noProof/>
          <w:lang w:bidi="ar-JO"/>
        </w:rPr>
        <w:t xml:space="preserve"> </w:t>
      </w:r>
    </w:p>
    <w:p w14:paraId="28259A6E" w14:textId="5D759A5B" w:rsidR="007B1439" w:rsidRPr="00F46F4F" w:rsidRDefault="007B1439" w:rsidP="007B1439">
      <w:pPr>
        <w:pStyle w:val="BodyText"/>
        <w:jc w:val="center"/>
        <w:rPr>
          <w:lang w:bidi="ar-JO"/>
        </w:rPr>
      </w:pPr>
      <w:r>
        <w:rPr>
          <w:noProof/>
          <w:lang w:bidi="ar-JO"/>
        </w:rPr>
        <w:lastRenderedPageBreak/>
        <w:drawing>
          <wp:inline distT="0" distB="0" distL="0" distR="0" wp14:anchorId="3EB9542A" wp14:editId="2BC194ED">
            <wp:extent cx="5476323" cy="307715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1900" cy="3097146"/>
                    </a:xfrm>
                    <a:prstGeom prst="rect">
                      <a:avLst/>
                    </a:prstGeom>
                    <a:noFill/>
                    <a:ln>
                      <a:noFill/>
                    </a:ln>
                  </pic:spPr>
                </pic:pic>
              </a:graphicData>
            </a:graphic>
          </wp:inline>
        </w:drawing>
      </w:r>
      <w:bookmarkStart w:id="27" w:name="_Toc376275795"/>
      <w:bookmarkStart w:id="28" w:name="_Toc376354290"/>
      <w:bookmarkStart w:id="29" w:name="_Toc376355279"/>
      <w:bookmarkStart w:id="30" w:name="_Toc376613536"/>
      <w:bookmarkStart w:id="31" w:name="_Toc418177661"/>
      <w:bookmarkStart w:id="32" w:name="_Toc418184910"/>
      <w:bookmarkStart w:id="33" w:name="_Toc430471741"/>
      <w:r w:rsidRPr="00F46F4F">
        <w:t>Figure 3.</w:t>
      </w:r>
      <w:r w:rsidRPr="00F46F4F">
        <w:fldChar w:fldCharType="begin"/>
      </w:r>
      <w:r w:rsidRPr="00F46F4F">
        <w:instrText xml:space="preserve"> SEQ Figure_3. \* ARABIC </w:instrText>
      </w:r>
      <w:r w:rsidRPr="00F46F4F">
        <w:fldChar w:fldCharType="separate"/>
      </w:r>
      <w:r w:rsidRPr="00F46F4F">
        <w:t>1</w:t>
      </w:r>
      <w:r w:rsidRPr="00F46F4F">
        <w:fldChar w:fldCharType="end"/>
      </w:r>
      <w:r w:rsidRPr="00F46F4F">
        <w:t xml:space="preserve">: </w:t>
      </w:r>
      <w:bookmarkEnd w:id="27"/>
      <w:bookmarkEnd w:id="28"/>
      <w:bookmarkEnd w:id="29"/>
      <w:bookmarkEnd w:id="30"/>
      <w:bookmarkEnd w:id="31"/>
      <w:bookmarkEnd w:id="32"/>
      <w:r>
        <w:t>waterfall</w:t>
      </w:r>
      <w:r w:rsidRPr="00F46F4F">
        <w:t xml:space="preserve"> methodology</w:t>
      </w:r>
      <w:bookmarkEnd w:id="33"/>
    </w:p>
    <w:p w14:paraId="0FC232DA" w14:textId="77777777" w:rsidR="007B1439" w:rsidRDefault="007B1439" w:rsidP="009F1BE1">
      <w:pPr>
        <w:pStyle w:val="BodyText"/>
        <w:rPr>
          <w:lang w:bidi="ar-JO"/>
        </w:rPr>
      </w:pPr>
    </w:p>
    <w:p w14:paraId="225FB752" w14:textId="6AAF08A2" w:rsidR="00A55248" w:rsidRDefault="001A76CC" w:rsidP="00A55248">
      <w:pPr>
        <w:pStyle w:val="Heading3"/>
        <w:rPr>
          <w:lang w:bidi="ar-JO"/>
        </w:rPr>
      </w:pPr>
      <w:r w:rsidRPr="008B0498">
        <w:rPr>
          <w:lang w:bidi="ar-JO"/>
        </w:rPr>
        <w:t>Requirements</w:t>
      </w:r>
    </w:p>
    <w:p w14:paraId="5ACEF878" w14:textId="16170949" w:rsidR="001A76CC" w:rsidRDefault="001A76CC" w:rsidP="00447B2A">
      <w:pPr>
        <w:pStyle w:val="BodyText"/>
        <w:rPr>
          <w:lang w:bidi="ar-JO"/>
        </w:rPr>
      </w:pPr>
      <w:r w:rsidRPr="001A76CC">
        <w:rPr>
          <w:lang w:bidi="ar-JO"/>
        </w:rPr>
        <w:t xml:space="preserve">The Waterfall methodology depends on the belief that all project requirements can be gathered and understood </w:t>
      </w:r>
      <w:r w:rsidR="009B697E">
        <w:rPr>
          <w:lang w:bidi="ar-JO"/>
        </w:rPr>
        <w:t>up front</w:t>
      </w:r>
      <w:r w:rsidRPr="001A76CC">
        <w:rPr>
          <w:lang w:bidi="ar-JO"/>
        </w:rPr>
        <w:t>. The project manager does their best to get a detailed understanding of the project sponsor’s requirements. Written requirements, usually contained in a single document, are used to describe each stage of the project, including the costs, assumptions, risks, dependencies, success metrics, and timelines for completion.</w:t>
      </w:r>
    </w:p>
    <w:p w14:paraId="5F83D9D6" w14:textId="01174421" w:rsidR="00F1160E" w:rsidRDefault="00447B2A" w:rsidP="00F1160E">
      <w:pPr>
        <w:pStyle w:val="Heading3"/>
        <w:rPr>
          <w:lang w:bidi="ar-JO"/>
        </w:rPr>
      </w:pPr>
      <w:r w:rsidRPr="008B0498">
        <w:rPr>
          <w:lang w:bidi="ar-JO"/>
        </w:rPr>
        <w:t>Design</w:t>
      </w:r>
    </w:p>
    <w:p w14:paraId="749D5916" w14:textId="5D86670A" w:rsidR="00447B2A" w:rsidRPr="00447B2A" w:rsidRDefault="00447B2A" w:rsidP="00447B2A">
      <w:pPr>
        <w:pStyle w:val="BodyText"/>
        <w:rPr>
          <w:lang w:bidi="ar-JO"/>
        </w:rPr>
      </w:pPr>
      <w:r w:rsidRPr="00447B2A">
        <w:rPr>
          <w:lang w:bidi="ar-JO"/>
        </w:rPr>
        <w:t xml:space="preserve">Here, software developers design a technical solution to the problems set out by the product requirements, including scenarios, layouts, and data models. First, a higher-level or logical design is created that describes the purpose and scope of the project, </w:t>
      </w:r>
      <w:r w:rsidRPr="00447B2A">
        <w:rPr>
          <w:lang w:bidi="ar-JO"/>
        </w:rPr>
        <w:lastRenderedPageBreak/>
        <w:t>the general traffic flow of each component, and the integration points. Once this is complete, it is transformed into a physical design using specific hardware and software technologies.</w:t>
      </w:r>
    </w:p>
    <w:p w14:paraId="42F93550" w14:textId="6EA4EEAD" w:rsidR="00A55248" w:rsidRDefault="00447B2A" w:rsidP="008000CD">
      <w:pPr>
        <w:pStyle w:val="Heading3"/>
        <w:rPr>
          <w:lang w:bidi="ar-JO"/>
        </w:rPr>
      </w:pPr>
      <w:r w:rsidRPr="008B0498">
        <w:rPr>
          <w:lang w:bidi="ar-JO"/>
        </w:rPr>
        <w:t>Implementation</w:t>
      </w:r>
    </w:p>
    <w:p w14:paraId="4865618D" w14:textId="591ADB67" w:rsidR="00447B2A" w:rsidRPr="00447B2A" w:rsidRDefault="00447B2A" w:rsidP="00447B2A">
      <w:pPr>
        <w:pStyle w:val="BodyText"/>
        <w:rPr>
          <w:lang w:bidi="ar-JO"/>
        </w:rPr>
      </w:pPr>
      <w:r w:rsidRPr="00447B2A">
        <w:rPr>
          <w:lang w:bidi="ar-JO"/>
        </w:rPr>
        <w:t>Once the design is complete, technical implementation starts. This might be the shortest phase of the Waterfall process because painstaking research and design have already been done. In this phase, programmers code applications based on project requirements and specifications, with some testing and implementation taking place as well. If significant changes are required during this stage, this may mean going back to the design phase.</w:t>
      </w:r>
    </w:p>
    <w:p w14:paraId="4964380E" w14:textId="4F922E6A" w:rsidR="00AC631D" w:rsidRDefault="00447B2A" w:rsidP="00AC631D">
      <w:pPr>
        <w:pStyle w:val="Heading3"/>
        <w:rPr>
          <w:lang w:bidi="ar-JO"/>
        </w:rPr>
      </w:pPr>
      <w:r w:rsidRPr="008B0498">
        <w:rPr>
          <w:lang w:bidi="ar-JO"/>
        </w:rPr>
        <w:t xml:space="preserve">Verification </w:t>
      </w:r>
      <w:r>
        <w:rPr>
          <w:lang w:bidi="ar-JO"/>
        </w:rPr>
        <w:t>and</w:t>
      </w:r>
      <w:r w:rsidRPr="008B0498">
        <w:rPr>
          <w:lang w:bidi="ar-JO"/>
        </w:rPr>
        <w:t xml:space="preserve"> testing</w:t>
      </w:r>
    </w:p>
    <w:p w14:paraId="360B76D8" w14:textId="1127E3A1" w:rsidR="00230115" w:rsidRPr="00230115" w:rsidRDefault="00230115" w:rsidP="00230115">
      <w:pPr>
        <w:pStyle w:val="BodyText"/>
        <w:rPr>
          <w:lang w:bidi="ar-JO"/>
        </w:rPr>
      </w:pPr>
      <w:r w:rsidRPr="00230115">
        <w:rPr>
          <w:lang w:bidi="ar-JO"/>
        </w:rPr>
        <w:t>Before a product can be released to customers, testing needs to be done to ensure the product has no errors and all of the requirements have been completed, ensuring a good user experience with the software. The testing team will turn to the design documents, personas, and user case scenarios supplied by the product manager to create their test cases.</w:t>
      </w:r>
    </w:p>
    <w:p w14:paraId="187ED3EF" w14:textId="4C269EF0" w:rsidR="00CB07CB" w:rsidRDefault="00447B2A" w:rsidP="00CB07CB">
      <w:pPr>
        <w:pStyle w:val="Heading3"/>
        <w:rPr>
          <w:lang w:bidi="ar-JO"/>
        </w:rPr>
      </w:pPr>
      <w:r w:rsidRPr="008B0498">
        <w:rPr>
          <w:lang w:bidi="ar-JO"/>
        </w:rPr>
        <w:t>Deployment and maintenance</w:t>
      </w:r>
    </w:p>
    <w:p w14:paraId="00AC2B0B" w14:textId="03697BD4" w:rsidR="002078F7" w:rsidRPr="002078F7" w:rsidRDefault="002078F7" w:rsidP="002078F7">
      <w:pPr>
        <w:pStyle w:val="BodyText"/>
        <w:rPr>
          <w:lang w:bidi="ar-JO"/>
        </w:rPr>
      </w:pPr>
      <w:r w:rsidRPr="002078F7">
        <w:rPr>
          <w:lang w:bidi="ar-JO"/>
        </w:rPr>
        <w:t>Once the software has been deployed in the market or released to customers, the maintenance phase begins. As defects are found and change requests come in from users, a team will be assigned to take care of updates and release new versions of the software.</w:t>
      </w:r>
    </w:p>
    <w:p w14:paraId="583F67E1" w14:textId="3F4C26CC" w:rsidR="001A41FE" w:rsidRDefault="00D87152" w:rsidP="001A41FE">
      <w:pPr>
        <w:pStyle w:val="Heading2"/>
        <w:rPr>
          <w:lang w:bidi="ar-JO"/>
        </w:rPr>
      </w:pPr>
      <w:r w:rsidRPr="00D87152">
        <w:rPr>
          <w:lang w:bidi="ar-JO"/>
        </w:rPr>
        <w:lastRenderedPageBreak/>
        <w:t>Advantages of the Waterfall methodology</w:t>
      </w:r>
    </w:p>
    <w:p w14:paraId="1E99F404" w14:textId="72A610DD" w:rsidR="00D87152" w:rsidRDefault="00D87152" w:rsidP="00D87152">
      <w:pPr>
        <w:pStyle w:val="BodyText"/>
        <w:rPr>
          <w:lang w:bidi="ar-JO"/>
        </w:rPr>
      </w:pPr>
      <w:r>
        <w:rPr>
          <w:lang w:bidi="ar-JO"/>
        </w:rPr>
        <w:t xml:space="preserve">The Waterfall methodology is a straightforward, well-defined project management methodology with a proven track record. Since the requirements are laid out from the beginning, each contributor knows what must be done </w:t>
      </w:r>
      <w:r w:rsidR="00C20D96">
        <w:rPr>
          <w:lang w:bidi="ar-JO"/>
        </w:rPr>
        <w:t xml:space="preserve">and </w:t>
      </w:r>
      <w:r>
        <w:rPr>
          <w:lang w:bidi="ar-JO"/>
        </w:rPr>
        <w:t>when, and they can effectively plan their time for the duration of the project.</w:t>
      </w:r>
    </w:p>
    <w:p w14:paraId="1333052A" w14:textId="3A891C39" w:rsidR="00D87152" w:rsidRDefault="00D87152" w:rsidP="00D87152">
      <w:pPr>
        <w:pStyle w:val="BodyText"/>
        <w:rPr>
          <w:lang w:bidi="ar-JO"/>
        </w:rPr>
      </w:pPr>
      <w:r>
        <w:rPr>
          <w:lang w:bidi="ar-JO"/>
        </w:rPr>
        <w:t>Other benefits of the Waterfall method include:</w:t>
      </w:r>
    </w:p>
    <w:p w14:paraId="390C76FF" w14:textId="10DE5B6B" w:rsidR="00D87152" w:rsidRDefault="00D87152" w:rsidP="000D2305">
      <w:pPr>
        <w:pStyle w:val="BodyText"/>
        <w:numPr>
          <w:ilvl w:val="0"/>
          <w:numId w:val="17"/>
        </w:numPr>
        <w:spacing w:line="360" w:lineRule="auto"/>
        <w:rPr>
          <w:lang w:bidi="ar-JO"/>
        </w:rPr>
      </w:pPr>
      <w:r w:rsidRPr="00D87152">
        <w:rPr>
          <w:lang w:bidi="ar-JO"/>
        </w:rPr>
        <w:t>Developers can catch design errors during the analysis and design stages, helping them to avoid writing faulty code during the implementation phase.</w:t>
      </w:r>
    </w:p>
    <w:p w14:paraId="32832392" w14:textId="67E1EC50" w:rsidR="00D87152" w:rsidRDefault="00D87152" w:rsidP="000D2305">
      <w:pPr>
        <w:pStyle w:val="BodyText"/>
        <w:numPr>
          <w:ilvl w:val="0"/>
          <w:numId w:val="17"/>
        </w:numPr>
        <w:spacing w:line="360" w:lineRule="auto"/>
        <w:rPr>
          <w:lang w:bidi="ar-JO"/>
        </w:rPr>
      </w:pPr>
      <w:r>
        <w:rPr>
          <w:lang w:bidi="ar-JO"/>
        </w:rPr>
        <w:t>The total cost of the project can be accurately estimated, as can the timeline after the requirements have been defined.</w:t>
      </w:r>
    </w:p>
    <w:p w14:paraId="622E2D2C" w14:textId="33454C83" w:rsidR="000D2305" w:rsidRPr="000D2305" w:rsidRDefault="000D2305" w:rsidP="000D2305">
      <w:pPr>
        <w:pStyle w:val="NormalWeb"/>
        <w:numPr>
          <w:ilvl w:val="0"/>
          <w:numId w:val="17"/>
        </w:numPr>
        <w:shd w:val="clear" w:color="auto" w:fill="FFFFFF"/>
        <w:spacing w:before="0" w:beforeAutospacing="0" w:after="240" w:afterAutospacing="0" w:line="360" w:lineRule="auto"/>
        <w:rPr>
          <w:rFonts w:asciiTheme="majorBidi" w:hAnsiTheme="majorBidi" w:cstheme="majorBidi"/>
          <w:color w:val="2C2C2C"/>
        </w:rPr>
      </w:pPr>
      <w:r w:rsidRPr="000D2305">
        <w:rPr>
          <w:rFonts w:asciiTheme="majorBidi" w:hAnsiTheme="majorBidi" w:cstheme="majorBidi"/>
          <w:color w:val="2C2C2C"/>
        </w:rPr>
        <w:t>With the structured approach, it is easier to measure progress according to clearly defined milestones.</w:t>
      </w:r>
    </w:p>
    <w:p w14:paraId="6CA5FF98" w14:textId="77777777" w:rsidR="000D2305" w:rsidRPr="000D2305" w:rsidRDefault="000D2305" w:rsidP="000D2305">
      <w:pPr>
        <w:pStyle w:val="NormalWeb"/>
        <w:numPr>
          <w:ilvl w:val="0"/>
          <w:numId w:val="17"/>
        </w:numPr>
        <w:shd w:val="clear" w:color="auto" w:fill="FFFFFF"/>
        <w:spacing w:before="0" w:beforeAutospacing="0" w:after="240" w:afterAutospacing="0" w:line="360" w:lineRule="auto"/>
        <w:rPr>
          <w:rFonts w:asciiTheme="majorBidi" w:hAnsiTheme="majorBidi" w:cstheme="majorBidi"/>
          <w:color w:val="2C2C2C"/>
        </w:rPr>
      </w:pPr>
      <w:r w:rsidRPr="000D2305">
        <w:rPr>
          <w:rFonts w:asciiTheme="majorBidi" w:hAnsiTheme="majorBidi" w:cstheme="majorBidi"/>
          <w:color w:val="2C2C2C"/>
        </w:rPr>
        <w:t>Developers who join the project in progress can easily get up to speed because everything they need to know should be in the requirements document.</w:t>
      </w:r>
    </w:p>
    <w:p w14:paraId="5919F9A5" w14:textId="2FA0E5C7" w:rsidR="001B0E1C" w:rsidRDefault="000D2305" w:rsidP="001B0E1C">
      <w:pPr>
        <w:pStyle w:val="NormalWeb"/>
        <w:numPr>
          <w:ilvl w:val="0"/>
          <w:numId w:val="17"/>
        </w:numPr>
        <w:shd w:val="clear" w:color="auto" w:fill="FFFFFF"/>
        <w:spacing w:before="0" w:beforeAutospacing="0" w:after="240" w:afterAutospacing="0" w:line="360" w:lineRule="auto"/>
        <w:rPr>
          <w:rFonts w:asciiTheme="majorBidi" w:hAnsiTheme="majorBidi" w:cstheme="majorBidi"/>
          <w:color w:val="2C2C2C"/>
        </w:rPr>
      </w:pPr>
      <w:r w:rsidRPr="000D2305">
        <w:rPr>
          <w:rFonts w:asciiTheme="majorBidi" w:hAnsiTheme="majorBidi" w:cstheme="majorBidi"/>
          <w:color w:val="2C2C2C"/>
        </w:rPr>
        <w:t>Customers aren’t always adding new requirements to the project, delaying production.</w:t>
      </w:r>
    </w:p>
    <w:p w14:paraId="4A9BC0BC" w14:textId="77777777" w:rsidR="001B0E1C" w:rsidRPr="001B0E1C" w:rsidRDefault="001B0E1C" w:rsidP="001B0E1C">
      <w:pPr>
        <w:pStyle w:val="NormalWeb"/>
        <w:shd w:val="clear" w:color="auto" w:fill="FFFFFF"/>
        <w:spacing w:before="0" w:beforeAutospacing="0" w:after="240" w:afterAutospacing="0" w:line="360" w:lineRule="auto"/>
        <w:rPr>
          <w:rFonts w:asciiTheme="majorBidi" w:hAnsiTheme="majorBidi" w:cstheme="majorBidi"/>
          <w:color w:val="2C2C2C"/>
        </w:rPr>
      </w:pPr>
    </w:p>
    <w:p w14:paraId="0F8BE2BA" w14:textId="0CBF4765" w:rsidR="001A41FE" w:rsidRDefault="00C3333B" w:rsidP="00A43200">
      <w:pPr>
        <w:pStyle w:val="Heading2"/>
        <w:rPr>
          <w:lang w:bidi="ar-JO"/>
        </w:rPr>
      </w:pPr>
      <w:r w:rsidRPr="00C3333B">
        <w:rPr>
          <w:lang w:bidi="ar-JO"/>
        </w:rPr>
        <w:t>Disadvantages of the Waterfall methodology</w:t>
      </w:r>
    </w:p>
    <w:p w14:paraId="34A69178" w14:textId="5BDB1708" w:rsidR="00A43200" w:rsidRDefault="00C3333B" w:rsidP="00A43200">
      <w:pPr>
        <w:rPr>
          <w:rFonts w:asciiTheme="majorBidi" w:hAnsiTheme="majorBidi" w:cstheme="majorBidi"/>
          <w:sz w:val="24"/>
          <w:szCs w:val="24"/>
          <w:lang w:bidi="ar-JO"/>
        </w:rPr>
      </w:pPr>
      <w:r w:rsidRPr="00C3333B">
        <w:rPr>
          <w:rFonts w:asciiTheme="majorBidi" w:hAnsiTheme="majorBidi" w:cstheme="majorBidi"/>
          <w:sz w:val="24"/>
          <w:szCs w:val="24"/>
          <w:lang w:bidi="ar-JO"/>
        </w:rPr>
        <w:t xml:space="preserve">Like any development process, the strengths in one area might mean weaknesses in the other. The Waterfall methodology’s insistence on upfront project planning and commitment to certain defined progress </w:t>
      </w:r>
      <w:r w:rsidR="00A43200">
        <w:rPr>
          <w:rFonts w:asciiTheme="majorBidi" w:hAnsiTheme="majorBidi" w:cstheme="majorBidi"/>
          <w:sz w:val="24"/>
          <w:szCs w:val="24"/>
          <w:lang w:bidi="ar-JO"/>
        </w:rPr>
        <w:t>mean</w:t>
      </w:r>
      <w:r w:rsidRPr="00C3333B">
        <w:rPr>
          <w:rFonts w:asciiTheme="majorBidi" w:hAnsiTheme="majorBidi" w:cstheme="majorBidi"/>
          <w:sz w:val="24"/>
          <w:szCs w:val="24"/>
          <w:lang w:bidi="ar-JO"/>
        </w:rPr>
        <w:t xml:space="preserve"> that it is less flexible, or agile, later in </w:t>
      </w:r>
      <w:r w:rsidRPr="00C3333B">
        <w:rPr>
          <w:rFonts w:asciiTheme="majorBidi" w:hAnsiTheme="majorBidi" w:cstheme="majorBidi"/>
          <w:sz w:val="24"/>
          <w:szCs w:val="24"/>
          <w:lang w:bidi="ar-JO"/>
        </w:rPr>
        <w:lastRenderedPageBreak/>
        <w:t>the game. Changes that come further in the process can be time-consuming, painful, and costly.</w:t>
      </w:r>
    </w:p>
    <w:p w14:paraId="08AA7E1E" w14:textId="77777777" w:rsidR="00A43200" w:rsidRDefault="00A43200" w:rsidP="00A43200">
      <w:pPr>
        <w:rPr>
          <w:rFonts w:asciiTheme="majorBidi" w:hAnsiTheme="majorBidi" w:cstheme="majorBidi"/>
          <w:sz w:val="24"/>
          <w:szCs w:val="24"/>
          <w:lang w:bidi="ar-JO"/>
        </w:rPr>
      </w:pPr>
    </w:p>
    <w:p w14:paraId="462606E8" w14:textId="6D7AC7C0" w:rsidR="00502455" w:rsidRDefault="00C3333B" w:rsidP="00910DD8">
      <w:pPr>
        <w:rPr>
          <w:rFonts w:asciiTheme="majorBidi" w:hAnsiTheme="majorBidi" w:cstheme="majorBidi"/>
          <w:sz w:val="24"/>
          <w:szCs w:val="24"/>
          <w:lang w:bidi="ar-JO"/>
        </w:rPr>
      </w:pPr>
      <w:r w:rsidRPr="00C3333B">
        <w:rPr>
          <w:rFonts w:asciiTheme="majorBidi" w:hAnsiTheme="majorBidi" w:cstheme="majorBidi"/>
          <w:sz w:val="24"/>
          <w:szCs w:val="24"/>
          <w:lang w:bidi="ar-JO"/>
        </w:rPr>
        <w:t>Other reasons the Waterfall methodology may not work include:</w:t>
      </w:r>
    </w:p>
    <w:p w14:paraId="3BE3D0D7" w14:textId="41254E3C" w:rsidR="00502455" w:rsidRDefault="00502455" w:rsidP="00910DD8">
      <w:pPr>
        <w:rPr>
          <w:rFonts w:asciiTheme="majorBidi" w:hAnsiTheme="majorBidi" w:cstheme="majorBidi"/>
          <w:sz w:val="24"/>
          <w:szCs w:val="24"/>
          <w:lang w:bidi="ar-JO"/>
        </w:rPr>
      </w:pPr>
    </w:p>
    <w:p w14:paraId="4F37361A" w14:textId="5515796C" w:rsidR="00910DD8" w:rsidRDefault="00910DD8" w:rsidP="00910DD8">
      <w:pPr>
        <w:pStyle w:val="ListParagraph"/>
        <w:numPr>
          <w:ilvl w:val="0"/>
          <w:numId w:val="21"/>
        </w:numPr>
        <w:rPr>
          <w:rFonts w:asciiTheme="majorBidi" w:hAnsiTheme="majorBidi" w:cstheme="majorBidi"/>
          <w:sz w:val="24"/>
          <w:szCs w:val="24"/>
          <w:lang w:bidi="ar-JO"/>
        </w:rPr>
      </w:pPr>
      <w:r w:rsidRPr="00910DD8">
        <w:rPr>
          <w:rFonts w:asciiTheme="majorBidi" w:hAnsiTheme="majorBidi" w:cstheme="majorBidi"/>
          <w:sz w:val="24"/>
          <w:szCs w:val="24"/>
          <w:lang w:bidi="ar-JO"/>
        </w:rPr>
        <w:t>Projects can take longer to deliver with this chronological approach than with an iterative one, such as the Agile method.</w:t>
      </w:r>
    </w:p>
    <w:p w14:paraId="2D632535" w14:textId="77777777" w:rsidR="00910DD8" w:rsidRPr="00910DD8" w:rsidRDefault="00910DD8" w:rsidP="00910DD8">
      <w:pPr>
        <w:pStyle w:val="ListParagraph"/>
        <w:numPr>
          <w:ilvl w:val="0"/>
          <w:numId w:val="21"/>
        </w:numPr>
        <w:rPr>
          <w:rFonts w:asciiTheme="majorBidi" w:hAnsiTheme="majorBidi" w:cstheme="majorBidi"/>
          <w:sz w:val="24"/>
          <w:szCs w:val="24"/>
          <w:lang w:bidi="ar-JO"/>
        </w:rPr>
      </w:pPr>
      <w:r w:rsidRPr="00910DD8">
        <w:rPr>
          <w:rFonts w:asciiTheme="majorBidi" w:hAnsiTheme="majorBidi" w:cstheme="majorBidi"/>
          <w:sz w:val="24"/>
          <w:szCs w:val="24"/>
          <w:lang w:bidi="ar-JO"/>
        </w:rPr>
        <w:t>Customers aren’t always adding new requirements to the project, delaying production.</w:t>
      </w:r>
    </w:p>
    <w:p w14:paraId="321767AB" w14:textId="77777777" w:rsidR="00910DD8" w:rsidRPr="00910DD8" w:rsidRDefault="00910DD8" w:rsidP="00910DD8">
      <w:pPr>
        <w:pStyle w:val="NormalWeb"/>
        <w:numPr>
          <w:ilvl w:val="0"/>
          <w:numId w:val="21"/>
        </w:numPr>
        <w:shd w:val="clear" w:color="auto" w:fill="FFFFFF"/>
        <w:spacing w:before="0" w:beforeAutospacing="0" w:after="240" w:afterAutospacing="0" w:line="360" w:lineRule="auto"/>
        <w:rPr>
          <w:rFonts w:asciiTheme="majorBidi" w:hAnsiTheme="majorBidi" w:cstheme="majorBidi"/>
          <w:color w:val="2C2C2C"/>
        </w:rPr>
      </w:pPr>
      <w:r w:rsidRPr="00910DD8">
        <w:rPr>
          <w:rFonts w:asciiTheme="majorBidi" w:hAnsiTheme="majorBidi" w:cstheme="majorBidi"/>
          <w:color w:val="2C2C2C"/>
        </w:rPr>
        <w:t>Clients are not involved in the design and implementation stages.</w:t>
      </w:r>
    </w:p>
    <w:p w14:paraId="33E00B7D" w14:textId="55F89409" w:rsidR="00910DD8" w:rsidRPr="00910DD8" w:rsidRDefault="00910DD8" w:rsidP="00910DD8">
      <w:pPr>
        <w:pStyle w:val="NormalWeb"/>
        <w:numPr>
          <w:ilvl w:val="0"/>
          <w:numId w:val="21"/>
        </w:numPr>
        <w:shd w:val="clear" w:color="auto" w:fill="FFFFFF"/>
        <w:spacing w:before="0" w:beforeAutospacing="0" w:after="240" w:afterAutospacing="0" w:line="360" w:lineRule="auto"/>
        <w:rPr>
          <w:rFonts w:asciiTheme="majorBidi" w:hAnsiTheme="majorBidi" w:cstheme="majorBidi"/>
          <w:color w:val="2C2C2C"/>
        </w:rPr>
      </w:pPr>
      <w:r w:rsidRPr="00910DD8">
        <w:rPr>
          <w:rFonts w:asciiTheme="majorBidi" w:hAnsiTheme="majorBidi" w:cstheme="majorBidi"/>
          <w:color w:val="2C2C2C"/>
        </w:rPr>
        <w:t>Deadline creep—when one phase in the process is delayed, all the other phases are delayed.</w:t>
      </w:r>
    </w:p>
    <w:p w14:paraId="12D7C354" w14:textId="77777777" w:rsidR="00502455" w:rsidRDefault="00502455" w:rsidP="00502455">
      <w:pPr>
        <w:tabs>
          <w:tab w:val="left" w:pos="2070"/>
        </w:tabs>
        <w:rPr>
          <w:rFonts w:asciiTheme="majorBidi" w:hAnsiTheme="majorBidi" w:cstheme="majorBidi"/>
          <w:sz w:val="24"/>
          <w:szCs w:val="24"/>
          <w:lang w:bidi="ar-JO"/>
        </w:rPr>
      </w:pPr>
    </w:p>
    <w:p w14:paraId="4353BDCA" w14:textId="36BD90F9" w:rsidR="00627186" w:rsidRPr="00627186" w:rsidRDefault="00627186" w:rsidP="00627186">
      <w:pPr>
        <w:pStyle w:val="NormalWeb"/>
        <w:ind w:left="567" w:hanging="567"/>
        <w:rPr>
          <w:i/>
          <w:iCs/>
        </w:rPr>
      </w:pPr>
      <w:r w:rsidRPr="00627186">
        <w:rPr>
          <w:i/>
          <w:iCs/>
        </w:rPr>
        <w:t>Aston,</w:t>
      </w:r>
      <w:r w:rsidRPr="00627186">
        <w:rPr>
          <w:i/>
          <w:iCs/>
        </w:rPr>
        <w:t xml:space="preserve"> F. P. (2018). Waterfall methodology. Waterfall Methodology - A Complete Guide</w:t>
      </w:r>
      <w:r w:rsidR="00CE19E2">
        <w:rPr>
          <w:i/>
          <w:iCs/>
        </w:rPr>
        <w:t>,</w:t>
      </w:r>
      <w:r w:rsidRPr="00627186">
        <w:rPr>
          <w:i/>
          <w:iCs/>
        </w:rPr>
        <w:t xml:space="preserve"> Adobe Workfront. </w:t>
      </w: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3B580BDD" w14:textId="77777777" w:rsidR="00840789" w:rsidRDefault="00840789" w:rsidP="00840789">
      <w:pPr>
        <w:pStyle w:val="Heading1"/>
      </w:pPr>
      <w:r>
        <w:lastRenderedPageBreak/>
        <w:br/>
      </w:r>
      <w:bookmarkStart w:id="34" w:name="_Toc378935720"/>
      <w:r w:rsidR="00FE059F">
        <w:t>ANALYSIS AND DESIGN</w:t>
      </w:r>
      <w:bookmarkEnd w:id="34"/>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35" w:name="_Toc378935721"/>
      <w:r w:rsidRPr="004869A8">
        <w:t>Analysis</w:t>
      </w:r>
      <w:bookmarkEnd w:id="35"/>
    </w:p>
    <w:p w14:paraId="57534D6C" w14:textId="77777777" w:rsidR="00C02984" w:rsidRPr="00436940" w:rsidRDefault="00C02984" w:rsidP="00C02984">
      <w:pPr>
        <w:pStyle w:val="Heading3"/>
      </w:pPr>
      <w:bookmarkStart w:id="36" w:name="_Toc378935722"/>
      <w:r w:rsidRPr="00436940">
        <w:t>Requirements Determination</w:t>
      </w:r>
      <w:bookmarkEnd w:id="36"/>
    </w:p>
    <w:p w14:paraId="31CE0991" w14:textId="77777777" w:rsidR="00C02984" w:rsidRDefault="00C02984" w:rsidP="00C02984">
      <w:pPr>
        <w:pStyle w:val="Heading3"/>
      </w:pPr>
      <w:bookmarkStart w:id="37" w:name="_Toc378935723"/>
      <w:r w:rsidRPr="004869A8">
        <w:t>System's Requirements</w:t>
      </w:r>
      <w:bookmarkEnd w:id="37"/>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38" w:name="_Toc378935724"/>
      <w:r w:rsidRPr="00C02984">
        <w:lastRenderedPageBreak/>
        <w:t>Design</w:t>
      </w:r>
      <w:bookmarkEnd w:id="38"/>
    </w:p>
    <w:p w14:paraId="7670F23E" w14:textId="6F31A2C4"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logical design and physical design.</w:t>
      </w:r>
    </w:p>
    <w:p w14:paraId="660A1CD2" w14:textId="77777777" w:rsidR="00C02984" w:rsidRPr="00C02984" w:rsidRDefault="00C02984" w:rsidP="00C02984">
      <w:pPr>
        <w:pStyle w:val="Heading3"/>
      </w:pPr>
      <w:bookmarkStart w:id="39" w:name="_Toc378935725"/>
      <w:r w:rsidRPr="006764AA">
        <w:t>Logical Design</w:t>
      </w:r>
      <w:bookmarkEnd w:id="39"/>
    </w:p>
    <w:p w14:paraId="2D009E80" w14:textId="77777777" w:rsidR="00C02984" w:rsidRDefault="00C02984" w:rsidP="00C02984">
      <w:pPr>
        <w:pStyle w:val="Heading4"/>
      </w:pPr>
      <w:bookmarkStart w:id="40" w:name="_Toc378935726"/>
      <w:r w:rsidRPr="004869A8">
        <w:t>Use Case Diagram</w:t>
      </w:r>
      <w:bookmarkEnd w:id="40"/>
    </w:p>
    <w:p w14:paraId="0BCD51CB" w14:textId="77777777" w:rsidR="00C02984" w:rsidRDefault="00C02984" w:rsidP="00C02984">
      <w:pPr>
        <w:pStyle w:val="Heading4"/>
      </w:pPr>
      <w:bookmarkStart w:id="41" w:name="_Toc378935727"/>
      <w:r>
        <w:t>Sequence D</w:t>
      </w:r>
      <w:r w:rsidRPr="004869A8">
        <w:t>iagrams</w:t>
      </w:r>
      <w:bookmarkEnd w:id="41"/>
    </w:p>
    <w:p w14:paraId="5EC7A28D" w14:textId="77777777" w:rsidR="00C02984" w:rsidRDefault="00C02984" w:rsidP="00C02984">
      <w:pPr>
        <w:pStyle w:val="Heading4"/>
      </w:pPr>
      <w:bookmarkStart w:id="42" w:name="_Toc378935728"/>
      <w:r>
        <w:t>Data F</w:t>
      </w:r>
      <w:r w:rsidRPr="005917CA">
        <w:t xml:space="preserve">low </w:t>
      </w:r>
      <w:r>
        <w:t>D</w:t>
      </w:r>
      <w:r w:rsidRPr="005917CA">
        <w:t>iagram</w:t>
      </w:r>
      <w:bookmarkEnd w:id="42"/>
    </w:p>
    <w:p w14:paraId="2BB3D1D7" w14:textId="77777777" w:rsidR="00C02984" w:rsidRDefault="00C02984" w:rsidP="00C02984">
      <w:pPr>
        <w:pStyle w:val="Heading4"/>
      </w:pPr>
      <w:bookmarkStart w:id="43" w:name="_Toc378935729"/>
      <w:r>
        <w:t>Entity Relationship Diagram</w:t>
      </w:r>
      <w:bookmarkEnd w:id="43"/>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44" w:name="_Toc378935730"/>
      <w:r w:rsidRPr="008B5831">
        <w:lastRenderedPageBreak/>
        <w:t>Physical Design</w:t>
      </w:r>
      <w:bookmarkEnd w:id="44"/>
    </w:p>
    <w:p w14:paraId="4933850C" w14:textId="161A6796"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w:t>
      </w:r>
      <w:r w:rsidR="00520B8C">
        <w:rPr>
          <w:sz w:val="24"/>
          <w:szCs w:val="24"/>
        </w:rPr>
        <w:t>and determined</w:t>
      </w:r>
      <w:r w:rsidRPr="00436940">
        <w:rPr>
          <w:sz w:val="24"/>
          <w:szCs w:val="24"/>
        </w:rPr>
        <w:t xml:space="preserve"> which hardware platform, operating system</w:t>
      </w:r>
      <w:r w:rsidR="00C26443">
        <w:rPr>
          <w:sz w:val="24"/>
          <w:szCs w:val="24"/>
        </w:rPr>
        <w:t>,</w:t>
      </w:r>
      <w:r w:rsidRPr="00436940">
        <w:rPr>
          <w:sz w:val="24"/>
          <w:szCs w:val="24"/>
        </w:rPr>
        <w:t xml:space="preserve">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H/W.S/W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H/W.S/W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45" w:name="_Toc378935731"/>
      <w:r w:rsidR="00C63444" w:rsidRPr="003E6ECF">
        <w:t>finding</w:t>
      </w:r>
      <w:r w:rsidR="003E6ECF" w:rsidRPr="003E6ECF">
        <w:t>S</w:t>
      </w:r>
      <w:bookmarkEnd w:id="45"/>
    </w:p>
    <w:p w14:paraId="58ECDE10" w14:textId="77777777" w:rsidR="00C63444" w:rsidRDefault="00C63444" w:rsidP="00C63444">
      <w:pPr>
        <w:pStyle w:val="Heading2"/>
      </w:pPr>
      <w:bookmarkStart w:id="46" w:name="_Toc378935732"/>
      <w:r>
        <w:t>Introduction</w:t>
      </w:r>
      <w:bookmarkEnd w:id="46"/>
    </w:p>
    <w:p w14:paraId="120FF2B1" w14:textId="77777777" w:rsidR="00C63444" w:rsidRDefault="00C63444" w:rsidP="00C63444">
      <w:pPr>
        <w:pStyle w:val="Heading2"/>
      </w:pPr>
      <w:bookmarkStart w:id="47" w:name="_Toc378935733"/>
      <w:r w:rsidRPr="00C63444">
        <w:t>Project Interfaces and their Description</w:t>
      </w:r>
      <w:bookmarkEnd w:id="47"/>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48" w:name="_Toc378935734"/>
      <w:r>
        <w:t>OBSERVE AND EVALUATE</w:t>
      </w:r>
      <w:bookmarkEnd w:id="48"/>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49" w:name="_Toc378935735"/>
      <w:r>
        <w:t>CONCLUSION</w:t>
      </w:r>
      <w:bookmarkEnd w:id="49"/>
    </w:p>
    <w:p w14:paraId="13704022" w14:textId="77777777" w:rsidR="001C4AF7" w:rsidRDefault="001C4AF7" w:rsidP="001C4AF7">
      <w:pPr>
        <w:pStyle w:val="Heading2"/>
      </w:pPr>
      <w:bookmarkStart w:id="50" w:name="_Toc378935736"/>
      <w:r w:rsidRPr="001C4AF7">
        <w:t>Conclusion</w:t>
      </w:r>
      <w:bookmarkEnd w:id="50"/>
    </w:p>
    <w:p w14:paraId="545924C7" w14:textId="77777777" w:rsidR="001C4AF7" w:rsidRDefault="00ED5272" w:rsidP="00ED5272">
      <w:pPr>
        <w:pStyle w:val="Heading2"/>
      </w:pPr>
      <w:bookmarkStart w:id="51" w:name="_Toc378935737"/>
      <w:r>
        <w:t>Limitations</w:t>
      </w:r>
      <w:bookmarkEnd w:id="51"/>
    </w:p>
    <w:p w14:paraId="7AE4CA9E" w14:textId="77777777" w:rsidR="00ED5272" w:rsidRPr="00ED5272" w:rsidRDefault="00ED5272" w:rsidP="00ED5272">
      <w:pPr>
        <w:pStyle w:val="Heading2"/>
      </w:pPr>
      <w:bookmarkStart w:id="52" w:name="_Toc378935738"/>
      <w:r>
        <w:t>Future Works</w:t>
      </w:r>
      <w:bookmarkEnd w:id="52"/>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22"/>
          <w:footerReference w:type="first" r:id="rId23"/>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53" w:name="_Toc378935739"/>
      <w:r>
        <w:lastRenderedPageBreak/>
        <w:t>references</w:t>
      </w:r>
      <w:bookmarkEnd w:id="53"/>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54" w:name="_Toc305575988"/>
      <w:bookmarkStart w:id="55" w:name="_Toc305585668"/>
      <w:r>
        <w:t>Sample Appendix</w:t>
      </w:r>
      <w:bookmarkEnd w:id="54"/>
      <w:bookmarkEnd w:id="55"/>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2152" w14:textId="77777777" w:rsidR="00A25D7C" w:rsidRDefault="00A25D7C">
      <w:pPr>
        <w:spacing w:line="240" w:lineRule="auto"/>
      </w:pPr>
      <w:r>
        <w:separator/>
      </w:r>
    </w:p>
  </w:endnote>
  <w:endnote w:type="continuationSeparator" w:id="0">
    <w:p w14:paraId="23E8AB1D" w14:textId="77777777" w:rsidR="00A25D7C" w:rsidRDefault="00A25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76EF" w14:textId="77777777" w:rsidR="00A25D7C" w:rsidRDefault="00A25D7C">
      <w:pPr>
        <w:spacing w:line="240" w:lineRule="auto"/>
      </w:pPr>
      <w:r>
        <w:separator/>
      </w:r>
    </w:p>
  </w:footnote>
  <w:footnote w:type="continuationSeparator" w:id="0">
    <w:p w14:paraId="133C16ED" w14:textId="77777777" w:rsidR="00A25D7C" w:rsidRDefault="00A25D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656"/>
    <w:multiLevelType w:val="hybridMultilevel"/>
    <w:tmpl w:val="2C9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9526E"/>
    <w:multiLevelType w:val="multilevel"/>
    <w:tmpl w:val="19D21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2F4"/>
    <w:multiLevelType w:val="hybridMultilevel"/>
    <w:tmpl w:val="210C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A5A56C6"/>
    <w:multiLevelType w:val="multilevel"/>
    <w:tmpl w:val="57F6D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6" w15:restartNumberingAfterBreak="0">
    <w:nsid w:val="16C81AB3"/>
    <w:multiLevelType w:val="hybridMultilevel"/>
    <w:tmpl w:val="DCC6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1F357B9B"/>
    <w:multiLevelType w:val="multilevel"/>
    <w:tmpl w:val="7A989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7452E"/>
    <w:multiLevelType w:val="hybridMultilevel"/>
    <w:tmpl w:val="5BE6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23964"/>
    <w:multiLevelType w:val="hybridMultilevel"/>
    <w:tmpl w:val="BCB045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2CE46B7C"/>
    <w:multiLevelType w:val="hybridMultilevel"/>
    <w:tmpl w:val="9E1C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2480B"/>
    <w:multiLevelType w:val="hybridMultilevel"/>
    <w:tmpl w:val="3FB6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80EEE"/>
    <w:multiLevelType w:val="hybridMultilevel"/>
    <w:tmpl w:val="F4C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560F6"/>
    <w:multiLevelType w:val="hybridMultilevel"/>
    <w:tmpl w:val="F808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E5FB9"/>
    <w:multiLevelType w:val="multilevel"/>
    <w:tmpl w:val="ED4402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14AB7"/>
    <w:multiLevelType w:val="multilevel"/>
    <w:tmpl w:val="27DED6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99770802">
    <w:abstractNumId w:val="7"/>
  </w:num>
  <w:num w:numId="2" w16cid:durableId="1647129189">
    <w:abstractNumId w:val="19"/>
  </w:num>
  <w:num w:numId="3" w16cid:durableId="23096351">
    <w:abstractNumId w:val="18"/>
  </w:num>
  <w:num w:numId="4" w16cid:durableId="1325204671">
    <w:abstractNumId w:val="5"/>
  </w:num>
  <w:num w:numId="5" w16cid:durableId="1072237810">
    <w:abstractNumId w:val="14"/>
  </w:num>
  <w:num w:numId="6" w16cid:durableId="13247737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0339232">
    <w:abstractNumId w:val="14"/>
  </w:num>
  <w:num w:numId="8" w16cid:durableId="1164279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3444343">
    <w:abstractNumId w:val="3"/>
  </w:num>
  <w:num w:numId="10" w16cid:durableId="307979099">
    <w:abstractNumId w:val="2"/>
  </w:num>
  <w:num w:numId="11" w16cid:durableId="63843631">
    <w:abstractNumId w:val="9"/>
  </w:num>
  <w:num w:numId="12" w16cid:durableId="1794053515">
    <w:abstractNumId w:val="10"/>
  </w:num>
  <w:num w:numId="13" w16cid:durableId="638388272">
    <w:abstractNumId w:val="12"/>
  </w:num>
  <w:num w:numId="14" w16cid:durableId="1633897934">
    <w:abstractNumId w:val="11"/>
  </w:num>
  <w:num w:numId="15" w16cid:durableId="1457330323">
    <w:abstractNumId w:val="0"/>
  </w:num>
  <w:num w:numId="16" w16cid:durableId="1529172802">
    <w:abstractNumId w:val="15"/>
  </w:num>
  <w:num w:numId="17" w16cid:durableId="1631857404">
    <w:abstractNumId w:val="13"/>
  </w:num>
  <w:num w:numId="18" w16cid:durableId="467286832">
    <w:abstractNumId w:val="8"/>
  </w:num>
  <w:num w:numId="19" w16cid:durableId="361631147">
    <w:abstractNumId w:val="16"/>
  </w:num>
  <w:num w:numId="20" w16cid:durableId="1617056068">
    <w:abstractNumId w:val="1"/>
  </w:num>
  <w:num w:numId="21" w16cid:durableId="1097168070">
    <w:abstractNumId w:val="6"/>
  </w:num>
  <w:num w:numId="22" w16cid:durableId="1589265816">
    <w:abstractNumId w:val="17"/>
  </w:num>
  <w:num w:numId="23" w16cid:durableId="2080008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2D8B"/>
    <w:rsid w:val="0001430D"/>
    <w:rsid w:val="00036FD6"/>
    <w:rsid w:val="00037E07"/>
    <w:rsid w:val="00052D16"/>
    <w:rsid w:val="0009502C"/>
    <w:rsid w:val="000A42ED"/>
    <w:rsid w:val="000B2AD5"/>
    <w:rsid w:val="000C2883"/>
    <w:rsid w:val="000D2305"/>
    <w:rsid w:val="000D2884"/>
    <w:rsid w:val="000D292C"/>
    <w:rsid w:val="000E3934"/>
    <w:rsid w:val="000F22E1"/>
    <w:rsid w:val="00121CF2"/>
    <w:rsid w:val="001265F0"/>
    <w:rsid w:val="00150DB4"/>
    <w:rsid w:val="001511B3"/>
    <w:rsid w:val="00160FB6"/>
    <w:rsid w:val="00163601"/>
    <w:rsid w:val="00165C01"/>
    <w:rsid w:val="0017219F"/>
    <w:rsid w:val="001726FB"/>
    <w:rsid w:val="00187C96"/>
    <w:rsid w:val="00195C20"/>
    <w:rsid w:val="001A41FE"/>
    <w:rsid w:val="001A4581"/>
    <w:rsid w:val="001A76CC"/>
    <w:rsid w:val="001B0E1C"/>
    <w:rsid w:val="001C4AF7"/>
    <w:rsid w:val="001D2BEF"/>
    <w:rsid w:val="001D6D56"/>
    <w:rsid w:val="001D78FD"/>
    <w:rsid w:val="001E17F6"/>
    <w:rsid w:val="001E59F4"/>
    <w:rsid w:val="001F32BC"/>
    <w:rsid w:val="001F3334"/>
    <w:rsid w:val="00202CC3"/>
    <w:rsid w:val="002078F7"/>
    <w:rsid w:val="00213F22"/>
    <w:rsid w:val="00230115"/>
    <w:rsid w:val="00235979"/>
    <w:rsid w:val="002479C7"/>
    <w:rsid w:val="00253B29"/>
    <w:rsid w:val="00256D98"/>
    <w:rsid w:val="00264647"/>
    <w:rsid w:val="00282D16"/>
    <w:rsid w:val="002A45ED"/>
    <w:rsid w:val="002A62A8"/>
    <w:rsid w:val="002A64E4"/>
    <w:rsid w:val="002B07FB"/>
    <w:rsid w:val="002E1197"/>
    <w:rsid w:val="002F2ADB"/>
    <w:rsid w:val="002F554F"/>
    <w:rsid w:val="002F71F8"/>
    <w:rsid w:val="003033CB"/>
    <w:rsid w:val="00311786"/>
    <w:rsid w:val="00336422"/>
    <w:rsid w:val="003421F1"/>
    <w:rsid w:val="00347031"/>
    <w:rsid w:val="003550D3"/>
    <w:rsid w:val="00372FA5"/>
    <w:rsid w:val="00374469"/>
    <w:rsid w:val="00381000"/>
    <w:rsid w:val="0038698C"/>
    <w:rsid w:val="00396682"/>
    <w:rsid w:val="003B0F87"/>
    <w:rsid w:val="003B161E"/>
    <w:rsid w:val="003E45AA"/>
    <w:rsid w:val="003E6ECF"/>
    <w:rsid w:val="003E7AF6"/>
    <w:rsid w:val="003F1206"/>
    <w:rsid w:val="004048D6"/>
    <w:rsid w:val="00405C36"/>
    <w:rsid w:val="00411FBB"/>
    <w:rsid w:val="00430651"/>
    <w:rsid w:val="004357EF"/>
    <w:rsid w:val="00440D21"/>
    <w:rsid w:val="00441A10"/>
    <w:rsid w:val="00442EF5"/>
    <w:rsid w:val="00447B2A"/>
    <w:rsid w:val="00473C4C"/>
    <w:rsid w:val="00476C22"/>
    <w:rsid w:val="00490806"/>
    <w:rsid w:val="004B0F5E"/>
    <w:rsid w:val="004B2AC5"/>
    <w:rsid w:val="004B58E3"/>
    <w:rsid w:val="004D5949"/>
    <w:rsid w:val="004E7B80"/>
    <w:rsid w:val="004F1E33"/>
    <w:rsid w:val="00502455"/>
    <w:rsid w:val="00515AC9"/>
    <w:rsid w:val="00520B8C"/>
    <w:rsid w:val="00521B0D"/>
    <w:rsid w:val="005506AA"/>
    <w:rsid w:val="00552D8C"/>
    <w:rsid w:val="0057376B"/>
    <w:rsid w:val="00580458"/>
    <w:rsid w:val="005815D6"/>
    <w:rsid w:val="00584043"/>
    <w:rsid w:val="00584442"/>
    <w:rsid w:val="00593228"/>
    <w:rsid w:val="005B05C5"/>
    <w:rsid w:val="005B4BBA"/>
    <w:rsid w:val="005C024B"/>
    <w:rsid w:val="005C2958"/>
    <w:rsid w:val="005C47BB"/>
    <w:rsid w:val="005D0A4C"/>
    <w:rsid w:val="005E3175"/>
    <w:rsid w:val="005F22D6"/>
    <w:rsid w:val="005F27EC"/>
    <w:rsid w:val="00601F4A"/>
    <w:rsid w:val="00610F5E"/>
    <w:rsid w:val="0061201A"/>
    <w:rsid w:val="00614142"/>
    <w:rsid w:val="00617DD9"/>
    <w:rsid w:val="00625FA0"/>
    <w:rsid w:val="00627186"/>
    <w:rsid w:val="0063021D"/>
    <w:rsid w:val="00631F1E"/>
    <w:rsid w:val="00633240"/>
    <w:rsid w:val="00660445"/>
    <w:rsid w:val="0067288A"/>
    <w:rsid w:val="006B59B4"/>
    <w:rsid w:val="006C263B"/>
    <w:rsid w:val="006E53E5"/>
    <w:rsid w:val="006E5CD6"/>
    <w:rsid w:val="006F0368"/>
    <w:rsid w:val="006F1DF5"/>
    <w:rsid w:val="007009AD"/>
    <w:rsid w:val="0070363E"/>
    <w:rsid w:val="007075EA"/>
    <w:rsid w:val="00712327"/>
    <w:rsid w:val="007336D6"/>
    <w:rsid w:val="007362D8"/>
    <w:rsid w:val="0073769A"/>
    <w:rsid w:val="00740C30"/>
    <w:rsid w:val="00745D19"/>
    <w:rsid w:val="0077350C"/>
    <w:rsid w:val="0077529B"/>
    <w:rsid w:val="00782029"/>
    <w:rsid w:val="00786987"/>
    <w:rsid w:val="007A1F6E"/>
    <w:rsid w:val="007A5CB4"/>
    <w:rsid w:val="007B1439"/>
    <w:rsid w:val="007C0A42"/>
    <w:rsid w:val="007F7616"/>
    <w:rsid w:val="008000CD"/>
    <w:rsid w:val="00817686"/>
    <w:rsid w:val="00831082"/>
    <w:rsid w:val="00831136"/>
    <w:rsid w:val="00831E8F"/>
    <w:rsid w:val="00833783"/>
    <w:rsid w:val="008350A5"/>
    <w:rsid w:val="008376F9"/>
    <w:rsid w:val="00840789"/>
    <w:rsid w:val="0084293A"/>
    <w:rsid w:val="00846577"/>
    <w:rsid w:val="00857EC7"/>
    <w:rsid w:val="00860723"/>
    <w:rsid w:val="00863E97"/>
    <w:rsid w:val="00865560"/>
    <w:rsid w:val="00871FE5"/>
    <w:rsid w:val="0087285C"/>
    <w:rsid w:val="0088015A"/>
    <w:rsid w:val="0088106E"/>
    <w:rsid w:val="0088155A"/>
    <w:rsid w:val="008954F7"/>
    <w:rsid w:val="008A7E40"/>
    <w:rsid w:val="008B0498"/>
    <w:rsid w:val="008C6D6D"/>
    <w:rsid w:val="008C7278"/>
    <w:rsid w:val="008E56F1"/>
    <w:rsid w:val="008E71C9"/>
    <w:rsid w:val="00910DD8"/>
    <w:rsid w:val="009151A9"/>
    <w:rsid w:val="00933817"/>
    <w:rsid w:val="0094292E"/>
    <w:rsid w:val="00955BAA"/>
    <w:rsid w:val="009600F8"/>
    <w:rsid w:val="00963711"/>
    <w:rsid w:val="00972D49"/>
    <w:rsid w:val="0097382E"/>
    <w:rsid w:val="00977995"/>
    <w:rsid w:val="00984E11"/>
    <w:rsid w:val="00991E3B"/>
    <w:rsid w:val="009A0EDA"/>
    <w:rsid w:val="009B697E"/>
    <w:rsid w:val="009C2CEC"/>
    <w:rsid w:val="009D4085"/>
    <w:rsid w:val="009F1BE1"/>
    <w:rsid w:val="00A04A76"/>
    <w:rsid w:val="00A10B58"/>
    <w:rsid w:val="00A25D7C"/>
    <w:rsid w:val="00A277FE"/>
    <w:rsid w:val="00A30629"/>
    <w:rsid w:val="00A43200"/>
    <w:rsid w:val="00A476ED"/>
    <w:rsid w:val="00A55248"/>
    <w:rsid w:val="00A6336A"/>
    <w:rsid w:val="00A705E3"/>
    <w:rsid w:val="00A80A5F"/>
    <w:rsid w:val="00A81E93"/>
    <w:rsid w:val="00A96E18"/>
    <w:rsid w:val="00A97D07"/>
    <w:rsid w:val="00AA1ACF"/>
    <w:rsid w:val="00AA336C"/>
    <w:rsid w:val="00AB12EB"/>
    <w:rsid w:val="00AB5FB3"/>
    <w:rsid w:val="00AB71CD"/>
    <w:rsid w:val="00AC3383"/>
    <w:rsid w:val="00AC631D"/>
    <w:rsid w:val="00AC661B"/>
    <w:rsid w:val="00AC71AD"/>
    <w:rsid w:val="00AD15C9"/>
    <w:rsid w:val="00AD7012"/>
    <w:rsid w:val="00AF0326"/>
    <w:rsid w:val="00B00A0C"/>
    <w:rsid w:val="00B068A6"/>
    <w:rsid w:val="00B07D46"/>
    <w:rsid w:val="00B11F73"/>
    <w:rsid w:val="00B171F4"/>
    <w:rsid w:val="00B247B2"/>
    <w:rsid w:val="00B318B1"/>
    <w:rsid w:val="00B34AAB"/>
    <w:rsid w:val="00B37C98"/>
    <w:rsid w:val="00B41355"/>
    <w:rsid w:val="00B463F7"/>
    <w:rsid w:val="00B46DC5"/>
    <w:rsid w:val="00B5778B"/>
    <w:rsid w:val="00B7036C"/>
    <w:rsid w:val="00B73D49"/>
    <w:rsid w:val="00B77171"/>
    <w:rsid w:val="00B77E3E"/>
    <w:rsid w:val="00B82D56"/>
    <w:rsid w:val="00B852E8"/>
    <w:rsid w:val="00B9001C"/>
    <w:rsid w:val="00B911A8"/>
    <w:rsid w:val="00BA54D0"/>
    <w:rsid w:val="00BA5FC1"/>
    <w:rsid w:val="00BA6CDD"/>
    <w:rsid w:val="00BB2A17"/>
    <w:rsid w:val="00BB3368"/>
    <w:rsid w:val="00BB73DA"/>
    <w:rsid w:val="00BB7857"/>
    <w:rsid w:val="00BC49DA"/>
    <w:rsid w:val="00BD55C0"/>
    <w:rsid w:val="00BF46CF"/>
    <w:rsid w:val="00BF53D2"/>
    <w:rsid w:val="00BF69B1"/>
    <w:rsid w:val="00BF7748"/>
    <w:rsid w:val="00C02984"/>
    <w:rsid w:val="00C20D96"/>
    <w:rsid w:val="00C2166B"/>
    <w:rsid w:val="00C21D0B"/>
    <w:rsid w:val="00C22C84"/>
    <w:rsid w:val="00C26443"/>
    <w:rsid w:val="00C322CF"/>
    <w:rsid w:val="00C3333B"/>
    <w:rsid w:val="00C3340B"/>
    <w:rsid w:val="00C3535B"/>
    <w:rsid w:val="00C36CFB"/>
    <w:rsid w:val="00C466AC"/>
    <w:rsid w:val="00C63444"/>
    <w:rsid w:val="00C658C0"/>
    <w:rsid w:val="00C71066"/>
    <w:rsid w:val="00C774FB"/>
    <w:rsid w:val="00C776F8"/>
    <w:rsid w:val="00C82171"/>
    <w:rsid w:val="00C82BA3"/>
    <w:rsid w:val="00C869C7"/>
    <w:rsid w:val="00C918A2"/>
    <w:rsid w:val="00CA3FD1"/>
    <w:rsid w:val="00CB0253"/>
    <w:rsid w:val="00CB07CB"/>
    <w:rsid w:val="00CD4EFB"/>
    <w:rsid w:val="00CE19E2"/>
    <w:rsid w:val="00CE7C4E"/>
    <w:rsid w:val="00D03C20"/>
    <w:rsid w:val="00D13ECB"/>
    <w:rsid w:val="00D1681F"/>
    <w:rsid w:val="00D43EEE"/>
    <w:rsid w:val="00D60B6D"/>
    <w:rsid w:val="00D62C7B"/>
    <w:rsid w:val="00D65614"/>
    <w:rsid w:val="00D72952"/>
    <w:rsid w:val="00D771F5"/>
    <w:rsid w:val="00D81AFC"/>
    <w:rsid w:val="00D87152"/>
    <w:rsid w:val="00DA2499"/>
    <w:rsid w:val="00DA62F0"/>
    <w:rsid w:val="00DB22C4"/>
    <w:rsid w:val="00DB51E6"/>
    <w:rsid w:val="00DB77A9"/>
    <w:rsid w:val="00DF5922"/>
    <w:rsid w:val="00DF5B09"/>
    <w:rsid w:val="00E01E73"/>
    <w:rsid w:val="00E10D9C"/>
    <w:rsid w:val="00E160EF"/>
    <w:rsid w:val="00E179E6"/>
    <w:rsid w:val="00E4302E"/>
    <w:rsid w:val="00E434A9"/>
    <w:rsid w:val="00E467A8"/>
    <w:rsid w:val="00E4794D"/>
    <w:rsid w:val="00E60996"/>
    <w:rsid w:val="00E854CF"/>
    <w:rsid w:val="00E92517"/>
    <w:rsid w:val="00E9605F"/>
    <w:rsid w:val="00E960A5"/>
    <w:rsid w:val="00EC6EF2"/>
    <w:rsid w:val="00ED0099"/>
    <w:rsid w:val="00ED5272"/>
    <w:rsid w:val="00EF0CFF"/>
    <w:rsid w:val="00EF600A"/>
    <w:rsid w:val="00F01B5D"/>
    <w:rsid w:val="00F046E1"/>
    <w:rsid w:val="00F1160E"/>
    <w:rsid w:val="00F15CB9"/>
    <w:rsid w:val="00F1683B"/>
    <w:rsid w:val="00F30FC1"/>
    <w:rsid w:val="00F33205"/>
    <w:rsid w:val="00F3646B"/>
    <w:rsid w:val="00F5318F"/>
    <w:rsid w:val="00F61CCA"/>
    <w:rsid w:val="00F62373"/>
    <w:rsid w:val="00F869E0"/>
    <w:rsid w:val="00F937DF"/>
    <w:rsid w:val="00F96FE6"/>
    <w:rsid w:val="00FA45BB"/>
    <w:rsid w:val="00FB34FF"/>
    <w:rsid w:val="00FD3012"/>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2E1197"/>
    <w:pPr>
      <w:tabs>
        <w:tab w:val="right" w:leader="dot" w:pos="8189"/>
      </w:tabs>
      <w:jc w:val="both"/>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 w:type="paragraph" w:styleId="NormalWeb">
    <w:name w:val="Normal (Web)"/>
    <w:basedOn w:val="Normal"/>
    <w:uiPriority w:val="99"/>
    <w:unhideWhenUsed/>
    <w:rsid w:val="004B58E3"/>
    <w:pPr>
      <w:spacing w:before="100" w:beforeAutospacing="1" w:after="100" w:afterAutospacing="1" w:line="240" w:lineRule="auto"/>
    </w:pPr>
    <w:rPr>
      <w:sz w:val="24"/>
      <w:szCs w:val="24"/>
    </w:rPr>
  </w:style>
  <w:style w:type="character" w:styleId="Strong">
    <w:name w:val="Strong"/>
    <w:basedOn w:val="DefaultParagraphFont"/>
    <w:uiPriority w:val="22"/>
    <w:qFormat/>
    <w:rsid w:val="004B58E3"/>
    <w:rPr>
      <w:b/>
      <w:bCs/>
    </w:rPr>
  </w:style>
  <w:style w:type="paragraph" w:customStyle="1" w:styleId="StyleTOC2Justified">
    <w:name w:val="Style TOC 2 + Justified"/>
    <w:basedOn w:val="TOC2"/>
    <w:rsid w:val="002E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4928">
      <w:bodyDiv w:val="1"/>
      <w:marLeft w:val="0"/>
      <w:marRight w:val="0"/>
      <w:marTop w:val="0"/>
      <w:marBottom w:val="0"/>
      <w:divBdr>
        <w:top w:val="none" w:sz="0" w:space="0" w:color="auto"/>
        <w:left w:val="none" w:sz="0" w:space="0" w:color="auto"/>
        <w:bottom w:val="none" w:sz="0" w:space="0" w:color="auto"/>
        <w:right w:val="none" w:sz="0" w:space="0" w:color="auto"/>
      </w:divBdr>
    </w:div>
    <w:div w:id="48694713">
      <w:bodyDiv w:val="1"/>
      <w:marLeft w:val="0"/>
      <w:marRight w:val="0"/>
      <w:marTop w:val="0"/>
      <w:marBottom w:val="0"/>
      <w:divBdr>
        <w:top w:val="none" w:sz="0" w:space="0" w:color="auto"/>
        <w:left w:val="none" w:sz="0" w:space="0" w:color="auto"/>
        <w:bottom w:val="none" w:sz="0" w:space="0" w:color="auto"/>
        <w:right w:val="none" w:sz="0" w:space="0" w:color="auto"/>
      </w:divBdr>
    </w:div>
    <w:div w:id="377705717">
      <w:bodyDiv w:val="1"/>
      <w:marLeft w:val="0"/>
      <w:marRight w:val="0"/>
      <w:marTop w:val="0"/>
      <w:marBottom w:val="0"/>
      <w:divBdr>
        <w:top w:val="none" w:sz="0" w:space="0" w:color="auto"/>
        <w:left w:val="none" w:sz="0" w:space="0" w:color="auto"/>
        <w:bottom w:val="none" w:sz="0" w:space="0" w:color="auto"/>
        <w:right w:val="none" w:sz="0" w:space="0" w:color="auto"/>
      </w:divBdr>
    </w:div>
    <w:div w:id="651300064">
      <w:bodyDiv w:val="1"/>
      <w:marLeft w:val="0"/>
      <w:marRight w:val="0"/>
      <w:marTop w:val="0"/>
      <w:marBottom w:val="0"/>
      <w:divBdr>
        <w:top w:val="none" w:sz="0" w:space="0" w:color="auto"/>
        <w:left w:val="none" w:sz="0" w:space="0" w:color="auto"/>
        <w:bottom w:val="none" w:sz="0" w:space="0" w:color="auto"/>
        <w:right w:val="none" w:sz="0" w:space="0" w:color="auto"/>
      </w:divBdr>
    </w:div>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724067962">
      <w:bodyDiv w:val="1"/>
      <w:marLeft w:val="0"/>
      <w:marRight w:val="0"/>
      <w:marTop w:val="0"/>
      <w:marBottom w:val="0"/>
      <w:divBdr>
        <w:top w:val="none" w:sz="0" w:space="0" w:color="auto"/>
        <w:left w:val="none" w:sz="0" w:space="0" w:color="auto"/>
        <w:bottom w:val="none" w:sz="0" w:space="0" w:color="auto"/>
        <w:right w:val="none" w:sz="0" w:space="0" w:color="auto"/>
      </w:divBdr>
    </w:div>
    <w:div w:id="745809342">
      <w:bodyDiv w:val="1"/>
      <w:marLeft w:val="0"/>
      <w:marRight w:val="0"/>
      <w:marTop w:val="0"/>
      <w:marBottom w:val="0"/>
      <w:divBdr>
        <w:top w:val="none" w:sz="0" w:space="0" w:color="auto"/>
        <w:left w:val="none" w:sz="0" w:space="0" w:color="auto"/>
        <w:bottom w:val="none" w:sz="0" w:space="0" w:color="auto"/>
        <w:right w:val="none" w:sz="0" w:space="0" w:color="auto"/>
      </w:divBdr>
    </w:div>
    <w:div w:id="834339228">
      <w:bodyDiv w:val="1"/>
      <w:marLeft w:val="0"/>
      <w:marRight w:val="0"/>
      <w:marTop w:val="0"/>
      <w:marBottom w:val="0"/>
      <w:divBdr>
        <w:top w:val="none" w:sz="0" w:space="0" w:color="auto"/>
        <w:left w:val="none" w:sz="0" w:space="0" w:color="auto"/>
        <w:bottom w:val="none" w:sz="0" w:space="0" w:color="auto"/>
        <w:right w:val="none" w:sz="0" w:space="0" w:color="auto"/>
      </w:divBdr>
    </w:div>
    <w:div w:id="913053859">
      <w:bodyDiv w:val="1"/>
      <w:marLeft w:val="0"/>
      <w:marRight w:val="0"/>
      <w:marTop w:val="0"/>
      <w:marBottom w:val="0"/>
      <w:divBdr>
        <w:top w:val="none" w:sz="0" w:space="0" w:color="auto"/>
        <w:left w:val="none" w:sz="0" w:space="0" w:color="auto"/>
        <w:bottom w:val="none" w:sz="0" w:space="0" w:color="auto"/>
        <w:right w:val="none" w:sz="0" w:space="0" w:color="auto"/>
      </w:divBdr>
    </w:div>
    <w:div w:id="971129363">
      <w:bodyDiv w:val="1"/>
      <w:marLeft w:val="0"/>
      <w:marRight w:val="0"/>
      <w:marTop w:val="0"/>
      <w:marBottom w:val="0"/>
      <w:divBdr>
        <w:top w:val="none" w:sz="0" w:space="0" w:color="auto"/>
        <w:left w:val="none" w:sz="0" w:space="0" w:color="auto"/>
        <w:bottom w:val="none" w:sz="0" w:space="0" w:color="auto"/>
        <w:right w:val="none" w:sz="0" w:space="0" w:color="auto"/>
      </w:divBdr>
    </w:div>
    <w:div w:id="1015302463">
      <w:bodyDiv w:val="1"/>
      <w:marLeft w:val="0"/>
      <w:marRight w:val="0"/>
      <w:marTop w:val="0"/>
      <w:marBottom w:val="0"/>
      <w:divBdr>
        <w:top w:val="none" w:sz="0" w:space="0" w:color="auto"/>
        <w:left w:val="none" w:sz="0" w:space="0" w:color="auto"/>
        <w:bottom w:val="none" w:sz="0" w:space="0" w:color="auto"/>
        <w:right w:val="none" w:sz="0" w:space="0" w:color="auto"/>
      </w:divBdr>
    </w:div>
    <w:div w:id="1404714269">
      <w:bodyDiv w:val="1"/>
      <w:marLeft w:val="0"/>
      <w:marRight w:val="0"/>
      <w:marTop w:val="0"/>
      <w:marBottom w:val="0"/>
      <w:divBdr>
        <w:top w:val="none" w:sz="0" w:space="0" w:color="auto"/>
        <w:left w:val="none" w:sz="0" w:space="0" w:color="auto"/>
        <w:bottom w:val="none" w:sz="0" w:space="0" w:color="auto"/>
        <w:right w:val="none" w:sz="0" w:space="0" w:color="auto"/>
      </w:divBdr>
    </w:div>
    <w:div w:id="1423525502">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 w:id="1608997787">
      <w:bodyDiv w:val="1"/>
      <w:marLeft w:val="0"/>
      <w:marRight w:val="0"/>
      <w:marTop w:val="0"/>
      <w:marBottom w:val="0"/>
      <w:divBdr>
        <w:top w:val="none" w:sz="0" w:space="0" w:color="auto"/>
        <w:left w:val="none" w:sz="0" w:space="0" w:color="auto"/>
        <w:bottom w:val="none" w:sz="0" w:space="0" w:color="auto"/>
        <w:right w:val="none" w:sz="0" w:space="0" w:color="auto"/>
      </w:divBdr>
    </w:div>
    <w:div w:id="1784033458">
      <w:bodyDiv w:val="1"/>
      <w:marLeft w:val="0"/>
      <w:marRight w:val="0"/>
      <w:marTop w:val="0"/>
      <w:marBottom w:val="0"/>
      <w:divBdr>
        <w:top w:val="none" w:sz="0" w:space="0" w:color="auto"/>
        <w:left w:val="none" w:sz="0" w:space="0" w:color="auto"/>
        <w:bottom w:val="none" w:sz="0" w:space="0" w:color="auto"/>
        <w:right w:val="none" w:sz="0" w:space="0" w:color="auto"/>
      </w:divBdr>
    </w:div>
    <w:div w:id="1927492314">
      <w:bodyDiv w:val="1"/>
      <w:marLeft w:val="0"/>
      <w:marRight w:val="0"/>
      <w:marTop w:val="0"/>
      <w:marBottom w:val="0"/>
      <w:divBdr>
        <w:top w:val="none" w:sz="0" w:space="0" w:color="auto"/>
        <w:left w:val="none" w:sz="0" w:space="0" w:color="auto"/>
        <w:bottom w:val="none" w:sz="0" w:space="0" w:color="auto"/>
        <w:right w:val="none" w:sz="0" w:space="0" w:color="auto"/>
      </w:divBdr>
    </w:div>
    <w:div w:id="209304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hdphoto" Target="media/hdphoto2.wd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116157"/>
    <w:rsid w:val="00227F7A"/>
    <w:rsid w:val="0025502E"/>
    <w:rsid w:val="00345145"/>
    <w:rsid w:val="0046684B"/>
    <w:rsid w:val="005367A8"/>
    <w:rsid w:val="006720A1"/>
    <w:rsid w:val="006C2987"/>
    <w:rsid w:val="006D7A30"/>
    <w:rsid w:val="00700858"/>
    <w:rsid w:val="00727515"/>
    <w:rsid w:val="00811B7E"/>
    <w:rsid w:val="00867A23"/>
    <w:rsid w:val="009D55C5"/>
    <w:rsid w:val="00E2745B"/>
    <w:rsid w:val="00F80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9248C952BDA934CAFCC581EB1A35C7B" ma:contentTypeVersion="4" ma:contentTypeDescription="Create a new document." ma:contentTypeScope="" ma:versionID="329d00a76f178099e8bb97741e55eea2">
  <xsd:schema xmlns:xsd="http://www.w3.org/2001/XMLSchema" xmlns:xs="http://www.w3.org/2001/XMLSchema" xmlns:p="http://schemas.microsoft.com/office/2006/metadata/properties" xmlns:ns3="d06ee8e8-2a34-409d-880b-87fb55f97d03" targetNamespace="http://schemas.microsoft.com/office/2006/metadata/properties" ma:root="true" ma:fieldsID="325de4c4b2ea0fb28dac6f5752a875e0" ns3:_="">
    <xsd:import namespace="d06ee8e8-2a34-409d-880b-87fb55f97d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ee8e8-2a34-409d-880b-87fb55f97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3.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4.xml><?xml version="1.0" encoding="utf-8"?>
<ds:datastoreItem xmlns:ds="http://schemas.openxmlformats.org/officeDocument/2006/customXml" ds:itemID="{D3C8A2B6-7F56-47F2-85A2-B76645C3E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ee8e8-2a34-409d-880b-87fb55f97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685</TotalTime>
  <Pages>37</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radwan susan</cp:lastModifiedBy>
  <cp:revision>135</cp:revision>
  <cp:lastPrinted>2007-08-15T19:30:00Z</cp:lastPrinted>
  <dcterms:created xsi:type="dcterms:W3CDTF">2022-03-22T16:07:00Z</dcterms:created>
  <dcterms:modified xsi:type="dcterms:W3CDTF">2022-04-18T13:06:00Z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0x010100A9248C952BDA934CAFCC581EB1A35C7B</vt:lpwstr>
  </property>
</Properties>
</file>
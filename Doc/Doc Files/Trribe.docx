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619874BB" w:rsidR="00B318B1" w:rsidRDefault="00CF5064" w:rsidP="00CF5064">
      <w:pPr>
        <w:spacing w:line="240" w:lineRule="auto"/>
        <w:jc w:val="center"/>
        <w:rPr>
          <w:rStyle w:val="Emphasis"/>
          <w:b/>
          <w:bCs/>
          <w:i w:val="0"/>
          <w:iCs w:val="0"/>
          <w:sz w:val="28"/>
          <w:szCs w:val="28"/>
        </w:rPr>
      </w:pPr>
      <w:r w:rsidRPr="00CF5064">
        <w:rPr>
          <w:rStyle w:val="Emphasis"/>
          <w:b/>
          <w:bCs/>
          <w:i w:val="0"/>
          <w:iCs w:val="0"/>
          <w:sz w:val="28"/>
          <w:szCs w:val="28"/>
        </w:rPr>
        <w:t xml:space="preserve">Supervisor: </w:t>
      </w:r>
      <w:r>
        <w:rPr>
          <w:rStyle w:val="Emphasis"/>
          <w:b/>
          <w:bCs/>
          <w:i w:val="0"/>
          <w:iCs w:val="0"/>
          <w:sz w:val="28"/>
          <w:szCs w:val="28"/>
        </w:rPr>
        <w:t>Prof. Dr. Malek Al-Ksasbeh</w:t>
      </w: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4D7D34"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1D7C2FA7" w14:textId="77777777" w:rsidR="00614142" w:rsidRPr="008178E1" w:rsidRDefault="00614142" w:rsidP="00614142">
      <w:pPr>
        <w:rPr>
          <w:lang w:val="en-GB"/>
        </w:rPr>
        <w:sectPr w:rsidR="00614142" w:rsidRPr="008178E1"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1" w:name="_Toc305406541"/>
      <w:bookmarkStart w:id="2" w:name="_Toc105161254"/>
      <w:r>
        <w:lastRenderedPageBreak/>
        <w:t>Permission to Use</w:t>
      </w:r>
      <w:bookmarkEnd w:id="1"/>
      <w:bookmarkEnd w:id="2"/>
    </w:p>
    <w:p w14:paraId="78F58655" w14:textId="475D59E8" w:rsidR="00614142" w:rsidRPr="000A4D99" w:rsidRDefault="00614142" w:rsidP="00C82171">
      <w:pPr>
        <w:pStyle w:val="Pre-ChapterBodyText"/>
      </w:pPr>
      <w:r w:rsidRPr="000A4D99">
        <w:t xml:space="preserve">In presenting this </w:t>
      </w:r>
      <w:r w:rsidR="00B247B2">
        <w:t>project</w:t>
      </w:r>
      <w:r w:rsidRPr="000A4D99">
        <w:t xml:space="preserve"> in </w:t>
      </w:r>
      <w:r w:rsidR="0002797C">
        <w:t>fulfilment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3" w:name="_Toc305406543"/>
      <w:bookmarkStart w:id="4" w:name="_Toc105161255"/>
      <w:r>
        <w:lastRenderedPageBreak/>
        <w:t>A</w:t>
      </w:r>
      <w:r w:rsidRPr="005125E9">
        <w:t>bstract</w:t>
      </w:r>
      <w:bookmarkEnd w:id="3"/>
      <w:bookmarkEnd w:id="4"/>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5" w:name="_Toc105161256"/>
      <w:r>
        <w:t>Acknowledgment</w:t>
      </w:r>
      <w:bookmarkEnd w:id="5"/>
    </w:p>
    <w:p w14:paraId="28E34484" w14:textId="77777777" w:rsidR="004D1AFB" w:rsidRDefault="004D1AFB" w:rsidP="00FA50C8">
      <w:pPr>
        <w:jc w:val="both"/>
        <w:rPr>
          <w:sz w:val="24"/>
          <w:szCs w:val="24"/>
        </w:rPr>
      </w:pPr>
      <w:r>
        <w:rPr>
          <w:sz w:val="24"/>
          <w:szCs w:val="24"/>
        </w:rPr>
        <w:t>Many people have contributed to the success of this work. We'd like to express our gratitude to everyone who contributed to this effort.</w:t>
      </w:r>
    </w:p>
    <w:p w14:paraId="6AA79FE9" w14:textId="77777777" w:rsidR="004D1AFB" w:rsidRDefault="004D1AFB" w:rsidP="00FA50C8">
      <w:pPr>
        <w:jc w:val="both"/>
        <w:rPr>
          <w:sz w:val="24"/>
          <w:szCs w:val="24"/>
        </w:rPr>
      </w:pPr>
    </w:p>
    <w:p w14:paraId="55D31F82" w14:textId="7BF9D509" w:rsidR="004D1AFB" w:rsidRDefault="004D1AFB" w:rsidP="004D1AFB">
      <w:pPr>
        <w:jc w:val="both"/>
        <w:rPr>
          <w:sz w:val="24"/>
          <w:szCs w:val="24"/>
        </w:rPr>
      </w:pPr>
      <w:r>
        <w:rPr>
          <w:sz w:val="24"/>
          <w:szCs w:val="24"/>
        </w:rPr>
        <w:t>First and foremost, we thank God for allowing us to successfully accomplish this project. Then we appreciate Prof. Dr. Malek Alksasbeh, our supervisor, for his recommendations and direction in completing this study.</w:t>
      </w:r>
    </w:p>
    <w:p w14:paraId="3A6EB108" w14:textId="77777777" w:rsidR="004D1AFB" w:rsidRDefault="004D1AFB" w:rsidP="004D1AFB">
      <w:pPr>
        <w:jc w:val="both"/>
        <w:rPr>
          <w:sz w:val="24"/>
          <w:szCs w:val="24"/>
        </w:rPr>
      </w:pPr>
    </w:p>
    <w:p w14:paraId="41E1BB45" w14:textId="23B0DA3F" w:rsidR="00BF46CF" w:rsidRPr="00FA50C8" w:rsidRDefault="004D1AFB" w:rsidP="00FA50C8">
      <w:pPr>
        <w:jc w:val="both"/>
        <w:rPr>
          <w:sz w:val="24"/>
          <w:szCs w:val="24"/>
        </w:rPr>
      </w:pPr>
      <w:r>
        <w:rPr>
          <w:sz w:val="24"/>
          <w:szCs w:val="24"/>
        </w:rPr>
        <w:t>Finally, we'd want to express our gratitude to the parents and friends who assisted us with excellent advice and recommendations at various phases of the project.</w:t>
      </w:r>
    </w:p>
    <w:p w14:paraId="0BDA0ADB" w14:textId="77777777" w:rsidR="00D03C20" w:rsidRPr="00A1554C" w:rsidRDefault="00D03C20">
      <w:pPr>
        <w:spacing w:line="240" w:lineRule="auto"/>
        <w:rPr>
          <w:rFonts w:eastAsiaTheme="minorHAnsi" w:cstheme="minorBidi"/>
          <w:b/>
          <w:sz w:val="24"/>
          <w:szCs w:val="22"/>
        </w:rPr>
      </w:pPr>
      <w:r>
        <w:br w:type="page"/>
      </w:r>
    </w:p>
    <w:p w14:paraId="46DF1D4B" w14:textId="77777777" w:rsidR="00BF46CF" w:rsidRDefault="00BF46CF" w:rsidP="0088106E">
      <w:pPr>
        <w:pStyle w:val="Pre-ChapterHeadings"/>
      </w:pPr>
      <w:bookmarkStart w:id="6" w:name="_Toc105161257"/>
      <w:r>
        <w:lastRenderedPageBreak/>
        <w:t xml:space="preserve">Table of </w:t>
      </w:r>
      <w:r w:rsidRPr="0088106E">
        <w:t>Contents</w:t>
      </w:r>
      <w:bookmarkEnd w:id="6"/>
    </w:p>
    <w:p w14:paraId="4C280429" w14:textId="43004C9A" w:rsidR="00905AB8"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905AB8">
        <w:rPr>
          <w:noProof/>
        </w:rPr>
        <w:t>Permission to Use</w:t>
      </w:r>
      <w:r w:rsidR="00905AB8">
        <w:rPr>
          <w:noProof/>
        </w:rPr>
        <w:tab/>
      </w:r>
      <w:r w:rsidR="00905AB8">
        <w:rPr>
          <w:noProof/>
        </w:rPr>
        <w:fldChar w:fldCharType="begin"/>
      </w:r>
      <w:r w:rsidR="00905AB8">
        <w:rPr>
          <w:noProof/>
        </w:rPr>
        <w:instrText xml:space="preserve"> PAGEREF _Toc105161254 \h </w:instrText>
      </w:r>
      <w:r w:rsidR="00905AB8">
        <w:rPr>
          <w:noProof/>
        </w:rPr>
      </w:r>
      <w:r w:rsidR="00905AB8">
        <w:rPr>
          <w:noProof/>
        </w:rPr>
        <w:fldChar w:fldCharType="separate"/>
      </w:r>
      <w:r w:rsidR="00905AB8">
        <w:rPr>
          <w:noProof/>
        </w:rPr>
        <w:t>i</w:t>
      </w:r>
      <w:r w:rsidR="00905AB8">
        <w:rPr>
          <w:noProof/>
        </w:rPr>
        <w:fldChar w:fldCharType="end"/>
      </w:r>
    </w:p>
    <w:p w14:paraId="3634774E" w14:textId="229FE465" w:rsidR="00905AB8" w:rsidRDefault="00905AB8">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_Toc105161255 \h </w:instrText>
      </w:r>
      <w:r>
        <w:rPr>
          <w:noProof/>
        </w:rPr>
      </w:r>
      <w:r>
        <w:rPr>
          <w:noProof/>
        </w:rPr>
        <w:fldChar w:fldCharType="separate"/>
      </w:r>
      <w:r>
        <w:rPr>
          <w:noProof/>
        </w:rPr>
        <w:t>ii</w:t>
      </w:r>
      <w:r>
        <w:rPr>
          <w:noProof/>
        </w:rPr>
        <w:fldChar w:fldCharType="end"/>
      </w:r>
    </w:p>
    <w:p w14:paraId="15D1C015" w14:textId="0E92E426" w:rsidR="00905AB8" w:rsidRDefault="00905AB8">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_Toc105161256 \h </w:instrText>
      </w:r>
      <w:r>
        <w:rPr>
          <w:noProof/>
        </w:rPr>
      </w:r>
      <w:r>
        <w:rPr>
          <w:noProof/>
        </w:rPr>
        <w:fldChar w:fldCharType="separate"/>
      </w:r>
      <w:r>
        <w:rPr>
          <w:noProof/>
        </w:rPr>
        <w:t>iii</w:t>
      </w:r>
      <w:r>
        <w:rPr>
          <w:noProof/>
        </w:rPr>
        <w:fldChar w:fldCharType="end"/>
      </w:r>
    </w:p>
    <w:p w14:paraId="2AC2A9D1" w14:textId="66B5092F" w:rsidR="00905AB8" w:rsidRDefault="00905AB8">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_Toc105161257 \h </w:instrText>
      </w:r>
      <w:r>
        <w:rPr>
          <w:noProof/>
        </w:rPr>
      </w:r>
      <w:r>
        <w:rPr>
          <w:noProof/>
        </w:rPr>
        <w:fldChar w:fldCharType="separate"/>
      </w:r>
      <w:r>
        <w:rPr>
          <w:noProof/>
        </w:rPr>
        <w:t>iv</w:t>
      </w:r>
      <w:r>
        <w:rPr>
          <w:noProof/>
        </w:rPr>
        <w:fldChar w:fldCharType="end"/>
      </w:r>
    </w:p>
    <w:p w14:paraId="08F975A5" w14:textId="3F88A876" w:rsidR="00905AB8" w:rsidRDefault="00905AB8">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_Toc105161258 \h </w:instrText>
      </w:r>
      <w:r>
        <w:rPr>
          <w:noProof/>
        </w:rPr>
      </w:r>
      <w:r>
        <w:rPr>
          <w:noProof/>
        </w:rPr>
        <w:fldChar w:fldCharType="separate"/>
      </w:r>
      <w:r>
        <w:rPr>
          <w:noProof/>
        </w:rPr>
        <w:t>1</w:t>
      </w:r>
      <w:r>
        <w:rPr>
          <w:noProof/>
        </w:rPr>
        <w:fldChar w:fldCharType="end"/>
      </w:r>
    </w:p>
    <w:p w14:paraId="6522EFB0" w14:textId="22B2E364" w:rsidR="00905AB8" w:rsidRDefault="00905AB8">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_Toc105161259 \h </w:instrText>
      </w:r>
      <w:r>
        <w:rPr>
          <w:noProof/>
        </w:rPr>
      </w:r>
      <w:r>
        <w:rPr>
          <w:noProof/>
        </w:rPr>
        <w:fldChar w:fldCharType="separate"/>
      </w:r>
      <w:r>
        <w:rPr>
          <w:noProof/>
        </w:rPr>
        <w:t>2</w:t>
      </w:r>
      <w:r>
        <w:rPr>
          <w:noProof/>
        </w:rPr>
        <w:fldChar w:fldCharType="end"/>
      </w:r>
    </w:p>
    <w:p w14:paraId="08522E59" w14:textId="7071617D" w:rsidR="00905AB8" w:rsidRDefault="00905AB8">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_Toc105161260 \h </w:instrText>
      </w:r>
      <w:r>
        <w:rPr>
          <w:noProof/>
        </w:rPr>
      </w:r>
      <w:r>
        <w:rPr>
          <w:noProof/>
        </w:rPr>
        <w:fldChar w:fldCharType="separate"/>
      </w:r>
      <w:r>
        <w:rPr>
          <w:noProof/>
        </w:rPr>
        <w:t>3</w:t>
      </w:r>
      <w:r>
        <w:rPr>
          <w:noProof/>
        </w:rPr>
        <w:fldChar w:fldCharType="end"/>
      </w:r>
    </w:p>
    <w:p w14:paraId="53C8C607" w14:textId="2632AE44"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1</w:t>
      </w:r>
      <w:r>
        <w:rPr>
          <w:noProof/>
        </w:rPr>
        <w:t xml:space="preserve"> Introduction</w:t>
      </w:r>
      <w:r>
        <w:rPr>
          <w:noProof/>
        </w:rPr>
        <w:tab/>
      </w:r>
      <w:r>
        <w:rPr>
          <w:noProof/>
        </w:rPr>
        <w:fldChar w:fldCharType="begin"/>
      </w:r>
      <w:r>
        <w:rPr>
          <w:noProof/>
        </w:rPr>
        <w:instrText xml:space="preserve"> PAGEREF _Toc105161261 \h </w:instrText>
      </w:r>
      <w:r>
        <w:rPr>
          <w:noProof/>
        </w:rPr>
      </w:r>
      <w:r>
        <w:rPr>
          <w:noProof/>
        </w:rPr>
        <w:fldChar w:fldCharType="separate"/>
      </w:r>
      <w:r>
        <w:rPr>
          <w:noProof/>
        </w:rPr>
        <w:t>4</w:t>
      </w:r>
      <w:r>
        <w:rPr>
          <w:noProof/>
        </w:rPr>
        <w:fldChar w:fldCharType="end"/>
      </w:r>
    </w:p>
    <w:p w14:paraId="5861CF23" w14:textId="1B90B637" w:rsidR="00905AB8" w:rsidRDefault="00905AB8">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_Toc105161262 \h </w:instrText>
      </w:r>
      <w:r>
        <w:rPr>
          <w:noProof/>
        </w:rPr>
      </w:r>
      <w:r>
        <w:rPr>
          <w:noProof/>
        </w:rPr>
        <w:fldChar w:fldCharType="separate"/>
      </w:r>
      <w:r>
        <w:rPr>
          <w:noProof/>
        </w:rPr>
        <w:t>5</w:t>
      </w:r>
      <w:r>
        <w:rPr>
          <w:noProof/>
        </w:rPr>
        <w:fldChar w:fldCharType="end"/>
      </w:r>
    </w:p>
    <w:p w14:paraId="3B544E54" w14:textId="7CB2AC01" w:rsidR="00905AB8" w:rsidRDefault="00905AB8">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_Toc105161263 \h </w:instrText>
      </w:r>
      <w:r>
        <w:rPr>
          <w:noProof/>
        </w:rPr>
      </w:r>
      <w:r>
        <w:rPr>
          <w:noProof/>
        </w:rPr>
        <w:fldChar w:fldCharType="separate"/>
      </w:r>
      <w:r>
        <w:rPr>
          <w:noProof/>
        </w:rPr>
        <w:t>6</w:t>
      </w:r>
      <w:r>
        <w:rPr>
          <w:noProof/>
        </w:rPr>
        <w:fldChar w:fldCharType="end"/>
      </w:r>
    </w:p>
    <w:p w14:paraId="2C4DB379" w14:textId="7EB75BD3" w:rsidR="00905AB8" w:rsidRDefault="00905AB8">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_Toc105161264 \h </w:instrText>
      </w:r>
      <w:r>
        <w:rPr>
          <w:noProof/>
        </w:rPr>
      </w:r>
      <w:r>
        <w:rPr>
          <w:noProof/>
        </w:rPr>
        <w:fldChar w:fldCharType="separate"/>
      </w:r>
      <w:r>
        <w:rPr>
          <w:noProof/>
        </w:rPr>
        <w:t>7</w:t>
      </w:r>
      <w:r>
        <w:rPr>
          <w:noProof/>
        </w:rPr>
        <w:fldChar w:fldCharType="end"/>
      </w:r>
    </w:p>
    <w:p w14:paraId="3BEB0352" w14:textId="3AAABEDE" w:rsidR="00905AB8" w:rsidRDefault="00905AB8">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_Toc105161265 \h </w:instrText>
      </w:r>
      <w:r>
        <w:rPr>
          <w:noProof/>
        </w:rPr>
      </w:r>
      <w:r>
        <w:rPr>
          <w:noProof/>
        </w:rPr>
        <w:fldChar w:fldCharType="separate"/>
      </w:r>
      <w:r>
        <w:rPr>
          <w:noProof/>
        </w:rPr>
        <w:t>8</w:t>
      </w:r>
      <w:r>
        <w:rPr>
          <w:noProof/>
        </w:rPr>
        <w:fldChar w:fldCharType="end"/>
      </w:r>
    </w:p>
    <w:p w14:paraId="41EB3CE0" w14:textId="4F05627A" w:rsidR="00905AB8" w:rsidRDefault="00905AB8">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_Toc105161266 \h </w:instrText>
      </w:r>
      <w:r>
        <w:rPr>
          <w:noProof/>
        </w:rPr>
      </w:r>
      <w:r>
        <w:rPr>
          <w:noProof/>
        </w:rPr>
        <w:fldChar w:fldCharType="separate"/>
      </w:r>
      <w:r>
        <w:rPr>
          <w:noProof/>
        </w:rPr>
        <w:t>9</w:t>
      </w:r>
      <w:r>
        <w:rPr>
          <w:noProof/>
        </w:rPr>
        <w:fldChar w:fldCharType="end"/>
      </w:r>
    </w:p>
    <w:p w14:paraId="788B4047" w14:textId="15C9495F" w:rsidR="00905AB8" w:rsidRDefault="00905AB8">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_Toc105161267 \h </w:instrText>
      </w:r>
      <w:r>
        <w:rPr>
          <w:noProof/>
        </w:rPr>
      </w:r>
      <w:r>
        <w:rPr>
          <w:noProof/>
        </w:rPr>
        <w:fldChar w:fldCharType="separate"/>
      </w:r>
      <w:r>
        <w:rPr>
          <w:noProof/>
        </w:rPr>
        <w:t>11</w:t>
      </w:r>
      <w:r>
        <w:rPr>
          <w:noProof/>
        </w:rPr>
        <w:fldChar w:fldCharType="end"/>
      </w:r>
    </w:p>
    <w:p w14:paraId="112DDB02" w14:textId="5497F3F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2</w:t>
      </w:r>
      <w:r>
        <w:rPr>
          <w:noProof/>
        </w:rPr>
        <w:t xml:space="preserve"> LITERATURE REVIEW</w:t>
      </w:r>
      <w:r>
        <w:rPr>
          <w:noProof/>
        </w:rPr>
        <w:tab/>
      </w:r>
      <w:r>
        <w:rPr>
          <w:noProof/>
        </w:rPr>
        <w:fldChar w:fldCharType="begin"/>
      </w:r>
      <w:r>
        <w:rPr>
          <w:noProof/>
        </w:rPr>
        <w:instrText xml:space="preserve"> PAGEREF _Toc105161268 \h </w:instrText>
      </w:r>
      <w:r>
        <w:rPr>
          <w:noProof/>
        </w:rPr>
      </w:r>
      <w:r>
        <w:rPr>
          <w:noProof/>
        </w:rPr>
        <w:fldChar w:fldCharType="separate"/>
      </w:r>
      <w:r>
        <w:rPr>
          <w:noProof/>
        </w:rPr>
        <w:t>12</w:t>
      </w:r>
      <w:r>
        <w:rPr>
          <w:noProof/>
        </w:rPr>
        <w:fldChar w:fldCharType="end"/>
      </w:r>
    </w:p>
    <w:p w14:paraId="27378EE8" w14:textId="5C9131A3" w:rsidR="00905AB8" w:rsidRDefault="00905AB8">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_Toc105161269 \h </w:instrText>
      </w:r>
      <w:r>
        <w:rPr>
          <w:noProof/>
        </w:rPr>
      </w:r>
      <w:r>
        <w:rPr>
          <w:noProof/>
        </w:rPr>
        <w:fldChar w:fldCharType="separate"/>
      </w:r>
      <w:r>
        <w:rPr>
          <w:noProof/>
        </w:rPr>
        <w:t>12</w:t>
      </w:r>
      <w:r>
        <w:rPr>
          <w:noProof/>
        </w:rPr>
        <w:fldChar w:fldCharType="end"/>
      </w:r>
    </w:p>
    <w:p w14:paraId="19721015" w14:textId="34479188" w:rsidR="00905AB8" w:rsidRDefault="00905AB8">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_Toc105161270 \h </w:instrText>
      </w:r>
      <w:r>
        <w:rPr>
          <w:noProof/>
        </w:rPr>
      </w:r>
      <w:r>
        <w:rPr>
          <w:noProof/>
        </w:rPr>
        <w:fldChar w:fldCharType="separate"/>
      </w:r>
      <w:r>
        <w:rPr>
          <w:noProof/>
        </w:rPr>
        <w:t>12</w:t>
      </w:r>
      <w:r>
        <w:rPr>
          <w:noProof/>
        </w:rPr>
        <w:fldChar w:fldCharType="end"/>
      </w:r>
    </w:p>
    <w:p w14:paraId="47DFB924" w14:textId="3821D474" w:rsidR="00905AB8" w:rsidRDefault="00905AB8">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_Toc105161271 \h </w:instrText>
      </w:r>
      <w:r>
        <w:rPr>
          <w:noProof/>
        </w:rPr>
      </w:r>
      <w:r>
        <w:rPr>
          <w:noProof/>
        </w:rPr>
        <w:fldChar w:fldCharType="separate"/>
      </w:r>
      <w:r>
        <w:rPr>
          <w:noProof/>
        </w:rPr>
        <w:t>13</w:t>
      </w:r>
      <w:r>
        <w:rPr>
          <w:noProof/>
        </w:rPr>
        <w:fldChar w:fldCharType="end"/>
      </w:r>
    </w:p>
    <w:p w14:paraId="6CCE66CD" w14:textId="0776D46D" w:rsidR="00905AB8" w:rsidRDefault="00905AB8">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_Toc105161272 \h </w:instrText>
      </w:r>
      <w:r>
        <w:rPr>
          <w:noProof/>
        </w:rPr>
      </w:r>
      <w:r>
        <w:rPr>
          <w:noProof/>
        </w:rPr>
        <w:fldChar w:fldCharType="separate"/>
      </w:r>
      <w:r>
        <w:rPr>
          <w:noProof/>
        </w:rPr>
        <w:t>13</w:t>
      </w:r>
      <w:r>
        <w:rPr>
          <w:noProof/>
        </w:rPr>
        <w:fldChar w:fldCharType="end"/>
      </w:r>
    </w:p>
    <w:p w14:paraId="454AC6AD" w14:textId="7046A12A" w:rsidR="00905AB8" w:rsidRDefault="00905AB8">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_Toc105161273 \h </w:instrText>
      </w:r>
      <w:r>
        <w:rPr>
          <w:noProof/>
        </w:rPr>
      </w:r>
      <w:r>
        <w:rPr>
          <w:noProof/>
        </w:rPr>
        <w:fldChar w:fldCharType="separate"/>
      </w:r>
      <w:r>
        <w:rPr>
          <w:noProof/>
        </w:rPr>
        <w:t>14</w:t>
      </w:r>
      <w:r>
        <w:rPr>
          <w:noProof/>
        </w:rPr>
        <w:fldChar w:fldCharType="end"/>
      </w:r>
    </w:p>
    <w:p w14:paraId="60B4AC98" w14:textId="5F2590C6" w:rsidR="00905AB8" w:rsidRDefault="00905AB8">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_Toc105161274 \h </w:instrText>
      </w:r>
      <w:r>
        <w:rPr>
          <w:noProof/>
        </w:rPr>
      </w:r>
      <w:r>
        <w:rPr>
          <w:noProof/>
        </w:rPr>
        <w:fldChar w:fldCharType="separate"/>
      </w:r>
      <w:r>
        <w:rPr>
          <w:noProof/>
        </w:rPr>
        <w:t>14</w:t>
      </w:r>
      <w:r>
        <w:rPr>
          <w:noProof/>
        </w:rPr>
        <w:fldChar w:fldCharType="end"/>
      </w:r>
    </w:p>
    <w:p w14:paraId="0E4E2394" w14:textId="51255ED5" w:rsidR="00905AB8" w:rsidRDefault="00905AB8">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_Toc105161275 \h </w:instrText>
      </w:r>
      <w:r>
        <w:rPr>
          <w:noProof/>
        </w:rPr>
      </w:r>
      <w:r>
        <w:rPr>
          <w:noProof/>
        </w:rPr>
        <w:fldChar w:fldCharType="separate"/>
      </w:r>
      <w:r>
        <w:rPr>
          <w:noProof/>
        </w:rPr>
        <w:t>15</w:t>
      </w:r>
      <w:r>
        <w:rPr>
          <w:noProof/>
        </w:rPr>
        <w:fldChar w:fldCharType="end"/>
      </w:r>
    </w:p>
    <w:p w14:paraId="66B7AEDE" w14:textId="05AD2538" w:rsidR="00905AB8" w:rsidRDefault="00905AB8">
      <w:pPr>
        <w:pStyle w:val="TOC2"/>
        <w:rPr>
          <w:rFonts w:asciiTheme="minorHAnsi" w:eastAsiaTheme="minorEastAsia" w:hAnsiTheme="minorHAnsi" w:cstheme="minorBidi"/>
          <w:noProof/>
          <w:sz w:val="22"/>
          <w:szCs w:val="22"/>
        </w:rPr>
      </w:pPr>
      <w:r>
        <w:rPr>
          <w:noProof/>
        </w:rPr>
        <w:t>2.5 Comparison Table</w:t>
      </w:r>
      <w:r>
        <w:rPr>
          <w:noProof/>
        </w:rPr>
        <w:tab/>
      </w:r>
      <w:r>
        <w:rPr>
          <w:noProof/>
        </w:rPr>
        <w:fldChar w:fldCharType="begin"/>
      </w:r>
      <w:r>
        <w:rPr>
          <w:noProof/>
        </w:rPr>
        <w:instrText xml:space="preserve"> PAGEREF _Toc105161276 \h </w:instrText>
      </w:r>
      <w:r>
        <w:rPr>
          <w:noProof/>
        </w:rPr>
      </w:r>
      <w:r>
        <w:rPr>
          <w:noProof/>
        </w:rPr>
        <w:fldChar w:fldCharType="separate"/>
      </w:r>
      <w:r>
        <w:rPr>
          <w:noProof/>
        </w:rPr>
        <w:t>16</w:t>
      </w:r>
      <w:r>
        <w:rPr>
          <w:noProof/>
        </w:rPr>
        <w:fldChar w:fldCharType="end"/>
      </w:r>
    </w:p>
    <w:p w14:paraId="2FBC6D24" w14:textId="078B6583" w:rsidR="00905AB8" w:rsidRDefault="00905AB8">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_Toc105161277 \h </w:instrText>
      </w:r>
      <w:r>
        <w:rPr>
          <w:noProof/>
        </w:rPr>
      </w:r>
      <w:r>
        <w:rPr>
          <w:noProof/>
        </w:rPr>
        <w:fldChar w:fldCharType="separate"/>
      </w:r>
      <w:r>
        <w:rPr>
          <w:noProof/>
        </w:rPr>
        <w:t>17</w:t>
      </w:r>
      <w:r>
        <w:rPr>
          <w:noProof/>
        </w:rPr>
        <w:fldChar w:fldCharType="end"/>
      </w:r>
    </w:p>
    <w:p w14:paraId="6AB3C688" w14:textId="4CF812CE"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3</w:t>
      </w:r>
      <w:r>
        <w:rPr>
          <w:noProof/>
        </w:rPr>
        <w:t xml:space="preserve"> Methodology</w:t>
      </w:r>
      <w:r>
        <w:rPr>
          <w:noProof/>
        </w:rPr>
        <w:tab/>
      </w:r>
      <w:r>
        <w:rPr>
          <w:noProof/>
        </w:rPr>
        <w:fldChar w:fldCharType="begin"/>
      </w:r>
      <w:r>
        <w:rPr>
          <w:noProof/>
        </w:rPr>
        <w:instrText xml:space="preserve"> PAGEREF _Toc105161278 \h </w:instrText>
      </w:r>
      <w:r>
        <w:rPr>
          <w:noProof/>
        </w:rPr>
      </w:r>
      <w:r>
        <w:rPr>
          <w:noProof/>
        </w:rPr>
        <w:fldChar w:fldCharType="separate"/>
      </w:r>
      <w:r>
        <w:rPr>
          <w:noProof/>
        </w:rPr>
        <w:t>18</w:t>
      </w:r>
      <w:r>
        <w:rPr>
          <w:noProof/>
        </w:rPr>
        <w:fldChar w:fldCharType="end"/>
      </w:r>
    </w:p>
    <w:p w14:paraId="0DD4420D" w14:textId="13CB5088" w:rsidR="00905AB8" w:rsidRDefault="00905AB8">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_Toc105161279 \h </w:instrText>
      </w:r>
      <w:r>
        <w:rPr>
          <w:noProof/>
        </w:rPr>
      </w:r>
      <w:r>
        <w:rPr>
          <w:noProof/>
        </w:rPr>
        <w:fldChar w:fldCharType="separate"/>
      </w:r>
      <w:r>
        <w:rPr>
          <w:noProof/>
        </w:rPr>
        <w:t>18</w:t>
      </w:r>
      <w:r>
        <w:rPr>
          <w:noProof/>
        </w:rPr>
        <w:fldChar w:fldCharType="end"/>
      </w:r>
    </w:p>
    <w:p w14:paraId="22F69CC1" w14:textId="62DA8D38" w:rsidR="00905AB8" w:rsidRDefault="00905AB8">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_Toc105161280 \h </w:instrText>
      </w:r>
      <w:r>
        <w:rPr>
          <w:noProof/>
        </w:rPr>
      </w:r>
      <w:r>
        <w:rPr>
          <w:noProof/>
        </w:rPr>
        <w:fldChar w:fldCharType="separate"/>
      </w:r>
      <w:r>
        <w:rPr>
          <w:noProof/>
        </w:rPr>
        <w:t>19</w:t>
      </w:r>
      <w:r>
        <w:rPr>
          <w:noProof/>
        </w:rPr>
        <w:fldChar w:fldCharType="end"/>
      </w:r>
    </w:p>
    <w:p w14:paraId="69E85C25" w14:textId="2AA63B59" w:rsidR="00905AB8" w:rsidRDefault="00905AB8">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_Toc105161281 \h </w:instrText>
      </w:r>
      <w:r>
        <w:rPr>
          <w:noProof/>
        </w:rPr>
      </w:r>
      <w:r>
        <w:rPr>
          <w:noProof/>
        </w:rPr>
        <w:fldChar w:fldCharType="separate"/>
      </w:r>
      <w:r>
        <w:rPr>
          <w:noProof/>
        </w:rPr>
        <w:t>19</w:t>
      </w:r>
      <w:r>
        <w:rPr>
          <w:noProof/>
        </w:rPr>
        <w:fldChar w:fldCharType="end"/>
      </w:r>
    </w:p>
    <w:p w14:paraId="1223F4F3" w14:textId="224A0A9E" w:rsidR="00905AB8" w:rsidRDefault="00905AB8">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_Toc105161282 \h </w:instrText>
      </w:r>
      <w:r>
        <w:rPr>
          <w:noProof/>
        </w:rPr>
      </w:r>
      <w:r>
        <w:rPr>
          <w:noProof/>
        </w:rPr>
        <w:fldChar w:fldCharType="separate"/>
      </w:r>
      <w:r>
        <w:rPr>
          <w:noProof/>
        </w:rPr>
        <w:t>20</w:t>
      </w:r>
      <w:r>
        <w:rPr>
          <w:noProof/>
        </w:rPr>
        <w:fldChar w:fldCharType="end"/>
      </w:r>
    </w:p>
    <w:p w14:paraId="0878CB46" w14:textId="11F792BC" w:rsidR="00905AB8" w:rsidRDefault="00905AB8">
      <w:pPr>
        <w:pStyle w:val="TOC3"/>
        <w:rPr>
          <w:rFonts w:asciiTheme="minorHAnsi" w:eastAsiaTheme="minorEastAsia" w:hAnsiTheme="minorHAnsi" w:cstheme="minorBidi"/>
          <w:noProof/>
          <w:sz w:val="22"/>
          <w:szCs w:val="22"/>
        </w:rPr>
      </w:pPr>
      <w:r>
        <w:rPr>
          <w:noProof/>
          <w:lang w:bidi="ar-JO"/>
        </w:rPr>
        <w:lastRenderedPageBreak/>
        <w:t>3.1.4 Verification and testing</w:t>
      </w:r>
      <w:r>
        <w:rPr>
          <w:noProof/>
        </w:rPr>
        <w:tab/>
      </w:r>
      <w:r>
        <w:rPr>
          <w:noProof/>
        </w:rPr>
        <w:fldChar w:fldCharType="begin"/>
      </w:r>
      <w:r>
        <w:rPr>
          <w:noProof/>
        </w:rPr>
        <w:instrText xml:space="preserve"> PAGEREF _Toc105161283 \h </w:instrText>
      </w:r>
      <w:r>
        <w:rPr>
          <w:noProof/>
        </w:rPr>
      </w:r>
      <w:r>
        <w:rPr>
          <w:noProof/>
        </w:rPr>
        <w:fldChar w:fldCharType="separate"/>
      </w:r>
      <w:r>
        <w:rPr>
          <w:noProof/>
        </w:rPr>
        <w:t>20</w:t>
      </w:r>
      <w:r>
        <w:rPr>
          <w:noProof/>
        </w:rPr>
        <w:fldChar w:fldCharType="end"/>
      </w:r>
    </w:p>
    <w:p w14:paraId="1D1AEA5D" w14:textId="11433008" w:rsidR="00905AB8" w:rsidRDefault="00905AB8">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_Toc105161284 \h </w:instrText>
      </w:r>
      <w:r>
        <w:rPr>
          <w:noProof/>
        </w:rPr>
      </w:r>
      <w:r>
        <w:rPr>
          <w:noProof/>
        </w:rPr>
        <w:fldChar w:fldCharType="separate"/>
      </w:r>
      <w:r>
        <w:rPr>
          <w:noProof/>
        </w:rPr>
        <w:t>20</w:t>
      </w:r>
      <w:r>
        <w:rPr>
          <w:noProof/>
        </w:rPr>
        <w:fldChar w:fldCharType="end"/>
      </w:r>
    </w:p>
    <w:p w14:paraId="2C9DB286" w14:textId="3ED66036" w:rsidR="00905AB8" w:rsidRDefault="00905AB8">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_Toc105161285 \h </w:instrText>
      </w:r>
      <w:r>
        <w:rPr>
          <w:noProof/>
        </w:rPr>
      </w:r>
      <w:r>
        <w:rPr>
          <w:noProof/>
        </w:rPr>
        <w:fldChar w:fldCharType="separate"/>
      </w:r>
      <w:r>
        <w:rPr>
          <w:noProof/>
        </w:rPr>
        <w:t>20</w:t>
      </w:r>
      <w:r>
        <w:rPr>
          <w:noProof/>
        </w:rPr>
        <w:fldChar w:fldCharType="end"/>
      </w:r>
    </w:p>
    <w:p w14:paraId="38D6961F" w14:textId="7F51596C" w:rsidR="00905AB8" w:rsidRDefault="00905AB8">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_Toc105161286 \h </w:instrText>
      </w:r>
      <w:r>
        <w:rPr>
          <w:noProof/>
        </w:rPr>
      </w:r>
      <w:r>
        <w:rPr>
          <w:noProof/>
        </w:rPr>
        <w:fldChar w:fldCharType="separate"/>
      </w:r>
      <w:r>
        <w:rPr>
          <w:noProof/>
        </w:rPr>
        <w:t>21</w:t>
      </w:r>
      <w:r>
        <w:rPr>
          <w:noProof/>
        </w:rPr>
        <w:fldChar w:fldCharType="end"/>
      </w:r>
    </w:p>
    <w:p w14:paraId="1B49FC21" w14:textId="3951ED4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4</w:t>
      </w:r>
      <w:r>
        <w:rPr>
          <w:noProof/>
        </w:rPr>
        <w:t xml:space="preserve"> ANALYSIS AND DESIGN</w:t>
      </w:r>
      <w:r>
        <w:rPr>
          <w:noProof/>
        </w:rPr>
        <w:tab/>
      </w:r>
      <w:r>
        <w:rPr>
          <w:noProof/>
        </w:rPr>
        <w:fldChar w:fldCharType="begin"/>
      </w:r>
      <w:r>
        <w:rPr>
          <w:noProof/>
        </w:rPr>
        <w:instrText xml:space="preserve"> PAGEREF _Toc105161287 \h </w:instrText>
      </w:r>
      <w:r>
        <w:rPr>
          <w:noProof/>
        </w:rPr>
      </w:r>
      <w:r>
        <w:rPr>
          <w:noProof/>
        </w:rPr>
        <w:fldChar w:fldCharType="separate"/>
      </w:r>
      <w:r>
        <w:rPr>
          <w:noProof/>
        </w:rPr>
        <w:t>22</w:t>
      </w:r>
      <w:r>
        <w:rPr>
          <w:noProof/>
        </w:rPr>
        <w:fldChar w:fldCharType="end"/>
      </w:r>
    </w:p>
    <w:p w14:paraId="005A41CD" w14:textId="7DF24CC8" w:rsidR="00905AB8" w:rsidRDefault="00905AB8">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_Toc105161288 \h </w:instrText>
      </w:r>
      <w:r>
        <w:rPr>
          <w:noProof/>
        </w:rPr>
      </w:r>
      <w:r>
        <w:rPr>
          <w:noProof/>
        </w:rPr>
        <w:fldChar w:fldCharType="separate"/>
      </w:r>
      <w:r>
        <w:rPr>
          <w:noProof/>
        </w:rPr>
        <w:t>22</w:t>
      </w:r>
      <w:r>
        <w:rPr>
          <w:noProof/>
        </w:rPr>
        <w:fldChar w:fldCharType="end"/>
      </w:r>
    </w:p>
    <w:p w14:paraId="219B17B6" w14:textId="248AE818" w:rsidR="00905AB8" w:rsidRDefault="00905AB8">
      <w:pPr>
        <w:pStyle w:val="TOC3"/>
        <w:rPr>
          <w:rFonts w:asciiTheme="minorHAnsi" w:eastAsiaTheme="minorEastAsia" w:hAnsiTheme="minorHAnsi" w:cstheme="minorBidi"/>
          <w:noProof/>
          <w:sz w:val="22"/>
          <w:szCs w:val="22"/>
        </w:rPr>
      </w:pPr>
      <w:r w:rsidRPr="0034110B">
        <w:rPr>
          <w:bCs/>
          <w:noProof/>
        </w:rPr>
        <w:t>4.1.1</w:t>
      </w:r>
      <w:r>
        <w:rPr>
          <w:noProof/>
        </w:rPr>
        <w:t xml:space="preserve"> Triibe from the </w:t>
      </w:r>
      <w:r w:rsidRPr="0034110B">
        <w:rPr>
          <w:bCs/>
          <w:noProof/>
        </w:rPr>
        <w:t>technical point of view</w:t>
      </w:r>
      <w:r>
        <w:rPr>
          <w:noProof/>
        </w:rPr>
        <w:tab/>
      </w:r>
      <w:r>
        <w:rPr>
          <w:noProof/>
        </w:rPr>
        <w:fldChar w:fldCharType="begin"/>
      </w:r>
      <w:r>
        <w:rPr>
          <w:noProof/>
        </w:rPr>
        <w:instrText xml:space="preserve"> PAGEREF _Toc105161289 \h </w:instrText>
      </w:r>
      <w:r>
        <w:rPr>
          <w:noProof/>
        </w:rPr>
      </w:r>
      <w:r>
        <w:rPr>
          <w:noProof/>
        </w:rPr>
        <w:fldChar w:fldCharType="separate"/>
      </w:r>
      <w:r>
        <w:rPr>
          <w:noProof/>
        </w:rPr>
        <w:t>22</w:t>
      </w:r>
      <w:r>
        <w:rPr>
          <w:noProof/>
        </w:rPr>
        <w:fldChar w:fldCharType="end"/>
      </w:r>
    </w:p>
    <w:p w14:paraId="55E96A79" w14:textId="119EFE3F" w:rsidR="00905AB8" w:rsidRDefault="00905AB8">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_Toc105161290 \h </w:instrText>
      </w:r>
      <w:r>
        <w:rPr>
          <w:noProof/>
        </w:rPr>
      </w:r>
      <w:r>
        <w:rPr>
          <w:noProof/>
        </w:rPr>
        <w:fldChar w:fldCharType="separate"/>
      </w:r>
      <w:r>
        <w:rPr>
          <w:noProof/>
        </w:rPr>
        <w:t>22</w:t>
      </w:r>
      <w:r>
        <w:rPr>
          <w:noProof/>
        </w:rPr>
        <w:fldChar w:fldCharType="end"/>
      </w:r>
    </w:p>
    <w:p w14:paraId="76A68583" w14:textId="346A5851" w:rsidR="00905AB8" w:rsidRDefault="00905AB8">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_Toc105161291 \h </w:instrText>
      </w:r>
      <w:r>
        <w:rPr>
          <w:noProof/>
        </w:rPr>
      </w:r>
      <w:r>
        <w:rPr>
          <w:noProof/>
        </w:rPr>
        <w:fldChar w:fldCharType="separate"/>
      </w:r>
      <w:r>
        <w:rPr>
          <w:noProof/>
        </w:rPr>
        <w:t>23</w:t>
      </w:r>
      <w:r>
        <w:rPr>
          <w:noProof/>
        </w:rPr>
        <w:fldChar w:fldCharType="end"/>
      </w:r>
    </w:p>
    <w:p w14:paraId="6D5CDF75" w14:textId="377B5378" w:rsidR="00905AB8" w:rsidRDefault="00905AB8">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_Toc105161292 \h </w:instrText>
      </w:r>
      <w:r>
        <w:rPr>
          <w:noProof/>
        </w:rPr>
      </w:r>
      <w:r>
        <w:rPr>
          <w:noProof/>
        </w:rPr>
        <w:fldChar w:fldCharType="separate"/>
      </w:r>
      <w:r>
        <w:rPr>
          <w:noProof/>
        </w:rPr>
        <w:t>23</w:t>
      </w:r>
      <w:r>
        <w:rPr>
          <w:noProof/>
        </w:rPr>
        <w:fldChar w:fldCharType="end"/>
      </w:r>
    </w:p>
    <w:p w14:paraId="1EF588DC" w14:textId="30947FD7" w:rsidR="00905AB8" w:rsidRDefault="00905AB8">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_Toc105161293 \h </w:instrText>
      </w:r>
      <w:r>
        <w:rPr>
          <w:noProof/>
        </w:rPr>
      </w:r>
      <w:r>
        <w:rPr>
          <w:noProof/>
        </w:rPr>
        <w:fldChar w:fldCharType="separate"/>
      </w:r>
      <w:r>
        <w:rPr>
          <w:noProof/>
        </w:rPr>
        <w:t>25</w:t>
      </w:r>
      <w:r>
        <w:rPr>
          <w:noProof/>
        </w:rPr>
        <w:fldChar w:fldCharType="end"/>
      </w:r>
    </w:p>
    <w:p w14:paraId="4C90356A" w14:textId="29FEABE2" w:rsidR="00905AB8" w:rsidRDefault="00905AB8">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_Toc105161294 \h </w:instrText>
      </w:r>
      <w:r>
        <w:rPr>
          <w:noProof/>
        </w:rPr>
      </w:r>
      <w:r>
        <w:rPr>
          <w:noProof/>
        </w:rPr>
        <w:fldChar w:fldCharType="separate"/>
      </w:r>
      <w:r>
        <w:rPr>
          <w:noProof/>
        </w:rPr>
        <w:t>26</w:t>
      </w:r>
      <w:r>
        <w:rPr>
          <w:noProof/>
        </w:rPr>
        <w:fldChar w:fldCharType="end"/>
      </w:r>
    </w:p>
    <w:p w14:paraId="535E0703" w14:textId="16A3AF22" w:rsidR="00905AB8" w:rsidRDefault="00905AB8">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_Toc105161295 \h </w:instrText>
      </w:r>
      <w:r>
        <w:rPr>
          <w:noProof/>
        </w:rPr>
      </w:r>
      <w:r>
        <w:rPr>
          <w:noProof/>
        </w:rPr>
        <w:fldChar w:fldCharType="separate"/>
      </w:r>
      <w:r>
        <w:rPr>
          <w:noProof/>
        </w:rPr>
        <w:t>26</w:t>
      </w:r>
      <w:r>
        <w:rPr>
          <w:noProof/>
        </w:rPr>
        <w:fldChar w:fldCharType="end"/>
      </w:r>
    </w:p>
    <w:p w14:paraId="593FE052" w14:textId="6EC50C52" w:rsidR="00905AB8" w:rsidRDefault="00905AB8">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_Toc105161296 \h </w:instrText>
      </w:r>
      <w:r>
        <w:rPr>
          <w:noProof/>
        </w:rPr>
      </w:r>
      <w:r>
        <w:rPr>
          <w:noProof/>
        </w:rPr>
        <w:fldChar w:fldCharType="separate"/>
      </w:r>
      <w:r>
        <w:rPr>
          <w:noProof/>
        </w:rPr>
        <w:t>27</w:t>
      </w:r>
      <w:r>
        <w:rPr>
          <w:noProof/>
        </w:rPr>
        <w:fldChar w:fldCharType="end"/>
      </w:r>
    </w:p>
    <w:p w14:paraId="028D88A7" w14:textId="6238B542" w:rsidR="00905AB8" w:rsidRDefault="00905AB8">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_Toc105161297 \h </w:instrText>
      </w:r>
      <w:r>
        <w:rPr>
          <w:noProof/>
        </w:rPr>
      </w:r>
      <w:r>
        <w:rPr>
          <w:noProof/>
        </w:rPr>
        <w:fldChar w:fldCharType="separate"/>
      </w:r>
      <w:r>
        <w:rPr>
          <w:noProof/>
        </w:rPr>
        <w:t>28</w:t>
      </w:r>
      <w:r>
        <w:rPr>
          <w:noProof/>
        </w:rPr>
        <w:fldChar w:fldCharType="end"/>
      </w:r>
    </w:p>
    <w:p w14:paraId="0AC02080" w14:textId="6C85D4B0" w:rsidR="00905AB8" w:rsidRDefault="00905AB8">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_Toc105161298 \h </w:instrText>
      </w:r>
      <w:r>
        <w:rPr>
          <w:noProof/>
        </w:rPr>
      </w:r>
      <w:r>
        <w:rPr>
          <w:noProof/>
        </w:rPr>
        <w:fldChar w:fldCharType="separate"/>
      </w:r>
      <w:r>
        <w:rPr>
          <w:noProof/>
        </w:rPr>
        <w:t>28</w:t>
      </w:r>
      <w:r>
        <w:rPr>
          <w:noProof/>
        </w:rPr>
        <w:fldChar w:fldCharType="end"/>
      </w:r>
    </w:p>
    <w:p w14:paraId="07AB79F7" w14:textId="69786F6D" w:rsidR="00905AB8" w:rsidRDefault="00905AB8">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_Toc105161299 \h </w:instrText>
      </w:r>
      <w:r>
        <w:rPr>
          <w:noProof/>
        </w:rPr>
      </w:r>
      <w:r>
        <w:rPr>
          <w:noProof/>
        </w:rPr>
        <w:fldChar w:fldCharType="separate"/>
      </w:r>
      <w:r>
        <w:rPr>
          <w:noProof/>
        </w:rPr>
        <w:t>28</w:t>
      </w:r>
      <w:r>
        <w:rPr>
          <w:noProof/>
        </w:rPr>
        <w:fldChar w:fldCharType="end"/>
      </w:r>
    </w:p>
    <w:p w14:paraId="5872AA53" w14:textId="61034E51" w:rsidR="00905AB8" w:rsidRDefault="00905AB8">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_Toc105161300 \h </w:instrText>
      </w:r>
      <w:r>
        <w:rPr>
          <w:noProof/>
        </w:rPr>
      </w:r>
      <w:r>
        <w:rPr>
          <w:noProof/>
        </w:rPr>
        <w:fldChar w:fldCharType="separate"/>
      </w:r>
      <w:r>
        <w:rPr>
          <w:noProof/>
        </w:rPr>
        <w:t>28</w:t>
      </w:r>
      <w:r>
        <w:rPr>
          <w:noProof/>
        </w:rPr>
        <w:fldChar w:fldCharType="end"/>
      </w:r>
    </w:p>
    <w:p w14:paraId="41FD062D" w14:textId="3FC481BC" w:rsidR="00905AB8" w:rsidRDefault="00905AB8">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_Toc105161301 \h </w:instrText>
      </w:r>
      <w:r>
        <w:rPr>
          <w:noProof/>
        </w:rPr>
      </w:r>
      <w:r>
        <w:rPr>
          <w:noProof/>
        </w:rPr>
        <w:fldChar w:fldCharType="separate"/>
      </w:r>
      <w:r>
        <w:rPr>
          <w:noProof/>
        </w:rPr>
        <w:t>33</w:t>
      </w:r>
      <w:r>
        <w:rPr>
          <w:noProof/>
        </w:rPr>
        <w:fldChar w:fldCharType="end"/>
      </w:r>
    </w:p>
    <w:p w14:paraId="22E2BEFF" w14:textId="5DE83381" w:rsidR="00905AB8" w:rsidRDefault="00905AB8">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_Toc105161302 \h </w:instrText>
      </w:r>
      <w:r>
        <w:rPr>
          <w:noProof/>
        </w:rPr>
      </w:r>
      <w:r>
        <w:rPr>
          <w:noProof/>
        </w:rPr>
        <w:fldChar w:fldCharType="separate"/>
      </w:r>
      <w:r>
        <w:rPr>
          <w:noProof/>
        </w:rPr>
        <w:t>34</w:t>
      </w:r>
      <w:r>
        <w:rPr>
          <w:noProof/>
        </w:rPr>
        <w:fldChar w:fldCharType="end"/>
      </w:r>
    </w:p>
    <w:p w14:paraId="6FC5FD86" w14:textId="2812B4B8" w:rsidR="00905AB8" w:rsidRDefault="00905AB8">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_Toc105161303 \h </w:instrText>
      </w:r>
      <w:r>
        <w:rPr>
          <w:noProof/>
        </w:rPr>
      </w:r>
      <w:r>
        <w:rPr>
          <w:noProof/>
        </w:rPr>
        <w:fldChar w:fldCharType="separate"/>
      </w:r>
      <w:r>
        <w:rPr>
          <w:noProof/>
        </w:rPr>
        <w:t>35</w:t>
      </w:r>
      <w:r>
        <w:rPr>
          <w:noProof/>
        </w:rPr>
        <w:fldChar w:fldCharType="end"/>
      </w:r>
    </w:p>
    <w:p w14:paraId="199BE30F" w14:textId="5DCAC59A" w:rsidR="00905AB8" w:rsidRDefault="00905AB8">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_Toc105161304 \h </w:instrText>
      </w:r>
      <w:r>
        <w:rPr>
          <w:noProof/>
        </w:rPr>
      </w:r>
      <w:r>
        <w:rPr>
          <w:noProof/>
        </w:rPr>
        <w:fldChar w:fldCharType="separate"/>
      </w:r>
      <w:r>
        <w:rPr>
          <w:noProof/>
        </w:rPr>
        <w:t>36</w:t>
      </w:r>
      <w:r>
        <w:rPr>
          <w:noProof/>
        </w:rPr>
        <w:fldChar w:fldCharType="end"/>
      </w:r>
    </w:p>
    <w:p w14:paraId="0C628727" w14:textId="1F0F265F" w:rsidR="00905AB8" w:rsidRDefault="00905AB8">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_Toc105161305 \h </w:instrText>
      </w:r>
      <w:r>
        <w:rPr>
          <w:noProof/>
        </w:rPr>
      </w:r>
      <w:r>
        <w:rPr>
          <w:noProof/>
        </w:rPr>
        <w:fldChar w:fldCharType="separate"/>
      </w:r>
      <w:r>
        <w:rPr>
          <w:noProof/>
        </w:rPr>
        <w:t>39</w:t>
      </w:r>
      <w:r>
        <w:rPr>
          <w:noProof/>
        </w:rPr>
        <w:fldChar w:fldCharType="end"/>
      </w:r>
    </w:p>
    <w:p w14:paraId="3AE78855" w14:textId="6F9EE7D7" w:rsidR="00905AB8" w:rsidRDefault="00905AB8">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_Toc105161306 \h </w:instrText>
      </w:r>
      <w:r>
        <w:rPr>
          <w:noProof/>
        </w:rPr>
      </w:r>
      <w:r>
        <w:rPr>
          <w:noProof/>
        </w:rPr>
        <w:fldChar w:fldCharType="separate"/>
      </w:r>
      <w:r>
        <w:rPr>
          <w:noProof/>
        </w:rPr>
        <w:t>40</w:t>
      </w:r>
      <w:r>
        <w:rPr>
          <w:noProof/>
        </w:rPr>
        <w:fldChar w:fldCharType="end"/>
      </w:r>
    </w:p>
    <w:p w14:paraId="5F660250" w14:textId="48E32369" w:rsidR="00905AB8" w:rsidRDefault="00905AB8">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_Toc105161307 \h </w:instrText>
      </w:r>
      <w:r>
        <w:rPr>
          <w:noProof/>
        </w:rPr>
      </w:r>
      <w:r>
        <w:rPr>
          <w:noProof/>
        </w:rPr>
        <w:fldChar w:fldCharType="separate"/>
      </w:r>
      <w:r>
        <w:rPr>
          <w:noProof/>
        </w:rPr>
        <w:t>42</w:t>
      </w:r>
      <w:r>
        <w:rPr>
          <w:noProof/>
        </w:rPr>
        <w:fldChar w:fldCharType="end"/>
      </w:r>
    </w:p>
    <w:p w14:paraId="6773A44E" w14:textId="3DB5060D"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5</w:t>
      </w:r>
      <w:r>
        <w:rPr>
          <w:noProof/>
        </w:rPr>
        <w:t xml:space="preserve"> findingS</w:t>
      </w:r>
      <w:r>
        <w:rPr>
          <w:noProof/>
        </w:rPr>
        <w:tab/>
      </w:r>
      <w:r>
        <w:rPr>
          <w:noProof/>
        </w:rPr>
        <w:fldChar w:fldCharType="begin"/>
      </w:r>
      <w:r>
        <w:rPr>
          <w:noProof/>
        </w:rPr>
        <w:instrText xml:space="preserve"> PAGEREF _Toc105161308 \h </w:instrText>
      </w:r>
      <w:r>
        <w:rPr>
          <w:noProof/>
        </w:rPr>
      </w:r>
      <w:r>
        <w:rPr>
          <w:noProof/>
        </w:rPr>
        <w:fldChar w:fldCharType="separate"/>
      </w:r>
      <w:r>
        <w:rPr>
          <w:noProof/>
        </w:rPr>
        <w:t>43</w:t>
      </w:r>
      <w:r>
        <w:rPr>
          <w:noProof/>
        </w:rPr>
        <w:fldChar w:fldCharType="end"/>
      </w:r>
    </w:p>
    <w:p w14:paraId="5A733E18" w14:textId="0A349B74" w:rsidR="00905AB8" w:rsidRDefault="00905AB8">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_Toc105161309 \h </w:instrText>
      </w:r>
      <w:r>
        <w:rPr>
          <w:noProof/>
        </w:rPr>
      </w:r>
      <w:r>
        <w:rPr>
          <w:noProof/>
        </w:rPr>
        <w:fldChar w:fldCharType="separate"/>
      </w:r>
      <w:r>
        <w:rPr>
          <w:noProof/>
        </w:rPr>
        <w:t>43</w:t>
      </w:r>
      <w:r>
        <w:rPr>
          <w:noProof/>
        </w:rPr>
        <w:fldChar w:fldCharType="end"/>
      </w:r>
    </w:p>
    <w:p w14:paraId="1221FEEE" w14:textId="00F5EF76" w:rsidR="00905AB8" w:rsidRDefault="00905AB8">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_Toc105161310 \h </w:instrText>
      </w:r>
      <w:r>
        <w:rPr>
          <w:noProof/>
        </w:rPr>
      </w:r>
      <w:r>
        <w:rPr>
          <w:noProof/>
        </w:rPr>
        <w:fldChar w:fldCharType="separate"/>
      </w:r>
      <w:r>
        <w:rPr>
          <w:noProof/>
        </w:rPr>
        <w:t>43</w:t>
      </w:r>
      <w:r>
        <w:rPr>
          <w:noProof/>
        </w:rPr>
        <w:fldChar w:fldCharType="end"/>
      </w:r>
    </w:p>
    <w:p w14:paraId="3D3DACA1" w14:textId="1464CC31" w:rsidR="00905AB8" w:rsidRDefault="00905AB8">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_Toc105161311 \h </w:instrText>
      </w:r>
      <w:r>
        <w:rPr>
          <w:noProof/>
        </w:rPr>
      </w:r>
      <w:r>
        <w:rPr>
          <w:noProof/>
        </w:rPr>
        <w:fldChar w:fldCharType="separate"/>
      </w:r>
      <w:r>
        <w:rPr>
          <w:noProof/>
        </w:rPr>
        <w:t>43</w:t>
      </w:r>
      <w:r>
        <w:rPr>
          <w:noProof/>
        </w:rPr>
        <w:fldChar w:fldCharType="end"/>
      </w:r>
    </w:p>
    <w:p w14:paraId="021470DD" w14:textId="37BFE711" w:rsidR="00905AB8" w:rsidRDefault="00905AB8">
      <w:pPr>
        <w:pStyle w:val="TOC4"/>
        <w:rPr>
          <w:rFonts w:asciiTheme="minorHAnsi" w:eastAsiaTheme="minorEastAsia" w:hAnsiTheme="minorHAnsi" w:cstheme="minorBidi"/>
          <w:noProof/>
          <w:sz w:val="22"/>
          <w:szCs w:val="22"/>
        </w:rPr>
      </w:pPr>
      <w:r w:rsidRPr="0034110B">
        <w:rPr>
          <w:noProof/>
          <w:color w:val="000000"/>
        </w:rPr>
        <w:t>5.2.1.1</w:t>
      </w:r>
      <w:r w:rsidRPr="0034110B">
        <w:rPr>
          <w:noProof/>
          <w:color w:val="000000"/>
          <w:shd w:val="clear" w:color="auto" w:fill="FFFFFF"/>
        </w:rPr>
        <w:t xml:space="preserve"> HTML</w:t>
      </w:r>
      <w:r>
        <w:rPr>
          <w:noProof/>
        </w:rPr>
        <w:tab/>
      </w:r>
      <w:r>
        <w:rPr>
          <w:noProof/>
        </w:rPr>
        <w:fldChar w:fldCharType="begin"/>
      </w:r>
      <w:r>
        <w:rPr>
          <w:noProof/>
        </w:rPr>
        <w:instrText xml:space="preserve"> PAGEREF _Toc105161312 \h </w:instrText>
      </w:r>
      <w:r>
        <w:rPr>
          <w:noProof/>
        </w:rPr>
      </w:r>
      <w:r>
        <w:rPr>
          <w:noProof/>
        </w:rPr>
        <w:fldChar w:fldCharType="separate"/>
      </w:r>
      <w:r>
        <w:rPr>
          <w:noProof/>
        </w:rPr>
        <w:t>43</w:t>
      </w:r>
      <w:r>
        <w:rPr>
          <w:noProof/>
        </w:rPr>
        <w:fldChar w:fldCharType="end"/>
      </w:r>
    </w:p>
    <w:p w14:paraId="653A6FA0" w14:textId="5F999995" w:rsidR="00905AB8" w:rsidRDefault="00905AB8">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_Toc105161313 \h </w:instrText>
      </w:r>
      <w:r>
        <w:rPr>
          <w:noProof/>
        </w:rPr>
      </w:r>
      <w:r>
        <w:rPr>
          <w:noProof/>
        </w:rPr>
        <w:fldChar w:fldCharType="separate"/>
      </w:r>
      <w:r>
        <w:rPr>
          <w:noProof/>
        </w:rPr>
        <w:t>44</w:t>
      </w:r>
      <w:r>
        <w:rPr>
          <w:noProof/>
        </w:rPr>
        <w:fldChar w:fldCharType="end"/>
      </w:r>
    </w:p>
    <w:p w14:paraId="0DD946D0" w14:textId="3F0EDBBD" w:rsidR="00905AB8" w:rsidRDefault="00905AB8">
      <w:pPr>
        <w:pStyle w:val="TOC4"/>
        <w:rPr>
          <w:rFonts w:asciiTheme="minorHAnsi" w:eastAsiaTheme="minorEastAsia" w:hAnsiTheme="minorHAnsi" w:cstheme="minorBidi"/>
          <w:noProof/>
          <w:sz w:val="22"/>
          <w:szCs w:val="22"/>
        </w:rPr>
      </w:pPr>
      <w:r>
        <w:rPr>
          <w:noProof/>
        </w:rPr>
        <w:lastRenderedPageBreak/>
        <w:t>5.2.1.3 JavaScript</w:t>
      </w:r>
      <w:r>
        <w:rPr>
          <w:noProof/>
        </w:rPr>
        <w:tab/>
      </w:r>
      <w:r>
        <w:rPr>
          <w:noProof/>
        </w:rPr>
        <w:fldChar w:fldCharType="begin"/>
      </w:r>
      <w:r>
        <w:rPr>
          <w:noProof/>
        </w:rPr>
        <w:instrText xml:space="preserve"> PAGEREF _Toc105161314 \h </w:instrText>
      </w:r>
      <w:r>
        <w:rPr>
          <w:noProof/>
        </w:rPr>
      </w:r>
      <w:r>
        <w:rPr>
          <w:noProof/>
        </w:rPr>
        <w:fldChar w:fldCharType="separate"/>
      </w:r>
      <w:r>
        <w:rPr>
          <w:noProof/>
        </w:rPr>
        <w:t>44</w:t>
      </w:r>
      <w:r>
        <w:rPr>
          <w:noProof/>
        </w:rPr>
        <w:fldChar w:fldCharType="end"/>
      </w:r>
    </w:p>
    <w:p w14:paraId="637E6371" w14:textId="0DC13D5A" w:rsidR="00905AB8" w:rsidRDefault="00905AB8">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_Toc105161315 \h </w:instrText>
      </w:r>
      <w:r>
        <w:rPr>
          <w:noProof/>
        </w:rPr>
      </w:r>
      <w:r>
        <w:rPr>
          <w:noProof/>
        </w:rPr>
        <w:fldChar w:fldCharType="separate"/>
      </w:r>
      <w:r>
        <w:rPr>
          <w:noProof/>
        </w:rPr>
        <w:t>44</w:t>
      </w:r>
      <w:r>
        <w:rPr>
          <w:noProof/>
        </w:rPr>
        <w:fldChar w:fldCharType="end"/>
      </w:r>
    </w:p>
    <w:p w14:paraId="02B9C3A4" w14:textId="23536E1E" w:rsidR="00905AB8" w:rsidRDefault="00905AB8">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_Toc105161316 \h </w:instrText>
      </w:r>
      <w:r>
        <w:rPr>
          <w:noProof/>
        </w:rPr>
      </w:r>
      <w:r>
        <w:rPr>
          <w:noProof/>
        </w:rPr>
        <w:fldChar w:fldCharType="separate"/>
      </w:r>
      <w:r>
        <w:rPr>
          <w:noProof/>
        </w:rPr>
        <w:t>44</w:t>
      </w:r>
      <w:r>
        <w:rPr>
          <w:noProof/>
        </w:rPr>
        <w:fldChar w:fldCharType="end"/>
      </w:r>
    </w:p>
    <w:p w14:paraId="2B931909" w14:textId="55CF23A7" w:rsidR="00905AB8" w:rsidRDefault="00905AB8">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_Toc105161317 \h </w:instrText>
      </w:r>
      <w:r>
        <w:rPr>
          <w:noProof/>
        </w:rPr>
      </w:r>
      <w:r>
        <w:rPr>
          <w:noProof/>
        </w:rPr>
        <w:fldChar w:fldCharType="separate"/>
      </w:r>
      <w:r>
        <w:rPr>
          <w:noProof/>
        </w:rPr>
        <w:t>44</w:t>
      </w:r>
      <w:r>
        <w:rPr>
          <w:noProof/>
        </w:rPr>
        <w:fldChar w:fldCharType="end"/>
      </w:r>
    </w:p>
    <w:p w14:paraId="4534396D" w14:textId="620E17DA" w:rsidR="00905AB8" w:rsidRDefault="00905AB8">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_Toc105161318 \h </w:instrText>
      </w:r>
      <w:r>
        <w:rPr>
          <w:noProof/>
        </w:rPr>
      </w:r>
      <w:r>
        <w:rPr>
          <w:noProof/>
        </w:rPr>
        <w:fldChar w:fldCharType="separate"/>
      </w:r>
      <w:r>
        <w:rPr>
          <w:noProof/>
        </w:rPr>
        <w:t>45</w:t>
      </w:r>
      <w:r>
        <w:rPr>
          <w:noProof/>
        </w:rPr>
        <w:fldChar w:fldCharType="end"/>
      </w:r>
    </w:p>
    <w:p w14:paraId="7F8BDC31" w14:textId="3699D3A6" w:rsidR="00905AB8" w:rsidRDefault="00905AB8">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_Toc105161319 \h </w:instrText>
      </w:r>
      <w:r>
        <w:rPr>
          <w:noProof/>
        </w:rPr>
      </w:r>
      <w:r>
        <w:rPr>
          <w:noProof/>
        </w:rPr>
        <w:fldChar w:fldCharType="separate"/>
      </w:r>
      <w:r>
        <w:rPr>
          <w:noProof/>
        </w:rPr>
        <w:t>45</w:t>
      </w:r>
      <w:r>
        <w:rPr>
          <w:noProof/>
        </w:rPr>
        <w:fldChar w:fldCharType="end"/>
      </w:r>
    </w:p>
    <w:p w14:paraId="338B3C96" w14:textId="6663E1AD" w:rsidR="00905AB8" w:rsidRDefault="00905AB8">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_Toc105161320 \h </w:instrText>
      </w:r>
      <w:r>
        <w:rPr>
          <w:noProof/>
        </w:rPr>
      </w:r>
      <w:r>
        <w:rPr>
          <w:noProof/>
        </w:rPr>
        <w:fldChar w:fldCharType="separate"/>
      </w:r>
      <w:r>
        <w:rPr>
          <w:noProof/>
        </w:rPr>
        <w:t>45</w:t>
      </w:r>
      <w:r>
        <w:rPr>
          <w:noProof/>
        </w:rPr>
        <w:fldChar w:fldCharType="end"/>
      </w:r>
    </w:p>
    <w:p w14:paraId="7FA018D6" w14:textId="12F899DB" w:rsidR="00905AB8" w:rsidRDefault="00905AB8">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_Toc105161321 \h </w:instrText>
      </w:r>
      <w:r>
        <w:rPr>
          <w:noProof/>
        </w:rPr>
      </w:r>
      <w:r>
        <w:rPr>
          <w:noProof/>
        </w:rPr>
        <w:fldChar w:fldCharType="separate"/>
      </w:r>
      <w:r>
        <w:rPr>
          <w:noProof/>
        </w:rPr>
        <w:t>46</w:t>
      </w:r>
      <w:r>
        <w:rPr>
          <w:noProof/>
        </w:rPr>
        <w:fldChar w:fldCharType="end"/>
      </w:r>
    </w:p>
    <w:p w14:paraId="3BE5BB7C" w14:textId="386B8CCE" w:rsidR="00905AB8" w:rsidRDefault="00905AB8">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_Toc105161322 \h </w:instrText>
      </w:r>
      <w:r>
        <w:rPr>
          <w:noProof/>
        </w:rPr>
      </w:r>
      <w:r>
        <w:rPr>
          <w:noProof/>
        </w:rPr>
        <w:fldChar w:fldCharType="separate"/>
      </w:r>
      <w:r>
        <w:rPr>
          <w:noProof/>
        </w:rPr>
        <w:t>46</w:t>
      </w:r>
      <w:r>
        <w:rPr>
          <w:noProof/>
        </w:rPr>
        <w:fldChar w:fldCharType="end"/>
      </w:r>
    </w:p>
    <w:p w14:paraId="775653B1" w14:textId="613EADF3" w:rsidR="00905AB8" w:rsidRDefault="00905AB8">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_Toc105161323 \h </w:instrText>
      </w:r>
      <w:r>
        <w:rPr>
          <w:noProof/>
        </w:rPr>
      </w:r>
      <w:r>
        <w:rPr>
          <w:noProof/>
        </w:rPr>
        <w:fldChar w:fldCharType="separate"/>
      </w:r>
      <w:r>
        <w:rPr>
          <w:noProof/>
        </w:rPr>
        <w:t>46</w:t>
      </w:r>
      <w:r>
        <w:rPr>
          <w:noProof/>
        </w:rPr>
        <w:fldChar w:fldCharType="end"/>
      </w:r>
    </w:p>
    <w:p w14:paraId="45D5B0BA" w14:textId="068E5FA6" w:rsidR="00905AB8" w:rsidRDefault="00905AB8">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_Toc105161324 \h </w:instrText>
      </w:r>
      <w:r>
        <w:rPr>
          <w:noProof/>
        </w:rPr>
      </w:r>
      <w:r>
        <w:rPr>
          <w:noProof/>
        </w:rPr>
        <w:fldChar w:fldCharType="separate"/>
      </w:r>
      <w:r>
        <w:rPr>
          <w:noProof/>
        </w:rPr>
        <w:t>46</w:t>
      </w:r>
      <w:r>
        <w:rPr>
          <w:noProof/>
        </w:rPr>
        <w:fldChar w:fldCharType="end"/>
      </w:r>
    </w:p>
    <w:p w14:paraId="31E99A20" w14:textId="55F1D031" w:rsidR="00905AB8" w:rsidRDefault="00905AB8">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_Toc105161325 \h </w:instrText>
      </w:r>
      <w:r>
        <w:rPr>
          <w:noProof/>
        </w:rPr>
      </w:r>
      <w:r>
        <w:rPr>
          <w:noProof/>
        </w:rPr>
        <w:fldChar w:fldCharType="separate"/>
      </w:r>
      <w:r>
        <w:rPr>
          <w:noProof/>
        </w:rPr>
        <w:t>47</w:t>
      </w:r>
      <w:r>
        <w:rPr>
          <w:noProof/>
        </w:rPr>
        <w:fldChar w:fldCharType="end"/>
      </w:r>
    </w:p>
    <w:p w14:paraId="69CA8D32" w14:textId="15D80946" w:rsidR="00905AB8" w:rsidRDefault="00905AB8">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_Toc105161326 \h </w:instrText>
      </w:r>
      <w:r>
        <w:rPr>
          <w:noProof/>
        </w:rPr>
      </w:r>
      <w:r>
        <w:rPr>
          <w:noProof/>
        </w:rPr>
        <w:fldChar w:fldCharType="separate"/>
      </w:r>
      <w:r>
        <w:rPr>
          <w:noProof/>
        </w:rPr>
        <w:t>47</w:t>
      </w:r>
      <w:r>
        <w:rPr>
          <w:noProof/>
        </w:rPr>
        <w:fldChar w:fldCharType="end"/>
      </w:r>
    </w:p>
    <w:p w14:paraId="1A97B39F" w14:textId="50535FD6" w:rsidR="00905AB8" w:rsidRDefault="00905AB8">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_Toc105161327 \h </w:instrText>
      </w:r>
      <w:r>
        <w:rPr>
          <w:noProof/>
        </w:rPr>
      </w:r>
      <w:r>
        <w:rPr>
          <w:noProof/>
        </w:rPr>
        <w:fldChar w:fldCharType="separate"/>
      </w:r>
      <w:r>
        <w:rPr>
          <w:noProof/>
        </w:rPr>
        <w:t>48</w:t>
      </w:r>
      <w:r>
        <w:rPr>
          <w:noProof/>
        </w:rPr>
        <w:fldChar w:fldCharType="end"/>
      </w:r>
    </w:p>
    <w:p w14:paraId="48D2A949" w14:textId="5EEE8ACB" w:rsidR="00905AB8" w:rsidRDefault="00905AB8">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_Toc105161328 \h </w:instrText>
      </w:r>
      <w:r>
        <w:rPr>
          <w:noProof/>
        </w:rPr>
      </w:r>
      <w:r>
        <w:rPr>
          <w:noProof/>
        </w:rPr>
        <w:fldChar w:fldCharType="separate"/>
      </w:r>
      <w:r>
        <w:rPr>
          <w:noProof/>
        </w:rPr>
        <w:t>49</w:t>
      </w:r>
      <w:r>
        <w:rPr>
          <w:noProof/>
        </w:rPr>
        <w:fldChar w:fldCharType="end"/>
      </w:r>
    </w:p>
    <w:p w14:paraId="54B53D25" w14:textId="060AE44C" w:rsidR="00905AB8" w:rsidRDefault="00905AB8">
      <w:pPr>
        <w:pStyle w:val="TOC5"/>
        <w:rPr>
          <w:rFonts w:asciiTheme="minorHAnsi" w:eastAsiaTheme="minorEastAsia" w:hAnsiTheme="minorHAnsi" w:cstheme="minorBidi"/>
          <w:sz w:val="22"/>
          <w:szCs w:val="22"/>
        </w:rPr>
      </w:pPr>
      <w:r>
        <w:t>5.3.1.3.1 The Navbar</w:t>
      </w:r>
      <w:r>
        <w:tab/>
      </w:r>
      <w:r>
        <w:fldChar w:fldCharType="begin"/>
      </w:r>
      <w:r>
        <w:instrText xml:space="preserve"> PAGEREF _Toc105161329 \h </w:instrText>
      </w:r>
      <w:r>
        <w:fldChar w:fldCharType="separate"/>
      </w:r>
      <w:r>
        <w:t>49</w:t>
      </w:r>
      <w:r>
        <w:fldChar w:fldCharType="end"/>
      </w:r>
    </w:p>
    <w:p w14:paraId="47F7964C" w14:textId="740C52C8" w:rsidR="00905AB8" w:rsidRDefault="00905AB8">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_Toc105161330 \h </w:instrText>
      </w:r>
      <w:r>
        <w:fldChar w:fldCharType="separate"/>
      </w:r>
      <w:r>
        <w:t>50</w:t>
      </w:r>
      <w:r>
        <w:fldChar w:fldCharType="end"/>
      </w:r>
    </w:p>
    <w:p w14:paraId="004DC3FF" w14:textId="49929802" w:rsidR="00905AB8" w:rsidRDefault="00905AB8">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_Toc105161331 \h </w:instrText>
      </w:r>
      <w:r>
        <w:fldChar w:fldCharType="separate"/>
      </w:r>
      <w:r>
        <w:t>51</w:t>
      </w:r>
      <w:r>
        <w:fldChar w:fldCharType="end"/>
      </w:r>
    </w:p>
    <w:p w14:paraId="4264ADB5" w14:textId="6CE2C012" w:rsidR="00905AB8" w:rsidRDefault="00905AB8">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_Toc105161332 \h </w:instrText>
      </w:r>
      <w:r>
        <w:fldChar w:fldCharType="separate"/>
      </w:r>
      <w:r>
        <w:t>52</w:t>
      </w:r>
      <w:r>
        <w:fldChar w:fldCharType="end"/>
      </w:r>
    </w:p>
    <w:p w14:paraId="2B68C8B5" w14:textId="5A577C75" w:rsidR="00905AB8" w:rsidRDefault="00905AB8">
      <w:pPr>
        <w:pStyle w:val="TOC5"/>
        <w:rPr>
          <w:rFonts w:asciiTheme="minorHAnsi" w:eastAsiaTheme="minorEastAsia" w:hAnsiTheme="minorHAnsi" w:cstheme="minorBidi"/>
          <w:sz w:val="22"/>
          <w:szCs w:val="22"/>
        </w:rPr>
      </w:pPr>
      <w:r>
        <w:t>5.3.1.3.5 Write post</w:t>
      </w:r>
      <w:r>
        <w:tab/>
      </w:r>
      <w:r>
        <w:fldChar w:fldCharType="begin"/>
      </w:r>
      <w:r>
        <w:instrText xml:space="preserve"> PAGEREF _Toc105161333 \h </w:instrText>
      </w:r>
      <w:r>
        <w:fldChar w:fldCharType="separate"/>
      </w:r>
      <w:r>
        <w:t>53</w:t>
      </w:r>
      <w:r>
        <w:fldChar w:fldCharType="end"/>
      </w:r>
    </w:p>
    <w:p w14:paraId="6DE88258" w14:textId="65330052" w:rsidR="00905AB8" w:rsidRDefault="00905AB8">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_Toc105161334 \h </w:instrText>
      </w:r>
      <w:r>
        <w:fldChar w:fldCharType="separate"/>
      </w:r>
      <w:r>
        <w:t>54</w:t>
      </w:r>
      <w:r>
        <w:fldChar w:fldCharType="end"/>
      </w:r>
    </w:p>
    <w:p w14:paraId="0BDD6BD3" w14:textId="7E09F00B" w:rsidR="00905AB8" w:rsidRDefault="00905AB8">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_Toc105161335 \h </w:instrText>
      </w:r>
      <w:r>
        <w:rPr>
          <w:noProof/>
        </w:rPr>
      </w:r>
      <w:r>
        <w:rPr>
          <w:noProof/>
        </w:rPr>
        <w:fldChar w:fldCharType="separate"/>
      </w:r>
      <w:r>
        <w:rPr>
          <w:noProof/>
        </w:rPr>
        <w:t>55</w:t>
      </w:r>
      <w:r>
        <w:rPr>
          <w:noProof/>
        </w:rPr>
        <w:fldChar w:fldCharType="end"/>
      </w:r>
    </w:p>
    <w:p w14:paraId="487E28E3" w14:textId="63A95C10" w:rsidR="00905AB8" w:rsidRDefault="00905AB8">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_Toc105161336 \h </w:instrText>
      </w:r>
      <w:r>
        <w:rPr>
          <w:noProof/>
        </w:rPr>
      </w:r>
      <w:r>
        <w:rPr>
          <w:noProof/>
        </w:rPr>
        <w:fldChar w:fldCharType="separate"/>
      </w:r>
      <w:r>
        <w:rPr>
          <w:noProof/>
        </w:rPr>
        <w:t>56</w:t>
      </w:r>
      <w:r>
        <w:rPr>
          <w:noProof/>
        </w:rPr>
        <w:fldChar w:fldCharType="end"/>
      </w:r>
    </w:p>
    <w:p w14:paraId="2AF35EE3" w14:textId="06146F97" w:rsidR="00905AB8" w:rsidRDefault="00905AB8">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_Toc105161337 \h </w:instrText>
      </w:r>
      <w:r>
        <w:rPr>
          <w:noProof/>
        </w:rPr>
      </w:r>
      <w:r>
        <w:rPr>
          <w:noProof/>
        </w:rPr>
        <w:fldChar w:fldCharType="separate"/>
      </w:r>
      <w:r>
        <w:rPr>
          <w:noProof/>
        </w:rPr>
        <w:t>57</w:t>
      </w:r>
      <w:r>
        <w:rPr>
          <w:noProof/>
        </w:rPr>
        <w:fldChar w:fldCharType="end"/>
      </w:r>
    </w:p>
    <w:p w14:paraId="558BFCCF" w14:textId="6894D166" w:rsidR="00905AB8" w:rsidRDefault="00905AB8">
      <w:pPr>
        <w:pStyle w:val="TOC4"/>
        <w:rPr>
          <w:rFonts w:asciiTheme="minorHAnsi" w:eastAsiaTheme="minorEastAsia" w:hAnsiTheme="minorHAnsi" w:cstheme="minorBidi"/>
          <w:noProof/>
          <w:sz w:val="22"/>
          <w:szCs w:val="22"/>
        </w:rPr>
      </w:pPr>
      <w:r>
        <w:rPr>
          <w:noProof/>
        </w:rPr>
        <w:t>5.3.1.7 Admin Page</w:t>
      </w:r>
      <w:r>
        <w:rPr>
          <w:noProof/>
        </w:rPr>
        <w:tab/>
      </w:r>
      <w:r>
        <w:rPr>
          <w:noProof/>
        </w:rPr>
        <w:fldChar w:fldCharType="begin"/>
      </w:r>
      <w:r>
        <w:rPr>
          <w:noProof/>
        </w:rPr>
        <w:instrText xml:space="preserve"> PAGEREF _Toc105161338 \h </w:instrText>
      </w:r>
      <w:r>
        <w:rPr>
          <w:noProof/>
        </w:rPr>
      </w:r>
      <w:r>
        <w:rPr>
          <w:noProof/>
        </w:rPr>
        <w:fldChar w:fldCharType="separate"/>
      </w:r>
      <w:r>
        <w:rPr>
          <w:noProof/>
        </w:rPr>
        <w:t>58</w:t>
      </w:r>
      <w:r>
        <w:rPr>
          <w:noProof/>
        </w:rPr>
        <w:fldChar w:fldCharType="end"/>
      </w:r>
    </w:p>
    <w:p w14:paraId="766E82F0" w14:textId="02A6FCA2"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6</w:t>
      </w:r>
      <w:r>
        <w:rPr>
          <w:noProof/>
        </w:rPr>
        <w:t xml:space="preserve"> OBSERVE AND EVALUATE</w:t>
      </w:r>
      <w:r>
        <w:rPr>
          <w:noProof/>
        </w:rPr>
        <w:tab/>
      </w:r>
      <w:r>
        <w:rPr>
          <w:noProof/>
        </w:rPr>
        <w:fldChar w:fldCharType="begin"/>
      </w:r>
      <w:r>
        <w:rPr>
          <w:noProof/>
        </w:rPr>
        <w:instrText xml:space="preserve"> PAGEREF _Toc105161339 \h </w:instrText>
      </w:r>
      <w:r>
        <w:rPr>
          <w:noProof/>
        </w:rPr>
      </w:r>
      <w:r>
        <w:rPr>
          <w:noProof/>
        </w:rPr>
        <w:fldChar w:fldCharType="separate"/>
      </w:r>
      <w:r>
        <w:rPr>
          <w:noProof/>
        </w:rPr>
        <w:t>59</w:t>
      </w:r>
      <w:r>
        <w:rPr>
          <w:noProof/>
        </w:rPr>
        <w:fldChar w:fldCharType="end"/>
      </w:r>
    </w:p>
    <w:p w14:paraId="08A2270E" w14:textId="502B567A" w:rsidR="00905AB8" w:rsidRDefault="00905AB8">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_Toc105161340 \h </w:instrText>
      </w:r>
      <w:r>
        <w:rPr>
          <w:noProof/>
        </w:rPr>
      </w:r>
      <w:r>
        <w:rPr>
          <w:noProof/>
        </w:rPr>
        <w:fldChar w:fldCharType="separate"/>
      </w:r>
      <w:r>
        <w:rPr>
          <w:noProof/>
        </w:rPr>
        <w:t>59</w:t>
      </w:r>
      <w:r>
        <w:rPr>
          <w:noProof/>
        </w:rPr>
        <w:fldChar w:fldCharType="end"/>
      </w:r>
    </w:p>
    <w:p w14:paraId="4FC0ECEC" w14:textId="7DCC7175" w:rsidR="00905AB8" w:rsidRDefault="00905AB8">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_Toc105161341 \h </w:instrText>
      </w:r>
      <w:r>
        <w:rPr>
          <w:noProof/>
        </w:rPr>
      </w:r>
      <w:r>
        <w:rPr>
          <w:noProof/>
        </w:rPr>
        <w:fldChar w:fldCharType="separate"/>
      </w:r>
      <w:r>
        <w:rPr>
          <w:noProof/>
        </w:rPr>
        <w:t>60</w:t>
      </w:r>
      <w:r>
        <w:rPr>
          <w:noProof/>
        </w:rPr>
        <w:fldChar w:fldCharType="end"/>
      </w:r>
    </w:p>
    <w:p w14:paraId="374DF359" w14:textId="1E0050C2" w:rsidR="00905AB8" w:rsidRDefault="00905AB8">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_Toc105161342 \h </w:instrText>
      </w:r>
      <w:r>
        <w:rPr>
          <w:noProof/>
        </w:rPr>
      </w:r>
      <w:r>
        <w:rPr>
          <w:noProof/>
        </w:rPr>
        <w:fldChar w:fldCharType="separate"/>
      </w:r>
      <w:r>
        <w:rPr>
          <w:noProof/>
        </w:rPr>
        <w:t>60</w:t>
      </w:r>
      <w:r>
        <w:rPr>
          <w:noProof/>
        </w:rPr>
        <w:fldChar w:fldCharType="end"/>
      </w:r>
    </w:p>
    <w:p w14:paraId="447D8076" w14:textId="6CBFBFF7" w:rsidR="00905AB8" w:rsidRDefault="00905AB8">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_Toc105161343 \h </w:instrText>
      </w:r>
      <w:r>
        <w:rPr>
          <w:noProof/>
        </w:rPr>
      </w:r>
      <w:r>
        <w:rPr>
          <w:noProof/>
        </w:rPr>
        <w:fldChar w:fldCharType="separate"/>
      </w:r>
      <w:r>
        <w:rPr>
          <w:noProof/>
        </w:rPr>
        <w:t>62</w:t>
      </w:r>
      <w:r>
        <w:rPr>
          <w:noProof/>
        </w:rPr>
        <w:fldChar w:fldCharType="end"/>
      </w:r>
    </w:p>
    <w:p w14:paraId="1DB6149F" w14:textId="1573F0FA" w:rsidR="00905AB8" w:rsidRDefault="00905AB8">
      <w:pPr>
        <w:pStyle w:val="TOC3"/>
        <w:rPr>
          <w:rFonts w:asciiTheme="minorHAnsi" w:eastAsiaTheme="minorEastAsia" w:hAnsiTheme="minorHAnsi" w:cstheme="minorBidi"/>
          <w:noProof/>
          <w:sz w:val="22"/>
          <w:szCs w:val="22"/>
        </w:rPr>
      </w:pPr>
      <w:r>
        <w:rPr>
          <w:noProof/>
        </w:rPr>
        <w:t>6.4.1 Login Page Testing</w:t>
      </w:r>
      <w:r>
        <w:rPr>
          <w:noProof/>
        </w:rPr>
        <w:tab/>
      </w:r>
      <w:r>
        <w:rPr>
          <w:noProof/>
        </w:rPr>
        <w:fldChar w:fldCharType="begin"/>
      </w:r>
      <w:r>
        <w:rPr>
          <w:noProof/>
        </w:rPr>
        <w:instrText xml:space="preserve"> PAGEREF _Toc105161344 \h </w:instrText>
      </w:r>
      <w:r>
        <w:rPr>
          <w:noProof/>
        </w:rPr>
      </w:r>
      <w:r>
        <w:rPr>
          <w:noProof/>
        </w:rPr>
        <w:fldChar w:fldCharType="separate"/>
      </w:r>
      <w:r>
        <w:rPr>
          <w:noProof/>
        </w:rPr>
        <w:t>62</w:t>
      </w:r>
      <w:r>
        <w:rPr>
          <w:noProof/>
        </w:rPr>
        <w:fldChar w:fldCharType="end"/>
      </w:r>
    </w:p>
    <w:p w14:paraId="6D41E4DC" w14:textId="7CC69EC5" w:rsidR="00905AB8" w:rsidRDefault="00905AB8">
      <w:pPr>
        <w:pStyle w:val="TOC1"/>
        <w:rPr>
          <w:rFonts w:asciiTheme="minorHAnsi" w:eastAsiaTheme="minorEastAsia" w:hAnsiTheme="minorHAnsi" w:cstheme="minorBidi"/>
          <w:b w:val="0"/>
          <w:caps w:val="0"/>
          <w:noProof/>
          <w:sz w:val="22"/>
          <w:szCs w:val="22"/>
        </w:rPr>
      </w:pPr>
      <w:r w:rsidRPr="0034110B">
        <w:rPr>
          <w:caps w:val="0"/>
          <w:noProof/>
        </w:rPr>
        <w:lastRenderedPageBreak/>
        <w:t>CHAPTER 7</w:t>
      </w:r>
      <w:r>
        <w:rPr>
          <w:noProof/>
        </w:rPr>
        <w:t xml:space="preserve"> CONCLUSION</w:t>
      </w:r>
      <w:r>
        <w:rPr>
          <w:noProof/>
        </w:rPr>
        <w:tab/>
      </w:r>
      <w:r>
        <w:rPr>
          <w:noProof/>
        </w:rPr>
        <w:fldChar w:fldCharType="begin"/>
      </w:r>
      <w:r>
        <w:rPr>
          <w:noProof/>
        </w:rPr>
        <w:instrText xml:space="preserve"> PAGEREF _Toc105161345 \h </w:instrText>
      </w:r>
      <w:r>
        <w:rPr>
          <w:noProof/>
        </w:rPr>
      </w:r>
      <w:r>
        <w:rPr>
          <w:noProof/>
        </w:rPr>
        <w:fldChar w:fldCharType="separate"/>
      </w:r>
      <w:r>
        <w:rPr>
          <w:noProof/>
        </w:rPr>
        <w:t>64</w:t>
      </w:r>
      <w:r>
        <w:rPr>
          <w:noProof/>
        </w:rPr>
        <w:fldChar w:fldCharType="end"/>
      </w:r>
    </w:p>
    <w:p w14:paraId="13F5C89B" w14:textId="2C970970" w:rsidR="00905AB8" w:rsidRDefault="00905AB8">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_Toc105161346 \h </w:instrText>
      </w:r>
      <w:r>
        <w:rPr>
          <w:noProof/>
        </w:rPr>
      </w:r>
      <w:r>
        <w:rPr>
          <w:noProof/>
        </w:rPr>
        <w:fldChar w:fldCharType="separate"/>
      </w:r>
      <w:r>
        <w:rPr>
          <w:noProof/>
        </w:rPr>
        <w:t>64</w:t>
      </w:r>
      <w:r>
        <w:rPr>
          <w:noProof/>
        </w:rPr>
        <w:fldChar w:fldCharType="end"/>
      </w:r>
    </w:p>
    <w:p w14:paraId="571D9F60" w14:textId="634F1959" w:rsidR="00905AB8" w:rsidRDefault="00905AB8">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_Toc105161347 \h </w:instrText>
      </w:r>
      <w:r>
        <w:rPr>
          <w:noProof/>
        </w:rPr>
      </w:r>
      <w:r>
        <w:rPr>
          <w:noProof/>
        </w:rPr>
        <w:fldChar w:fldCharType="separate"/>
      </w:r>
      <w:r>
        <w:rPr>
          <w:noProof/>
        </w:rPr>
        <w:t>65</w:t>
      </w:r>
      <w:r>
        <w:rPr>
          <w:noProof/>
        </w:rPr>
        <w:fldChar w:fldCharType="end"/>
      </w:r>
    </w:p>
    <w:p w14:paraId="26780124" w14:textId="6D7645F2" w:rsidR="00905AB8" w:rsidRDefault="00905AB8">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_Toc105161348 \h </w:instrText>
      </w:r>
      <w:r>
        <w:rPr>
          <w:noProof/>
        </w:rPr>
      </w:r>
      <w:r>
        <w:rPr>
          <w:noProof/>
        </w:rPr>
        <w:fldChar w:fldCharType="separate"/>
      </w:r>
      <w:r>
        <w:rPr>
          <w:noProof/>
        </w:rPr>
        <w:t>65</w:t>
      </w:r>
      <w:r>
        <w:rPr>
          <w:noProof/>
        </w:rPr>
        <w:fldChar w:fldCharType="end"/>
      </w:r>
    </w:p>
    <w:p w14:paraId="64D07EB1" w14:textId="5E20F4B7" w:rsidR="00905AB8" w:rsidRDefault="00905AB8">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_Toc105161349 \h </w:instrText>
      </w:r>
      <w:r>
        <w:rPr>
          <w:noProof/>
        </w:rPr>
      </w:r>
      <w:r>
        <w:rPr>
          <w:noProof/>
        </w:rPr>
        <w:fldChar w:fldCharType="separate"/>
      </w:r>
      <w:r>
        <w:rPr>
          <w:noProof/>
        </w:rPr>
        <w:t>67</w:t>
      </w:r>
      <w:r>
        <w:rPr>
          <w:noProof/>
        </w:rPr>
        <w:fldChar w:fldCharType="end"/>
      </w:r>
    </w:p>
    <w:p w14:paraId="161A1A91" w14:textId="2D994A7B"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7" w:name="_Toc105161258"/>
      <w:r>
        <w:lastRenderedPageBreak/>
        <w:t>List of Tables</w:t>
      </w:r>
      <w:bookmarkEnd w:id="7"/>
    </w:p>
    <w:p w14:paraId="41BE3739" w14:textId="67C86C00" w:rsidR="00905AB8"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05AB8">
        <w:rPr>
          <w:noProof/>
        </w:rPr>
        <w:t>Table 1</w:t>
      </w:r>
      <w:r w:rsidR="00905AB8">
        <w:rPr>
          <w:noProof/>
          <w:rtl/>
        </w:rPr>
        <w:t>.</w:t>
      </w:r>
      <w:r w:rsidR="00905AB8">
        <w:rPr>
          <w:noProof/>
        </w:rPr>
        <w:t>1: Role and Responsibility of Project Team</w:t>
      </w:r>
      <w:r w:rsidR="00905AB8">
        <w:rPr>
          <w:noProof/>
        </w:rPr>
        <w:tab/>
      </w:r>
      <w:r w:rsidR="00905AB8">
        <w:rPr>
          <w:noProof/>
        </w:rPr>
        <w:fldChar w:fldCharType="begin"/>
      </w:r>
      <w:r w:rsidR="00905AB8">
        <w:rPr>
          <w:noProof/>
        </w:rPr>
        <w:instrText xml:space="preserve"> PAGEREF _Toc105161153 \h </w:instrText>
      </w:r>
      <w:r w:rsidR="00905AB8">
        <w:rPr>
          <w:noProof/>
        </w:rPr>
      </w:r>
      <w:r w:rsidR="00905AB8">
        <w:rPr>
          <w:noProof/>
        </w:rPr>
        <w:fldChar w:fldCharType="separate"/>
      </w:r>
      <w:r w:rsidR="00905AB8">
        <w:rPr>
          <w:noProof/>
        </w:rPr>
        <w:t>11</w:t>
      </w:r>
      <w:r w:rsidR="00905AB8">
        <w:rPr>
          <w:noProof/>
        </w:rPr>
        <w:fldChar w:fldCharType="end"/>
      </w:r>
    </w:p>
    <w:p w14:paraId="39595236" w14:textId="2FBD3496"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_Toc105161154 \h </w:instrText>
      </w:r>
      <w:r>
        <w:rPr>
          <w:noProof/>
        </w:rPr>
      </w:r>
      <w:r>
        <w:rPr>
          <w:noProof/>
        </w:rPr>
        <w:fldChar w:fldCharType="separate"/>
      </w:r>
      <w:r>
        <w:rPr>
          <w:noProof/>
        </w:rPr>
        <w:t>16</w:t>
      </w:r>
      <w:r>
        <w:rPr>
          <w:noProof/>
        </w:rPr>
        <w:fldChar w:fldCharType="end"/>
      </w:r>
    </w:p>
    <w:p w14:paraId="32B3A68D" w14:textId="5DE9F603"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_Toc105161155 \h </w:instrText>
      </w:r>
      <w:r>
        <w:rPr>
          <w:noProof/>
        </w:rPr>
      </w:r>
      <w:r>
        <w:rPr>
          <w:noProof/>
        </w:rPr>
        <w:fldChar w:fldCharType="separate"/>
      </w:r>
      <w:r>
        <w:rPr>
          <w:noProof/>
        </w:rPr>
        <w:t>31</w:t>
      </w:r>
      <w:r>
        <w:rPr>
          <w:noProof/>
        </w:rPr>
        <w:fldChar w:fldCharType="end"/>
      </w:r>
    </w:p>
    <w:p w14:paraId="31094D42" w14:textId="6B250DD1"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_Toc105161156 \h </w:instrText>
      </w:r>
      <w:r>
        <w:rPr>
          <w:noProof/>
        </w:rPr>
      </w:r>
      <w:r>
        <w:rPr>
          <w:noProof/>
        </w:rPr>
        <w:fldChar w:fldCharType="separate"/>
      </w:r>
      <w:r>
        <w:rPr>
          <w:noProof/>
        </w:rPr>
        <w:t>42</w:t>
      </w:r>
      <w:r>
        <w:rPr>
          <w:noProof/>
        </w:rPr>
        <w:fldChar w:fldCharType="end"/>
      </w:r>
    </w:p>
    <w:p w14:paraId="4CE5B53E" w14:textId="0F9A513C"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_Toc105161157 \h </w:instrText>
      </w:r>
      <w:r>
        <w:rPr>
          <w:noProof/>
        </w:rPr>
      </w:r>
      <w:r>
        <w:rPr>
          <w:noProof/>
        </w:rPr>
        <w:fldChar w:fldCharType="separate"/>
      </w:r>
      <w:r>
        <w:rPr>
          <w:noProof/>
        </w:rPr>
        <w:t>62</w:t>
      </w:r>
      <w:r>
        <w:rPr>
          <w:noProof/>
        </w:rPr>
        <w:fldChar w:fldCharType="end"/>
      </w:r>
    </w:p>
    <w:p w14:paraId="40770FB6" w14:textId="2366E451"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8" w:name="_Toc105161259"/>
      <w:r>
        <w:lastRenderedPageBreak/>
        <w:t>List of Figures</w:t>
      </w:r>
      <w:bookmarkEnd w:id="8"/>
    </w:p>
    <w:p w14:paraId="10D64A7E" w14:textId="198A3902" w:rsidR="004E7404"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4E7404">
        <w:rPr>
          <w:noProof/>
        </w:rPr>
        <w:t>Figure 1.1: Project Gantt Chart (Tasks)</w:t>
      </w:r>
      <w:r w:rsidR="004E7404">
        <w:rPr>
          <w:noProof/>
        </w:rPr>
        <w:tab/>
      </w:r>
      <w:r w:rsidR="004E7404">
        <w:rPr>
          <w:noProof/>
        </w:rPr>
        <w:fldChar w:fldCharType="begin"/>
      </w:r>
      <w:r w:rsidR="004E7404">
        <w:rPr>
          <w:noProof/>
        </w:rPr>
        <w:instrText xml:space="preserve"> PAGEREF _Toc105161116 \h </w:instrText>
      </w:r>
      <w:r w:rsidR="004E7404">
        <w:rPr>
          <w:noProof/>
        </w:rPr>
      </w:r>
      <w:r w:rsidR="004E7404">
        <w:rPr>
          <w:noProof/>
        </w:rPr>
        <w:fldChar w:fldCharType="separate"/>
      </w:r>
      <w:r w:rsidR="004E7404">
        <w:rPr>
          <w:noProof/>
        </w:rPr>
        <w:t>10</w:t>
      </w:r>
      <w:r w:rsidR="004E7404">
        <w:rPr>
          <w:noProof/>
        </w:rPr>
        <w:fldChar w:fldCharType="end"/>
      </w:r>
    </w:p>
    <w:p w14:paraId="07F47BF9" w14:textId="53EBE2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_Toc105161117 \h </w:instrText>
      </w:r>
      <w:r>
        <w:rPr>
          <w:noProof/>
        </w:rPr>
      </w:r>
      <w:r>
        <w:rPr>
          <w:noProof/>
        </w:rPr>
        <w:fldChar w:fldCharType="separate"/>
      </w:r>
      <w:r>
        <w:rPr>
          <w:noProof/>
        </w:rPr>
        <w:t>11</w:t>
      </w:r>
      <w:r>
        <w:rPr>
          <w:noProof/>
        </w:rPr>
        <w:fldChar w:fldCharType="end"/>
      </w:r>
    </w:p>
    <w:p w14:paraId="4944BBC6" w14:textId="2F1D89E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_Toc105161118 \h </w:instrText>
      </w:r>
      <w:r>
        <w:rPr>
          <w:noProof/>
        </w:rPr>
      </w:r>
      <w:r>
        <w:rPr>
          <w:noProof/>
        </w:rPr>
        <w:fldChar w:fldCharType="separate"/>
      </w:r>
      <w:r>
        <w:rPr>
          <w:noProof/>
        </w:rPr>
        <w:t>18</w:t>
      </w:r>
      <w:r>
        <w:rPr>
          <w:noProof/>
        </w:rPr>
        <w:fldChar w:fldCharType="end"/>
      </w:r>
    </w:p>
    <w:p w14:paraId="6CE47D3C" w14:textId="11F6C0A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 (Adobe Workfront)</w:t>
      </w:r>
      <w:r>
        <w:rPr>
          <w:noProof/>
        </w:rPr>
        <w:tab/>
      </w:r>
      <w:r>
        <w:rPr>
          <w:noProof/>
        </w:rPr>
        <w:fldChar w:fldCharType="begin"/>
      </w:r>
      <w:r>
        <w:rPr>
          <w:noProof/>
        </w:rPr>
        <w:instrText xml:space="preserve"> PAGEREF _Toc105161119 \h </w:instrText>
      </w:r>
      <w:r>
        <w:rPr>
          <w:noProof/>
        </w:rPr>
      </w:r>
      <w:r>
        <w:rPr>
          <w:noProof/>
        </w:rPr>
        <w:fldChar w:fldCharType="separate"/>
      </w:r>
      <w:r>
        <w:rPr>
          <w:noProof/>
        </w:rPr>
        <w:t>20</w:t>
      </w:r>
      <w:r>
        <w:rPr>
          <w:noProof/>
        </w:rPr>
        <w:fldChar w:fldCharType="end"/>
      </w:r>
    </w:p>
    <w:p w14:paraId="14A54CA1" w14:textId="016FD41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 (InfyOm Technologies)</w:t>
      </w:r>
      <w:r>
        <w:rPr>
          <w:noProof/>
        </w:rPr>
        <w:tab/>
      </w:r>
      <w:r>
        <w:rPr>
          <w:noProof/>
        </w:rPr>
        <w:fldChar w:fldCharType="begin"/>
      </w:r>
      <w:r>
        <w:rPr>
          <w:noProof/>
        </w:rPr>
        <w:instrText xml:space="preserve"> PAGEREF _Toc105161120 \h </w:instrText>
      </w:r>
      <w:r>
        <w:rPr>
          <w:noProof/>
        </w:rPr>
      </w:r>
      <w:r>
        <w:rPr>
          <w:noProof/>
        </w:rPr>
        <w:fldChar w:fldCharType="separate"/>
      </w:r>
      <w:r>
        <w:rPr>
          <w:noProof/>
        </w:rPr>
        <w:t>25</w:t>
      </w:r>
      <w:r>
        <w:rPr>
          <w:noProof/>
        </w:rPr>
        <w:fldChar w:fldCharType="end"/>
      </w:r>
    </w:p>
    <w:p w14:paraId="24796A45" w14:textId="3C0B0B6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_Toc105161121 \h </w:instrText>
      </w:r>
      <w:r>
        <w:rPr>
          <w:noProof/>
        </w:rPr>
      </w:r>
      <w:r>
        <w:rPr>
          <w:noProof/>
        </w:rPr>
        <w:fldChar w:fldCharType="separate"/>
      </w:r>
      <w:r>
        <w:rPr>
          <w:noProof/>
        </w:rPr>
        <w:t>30</w:t>
      </w:r>
      <w:r>
        <w:rPr>
          <w:noProof/>
        </w:rPr>
        <w:fldChar w:fldCharType="end"/>
      </w:r>
    </w:p>
    <w:p w14:paraId="60EEB23B" w14:textId="7AF06CA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_Toc105161122 \h </w:instrText>
      </w:r>
      <w:r>
        <w:rPr>
          <w:noProof/>
        </w:rPr>
      </w:r>
      <w:r>
        <w:rPr>
          <w:noProof/>
        </w:rPr>
        <w:fldChar w:fldCharType="separate"/>
      </w:r>
      <w:r>
        <w:rPr>
          <w:noProof/>
        </w:rPr>
        <w:t>34</w:t>
      </w:r>
      <w:r>
        <w:rPr>
          <w:noProof/>
        </w:rPr>
        <w:fldChar w:fldCharType="end"/>
      </w:r>
    </w:p>
    <w:p w14:paraId="4038611E" w14:textId="66BFF58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_Toc105161123 \h </w:instrText>
      </w:r>
      <w:r>
        <w:rPr>
          <w:noProof/>
        </w:rPr>
      </w:r>
      <w:r>
        <w:rPr>
          <w:noProof/>
        </w:rPr>
        <w:fldChar w:fldCharType="separate"/>
      </w:r>
      <w:r>
        <w:rPr>
          <w:noProof/>
        </w:rPr>
        <w:t>35</w:t>
      </w:r>
      <w:r>
        <w:rPr>
          <w:noProof/>
        </w:rPr>
        <w:fldChar w:fldCharType="end"/>
      </w:r>
    </w:p>
    <w:p w14:paraId="4DF29403" w14:textId="19F777DB"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_Toc105161124 \h </w:instrText>
      </w:r>
      <w:r>
        <w:rPr>
          <w:noProof/>
        </w:rPr>
      </w:r>
      <w:r>
        <w:rPr>
          <w:noProof/>
        </w:rPr>
        <w:fldChar w:fldCharType="separate"/>
      </w:r>
      <w:r>
        <w:rPr>
          <w:noProof/>
        </w:rPr>
        <w:t>36</w:t>
      </w:r>
      <w:r>
        <w:rPr>
          <w:noProof/>
        </w:rPr>
        <w:fldChar w:fldCharType="end"/>
      </w:r>
    </w:p>
    <w:p w14:paraId="6E25284E" w14:textId="470C77B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_Toc105161125 \h </w:instrText>
      </w:r>
      <w:r>
        <w:rPr>
          <w:noProof/>
        </w:rPr>
      </w:r>
      <w:r>
        <w:rPr>
          <w:noProof/>
        </w:rPr>
        <w:fldChar w:fldCharType="separate"/>
      </w:r>
      <w:r>
        <w:rPr>
          <w:noProof/>
        </w:rPr>
        <w:t>36</w:t>
      </w:r>
      <w:r>
        <w:rPr>
          <w:noProof/>
        </w:rPr>
        <w:fldChar w:fldCharType="end"/>
      </w:r>
    </w:p>
    <w:p w14:paraId="228823C9" w14:textId="1D932CC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_Toc105161126 \h </w:instrText>
      </w:r>
      <w:r>
        <w:rPr>
          <w:noProof/>
        </w:rPr>
      </w:r>
      <w:r>
        <w:rPr>
          <w:noProof/>
        </w:rPr>
        <w:fldChar w:fldCharType="separate"/>
      </w:r>
      <w:r>
        <w:rPr>
          <w:noProof/>
        </w:rPr>
        <w:t>37</w:t>
      </w:r>
      <w:r>
        <w:rPr>
          <w:noProof/>
        </w:rPr>
        <w:fldChar w:fldCharType="end"/>
      </w:r>
    </w:p>
    <w:p w14:paraId="5BD19BC7" w14:textId="68CF6381"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_Toc105161127 \h </w:instrText>
      </w:r>
      <w:r>
        <w:rPr>
          <w:noProof/>
        </w:rPr>
      </w:r>
      <w:r>
        <w:rPr>
          <w:noProof/>
        </w:rPr>
        <w:fldChar w:fldCharType="separate"/>
      </w:r>
      <w:r>
        <w:rPr>
          <w:noProof/>
        </w:rPr>
        <w:t>38</w:t>
      </w:r>
      <w:r>
        <w:rPr>
          <w:noProof/>
        </w:rPr>
        <w:fldChar w:fldCharType="end"/>
      </w:r>
    </w:p>
    <w:p w14:paraId="4BBA31E9" w14:textId="05644AB7" w:rsidR="004E7404" w:rsidRDefault="004E7404" w:rsidP="004E7404">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_Toc105161128 \h </w:instrText>
      </w:r>
      <w:r>
        <w:rPr>
          <w:noProof/>
        </w:rPr>
      </w:r>
      <w:r>
        <w:rPr>
          <w:noProof/>
        </w:rPr>
        <w:fldChar w:fldCharType="separate"/>
      </w:r>
      <w:r>
        <w:rPr>
          <w:noProof/>
        </w:rPr>
        <w:t>38</w:t>
      </w:r>
      <w:r>
        <w:rPr>
          <w:noProof/>
        </w:rPr>
        <w:fldChar w:fldCharType="end"/>
      </w:r>
    </w:p>
    <w:p w14:paraId="4119948E" w14:textId="31D1E9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_Toc105161130 \h </w:instrText>
      </w:r>
      <w:r>
        <w:rPr>
          <w:noProof/>
        </w:rPr>
      </w:r>
      <w:r>
        <w:rPr>
          <w:noProof/>
        </w:rPr>
        <w:fldChar w:fldCharType="separate"/>
      </w:r>
      <w:r>
        <w:rPr>
          <w:noProof/>
        </w:rPr>
        <w:t>39</w:t>
      </w:r>
      <w:r>
        <w:rPr>
          <w:noProof/>
        </w:rPr>
        <w:fldChar w:fldCharType="end"/>
      </w:r>
    </w:p>
    <w:p w14:paraId="0D64EE6B" w14:textId="4619227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_Toc105161131 \h </w:instrText>
      </w:r>
      <w:r>
        <w:rPr>
          <w:noProof/>
        </w:rPr>
      </w:r>
      <w:r>
        <w:rPr>
          <w:noProof/>
        </w:rPr>
        <w:fldChar w:fldCharType="separate"/>
      </w:r>
      <w:r>
        <w:rPr>
          <w:noProof/>
        </w:rPr>
        <w:t>40</w:t>
      </w:r>
      <w:r>
        <w:rPr>
          <w:noProof/>
        </w:rPr>
        <w:fldChar w:fldCharType="end"/>
      </w:r>
    </w:p>
    <w:p w14:paraId="741B48BF" w14:textId="44FB75A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_Toc105161132 \h </w:instrText>
      </w:r>
      <w:r>
        <w:rPr>
          <w:noProof/>
        </w:rPr>
      </w:r>
      <w:r>
        <w:rPr>
          <w:noProof/>
        </w:rPr>
        <w:fldChar w:fldCharType="separate"/>
      </w:r>
      <w:r>
        <w:rPr>
          <w:noProof/>
        </w:rPr>
        <w:t>41</w:t>
      </w:r>
      <w:r>
        <w:rPr>
          <w:noProof/>
        </w:rPr>
        <w:fldChar w:fldCharType="end"/>
      </w:r>
    </w:p>
    <w:p w14:paraId="55C2CB56" w14:textId="6ADF4EF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4.13: Student Registration Guidance System DB schema</w:t>
      </w:r>
      <w:r>
        <w:rPr>
          <w:noProof/>
        </w:rPr>
        <w:tab/>
      </w:r>
      <w:r>
        <w:rPr>
          <w:noProof/>
        </w:rPr>
        <w:fldChar w:fldCharType="begin"/>
      </w:r>
      <w:r>
        <w:rPr>
          <w:noProof/>
        </w:rPr>
        <w:instrText xml:space="preserve"> PAGEREF _Toc105161133 \h </w:instrText>
      </w:r>
      <w:r>
        <w:rPr>
          <w:noProof/>
        </w:rPr>
      </w:r>
      <w:r>
        <w:rPr>
          <w:noProof/>
        </w:rPr>
        <w:fldChar w:fldCharType="separate"/>
      </w:r>
      <w:r>
        <w:rPr>
          <w:noProof/>
        </w:rPr>
        <w:t>42</w:t>
      </w:r>
      <w:r>
        <w:rPr>
          <w:noProof/>
        </w:rPr>
        <w:fldChar w:fldCharType="end"/>
      </w:r>
    </w:p>
    <w:p w14:paraId="2CFF7723" w14:textId="21FD9B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_Toc105161134 \h </w:instrText>
      </w:r>
      <w:r>
        <w:rPr>
          <w:noProof/>
        </w:rPr>
      </w:r>
      <w:r>
        <w:rPr>
          <w:noProof/>
        </w:rPr>
        <w:fldChar w:fldCharType="separate"/>
      </w:r>
      <w:r>
        <w:rPr>
          <w:noProof/>
        </w:rPr>
        <w:t>48</w:t>
      </w:r>
      <w:r>
        <w:rPr>
          <w:noProof/>
        </w:rPr>
        <w:fldChar w:fldCharType="end"/>
      </w:r>
    </w:p>
    <w:p w14:paraId="5F8A4BD6" w14:textId="42D5D4CD"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_Toc105161135 \h </w:instrText>
      </w:r>
      <w:r>
        <w:rPr>
          <w:noProof/>
        </w:rPr>
      </w:r>
      <w:r>
        <w:rPr>
          <w:noProof/>
        </w:rPr>
        <w:fldChar w:fldCharType="separate"/>
      </w:r>
      <w:r>
        <w:rPr>
          <w:noProof/>
        </w:rPr>
        <w:t>49</w:t>
      </w:r>
      <w:r>
        <w:rPr>
          <w:noProof/>
        </w:rPr>
        <w:fldChar w:fldCharType="end"/>
      </w:r>
    </w:p>
    <w:p w14:paraId="578C2D94" w14:textId="7E45AC2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_Toc105161136 \h </w:instrText>
      </w:r>
      <w:r>
        <w:rPr>
          <w:noProof/>
        </w:rPr>
      </w:r>
      <w:r>
        <w:rPr>
          <w:noProof/>
        </w:rPr>
        <w:fldChar w:fldCharType="separate"/>
      </w:r>
      <w:r>
        <w:rPr>
          <w:noProof/>
        </w:rPr>
        <w:t>50</w:t>
      </w:r>
      <w:r>
        <w:rPr>
          <w:noProof/>
        </w:rPr>
        <w:fldChar w:fldCharType="end"/>
      </w:r>
    </w:p>
    <w:p w14:paraId="37BD62A1" w14:textId="154905C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_Toc105161137 \h </w:instrText>
      </w:r>
      <w:r>
        <w:rPr>
          <w:noProof/>
        </w:rPr>
      </w:r>
      <w:r>
        <w:rPr>
          <w:noProof/>
        </w:rPr>
        <w:fldChar w:fldCharType="separate"/>
      </w:r>
      <w:r>
        <w:rPr>
          <w:noProof/>
        </w:rPr>
        <w:t>50</w:t>
      </w:r>
      <w:r>
        <w:rPr>
          <w:noProof/>
        </w:rPr>
        <w:fldChar w:fldCharType="end"/>
      </w:r>
    </w:p>
    <w:p w14:paraId="777D887C" w14:textId="29BDD666"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_Toc105161138 \h </w:instrText>
      </w:r>
      <w:r>
        <w:rPr>
          <w:noProof/>
        </w:rPr>
      </w:r>
      <w:r>
        <w:rPr>
          <w:noProof/>
        </w:rPr>
        <w:fldChar w:fldCharType="separate"/>
      </w:r>
      <w:r>
        <w:rPr>
          <w:noProof/>
        </w:rPr>
        <w:t>51</w:t>
      </w:r>
      <w:r>
        <w:rPr>
          <w:noProof/>
        </w:rPr>
        <w:fldChar w:fldCharType="end"/>
      </w:r>
    </w:p>
    <w:p w14:paraId="25EA009F" w14:textId="6F3BE3E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_Toc105161139 \h </w:instrText>
      </w:r>
      <w:r>
        <w:rPr>
          <w:noProof/>
        </w:rPr>
      </w:r>
      <w:r>
        <w:rPr>
          <w:noProof/>
        </w:rPr>
        <w:fldChar w:fldCharType="separate"/>
      </w:r>
      <w:r>
        <w:rPr>
          <w:noProof/>
        </w:rPr>
        <w:t>52</w:t>
      </w:r>
      <w:r>
        <w:rPr>
          <w:noProof/>
        </w:rPr>
        <w:fldChar w:fldCharType="end"/>
      </w:r>
    </w:p>
    <w:p w14:paraId="1D26AC1B" w14:textId="18D9FA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_Toc105161140 \h </w:instrText>
      </w:r>
      <w:r>
        <w:rPr>
          <w:noProof/>
        </w:rPr>
      </w:r>
      <w:r>
        <w:rPr>
          <w:noProof/>
        </w:rPr>
        <w:fldChar w:fldCharType="separate"/>
      </w:r>
      <w:r>
        <w:rPr>
          <w:noProof/>
        </w:rPr>
        <w:t>53</w:t>
      </w:r>
      <w:r>
        <w:rPr>
          <w:noProof/>
        </w:rPr>
        <w:fldChar w:fldCharType="end"/>
      </w:r>
    </w:p>
    <w:p w14:paraId="6FA54133" w14:textId="5215D2F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_Toc105161141 \h </w:instrText>
      </w:r>
      <w:r>
        <w:rPr>
          <w:noProof/>
        </w:rPr>
      </w:r>
      <w:r>
        <w:rPr>
          <w:noProof/>
        </w:rPr>
        <w:fldChar w:fldCharType="separate"/>
      </w:r>
      <w:r>
        <w:rPr>
          <w:noProof/>
        </w:rPr>
        <w:t>54</w:t>
      </w:r>
      <w:r>
        <w:rPr>
          <w:noProof/>
        </w:rPr>
        <w:fldChar w:fldCharType="end"/>
      </w:r>
    </w:p>
    <w:p w14:paraId="31C346FA" w14:textId="6CCF31CE"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_Toc105161142 \h </w:instrText>
      </w:r>
      <w:r>
        <w:rPr>
          <w:noProof/>
        </w:rPr>
      </w:r>
      <w:r>
        <w:rPr>
          <w:noProof/>
        </w:rPr>
        <w:fldChar w:fldCharType="separate"/>
      </w:r>
      <w:r>
        <w:rPr>
          <w:noProof/>
        </w:rPr>
        <w:t>55</w:t>
      </w:r>
      <w:r>
        <w:rPr>
          <w:noProof/>
        </w:rPr>
        <w:fldChar w:fldCharType="end"/>
      </w:r>
    </w:p>
    <w:p w14:paraId="2B86ABA1" w14:textId="566AEC0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_Toc105161143 \h </w:instrText>
      </w:r>
      <w:r>
        <w:rPr>
          <w:noProof/>
        </w:rPr>
      </w:r>
      <w:r>
        <w:rPr>
          <w:noProof/>
        </w:rPr>
        <w:fldChar w:fldCharType="separate"/>
      </w:r>
      <w:r>
        <w:rPr>
          <w:noProof/>
        </w:rPr>
        <w:t>56</w:t>
      </w:r>
      <w:r>
        <w:rPr>
          <w:noProof/>
        </w:rPr>
        <w:fldChar w:fldCharType="end"/>
      </w:r>
    </w:p>
    <w:p w14:paraId="68730BEA" w14:textId="5B3C1BB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_Toc105161144 \h </w:instrText>
      </w:r>
      <w:r>
        <w:rPr>
          <w:noProof/>
        </w:rPr>
      </w:r>
      <w:r>
        <w:rPr>
          <w:noProof/>
        </w:rPr>
        <w:fldChar w:fldCharType="separate"/>
      </w:r>
      <w:r>
        <w:rPr>
          <w:noProof/>
        </w:rPr>
        <w:t>57</w:t>
      </w:r>
      <w:r>
        <w:rPr>
          <w:noProof/>
        </w:rPr>
        <w:fldChar w:fldCharType="end"/>
      </w:r>
    </w:p>
    <w:p w14:paraId="209CF457" w14:textId="2265DCD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_Toc105161145 \h </w:instrText>
      </w:r>
      <w:r>
        <w:rPr>
          <w:noProof/>
        </w:rPr>
      </w:r>
      <w:r>
        <w:rPr>
          <w:noProof/>
        </w:rPr>
        <w:fldChar w:fldCharType="separate"/>
      </w:r>
      <w:r>
        <w:rPr>
          <w:noProof/>
        </w:rPr>
        <w:t>58</w:t>
      </w:r>
      <w:r>
        <w:rPr>
          <w:noProof/>
        </w:rPr>
        <w:fldChar w:fldCharType="end"/>
      </w:r>
    </w:p>
    <w:p w14:paraId="40566966" w14:textId="08925FF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5.13: The Admin page</w:t>
      </w:r>
      <w:r>
        <w:rPr>
          <w:noProof/>
        </w:rPr>
        <w:tab/>
      </w:r>
      <w:r>
        <w:rPr>
          <w:noProof/>
        </w:rPr>
        <w:fldChar w:fldCharType="begin"/>
      </w:r>
      <w:r>
        <w:rPr>
          <w:noProof/>
        </w:rPr>
        <w:instrText xml:space="preserve"> PAGEREF _Toc105161146 \h </w:instrText>
      </w:r>
      <w:r>
        <w:rPr>
          <w:noProof/>
        </w:rPr>
      </w:r>
      <w:r>
        <w:rPr>
          <w:noProof/>
        </w:rPr>
        <w:fldChar w:fldCharType="separate"/>
      </w:r>
      <w:r>
        <w:rPr>
          <w:noProof/>
        </w:rPr>
        <w:t>59</w:t>
      </w:r>
      <w:r>
        <w:rPr>
          <w:noProof/>
        </w:rPr>
        <w:fldChar w:fldCharType="end"/>
      </w:r>
    </w:p>
    <w:p w14:paraId="4E1645F2" w14:textId="115D2D6C"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_Toc105161147 \h </w:instrText>
      </w:r>
      <w:r>
        <w:rPr>
          <w:noProof/>
        </w:rPr>
      </w:r>
      <w:r>
        <w:rPr>
          <w:noProof/>
        </w:rPr>
        <w:fldChar w:fldCharType="separate"/>
      </w:r>
      <w:r>
        <w:rPr>
          <w:noProof/>
        </w:rPr>
        <w:t>62</w:t>
      </w:r>
      <w:r>
        <w:rPr>
          <w:noProof/>
        </w:rPr>
        <w:fldChar w:fldCharType="end"/>
      </w:r>
    </w:p>
    <w:p w14:paraId="230A1B5C" w14:textId="4786313A" w:rsidR="00EF0CFF" w:rsidRPr="009A40CE" w:rsidRDefault="00871FE5" w:rsidP="009B2CED">
      <w:r>
        <w:fldChar w:fldCharType="end"/>
      </w:r>
      <w:r w:rsidR="00EF0CFF">
        <w:br w:type="page"/>
      </w:r>
    </w:p>
    <w:p w14:paraId="55C85B1C" w14:textId="77777777" w:rsidR="00BB7857" w:rsidRDefault="00EF0CFF" w:rsidP="00EF0CFF">
      <w:pPr>
        <w:pStyle w:val="Pre-ChapterHeadings"/>
      </w:pPr>
      <w:bookmarkStart w:id="9" w:name="_Toc105161260"/>
      <w:r>
        <w:lastRenderedPageBreak/>
        <w:t>List of Abbreviations</w:t>
      </w:r>
      <w:bookmarkEnd w:id="9"/>
    </w:p>
    <w:p w14:paraId="689B1D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SDLC</w:t>
      </w:r>
      <w:r w:rsidRPr="00A91669">
        <w:rPr>
          <w:rFonts w:asciiTheme="majorBidi" w:hAnsiTheme="majorBidi" w:cstheme="majorBidi"/>
        </w:rPr>
        <w:tab/>
      </w:r>
      <w:r w:rsidRPr="00A91669">
        <w:rPr>
          <w:rFonts w:asciiTheme="majorBidi" w:hAnsiTheme="majorBidi" w:cstheme="majorBidi"/>
        </w:rPr>
        <w:tab/>
        <w:t>Systems Development Life Cycle</w:t>
      </w:r>
    </w:p>
    <w:p w14:paraId="21C5F53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DFD</w:t>
      </w:r>
      <w:r w:rsidRPr="00A91669">
        <w:rPr>
          <w:rFonts w:asciiTheme="majorBidi" w:hAnsiTheme="majorBidi" w:cstheme="majorBidi"/>
        </w:rPr>
        <w:tab/>
      </w:r>
      <w:r w:rsidRPr="00A91669">
        <w:rPr>
          <w:rFonts w:asciiTheme="majorBidi" w:hAnsiTheme="majorBidi" w:cstheme="majorBidi"/>
        </w:rPr>
        <w:tab/>
        <w:t>Data Flow Diagram</w:t>
      </w:r>
    </w:p>
    <w:p w14:paraId="6BC8EF15" w14:textId="77572133"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FST</w:t>
      </w:r>
      <w:r w:rsidRPr="00A91669">
        <w:rPr>
          <w:rFonts w:asciiTheme="majorBidi" w:hAnsiTheme="majorBidi" w:cstheme="majorBidi"/>
        </w:rPr>
        <w:tab/>
      </w:r>
      <w:r w:rsidRPr="00A91669">
        <w:rPr>
          <w:rFonts w:asciiTheme="majorBidi" w:hAnsiTheme="majorBidi" w:cstheme="majorBidi"/>
        </w:rPr>
        <w:tab/>
        <w:t>Faculty of Science and Technology</w:t>
      </w:r>
    </w:p>
    <w:p w14:paraId="64A18614" w14:textId="3FEF32B4" w:rsidR="00C41BD5" w:rsidRPr="00A91669" w:rsidRDefault="00C41BD5" w:rsidP="00F61C37">
      <w:pPr>
        <w:pStyle w:val="BodyText"/>
        <w:spacing w:line="240" w:lineRule="auto"/>
        <w:jc w:val="left"/>
        <w:rPr>
          <w:rFonts w:asciiTheme="majorBidi" w:hAnsiTheme="majorBidi" w:cstheme="majorBidi"/>
        </w:rPr>
      </w:pPr>
      <w:r w:rsidRPr="00C41BD5">
        <w:rPr>
          <w:rFonts w:asciiTheme="majorBidi" w:hAnsiTheme="majorBidi" w:cstheme="majorBidi"/>
          <w:b/>
          <w:bCs/>
        </w:rPr>
        <w:t>SNS</w:t>
      </w:r>
      <w:r>
        <w:rPr>
          <w:rFonts w:asciiTheme="majorBidi" w:hAnsiTheme="majorBidi" w:cstheme="majorBidi"/>
        </w:rPr>
        <w:tab/>
      </w:r>
      <w:r>
        <w:rPr>
          <w:rFonts w:asciiTheme="majorBidi" w:hAnsiTheme="majorBidi" w:cstheme="majorBidi"/>
        </w:rPr>
        <w:tab/>
        <w:t>Social Networking Sites</w:t>
      </w:r>
    </w:p>
    <w:p w14:paraId="385581A6"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SRS</w:t>
      </w:r>
      <w:r w:rsidRPr="00A91669">
        <w:rPr>
          <w:rFonts w:asciiTheme="majorBidi" w:hAnsiTheme="majorBidi" w:cstheme="majorBidi"/>
        </w:rPr>
        <w:tab/>
      </w:r>
      <w:r w:rsidRPr="00A91669">
        <w:rPr>
          <w:rFonts w:asciiTheme="majorBidi" w:hAnsiTheme="majorBidi" w:cstheme="majorBidi"/>
        </w:rPr>
        <w:tab/>
        <w:t>Software Requirements Specification</w:t>
      </w:r>
    </w:p>
    <w:p w14:paraId="435B8D1A"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DDS</w:t>
      </w:r>
      <w:r w:rsidRPr="00A91669">
        <w:rPr>
          <w:rFonts w:asciiTheme="majorBidi" w:hAnsiTheme="majorBidi" w:cstheme="majorBidi"/>
        </w:rPr>
        <w:tab/>
      </w:r>
      <w:r w:rsidRPr="00A91669">
        <w:rPr>
          <w:rFonts w:asciiTheme="majorBidi" w:hAnsiTheme="majorBidi" w:cstheme="majorBidi"/>
        </w:rPr>
        <w:tab/>
        <w:t>Design Document Specification</w:t>
      </w:r>
    </w:p>
    <w:p w14:paraId="2A410972"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QA</w:t>
      </w:r>
      <w:r w:rsidRPr="00A91669">
        <w:rPr>
          <w:rFonts w:asciiTheme="majorBidi" w:hAnsiTheme="majorBidi" w:cstheme="majorBidi"/>
        </w:rPr>
        <w:tab/>
      </w:r>
      <w:r w:rsidRPr="00A91669">
        <w:rPr>
          <w:rFonts w:asciiTheme="majorBidi" w:hAnsiTheme="majorBidi" w:cstheme="majorBidi"/>
        </w:rPr>
        <w:tab/>
        <w:t>Quality Assurance</w:t>
      </w:r>
    </w:p>
    <w:p w14:paraId="1C141C94"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NFR</w:t>
      </w:r>
      <w:r w:rsidRPr="00A91669">
        <w:rPr>
          <w:rFonts w:asciiTheme="majorBidi" w:hAnsiTheme="majorBidi" w:cstheme="majorBidi"/>
        </w:rPr>
        <w:tab/>
      </w:r>
      <w:r w:rsidRPr="00A91669">
        <w:rPr>
          <w:rFonts w:asciiTheme="majorBidi" w:hAnsiTheme="majorBidi" w:cstheme="majorBidi"/>
        </w:rPr>
        <w:tab/>
        <w:t>Non-Functional Requirement</w:t>
      </w:r>
    </w:p>
    <w:p w14:paraId="4A991C27"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UML</w:t>
      </w:r>
      <w:r w:rsidRPr="00A91669">
        <w:rPr>
          <w:rFonts w:asciiTheme="majorBidi" w:hAnsiTheme="majorBidi" w:cstheme="majorBidi"/>
        </w:rPr>
        <w:tab/>
      </w:r>
      <w:r w:rsidRPr="00A91669">
        <w:rPr>
          <w:rFonts w:asciiTheme="majorBidi" w:hAnsiTheme="majorBidi" w:cstheme="majorBidi"/>
        </w:rPr>
        <w:tab/>
        <w:t>Unified Modelling Language</w:t>
      </w:r>
    </w:p>
    <w:p w14:paraId="6ED9DB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HTML</w:t>
      </w:r>
      <w:r w:rsidRPr="00A91669">
        <w:rPr>
          <w:rFonts w:asciiTheme="majorBidi" w:hAnsiTheme="majorBidi" w:cstheme="majorBidi"/>
        </w:rPr>
        <w:tab/>
        <w:t>Hyper-Text Markup Language</w:t>
      </w:r>
    </w:p>
    <w:p w14:paraId="36C508C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CSS</w:t>
      </w:r>
      <w:r w:rsidRPr="00A91669">
        <w:rPr>
          <w:rFonts w:asciiTheme="majorBidi" w:hAnsiTheme="majorBidi" w:cstheme="majorBidi"/>
        </w:rPr>
        <w:tab/>
      </w:r>
      <w:r w:rsidRPr="00A91669">
        <w:rPr>
          <w:rFonts w:asciiTheme="majorBidi" w:hAnsiTheme="majorBidi" w:cstheme="majorBidi"/>
        </w:rPr>
        <w:tab/>
        <w:t>Cascading Style Sheets</w:t>
      </w:r>
    </w:p>
    <w:p w14:paraId="3FEF4629"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AJAX</w:t>
      </w:r>
      <w:r w:rsidRPr="00A91669">
        <w:rPr>
          <w:rFonts w:asciiTheme="majorBidi" w:hAnsiTheme="majorBidi" w:cstheme="majorBidi"/>
        </w:rPr>
        <w:t xml:space="preserve"> </w:t>
      </w:r>
      <w:r w:rsidRPr="00A91669">
        <w:rPr>
          <w:rFonts w:asciiTheme="majorBidi" w:hAnsiTheme="majorBidi" w:cstheme="majorBidi"/>
        </w:rPr>
        <w:tab/>
      </w:r>
      <w:r w:rsidRPr="00A91669">
        <w:rPr>
          <w:rFonts w:asciiTheme="majorBidi" w:hAnsiTheme="majorBidi" w:cstheme="majorBidi"/>
        </w:rPr>
        <w:tab/>
        <w:t>Asynchronous JavaScript and XML</w:t>
      </w:r>
    </w:p>
    <w:p w14:paraId="59637ABE"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PHP</w:t>
      </w:r>
      <w:r w:rsidRPr="00A91669">
        <w:rPr>
          <w:rFonts w:asciiTheme="majorBidi" w:hAnsiTheme="majorBidi" w:cstheme="majorBidi"/>
        </w:rPr>
        <w:tab/>
      </w:r>
      <w:r w:rsidRPr="00A91669">
        <w:rPr>
          <w:rFonts w:asciiTheme="majorBidi" w:hAnsiTheme="majorBidi" w:cstheme="majorBidi"/>
        </w:rPr>
        <w:tab/>
        <w:t>Hypertext Preprocessor</w:t>
      </w:r>
    </w:p>
    <w:p w14:paraId="7B22F222" w14:textId="77777777"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IDE</w:t>
      </w:r>
      <w:r w:rsidRPr="00A91669">
        <w:rPr>
          <w:rFonts w:asciiTheme="majorBidi" w:hAnsiTheme="majorBidi" w:cstheme="majorBidi"/>
        </w:rPr>
        <w:tab/>
      </w:r>
      <w:r w:rsidRPr="00A91669">
        <w:rPr>
          <w:rFonts w:asciiTheme="majorBidi" w:hAnsiTheme="majorBidi" w:cstheme="majorBidi"/>
        </w:rPr>
        <w:tab/>
        <w:t>Integrated Development Environment</w:t>
      </w:r>
    </w:p>
    <w:p w14:paraId="19C3D131" w14:textId="654AA182"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GUI</w:t>
      </w:r>
      <w:r w:rsidRPr="00A91669">
        <w:rPr>
          <w:rFonts w:asciiTheme="majorBidi" w:hAnsiTheme="majorBidi" w:cstheme="majorBidi"/>
        </w:rPr>
        <w:tab/>
      </w:r>
      <w:r w:rsidRPr="00A91669">
        <w:rPr>
          <w:rFonts w:asciiTheme="majorBidi" w:hAnsiTheme="majorBidi" w:cstheme="majorBidi"/>
        </w:rPr>
        <w:tab/>
        <w:t>Graphical User Interface</w:t>
      </w:r>
    </w:p>
    <w:p w14:paraId="083D0A30"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XML</w:t>
      </w:r>
      <w:r w:rsidRPr="00A91669">
        <w:rPr>
          <w:rFonts w:asciiTheme="majorBidi" w:hAnsiTheme="majorBidi" w:cstheme="majorBidi"/>
        </w:rPr>
        <w:tab/>
      </w:r>
      <w:r w:rsidRPr="00A91669">
        <w:rPr>
          <w:rFonts w:asciiTheme="majorBidi" w:hAnsiTheme="majorBidi" w:cstheme="majorBidi"/>
        </w:rPr>
        <w:tab/>
        <w:t>Extensible Markup Language</w:t>
      </w:r>
    </w:p>
    <w:p w14:paraId="64B5C37D"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SQL</w:t>
      </w:r>
      <w:r w:rsidRPr="00A91669">
        <w:rPr>
          <w:rFonts w:asciiTheme="majorBidi" w:hAnsiTheme="majorBidi" w:cstheme="majorBidi"/>
        </w:rPr>
        <w:tab/>
      </w:r>
      <w:r w:rsidRPr="00A91669">
        <w:rPr>
          <w:rFonts w:asciiTheme="majorBidi" w:hAnsiTheme="majorBidi" w:cstheme="majorBidi"/>
        </w:rPr>
        <w:tab/>
        <w:t>Structure Query Language</w:t>
      </w:r>
    </w:p>
    <w:p w14:paraId="2C196D73"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IT</w:t>
      </w:r>
      <w:r w:rsidRPr="00A91669">
        <w:rPr>
          <w:rFonts w:asciiTheme="majorBidi" w:hAnsiTheme="majorBidi" w:cstheme="majorBidi"/>
        </w:rPr>
        <w:tab/>
      </w:r>
      <w:r w:rsidRPr="00A91669">
        <w:rPr>
          <w:rFonts w:asciiTheme="majorBidi" w:hAnsiTheme="majorBidi" w:cstheme="majorBidi"/>
        </w:rPr>
        <w:tab/>
        <w:t>Information Technology</w:t>
      </w:r>
    </w:p>
    <w:p w14:paraId="6688A2DA"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ERD</w:t>
      </w:r>
      <w:r w:rsidRPr="00A91669">
        <w:rPr>
          <w:rFonts w:asciiTheme="majorBidi" w:hAnsiTheme="majorBidi" w:cstheme="majorBidi"/>
        </w:rPr>
        <w:tab/>
      </w:r>
      <w:r w:rsidRPr="00A91669">
        <w:rPr>
          <w:rFonts w:asciiTheme="majorBidi" w:hAnsiTheme="majorBidi" w:cstheme="majorBidi"/>
        </w:rPr>
        <w:tab/>
        <w:t>Entity Relationship Diagram</w:t>
      </w:r>
    </w:p>
    <w:p w14:paraId="30E8FCB1" w14:textId="4F74AE33" w:rsidR="00BF46CF" w:rsidRDefault="00BF46CF" w:rsidP="00A6336A">
      <w:pPr>
        <w:pStyle w:val="Heading1"/>
      </w:pPr>
      <w:r>
        <w:lastRenderedPageBreak/>
        <w:br/>
      </w:r>
      <w:bookmarkStart w:id="10" w:name="_Toc305575984"/>
      <w:bookmarkStart w:id="11" w:name="_Toc105161261"/>
      <w:r w:rsidR="00A6336A">
        <w:t>Introduction</w:t>
      </w:r>
      <w:bookmarkEnd w:id="10"/>
      <w:bookmarkEnd w:id="11"/>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2" w:name="_Toc105161262"/>
      <w:bookmarkStart w:id="13" w:name="_Toc303769554"/>
      <w:bookmarkStart w:id="14" w:name="_Toc303770869"/>
      <w:bookmarkStart w:id="15" w:name="_Toc305578412"/>
      <w:r>
        <w:t>Project Background</w:t>
      </w:r>
      <w:bookmarkEnd w:id="12"/>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16" w:name="_Toc105161263"/>
      <w:r>
        <w:lastRenderedPageBreak/>
        <w:t>Problem Statement</w:t>
      </w:r>
      <w:bookmarkEnd w:id="16"/>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17" w:name="_Toc105161264"/>
      <w:r>
        <w:lastRenderedPageBreak/>
        <w:t>Project Objectives</w:t>
      </w:r>
      <w:bookmarkEnd w:id="17"/>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34920119" w14:textId="77777777" w:rsidR="00043A48" w:rsidRDefault="00043A48" w:rsidP="00043A48">
      <w:pPr>
        <w:pStyle w:val="BodyText"/>
        <w:numPr>
          <w:ilvl w:val="0"/>
          <w:numId w:val="10"/>
        </w:numPr>
        <w:spacing w:line="360" w:lineRule="auto"/>
      </w:pPr>
      <w:r w:rsidRPr="00043A48">
        <w:t>Reach your audience by posting on your profile or to the public.</w:t>
      </w:r>
    </w:p>
    <w:p w14:paraId="5CD26CB8" w14:textId="77777777" w:rsidR="00043A48" w:rsidRDefault="00043A48" w:rsidP="00043A48">
      <w:pPr>
        <w:pStyle w:val="BodyText"/>
        <w:numPr>
          <w:ilvl w:val="0"/>
          <w:numId w:val="10"/>
        </w:numPr>
        <w:spacing w:line="360" w:lineRule="auto"/>
      </w:pPr>
      <w:r w:rsidRPr="00043A48">
        <w:t>Texting with students or teachers.</w:t>
      </w:r>
    </w:p>
    <w:p w14:paraId="3DB3313D" w14:textId="77777777" w:rsidR="00043A48" w:rsidRDefault="00043A48" w:rsidP="00043A48">
      <w:pPr>
        <w:pStyle w:val="BodyText"/>
        <w:numPr>
          <w:ilvl w:val="0"/>
          <w:numId w:val="10"/>
        </w:numPr>
        <w:spacing w:line="360" w:lineRule="auto"/>
      </w:pPr>
      <w:r w:rsidRPr="00043A48">
        <w:t>Sharing files, images, or videos with others.</w:t>
      </w:r>
    </w:p>
    <w:p w14:paraId="608B8CAB" w14:textId="77777777" w:rsidR="00043A48" w:rsidRDefault="00043A48" w:rsidP="00043A48">
      <w:pPr>
        <w:pStyle w:val="BodyText"/>
        <w:numPr>
          <w:ilvl w:val="0"/>
          <w:numId w:val="10"/>
        </w:numPr>
        <w:spacing w:line="360" w:lineRule="auto"/>
      </w:pPr>
      <w:r w:rsidRPr="00043A48">
        <w:t>Sharing your location with your students and with individuals.</w:t>
      </w:r>
    </w:p>
    <w:p w14:paraId="2D6FD96E" w14:textId="77777777" w:rsidR="00043A48" w:rsidRDefault="00043A48" w:rsidP="00043A48">
      <w:pPr>
        <w:pStyle w:val="BodyText"/>
        <w:numPr>
          <w:ilvl w:val="0"/>
          <w:numId w:val="10"/>
        </w:numPr>
        <w:spacing w:line="360" w:lineRule="auto"/>
      </w:pPr>
      <w:r w:rsidRPr="00043A48">
        <w:t>Accessing learning resources easier and faster.</w:t>
      </w:r>
    </w:p>
    <w:p w14:paraId="3B6AAC51" w14:textId="06617BE4" w:rsidR="00043A48" w:rsidRDefault="00043A48" w:rsidP="00043A48">
      <w:pPr>
        <w:pStyle w:val="BodyText"/>
        <w:numPr>
          <w:ilvl w:val="0"/>
          <w:numId w:val="10"/>
        </w:numPr>
        <w:spacing w:line="360" w:lineRule="auto"/>
      </w:pPr>
      <w:r w:rsidRPr="00043A48">
        <w:t>List your belongings for sale on the website's integrated market.</w:t>
      </w:r>
    </w:p>
    <w:p w14:paraId="64DA92D9" w14:textId="42C96D37" w:rsidR="00043A48" w:rsidRDefault="00043A48" w:rsidP="00043A48">
      <w:pPr>
        <w:pStyle w:val="BodyText"/>
        <w:numPr>
          <w:ilvl w:val="0"/>
          <w:numId w:val="10"/>
        </w:numPr>
        <w:spacing w:line="360" w:lineRule="auto"/>
      </w:pPr>
      <w:r w:rsidRPr="00043A48">
        <w:t>Get some registration guidance.</w:t>
      </w:r>
    </w:p>
    <w:p w14:paraId="446FB76A" w14:textId="7F2A1E74" w:rsidR="00043A48" w:rsidRDefault="00043A48" w:rsidP="00043A48">
      <w:pPr>
        <w:pStyle w:val="BodyText"/>
        <w:numPr>
          <w:ilvl w:val="0"/>
          <w:numId w:val="10"/>
        </w:numPr>
        <w:spacing w:line="360" w:lineRule="auto"/>
      </w:pPr>
      <w:r w:rsidRPr="00043A48">
        <w:t>Communicate with your colleagues that are in the same subject with premade groups</w:t>
      </w:r>
      <w:r>
        <w:t>.</w:t>
      </w:r>
    </w:p>
    <w:p w14:paraId="0DDF45A6" w14:textId="659C5F99" w:rsidR="000F2412" w:rsidRDefault="000F2412" w:rsidP="000F2412">
      <w:pPr>
        <w:pStyle w:val="BodyText"/>
        <w:numPr>
          <w:ilvl w:val="0"/>
          <w:numId w:val="10"/>
        </w:numPr>
        <w:spacing w:line="360" w:lineRule="auto"/>
      </w:pPr>
      <w:r w:rsidRPr="000F2412">
        <w:t>Get some university navigation guidance with the onboard university map.</w:t>
      </w:r>
    </w:p>
    <w:p w14:paraId="435AAE71" w14:textId="39CD6740" w:rsidR="00BA5FC1" w:rsidRDefault="007075EA" w:rsidP="00043A48">
      <w:pPr>
        <w:pStyle w:val="BodyText"/>
        <w:numPr>
          <w:ilvl w:val="0"/>
          <w:numId w:val="10"/>
        </w:numPr>
        <w:spacing w:line="360" w:lineRule="auto"/>
      </w:pPr>
      <w:r>
        <w:t>Entertainment and having fun.</w:t>
      </w:r>
    </w:p>
    <w:p w14:paraId="17FEC58A" w14:textId="23ECF6F5" w:rsidR="00BE1D2F" w:rsidRDefault="00BE1D2F" w:rsidP="00BE1D2F">
      <w:pPr>
        <w:pStyle w:val="BodyText"/>
        <w:spacing w:line="360" w:lineRule="auto"/>
      </w:pPr>
    </w:p>
    <w:p w14:paraId="0B164801" w14:textId="77777777" w:rsidR="00BE1D2F" w:rsidRDefault="00BE1D2F" w:rsidP="00BE1D2F">
      <w:pPr>
        <w:pStyle w:val="BodyText"/>
        <w:spacing w:line="360" w:lineRule="auto"/>
      </w:pPr>
    </w:p>
    <w:p w14:paraId="7BA7FDF4" w14:textId="277999D8" w:rsidR="00476C22" w:rsidRPr="002E1197" w:rsidRDefault="000F22E1" w:rsidP="00AA336C">
      <w:pPr>
        <w:pStyle w:val="Heading2"/>
      </w:pPr>
      <w:bookmarkStart w:id="18" w:name="_Toc105161265"/>
      <w:r>
        <w:lastRenderedPageBreak/>
        <w:t>Project Significance</w:t>
      </w:r>
      <w:bookmarkEnd w:id="18"/>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19" w:name="_Toc105161266"/>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19"/>
    </w:p>
    <w:p w14:paraId="46ABA182" w14:textId="1CAB47EA" w:rsidR="00F5318F" w:rsidRPr="000E05BF" w:rsidRDefault="00F5318F" w:rsidP="000E05BF">
      <w:pPr>
        <w:pStyle w:val="FigureTitle"/>
        <w:jc w:val="center"/>
      </w:pPr>
      <w:bookmarkStart w:id="20" w:name="_Toc105161116"/>
      <w:r w:rsidRPr="000E05BF">
        <w:t>Figure 1.1: Project Gantt Chart (Tasks)</w:t>
      </w:r>
      <w:bookmarkEnd w:id="20"/>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1" w:name="_Toc105161117"/>
      <w:r w:rsidRPr="000E05BF">
        <w:lastRenderedPageBreak/>
        <w:t>Figure 1.2: Project Gantt Chart (Chart)</w:t>
      </w:r>
      <w:bookmarkEnd w:id="21"/>
    </w:p>
    <w:p w14:paraId="007C9438" w14:textId="464EE004" w:rsidR="00F5318F" w:rsidRDefault="000D292C" w:rsidP="00F5318F">
      <w:pPr>
        <w:pStyle w:val="BodyText"/>
      </w:pPr>
      <w:r>
        <w:rPr>
          <w:noProof/>
        </w:rPr>
        <w:drawing>
          <wp:anchor distT="0" distB="0" distL="114300" distR="114300" simplePos="0" relativeHeight="251663360"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2" w:name="_Toc94564627"/>
      <w:bookmarkStart w:id="23" w:name="_Toc105161267"/>
      <w:r>
        <w:lastRenderedPageBreak/>
        <w:t>R</w:t>
      </w:r>
      <w:r w:rsidRPr="009B2A1B">
        <w:t xml:space="preserve">ole and </w:t>
      </w:r>
      <w:r>
        <w:t>R</w:t>
      </w:r>
      <w:r w:rsidRPr="009B2A1B">
        <w:t>esponsibility</w:t>
      </w:r>
      <w:bookmarkEnd w:id="22"/>
      <w:bookmarkEnd w:id="23"/>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360"/>
        <w:gridCol w:w="540"/>
        <w:gridCol w:w="1080"/>
        <w:gridCol w:w="1080"/>
        <w:gridCol w:w="1530"/>
        <w:gridCol w:w="1710"/>
      </w:tblGrid>
      <w:tr w:rsidR="00907CBA" w14:paraId="674BB94F" w14:textId="77777777" w:rsidTr="00DC799D">
        <w:trPr>
          <w:trHeight w:val="728"/>
        </w:trPr>
        <w:tc>
          <w:tcPr>
            <w:tcW w:w="262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23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DC799D">
        <w:trPr>
          <w:trHeight w:val="602"/>
        </w:trPr>
        <w:tc>
          <w:tcPr>
            <w:tcW w:w="262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560BE3FB" w:rsidR="00907CBA" w:rsidRPr="00383459" w:rsidRDefault="00DC799D" w:rsidP="009918B6">
            <w:pPr>
              <w:pStyle w:val="BodyText"/>
              <w:spacing w:after="0" w:line="240" w:lineRule="auto"/>
              <w:rPr>
                <w:rFonts w:asciiTheme="majorBidi" w:hAnsiTheme="majorBidi" w:cstheme="majorBidi"/>
                <w:sz w:val="22"/>
                <w:szCs w:val="22"/>
              </w:rPr>
            </w:pPr>
            <w:r>
              <w:rPr>
                <w:rFonts w:asciiTheme="majorBidi" w:hAnsiTheme="majorBidi" w:cstheme="majorBidi"/>
                <w:sz w:val="22"/>
                <w:szCs w:val="22"/>
              </w:rPr>
              <w:t xml:space="preserve">Prof. </w:t>
            </w:r>
            <w:r w:rsidR="00907CBA" w:rsidRPr="00383459">
              <w:rPr>
                <w:rFonts w:asciiTheme="majorBidi" w:hAnsiTheme="majorBidi" w:cstheme="majorBidi"/>
                <w:sz w:val="22"/>
                <w:szCs w:val="22"/>
              </w:rPr>
              <w:t>Dr.</w:t>
            </w:r>
            <w:r>
              <w:rPr>
                <w:rFonts w:asciiTheme="majorBidi" w:hAnsiTheme="majorBidi" w:cstheme="majorBidi"/>
                <w:sz w:val="22"/>
                <w:szCs w:val="22"/>
              </w:rPr>
              <w:t xml:space="preserve"> </w:t>
            </w:r>
            <w:r w:rsidR="00907CBA">
              <w:rPr>
                <w:rFonts w:asciiTheme="majorBidi" w:hAnsiTheme="majorBidi" w:cstheme="majorBidi"/>
                <w:sz w:val="22"/>
                <w:szCs w:val="22"/>
              </w:rPr>
              <w:t>Mal</w:t>
            </w:r>
            <w:r>
              <w:rPr>
                <w:rFonts w:asciiTheme="majorBidi" w:hAnsiTheme="majorBidi" w:cstheme="majorBidi"/>
                <w:sz w:val="22"/>
                <w:szCs w:val="22"/>
              </w:rPr>
              <w:t>e</w:t>
            </w:r>
            <w:r w:rsidR="00907CBA">
              <w:rPr>
                <w:rFonts w:asciiTheme="majorBidi" w:hAnsiTheme="majorBidi" w:cstheme="majorBidi"/>
                <w:sz w:val="22"/>
                <w:szCs w:val="22"/>
              </w:rPr>
              <w:t>k</w:t>
            </w:r>
            <w:r>
              <w:rPr>
                <w:rFonts w:asciiTheme="majorBidi" w:hAnsiTheme="majorBidi" w:cstheme="majorBidi"/>
                <w:sz w:val="22"/>
                <w:szCs w:val="22"/>
              </w:rPr>
              <w:t xml:space="preserve"> </w:t>
            </w:r>
            <w:r w:rsidR="00907CBA">
              <w:rPr>
                <w:rFonts w:asciiTheme="majorBidi" w:hAnsiTheme="majorBidi" w:cstheme="majorBidi"/>
                <w:sz w:val="22"/>
                <w:szCs w:val="22"/>
              </w:rPr>
              <w:t>al-ksasbeh</w:t>
            </w:r>
          </w:p>
        </w:tc>
        <w:tc>
          <w:tcPr>
            <w:tcW w:w="423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DC799D">
        <w:trPr>
          <w:trHeight w:val="827"/>
        </w:trPr>
        <w:tc>
          <w:tcPr>
            <w:tcW w:w="262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23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AD2D3C">
      <w:pPr>
        <w:pStyle w:val="TableTitle"/>
      </w:pPr>
      <w:bookmarkStart w:id="24" w:name="_Toc90840820"/>
      <w:bookmarkStart w:id="25" w:name="_Toc105161153"/>
      <w:r w:rsidRPr="00953A96">
        <w:t>Table 1</w:t>
      </w:r>
      <w:r>
        <w:rPr>
          <w:rFonts w:hint="cs"/>
          <w:rtl/>
        </w:rPr>
        <w:t>.</w:t>
      </w:r>
      <w:r w:rsidRPr="00953A96">
        <w:t>1: Role and Responsibility of Project Team</w:t>
      </w:r>
      <w:bookmarkEnd w:id="24"/>
      <w:bookmarkEnd w:id="25"/>
    </w:p>
    <w:p w14:paraId="171D524D" w14:textId="2A69171C" w:rsidR="000D292C" w:rsidRPr="00D1681F" w:rsidRDefault="000D292C" w:rsidP="00D1681F">
      <w:pPr>
        <w:pStyle w:val="BodyText"/>
      </w:pPr>
    </w:p>
    <w:bookmarkEnd w:id="13"/>
    <w:bookmarkEnd w:id="14"/>
    <w:bookmarkEnd w:id="15"/>
    <w:p w14:paraId="7838E876" w14:textId="6BBEECAD" w:rsidR="004F1E33" w:rsidRDefault="004F1E33" w:rsidP="005B05C5">
      <w:pPr>
        <w:pStyle w:val="Heading1"/>
      </w:pPr>
      <w:r>
        <w:lastRenderedPageBreak/>
        <w:br/>
      </w:r>
      <w:bookmarkStart w:id="26" w:name="_Toc105161268"/>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5161269"/>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28" w:name="_Toc105161270"/>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5161271"/>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5161272"/>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5161273"/>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5161274"/>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5161275"/>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45A60F71" w14:textId="3AF5D6E1" w:rsidR="00AC79A2" w:rsidRDefault="00AC79A2" w:rsidP="00EB48E1">
      <w:pPr>
        <w:pStyle w:val="BodyText"/>
        <w:spacing w:line="240" w:lineRule="auto"/>
      </w:pPr>
    </w:p>
    <w:tbl>
      <w:tblPr>
        <w:tblStyle w:val="TableGrid"/>
        <w:tblpPr w:leftFromText="180" w:rightFromText="180" w:vertAnchor="text" w:horzAnchor="margin" w:tblpXSpec="center" w:tblpY="1527"/>
        <w:tblW w:w="9404" w:type="dxa"/>
        <w:jc w:val="left"/>
        <w:tblLook w:val="04A0" w:firstRow="1" w:lastRow="0" w:firstColumn="1" w:lastColumn="0" w:noHBand="0" w:noVBand="1"/>
      </w:tblPr>
      <w:tblGrid>
        <w:gridCol w:w="2173"/>
        <w:gridCol w:w="1956"/>
        <w:gridCol w:w="1874"/>
        <w:gridCol w:w="1905"/>
        <w:gridCol w:w="1496"/>
      </w:tblGrid>
      <w:tr w:rsidR="00EB48E1" w14:paraId="133A9B80" w14:textId="77777777" w:rsidTr="00EB48E1">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B2746A3" w14:textId="77777777" w:rsidR="00EB48E1" w:rsidRDefault="00EB48E1" w:rsidP="00EB48E1">
            <w:r>
              <w:lastRenderedPageBreak/>
              <w:t>Functionalities</w:t>
            </w:r>
          </w:p>
        </w:tc>
        <w:tc>
          <w:tcPr>
            <w:tcW w:w="1956" w:type="dxa"/>
          </w:tcPr>
          <w:p w14:paraId="4CCDA0D3"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079F8EAE"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0F315C64"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73B21E20"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Triibe</w:t>
            </w:r>
          </w:p>
        </w:tc>
      </w:tr>
      <w:tr w:rsidR="00EB48E1" w14:paraId="126D3AD4" w14:textId="77777777" w:rsidTr="00EB48E1">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A6C4A4D" w14:textId="77777777" w:rsidR="00EB48E1" w:rsidRPr="00434701" w:rsidRDefault="00EB48E1" w:rsidP="00EB48E1">
            <w:r w:rsidRPr="00434701">
              <w:t>1.</w:t>
            </w:r>
            <w:r>
              <w:t xml:space="preserve"> Profile Editor</w:t>
            </w:r>
          </w:p>
        </w:tc>
        <w:tc>
          <w:tcPr>
            <w:tcW w:w="1956" w:type="dxa"/>
          </w:tcPr>
          <w:p w14:paraId="376B4CC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C63175" wp14:editId="5A6458B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A6D62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ABCD54" wp14:editId="17F0E47D">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15D650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A4224" wp14:editId="6048116E">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6F93B8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D18533" wp14:editId="4BEFC001">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A57FC7B"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0376A4DF" w14:textId="77777777" w:rsidR="00EB48E1" w:rsidRDefault="00EB48E1" w:rsidP="00EB48E1">
            <w:r>
              <w:t>2. Dark Mode</w:t>
            </w:r>
          </w:p>
        </w:tc>
        <w:tc>
          <w:tcPr>
            <w:tcW w:w="1956" w:type="dxa"/>
          </w:tcPr>
          <w:p w14:paraId="799FA7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5D555" wp14:editId="3FF5F818">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CF9E95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B7EDE" wp14:editId="377EF5CC">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A78A78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86336" wp14:editId="02F2C8C4">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1BF13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0CB8E2" wp14:editId="7E1D79FC">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ECB3F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C7DDF03" w14:textId="77777777" w:rsidR="00EB48E1" w:rsidRDefault="00EB48E1" w:rsidP="00EB48E1">
            <w:r>
              <w:t>3. Photos</w:t>
            </w:r>
          </w:p>
        </w:tc>
        <w:tc>
          <w:tcPr>
            <w:tcW w:w="1956" w:type="dxa"/>
          </w:tcPr>
          <w:p w14:paraId="63E1583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DDBF1E" wp14:editId="14F9C46F">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70340C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F18454" wp14:editId="686E7895">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D8EE9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14E5CF" wp14:editId="49C135CD">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74681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9E034" wp14:editId="0B5ADF7E">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536CBCC8"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1C0BEF4" w14:textId="77777777" w:rsidR="00EB48E1" w:rsidRDefault="00EB48E1" w:rsidP="00EB48E1">
            <w:r>
              <w:t>4. Post Comments</w:t>
            </w:r>
          </w:p>
        </w:tc>
        <w:tc>
          <w:tcPr>
            <w:tcW w:w="1956" w:type="dxa"/>
          </w:tcPr>
          <w:p w14:paraId="0A6A87B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3CABE2" wp14:editId="0A9ABF0B">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3E5085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9FB67A" wp14:editId="232849FA">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47DC6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AAC5C6" wp14:editId="4172217C">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8320E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7B62BE" wp14:editId="628804EA">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83682D1"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D93271E" w14:textId="77777777" w:rsidR="00EB48E1" w:rsidRDefault="00EB48E1" w:rsidP="00EB48E1">
            <w:r>
              <w:t>5. Friends</w:t>
            </w:r>
          </w:p>
        </w:tc>
        <w:tc>
          <w:tcPr>
            <w:tcW w:w="1956" w:type="dxa"/>
          </w:tcPr>
          <w:p w14:paraId="615050E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16272" wp14:editId="5C9A764B">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13DD30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91502" wp14:editId="5367A792">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BD51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46E92" wp14:editId="3B62AB69">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8560CD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56A2DA" wp14:editId="3DB25884">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4F00031"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E458469" w14:textId="77777777" w:rsidR="00EB48E1" w:rsidRDefault="00EB48E1" w:rsidP="00EB48E1">
            <w:r>
              <w:t>6. Video</w:t>
            </w:r>
          </w:p>
        </w:tc>
        <w:tc>
          <w:tcPr>
            <w:tcW w:w="1956" w:type="dxa"/>
          </w:tcPr>
          <w:p w14:paraId="2BF58C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FA9930" wp14:editId="11D3D375">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62E550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63DD4A" wp14:editId="402D12AF">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A817B5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2A343" wp14:editId="5DADF317">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46655A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53AA92" wp14:editId="25C38E7D">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B454F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44378E" w14:textId="77777777" w:rsidR="00EB48E1" w:rsidRDefault="00EB48E1" w:rsidP="00EB48E1">
            <w:r>
              <w:t>8. Privacy Settings</w:t>
            </w:r>
          </w:p>
        </w:tc>
        <w:tc>
          <w:tcPr>
            <w:tcW w:w="1956" w:type="dxa"/>
          </w:tcPr>
          <w:p w14:paraId="3214480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E172B" wp14:editId="1B0BAA9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1C48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BE76E" wp14:editId="5D0A1D82">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B05F3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AE70E" wp14:editId="6B1EF454">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E62B1A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0181A" wp14:editId="3BF97257">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CFB1669"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1D0D44FC" w14:textId="77777777" w:rsidR="00EB48E1" w:rsidRDefault="00EB48E1" w:rsidP="00EB48E1">
            <w:r>
              <w:t>9. Black Users</w:t>
            </w:r>
          </w:p>
        </w:tc>
        <w:tc>
          <w:tcPr>
            <w:tcW w:w="1956" w:type="dxa"/>
          </w:tcPr>
          <w:p w14:paraId="211C3B6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445B9" wp14:editId="1813CD69">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320DA8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EAB8" wp14:editId="262869D0">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2E6C58A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7029A6" wp14:editId="24FAC463">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D915F2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4CBFD7" wp14:editId="7268659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C8A866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7976E11" w14:textId="77777777" w:rsidR="00EB48E1" w:rsidRDefault="00EB48E1" w:rsidP="00EB48E1">
            <w:r>
              <w:t>10. Report Spam</w:t>
            </w:r>
          </w:p>
        </w:tc>
        <w:tc>
          <w:tcPr>
            <w:tcW w:w="1956" w:type="dxa"/>
          </w:tcPr>
          <w:p w14:paraId="37667DA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0DF419" wp14:editId="745A3D5E">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EF7D0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B9D78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13AA1" wp14:editId="75631983">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334D2D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6AD6C" wp14:editId="47C80BBC">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4854A1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952417B" w14:textId="77777777" w:rsidR="00EB48E1" w:rsidRDefault="00EB48E1" w:rsidP="00EB48E1">
            <w:r>
              <w:t>11. Report Abuse</w:t>
            </w:r>
          </w:p>
        </w:tc>
        <w:tc>
          <w:tcPr>
            <w:tcW w:w="1956" w:type="dxa"/>
          </w:tcPr>
          <w:p w14:paraId="23A6EA6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76FCBE" wp14:editId="4FCAEFDF">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7AEEF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61189A" wp14:editId="22F99693">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82D93F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125BF1" wp14:editId="475E24E3">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792C4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B9E75E" wp14:editId="53EDBEE3">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6D8F3A32"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877D6FA" w14:textId="77777777" w:rsidR="00EB48E1" w:rsidRDefault="00EB48E1" w:rsidP="00EB48E1">
            <w:r>
              <w:t>12. Chat Rooms</w:t>
            </w:r>
          </w:p>
        </w:tc>
        <w:tc>
          <w:tcPr>
            <w:tcW w:w="1956" w:type="dxa"/>
          </w:tcPr>
          <w:p w14:paraId="087F1C6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C0FE14" wp14:editId="20E04086">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F704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D6868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20F4E20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1826CD" wp14:editId="7795634E">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6CAA8F2" w14:textId="77777777" w:rsidTr="00EB48E1">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2AB87758" w14:textId="77777777" w:rsidR="00EB48E1" w:rsidRDefault="00EB48E1" w:rsidP="00EB48E1">
            <w:r>
              <w:t>13. Instant Messaging</w:t>
            </w:r>
          </w:p>
        </w:tc>
        <w:tc>
          <w:tcPr>
            <w:tcW w:w="1956" w:type="dxa"/>
          </w:tcPr>
          <w:p w14:paraId="01C7231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0FA990" wp14:editId="28E8C777">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9A05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38E505" wp14:editId="72B69A8C">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2C1439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53F3BB" wp14:editId="49BA24F9">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B4B67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294EB6" wp14:editId="1CBD3EF6">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D20EB5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7C00D2E" w14:textId="77777777" w:rsidR="00EB48E1" w:rsidRDefault="00EB48E1" w:rsidP="00EB48E1">
            <w:r>
              <w:t>14. Groups</w:t>
            </w:r>
          </w:p>
        </w:tc>
        <w:tc>
          <w:tcPr>
            <w:tcW w:w="1956" w:type="dxa"/>
          </w:tcPr>
          <w:p w14:paraId="0DC659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25289A" wp14:editId="63936F7D">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D59024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AB8FDD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15EFD7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28FC8E" wp14:editId="016DADE1">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9015B2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2F2556E" w14:textId="77777777" w:rsidR="00EB48E1" w:rsidRDefault="00EB48E1" w:rsidP="00EB48E1">
            <w:r>
              <w:t>15. Events</w:t>
            </w:r>
          </w:p>
        </w:tc>
        <w:tc>
          <w:tcPr>
            <w:tcW w:w="1956" w:type="dxa"/>
          </w:tcPr>
          <w:p w14:paraId="05C4467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B43F7E" wp14:editId="08F4ABCE">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CFED1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4C85F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616EFF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6FB369" wp14:editId="3142981D">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E0C701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413DC3D" w14:textId="77777777" w:rsidR="00EB48E1" w:rsidRDefault="00EB48E1" w:rsidP="00EB48E1">
            <w:r>
              <w:t>16. Ad-Free</w:t>
            </w:r>
          </w:p>
        </w:tc>
        <w:tc>
          <w:tcPr>
            <w:tcW w:w="1956" w:type="dxa"/>
          </w:tcPr>
          <w:p w14:paraId="78F4D28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874" w:type="dxa"/>
          </w:tcPr>
          <w:p w14:paraId="633E1C2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CACF2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F7A9E0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D269A0" wp14:editId="3D2AF7D7">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B0C0674"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E35197E" w14:textId="77777777" w:rsidR="00EB48E1" w:rsidRDefault="00EB48E1" w:rsidP="00EB48E1">
            <w:r>
              <w:t>17. Guides</w:t>
            </w:r>
          </w:p>
        </w:tc>
        <w:tc>
          <w:tcPr>
            <w:tcW w:w="1956" w:type="dxa"/>
          </w:tcPr>
          <w:p w14:paraId="161FC9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5C7EF51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D8E8BA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08FE33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72CF58" wp14:editId="33892D73">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7AB81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7604B56" w14:textId="77777777" w:rsidR="00EB48E1" w:rsidRDefault="00EB48E1" w:rsidP="00EB48E1">
            <w:r>
              <w:t>18. Registration Guidance</w:t>
            </w:r>
          </w:p>
        </w:tc>
        <w:tc>
          <w:tcPr>
            <w:tcW w:w="1956" w:type="dxa"/>
          </w:tcPr>
          <w:p w14:paraId="0436E8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98BE4A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6D0429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4E96BB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A15D62" wp14:editId="398852D1">
                  <wp:extent cx="182880" cy="182880"/>
                  <wp:effectExtent l="0" t="0" r="0" b="0"/>
                  <wp:docPr id="83" name="Graphic 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33CABC"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9995295" w14:textId="77777777" w:rsidR="00EB48E1" w:rsidRDefault="00EB48E1" w:rsidP="00EB48E1">
            <w:r>
              <w:t>19. University Map</w:t>
            </w:r>
          </w:p>
        </w:tc>
        <w:tc>
          <w:tcPr>
            <w:tcW w:w="1956" w:type="dxa"/>
          </w:tcPr>
          <w:p w14:paraId="6A020E7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6BF10FF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9FE6D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0C6D05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DDEA14" wp14:editId="0569C60E">
                  <wp:extent cx="182880" cy="182880"/>
                  <wp:effectExtent l="0" t="0" r="0" b="0"/>
                  <wp:docPr id="84" name="Graphic 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AEF39B0"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BF5776C" w14:textId="77777777" w:rsidR="00EB48E1" w:rsidRDefault="00EB48E1" w:rsidP="00EB48E1">
            <w:r>
              <w:t>20. Save Posts</w:t>
            </w:r>
          </w:p>
        </w:tc>
        <w:tc>
          <w:tcPr>
            <w:tcW w:w="1956" w:type="dxa"/>
          </w:tcPr>
          <w:p w14:paraId="52F33E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DFB0D2" wp14:editId="318F48CC">
                  <wp:extent cx="182880" cy="182880"/>
                  <wp:effectExtent l="0" t="0" r="0" b="0"/>
                  <wp:docPr id="85" name="Graphic 8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8A168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4342EF8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E89226" wp14:editId="553BA60D">
                  <wp:extent cx="182880" cy="182880"/>
                  <wp:effectExtent l="0" t="0" r="0" b="0"/>
                  <wp:docPr id="86" name="Graphic 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9EC57B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5E304A" wp14:editId="746F727A">
                  <wp:extent cx="182880" cy="182880"/>
                  <wp:effectExtent l="0" t="0" r="0" b="0"/>
                  <wp:docPr id="87" name="Graphic 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7D85D32"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6850627" w14:textId="77777777" w:rsidR="00EB48E1" w:rsidRDefault="00EB48E1" w:rsidP="00EB48E1">
            <w:r>
              <w:t>21. Learning Groups</w:t>
            </w:r>
          </w:p>
        </w:tc>
        <w:tc>
          <w:tcPr>
            <w:tcW w:w="1956" w:type="dxa"/>
          </w:tcPr>
          <w:p w14:paraId="7849F1B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7C9DFE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69E86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2AA5DB3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AC3A" wp14:editId="59E71B4A">
                  <wp:extent cx="180952" cy="1809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4289510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27C1D30" w14:textId="77777777" w:rsidR="00EB48E1" w:rsidRDefault="00EB48E1" w:rsidP="00EB48E1">
            <w:r>
              <w:t>22. Stories</w:t>
            </w:r>
          </w:p>
        </w:tc>
        <w:tc>
          <w:tcPr>
            <w:tcW w:w="1956" w:type="dxa"/>
          </w:tcPr>
          <w:p w14:paraId="6E785BA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0EC738" wp14:editId="5BFD60F2">
                  <wp:extent cx="180952" cy="180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874" w:type="dxa"/>
          </w:tcPr>
          <w:p w14:paraId="1A601B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7401C55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27D0732" wp14:editId="3189D67E">
                  <wp:extent cx="180952" cy="1809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496" w:type="dxa"/>
          </w:tcPr>
          <w:p w14:paraId="02FD17D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F664A3" wp14:editId="7A7F71EA">
                  <wp:extent cx="180952" cy="180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6B03685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8F647EC" w14:textId="77777777" w:rsidR="00EB48E1" w:rsidRDefault="00EB48E1" w:rsidP="00EB48E1">
            <w:r>
              <w:t>23. Learning Websites Links</w:t>
            </w:r>
          </w:p>
        </w:tc>
        <w:tc>
          <w:tcPr>
            <w:tcW w:w="1956" w:type="dxa"/>
          </w:tcPr>
          <w:p w14:paraId="0B31F3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6468DD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BBC79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789E467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4220C3" wp14:editId="31EF8AF8">
                  <wp:extent cx="180952" cy="1809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bl>
    <w:p w14:paraId="2B2D7E13" w14:textId="4DC5AD2E" w:rsidR="00A96E18" w:rsidRPr="003C01D7" w:rsidRDefault="00D253B2" w:rsidP="003C01D7">
      <w:pPr>
        <w:pStyle w:val="Heading2"/>
      </w:pPr>
      <w:bookmarkStart w:id="34" w:name="_Toc105161276"/>
      <w:r>
        <w:t xml:space="preserve">Comparison </w:t>
      </w:r>
      <w:r w:rsidR="00A6336A" w:rsidRPr="003C01D7">
        <w:t>Table</w:t>
      </w:r>
      <w:bookmarkEnd w:id="34"/>
    </w:p>
    <w:p w14:paraId="74D4D33C" w14:textId="77777777" w:rsidR="00F61CCA" w:rsidRPr="00F61CCA" w:rsidRDefault="00F61CCA" w:rsidP="00F61CCA">
      <w:pPr>
        <w:pStyle w:val="BodyText"/>
      </w:pPr>
    </w:p>
    <w:p w14:paraId="30302F76" w14:textId="5AFF735E" w:rsidR="00A6336A" w:rsidRPr="00A6336A" w:rsidRDefault="00A6336A" w:rsidP="00AD2D3C">
      <w:pPr>
        <w:pStyle w:val="TableTitle"/>
      </w:pPr>
      <w:bookmarkStart w:id="35" w:name="_Toc105161154"/>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p>
    <w:p w14:paraId="43998F31" w14:textId="76988621" w:rsidR="00A6336A" w:rsidRPr="003C01D7" w:rsidRDefault="00A6336A" w:rsidP="003C01D7">
      <w:pPr>
        <w:pStyle w:val="Heading2"/>
      </w:pPr>
      <w:bookmarkStart w:id="36" w:name="_Toc105161277"/>
      <w:r w:rsidRPr="003C01D7">
        <w:lastRenderedPageBreak/>
        <w:t>Figures</w:t>
      </w:r>
      <w:bookmarkEnd w:id="36"/>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7" w:name="_Toc105161118"/>
      <w:r w:rsidRPr="000E05BF">
        <w:t xml:space="preserve">Figure 2.1: </w:t>
      </w:r>
      <w:r w:rsidR="00B64F89" w:rsidRPr="000E05BF">
        <w:t>Identification on the internet and through social media</w:t>
      </w:r>
      <w:bookmarkEnd w:id="37"/>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8" w:name="_Toc105161278"/>
      <w:r w:rsidR="00502455">
        <w:t>Methodology</w:t>
      </w:r>
      <w:bookmarkEnd w:id="38"/>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39" w:name="_Toc105161279"/>
      <w:r>
        <w:rPr>
          <w:lang w:bidi="ar-JO"/>
        </w:rPr>
        <w:t>The Software Development Life Cycle (Waterfall)</w:t>
      </w:r>
      <w:bookmarkEnd w:id="39"/>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3073E84C" w:rsidR="007B1439" w:rsidRDefault="007B1439" w:rsidP="000E05BF">
      <w:pPr>
        <w:pStyle w:val="FigureTitle"/>
        <w:jc w:val="center"/>
      </w:pPr>
      <w:bookmarkStart w:id="40" w:name="_Toc10516111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1" w:name="_Toc376275795"/>
      <w:bookmarkStart w:id="42" w:name="_Toc376354290"/>
      <w:bookmarkStart w:id="43" w:name="_Toc376355279"/>
      <w:bookmarkStart w:id="44" w:name="_Toc376613536"/>
      <w:bookmarkStart w:id="45" w:name="_Toc418177661"/>
      <w:bookmarkStart w:id="46" w:name="_Toc418184910"/>
      <w:bookmarkStart w:id="47"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1"/>
      <w:bookmarkEnd w:id="42"/>
      <w:bookmarkEnd w:id="43"/>
      <w:bookmarkEnd w:id="44"/>
      <w:bookmarkEnd w:id="45"/>
      <w:bookmarkEnd w:id="46"/>
      <w:r w:rsidR="0046126D">
        <w:t xml:space="preserve">The </w:t>
      </w:r>
      <w:r w:rsidR="0046126D" w:rsidRPr="008A587B">
        <w:t>waterfall</w:t>
      </w:r>
      <w:r w:rsidRPr="008A587B">
        <w:t xml:space="preserve"> methodology</w:t>
      </w:r>
      <w:bookmarkEnd w:id="47"/>
      <w:r w:rsidR="00D07E1D">
        <w:t xml:space="preserve"> phases</w:t>
      </w:r>
      <w:r w:rsidR="00F80931">
        <w:t xml:space="preserve"> </w:t>
      </w:r>
      <w:r w:rsidR="00F80931" w:rsidRPr="00F80931">
        <w:t>(Adobe Workfron</w:t>
      </w:r>
      <w:r w:rsidR="00F80931">
        <w:t>t</w:t>
      </w:r>
      <w:r w:rsidR="00F80931" w:rsidRPr="00F80931">
        <w:t>)</w:t>
      </w:r>
      <w:bookmarkEnd w:id="40"/>
    </w:p>
    <w:p w14:paraId="2A6D2D6A" w14:textId="0FBCC5A7" w:rsidR="00F80931" w:rsidRDefault="00F80931" w:rsidP="000E05BF">
      <w:pPr>
        <w:pStyle w:val="FigureTitle"/>
        <w:jc w:val="center"/>
        <w:rPr>
          <w:lang w:bidi="ar-JO"/>
        </w:rPr>
      </w:pPr>
    </w:p>
    <w:p w14:paraId="225FB752" w14:textId="6AAF08A2" w:rsidR="00A55248" w:rsidRDefault="001A76CC" w:rsidP="00736939">
      <w:pPr>
        <w:pStyle w:val="Heading3"/>
        <w:rPr>
          <w:lang w:bidi="ar-JO"/>
        </w:rPr>
      </w:pPr>
      <w:bookmarkStart w:id="48" w:name="_Toc105161280"/>
      <w:r w:rsidRPr="008B0498">
        <w:rPr>
          <w:lang w:bidi="ar-JO"/>
        </w:rPr>
        <w:t>Requirements</w:t>
      </w:r>
      <w:bookmarkEnd w:id="48"/>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49" w:name="_Toc105161281"/>
      <w:r w:rsidRPr="008B0498">
        <w:rPr>
          <w:lang w:bidi="ar-JO"/>
        </w:rPr>
        <w:t>Design</w:t>
      </w:r>
      <w:bookmarkEnd w:id="49"/>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0" w:name="_Toc105161282"/>
      <w:r w:rsidRPr="008B0498">
        <w:rPr>
          <w:lang w:bidi="ar-JO"/>
        </w:rPr>
        <w:lastRenderedPageBreak/>
        <w:t>Implementation</w:t>
      </w:r>
      <w:bookmarkEnd w:id="50"/>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1" w:name="_Toc105161283"/>
      <w:r w:rsidRPr="008B0498">
        <w:rPr>
          <w:lang w:bidi="ar-JO"/>
        </w:rPr>
        <w:t xml:space="preserve">Verification </w:t>
      </w:r>
      <w:r>
        <w:rPr>
          <w:lang w:bidi="ar-JO"/>
        </w:rPr>
        <w:t>and</w:t>
      </w:r>
      <w:r w:rsidRPr="008B0498">
        <w:rPr>
          <w:lang w:bidi="ar-JO"/>
        </w:rPr>
        <w:t xml:space="preserve"> testing</w:t>
      </w:r>
      <w:bookmarkEnd w:id="51"/>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2" w:name="_Toc105161284"/>
      <w:r w:rsidRPr="008B0498">
        <w:rPr>
          <w:lang w:bidi="ar-JO"/>
        </w:rPr>
        <w:t>Deployment and maintenance</w:t>
      </w:r>
      <w:bookmarkEnd w:id="52"/>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3" w:name="_Toc105161285"/>
      <w:r w:rsidRPr="00D87152">
        <w:rPr>
          <w:lang w:bidi="ar-JO"/>
        </w:rPr>
        <w:t>Advantages of the Waterfall methodology</w:t>
      </w:r>
      <w:bookmarkEnd w:id="53"/>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4" w:name="_Toc105161286"/>
      <w:r w:rsidRPr="00C3333B">
        <w:rPr>
          <w:lang w:bidi="ar-JO"/>
        </w:rPr>
        <w:t>Disadvantages of the Waterfall methodology</w:t>
      </w:r>
      <w:bookmarkEnd w:id="54"/>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5" w:name="_Toc105161287"/>
      <w:r w:rsidR="00FE059F">
        <w:t>ANALYSIS AND DESIGN</w:t>
      </w:r>
      <w:bookmarkEnd w:id="55"/>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6" w:name="_Toc105161288"/>
      <w:r w:rsidRPr="004869A8">
        <w:t>Analysis</w:t>
      </w:r>
      <w:bookmarkEnd w:id="56"/>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7" w:name="_Toc105161289"/>
      <w:r>
        <w:t xml:space="preserve">Triibe from the </w:t>
      </w:r>
      <w:r w:rsidRPr="004A1010">
        <w:rPr>
          <w:bCs/>
        </w:rPr>
        <w:t>technical point of view</w:t>
      </w:r>
      <w:bookmarkEnd w:id="57"/>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8" w:name="_Toc105161290"/>
      <w:r>
        <w:t>Triibe</w:t>
      </w:r>
      <w:r w:rsidR="00A628D9" w:rsidRPr="00A628D9">
        <w:t xml:space="preserve"> from </w:t>
      </w:r>
      <w:r>
        <w:t xml:space="preserve">a </w:t>
      </w:r>
      <w:r w:rsidR="00A628D9" w:rsidRPr="00A628D9">
        <w:t>risky point of view</w:t>
      </w:r>
      <w:bookmarkEnd w:id="58"/>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59" w:name="_Toc105161291"/>
      <w:r>
        <w:lastRenderedPageBreak/>
        <w:t>Triibe</w:t>
      </w:r>
      <w:r w:rsidRPr="00A628D9">
        <w:t xml:space="preserve"> </w:t>
      </w:r>
      <w:r w:rsidR="00A628D9" w:rsidRPr="00A628D9">
        <w:t xml:space="preserve">from </w:t>
      </w:r>
      <w:r>
        <w:t xml:space="preserve">an </w:t>
      </w:r>
      <w:r w:rsidR="00A628D9" w:rsidRPr="00A628D9">
        <w:t>economical point of view</w:t>
      </w:r>
      <w:bookmarkEnd w:id="59"/>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0" w:name="_Toc105161292"/>
      <w:r>
        <w:t>Triibe</w:t>
      </w:r>
      <w:r w:rsidRPr="00A628D9">
        <w:t xml:space="preserve"> </w:t>
      </w:r>
      <w:r w:rsidR="00A628D9" w:rsidRPr="00A628D9">
        <w:t xml:space="preserve">from </w:t>
      </w:r>
      <w:r>
        <w:t xml:space="preserve">a </w:t>
      </w:r>
      <w:r w:rsidR="00A628D9" w:rsidRPr="00A628D9">
        <w:t>SWOT point of view</w:t>
      </w:r>
      <w:bookmarkEnd w:id="60"/>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2A36DA4F" w:rsidR="00C2654C" w:rsidRPr="008A587B" w:rsidRDefault="00C2654C" w:rsidP="00DE3603">
      <w:pPr>
        <w:pStyle w:val="FigureTitle"/>
        <w:ind w:firstLine="360"/>
      </w:pPr>
      <w:bookmarkStart w:id="61" w:name="_Toc105161120"/>
      <w:r w:rsidRPr="008A587B">
        <w:t xml:space="preserve">Figure 4.1: </w:t>
      </w:r>
      <w:r w:rsidR="00FC001F" w:rsidRPr="008A587B">
        <w:t>t</w:t>
      </w:r>
      <w:r w:rsidRPr="008A587B">
        <w:t>he SWOT analysis’s main components.</w:t>
      </w:r>
      <w:r w:rsidR="00DE3603" w:rsidRPr="00DE3603">
        <w:t xml:space="preserve"> (InfyOm Technologies)</w:t>
      </w:r>
      <w:bookmarkEnd w:id="61"/>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2" w:name="_Toc105161293"/>
      <w:r>
        <w:t>Triibe</w:t>
      </w:r>
      <w:r w:rsidRPr="00A628D9">
        <w:t xml:space="preserve"> </w:t>
      </w:r>
      <w:r w:rsidR="00A628D9" w:rsidRPr="00A628D9">
        <w:t xml:space="preserve">from </w:t>
      </w:r>
      <w:r>
        <w:t xml:space="preserve">a </w:t>
      </w:r>
      <w:r w:rsidR="00A628D9" w:rsidRPr="00A628D9">
        <w:t>Managerial point of view</w:t>
      </w:r>
      <w:bookmarkEnd w:id="62"/>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3" w:name="_Toc430471877"/>
      <w:bookmarkStart w:id="64" w:name="_Toc105161294"/>
      <w:r w:rsidRPr="00436940">
        <w:lastRenderedPageBreak/>
        <w:t>Requirements Determination</w:t>
      </w:r>
      <w:bookmarkEnd w:id="63"/>
      <w:bookmarkEnd w:id="64"/>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5" w:name="_Toc105161295"/>
      <w:bookmarkStart w:id="66" w:name="_Hlk101242172"/>
      <w:r>
        <w:t>fu</w:t>
      </w:r>
      <w:r w:rsidRPr="00A4313B">
        <w:t>nctional requirement</w:t>
      </w:r>
      <w:r>
        <w:t>s</w:t>
      </w:r>
      <w:bookmarkEnd w:id="65"/>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7" w:name="_Hlk101244615"/>
      <w:r w:rsidRPr="009D6269">
        <w:rPr>
          <w:b/>
          <w:bCs/>
        </w:rPr>
        <w:t>Functional requirements of triibe</w:t>
      </w:r>
      <w:r>
        <w:rPr>
          <w:b/>
          <w:bCs/>
        </w:rPr>
        <w:t>:</w:t>
      </w:r>
    </w:p>
    <w:bookmarkEnd w:id="67"/>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8" w:name="_Toc105161296"/>
      <w:r>
        <w:t>Non-functional requirement</w:t>
      </w:r>
      <w:r w:rsidR="009725C3">
        <w:t>s</w:t>
      </w:r>
      <w:r>
        <w:t>:</w:t>
      </w:r>
      <w:bookmarkEnd w:id="68"/>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69" w:name="_Toc430471878"/>
      <w:bookmarkStart w:id="70" w:name="_Toc105161297"/>
      <w:r w:rsidRPr="004869A8">
        <w:lastRenderedPageBreak/>
        <w:t>System's Requirements</w:t>
      </w:r>
      <w:bookmarkEnd w:id="69"/>
      <w:bookmarkEnd w:id="70"/>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1" w:name="_Toc430471879"/>
      <w:bookmarkStart w:id="72" w:name="_Toc105161298"/>
      <w:r w:rsidRPr="00301CEE">
        <w:t>Design</w:t>
      </w:r>
      <w:bookmarkEnd w:id="71"/>
      <w:bookmarkEnd w:id="72"/>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3" w:name="_Toc430471880"/>
      <w:bookmarkStart w:id="74" w:name="_Toc105161299"/>
      <w:r w:rsidRPr="00DC646B">
        <w:t>Logical Design</w:t>
      </w:r>
      <w:bookmarkEnd w:id="73"/>
      <w:bookmarkEnd w:id="74"/>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5" w:name="_Toc430471881"/>
      <w:bookmarkStart w:id="76" w:name="_Toc105161300"/>
      <w:r w:rsidRPr="00DC646B">
        <w:t>Use Case Diagram</w:t>
      </w:r>
      <w:bookmarkEnd w:id="75"/>
      <w:bookmarkEnd w:id="76"/>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7" w:name="_Toc105161121"/>
      <w:bookmarkStart w:id="78" w:name="_Hlk101848098"/>
      <w:r w:rsidRPr="008A587B">
        <w:t>Figure 4.2: Triibe</w:t>
      </w:r>
      <w:r w:rsidR="00AD5DD4">
        <w:t xml:space="preserve"> user</w:t>
      </w:r>
      <w:r w:rsidRPr="008A587B">
        <w:t xml:space="preserve"> use cas</w:t>
      </w:r>
      <w:r w:rsidR="007D4F41">
        <w:t>e</w:t>
      </w:r>
      <w:bookmarkEnd w:id="77"/>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AD2D3C">
      <w:pPr>
        <w:pStyle w:val="TableTitle"/>
      </w:pPr>
      <w:bookmarkStart w:id="79" w:name="_Toc105161155"/>
      <w:r w:rsidRPr="003E4DBE">
        <w:lastRenderedPageBreak/>
        <w:t xml:space="preserve">Table 4.1: description </w:t>
      </w:r>
      <w:r w:rsidR="002435DE">
        <w:t>of</w:t>
      </w:r>
      <w:r w:rsidRPr="003E4DBE">
        <w:t xml:space="preserve"> each use case</w:t>
      </w:r>
      <w:bookmarkEnd w:id="79"/>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0" w:name="_Toc105161301"/>
      <w:r w:rsidRPr="000C0891">
        <w:lastRenderedPageBreak/>
        <w:t>Admin use case</w:t>
      </w:r>
      <w:r w:rsidR="000C0891">
        <w:t xml:space="preserve"> diagram</w:t>
      </w:r>
      <w:bookmarkEnd w:id="80"/>
    </w:p>
    <w:p w14:paraId="1A0EC9CD" w14:textId="77777777" w:rsidR="00D36596" w:rsidRDefault="00D36596" w:rsidP="00F2123C">
      <w:pPr>
        <w:pStyle w:val="BodyText"/>
        <w:rPr>
          <w:b/>
          <w:bCs/>
          <w:noProof/>
          <w:u w:val="single"/>
        </w:rPr>
      </w:pPr>
    </w:p>
    <w:p w14:paraId="44CA48B6" w14:textId="77777777" w:rsidR="0079328E" w:rsidRDefault="0079328E" w:rsidP="00F2123C">
      <w:pPr>
        <w:pStyle w:val="BodyText"/>
        <w:rPr>
          <w:b/>
          <w:bCs/>
          <w:noProof/>
          <w:u w:val="single"/>
        </w:rPr>
      </w:pPr>
    </w:p>
    <w:p w14:paraId="68166F49" w14:textId="15359CBA" w:rsidR="006D4608" w:rsidRDefault="0079328E" w:rsidP="00F2123C">
      <w:pPr>
        <w:pStyle w:val="BodyText"/>
        <w:rPr>
          <w:b/>
          <w:bCs/>
          <w:u w:val="single"/>
        </w:rPr>
      </w:pPr>
      <w:r>
        <w:rPr>
          <w:b/>
          <w:bCs/>
          <w:noProof/>
          <w:u w:val="single"/>
        </w:rPr>
        <w:drawing>
          <wp:inline distT="0" distB="0" distL="0" distR="0" wp14:anchorId="7507939E" wp14:editId="4DA0601A">
            <wp:extent cx="5229225" cy="4667250"/>
            <wp:effectExtent l="19050" t="1905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1209"/>
                    <a:stretch/>
                  </pic:blipFill>
                  <pic:spPr bwMode="auto">
                    <a:xfrm>
                      <a:off x="0" y="0"/>
                      <a:ext cx="5229225" cy="4667250"/>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1" w:name="_Toc105161122"/>
      <w:r w:rsidRPr="006D4608">
        <w:t>Figure 4.</w:t>
      </w:r>
      <w:r>
        <w:t>3</w:t>
      </w:r>
      <w:r w:rsidRPr="006D4608">
        <w:t xml:space="preserve">: </w:t>
      </w:r>
      <w:r w:rsidRPr="000A2240">
        <w:t>Triibe admin use case</w:t>
      </w:r>
      <w:r w:rsidR="00F02DAF" w:rsidRPr="000A2240">
        <w:t xml:space="preserve"> diagram</w:t>
      </w:r>
      <w:bookmarkEnd w:id="81"/>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2" w:name="_Toc430471882"/>
      <w:bookmarkStart w:id="83" w:name="_Toc105161302"/>
      <w:r w:rsidRPr="00301CEE">
        <w:lastRenderedPageBreak/>
        <w:t>Sequence Diagram</w:t>
      </w:r>
      <w:bookmarkEnd w:id="82"/>
      <w:bookmarkEnd w:id="83"/>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4" w:name="_Toc105161123"/>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4"/>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5" w:name="_Toc105161124"/>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5"/>
    </w:p>
    <w:p w14:paraId="4F61A788" w14:textId="21557899" w:rsidR="008974F4" w:rsidRPr="008974F4" w:rsidRDefault="00A628D9" w:rsidP="00C70FAF">
      <w:pPr>
        <w:pStyle w:val="Heading4"/>
      </w:pPr>
      <w:bookmarkStart w:id="86" w:name="_Toc105161303"/>
      <w:bookmarkStart w:id="87" w:name="_Toc430471883"/>
      <w:r>
        <w:t>Context diagram</w:t>
      </w:r>
      <w:bookmarkEnd w:id="86"/>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8" w:name="_Toc105161125"/>
      <w:r w:rsidRPr="008974F4">
        <w:t>Figure 4.</w:t>
      </w:r>
      <w:r w:rsidR="00C70FAF">
        <w:t>6</w:t>
      </w:r>
      <w:r w:rsidRPr="008974F4">
        <w:t>: Triibe context diagram for adding a friend</w:t>
      </w:r>
      <w:bookmarkEnd w:id="88"/>
    </w:p>
    <w:p w14:paraId="0EB108EC" w14:textId="48E8375E" w:rsidR="00B15896" w:rsidRPr="00B15896" w:rsidRDefault="00094D78" w:rsidP="00B15896">
      <w:pPr>
        <w:pStyle w:val="Heading4"/>
      </w:pPr>
      <w:bookmarkStart w:id="89" w:name="_Toc105161304"/>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89"/>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0" w:name="_Toc105161126"/>
      <w:r w:rsidRPr="00871208">
        <w:t>Figure 4.</w:t>
      </w:r>
      <w:r w:rsidR="00C70FAF">
        <w:t>7</w:t>
      </w:r>
      <w:r w:rsidRPr="00871208">
        <w:t>:</w:t>
      </w:r>
      <w:r w:rsidRPr="004138CC">
        <w:t xml:space="preserve"> Symbols used in Dataflow Diagram</w:t>
      </w:r>
      <w:r>
        <w:t>s</w:t>
      </w:r>
      <w:bookmarkEnd w:id="90"/>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1" w:name="_Toc105161127"/>
      <w:bookmarkStart w:id="92" w:name="_Hlk101846216"/>
      <w:r w:rsidRPr="005C1038">
        <w:t>Figure 4.</w:t>
      </w:r>
      <w:r w:rsidR="00C70FAF">
        <w:t>8</w:t>
      </w:r>
      <w:r w:rsidRPr="005C1038">
        <w:t>: Triibe</w:t>
      </w:r>
      <w:r w:rsidR="001F748D">
        <w:t xml:space="preserve"> level 0</w:t>
      </w:r>
      <w:r w:rsidRPr="005C1038">
        <w:t xml:space="preserve"> data flow diagram</w:t>
      </w:r>
      <w:bookmarkEnd w:id="91"/>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3" w:name="_Toc105161128"/>
      <w:bookmarkStart w:id="94"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3"/>
    </w:p>
    <w:bookmarkEnd w:id="94"/>
    <w:p w14:paraId="017F6407" w14:textId="1C93A2A9" w:rsidR="001F7C4E" w:rsidRDefault="001F7C4E" w:rsidP="00470766">
      <w:pPr>
        <w:pStyle w:val="BodyText"/>
        <w:rPr>
          <w:i/>
          <w:iCs/>
        </w:rPr>
      </w:pPr>
    </w:p>
    <w:p w14:paraId="43801911" w14:textId="77777777" w:rsidR="00B11837" w:rsidRDefault="0079328E" w:rsidP="00942678">
      <w:pPr>
        <w:pStyle w:val="FigureTitle"/>
        <w:jc w:val="center"/>
      </w:pPr>
      <w:bookmarkStart w:id="95" w:name="_Toc105161040"/>
      <w:bookmarkStart w:id="96" w:name="_Toc105161129"/>
      <w:r>
        <w:rPr>
          <w:noProof/>
        </w:rPr>
        <w:lastRenderedPageBreak/>
        <w:drawing>
          <wp:inline distT="0" distB="0" distL="0" distR="0" wp14:anchorId="1640F5AE" wp14:editId="551DCFA1">
            <wp:extent cx="5200015" cy="358584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015" cy="3585845"/>
                    </a:xfrm>
                    <a:prstGeom prst="rect">
                      <a:avLst/>
                    </a:prstGeom>
                    <a:noFill/>
                    <a:ln>
                      <a:noFill/>
                    </a:ln>
                  </pic:spPr>
                </pic:pic>
              </a:graphicData>
            </a:graphic>
          </wp:inline>
        </w:drawing>
      </w:r>
      <w:bookmarkEnd w:id="95"/>
      <w:bookmarkEnd w:id="96"/>
    </w:p>
    <w:p w14:paraId="7439C4F7" w14:textId="315275DB" w:rsidR="00470766" w:rsidRDefault="00470766" w:rsidP="00942678">
      <w:pPr>
        <w:pStyle w:val="FigureTitle"/>
        <w:jc w:val="center"/>
      </w:pPr>
      <w:bookmarkStart w:id="97" w:name="_Toc10516113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7"/>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8" w:name="_Toc105161305"/>
      <w:r>
        <w:lastRenderedPageBreak/>
        <w:t>Entity Relationship Diagram</w:t>
      </w:r>
      <w:bookmarkEnd w:id="98"/>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9" w:name="_Toc105161131"/>
      <w:r w:rsidRPr="00241FD6">
        <w:t>Figure 4.</w:t>
      </w:r>
      <w:r w:rsidR="00383165">
        <w:t>1</w:t>
      </w:r>
      <w:r w:rsidR="003664E4">
        <w:t>1</w:t>
      </w:r>
      <w:r w:rsidRPr="00241FD6">
        <w:t xml:space="preserve">: </w:t>
      </w:r>
      <w:r>
        <w:t>Triibe</w:t>
      </w:r>
      <w:r w:rsidRPr="00241FD6">
        <w:t xml:space="preserve"> </w:t>
      </w:r>
      <w:r>
        <w:t>ER Diagram</w:t>
      </w:r>
      <w:bookmarkEnd w:id="99"/>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0" w:name="_Toc105161306"/>
      <w:r w:rsidRPr="0027064C">
        <w:lastRenderedPageBreak/>
        <w:t>Database schema:</w:t>
      </w:r>
      <w:bookmarkEnd w:id="100"/>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1" w:name="_Toc105161132"/>
      <w:bookmarkStart w:id="102" w:name="_Hlk105159248"/>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1"/>
    </w:p>
    <w:bookmarkEnd w:id="102"/>
    <w:p w14:paraId="395CA0FB" w14:textId="74B58BE1" w:rsidR="00241FD6" w:rsidRDefault="00AC37E7" w:rsidP="00241FD6">
      <w:pPr>
        <w:pStyle w:val="BodyText"/>
        <w:jc w:val="center"/>
      </w:pPr>
      <w:r>
        <w:rPr>
          <w:noProof/>
        </w:rPr>
        <w:lastRenderedPageBreak/>
        <w:drawing>
          <wp:inline distT="0" distB="0" distL="0" distR="0" wp14:anchorId="6A9323FC" wp14:editId="513EE3CA">
            <wp:extent cx="5377180" cy="7730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7730490"/>
                    </a:xfrm>
                    <a:prstGeom prst="rect">
                      <a:avLst/>
                    </a:prstGeom>
                    <a:noFill/>
                  </pic:spPr>
                </pic:pic>
              </a:graphicData>
            </a:graphic>
          </wp:inline>
        </w:drawing>
      </w:r>
    </w:p>
    <w:p w14:paraId="4F57F1D8" w14:textId="4EA92649" w:rsidR="00E433FF" w:rsidRPr="00241FD6" w:rsidRDefault="00AC37E7" w:rsidP="00DE3603">
      <w:pPr>
        <w:pStyle w:val="FigureTitle"/>
        <w:ind w:left="720"/>
      </w:pPr>
      <w:bookmarkStart w:id="103" w:name="_Toc105161133"/>
      <w:r w:rsidRPr="00AC37E7">
        <w:t>Figure 4.1</w:t>
      </w:r>
      <w:r>
        <w:t>3</w:t>
      </w:r>
      <w:r w:rsidRPr="00AC37E7">
        <w:t xml:space="preserve">: </w:t>
      </w:r>
      <w:r>
        <w:t>Student Registration Guidance System</w:t>
      </w:r>
      <w:r w:rsidRPr="00AC37E7">
        <w:t xml:space="preserve"> DB schem</w:t>
      </w:r>
      <w:r>
        <w:t>a</w:t>
      </w:r>
      <w:bookmarkEnd w:id="103"/>
    </w:p>
    <w:p w14:paraId="10DEAA2F" w14:textId="77777777" w:rsidR="00C02984" w:rsidRDefault="00C02984" w:rsidP="00241FD6">
      <w:pPr>
        <w:pStyle w:val="Heading3"/>
        <w:ind w:left="720" w:hanging="720"/>
      </w:pPr>
      <w:bookmarkStart w:id="104" w:name="_Toc105161307"/>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AD2D3C">
      <w:pPr>
        <w:pStyle w:val="TableTitle"/>
      </w:pPr>
      <w:bookmarkStart w:id="105" w:name="_Toc105161156"/>
      <w:r>
        <w:t>Table 4.</w:t>
      </w:r>
      <w:r w:rsidR="00274B88">
        <w:t>2</w:t>
      </w:r>
      <w:r>
        <w:t xml:space="preserve">: </w:t>
      </w:r>
      <w:r w:rsidRPr="00DC72DE">
        <w:t>H/</w:t>
      </w:r>
      <w:r w:rsidR="00954047" w:rsidRPr="00DC72DE">
        <w:t>W. S</w:t>
      </w:r>
      <w:r w:rsidRPr="00DC72DE">
        <w:t>/W Specifications</w:t>
      </w:r>
      <w:bookmarkEnd w:id="105"/>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6" w:name="_Toc105161308"/>
      <w:r w:rsidR="00C63444" w:rsidRPr="003E6ECF">
        <w:t>finding</w:t>
      </w:r>
      <w:r w:rsidR="003E6ECF" w:rsidRPr="003E6ECF">
        <w:t>S</w:t>
      </w:r>
      <w:bookmarkEnd w:id="106"/>
    </w:p>
    <w:p w14:paraId="58ECDE10" w14:textId="23BABC45" w:rsidR="00C63444" w:rsidRDefault="00C63444" w:rsidP="00C63444">
      <w:pPr>
        <w:pStyle w:val="Heading2"/>
      </w:pPr>
      <w:bookmarkStart w:id="107" w:name="_Toc105161309"/>
      <w:r>
        <w:t>Introduction</w:t>
      </w:r>
      <w:bookmarkEnd w:id="107"/>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8" w:name="_Toc105161310"/>
      <w:r w:rsidRPr="001B550F">
        <w:t>Languages and Platforms</w:t>
      </w:r>
      <w:bookmarkEnd w:id="108"/>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9" w:name="_Toc105161311"/>
      <w:r w:rsidRPr="003770DB">
        <w:t>Programming Language</w:t>
      </w:r>
      <w:r>
        <w:t>s</w:t>
      </w:r>
      <w:bookmarkEnd w:id="109"/>
    </w:p>
    <w:p w14:paraId="1EFA6534" w14:textId="75B653C4" w:rsidR="00D111E6" w:rsidRDefault="00D111E6" w:rsidP="00736939">
      <w:pPr>
        <w:pStyle w:val="Heading4"/>
        <w:rPr>
          <w:rStyle w:val="normaltextrun"/>
          <w:color w:val="000000"/>
          <w:shd w:val="clear" w:color="auto" w:fill="FFFFFF"/>
        </w:rPr>
      </w:pPr>
      <w:bookmarkStart w:id="110" w:name="_Toc105161312"/>
      <w:r w:rsidRPr="00D111E6">
        <w:rPr>
          <w:rStyle w:val="normaltextrun"/>
          <w:color w:val="000000"/>
          <w:shd w:val="clear" w:color="auto" w:fill="FFFFFF"/>
        </w:rPr>
        <w:t>H</w:t>
      </w:r>
      <w:r>
        <w:rPr>
          <w:rStyle w:val="normaltextrun"/>
          <w:color w:val="000000"/>
          <w:shd w:val="clear" w:color="auto" w:fill="FFFFFF"/>
        </w:rPr>
        <w:t>TML</w:t>
      </w:r>
      <w:bookmarkEnd w:id="110"/>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1" w:name="_Toc105161313"/>
      <w:r w:rsidRPr="00BA7E54">
        <w:lastRenderedPageBreak/>
        <w:t>CSS</w:t>
      </w:r>
      <w:bookmarkEnd w:id="111"/>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2" w:name="_Toc105161314"/>
      <w:r w:rsidRPr="00E73099">
        <w:t>JavaScript</w:t>
      </w:r>
      <w:bookmarkEnd w:id="112"/>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3" w:name="_Toc105161315"/>
      <w:r>
        <w:t>j</w:t>
      </w:r>
      <w:r w:rsidRPr="000D798F">
        <w:t>Query (AJAX)</w:t>
      </w:r>
      <w:bookmarkEnd w:id="113"/>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4" w:name="_Toc105161316"/>
      <w:r w:rsidRPr="008F7FCA">
        <w:t>PHP</w:t>
      </w:r>
      <w:bookmarkEnd w:id="114"/>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5" w:name="_Toc105161317"/>
      <w:r w:rsidRPr="004E787C">
        <w:t>MySQL</w:t>
      </w:r>
      <w:bookmarkEnd w:id="115"/>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6" w:name="_Toc105161318"/>
      <w:r>
        <w:lastRenderedPageBreak/>
        <w:t>Compilers</w:t>
      </w:r>
      <w:r w:rsidR="00954449">
        <w:t xml:space="preserve"> &amp; Editors</w:t>
      </w:r>
      <w:bookmarkEnd w:id="116"/>
    </w:p>
    <w:p w14:paraId="68EE4E28" w14:textId="75B8FB9B" w:rsidR="00140299" w:rsidRDefault="00140299" w:rsidP="00736939">
      <w:pPr>
        <w:pStyle w:val="Heading4"/>
      </w:pPr>
      <w:bookmarkStart w:id="117" w:name="_Toc105161319"/>
      <w:r>
        <w:t>Visual Studio Code</w:t>
      </w:r>
      <w:bookmarkEnd w:id="117"/>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8" w:name="_Toc105161320"/>
      <w:r w:rsidRPr="00984C12">
        <w:t>PHP My-Admin</w:t>
      </w:r>
      <w:bookmarkEnd w:id="118"/>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9" w:name="_Toc105161321"/>
      <w:r w:rsidRPr="00700759">
        <w:lastRenderedPageBreak/>
        <w:t>Tools</w:t>
      </w:r>
      <w:bookmarkEnd w:id="119"/>
    </w:p>
    <w:p w14:paraId="3B531698" w14:textId="2F20DC74" w:rsidR="000C22FF" w:rsidRDefault="000C22FF" w:rsidP="00736939">
      <w:pPr>
        <w:pStyle w:val="Heading4"/>
      </w:pPr>
      <w:bookmarkStart w:id="120" w:name="_Toc105161322"/>
      <w:r w:rsidRPr="000C22FF">
        <w:t>Figma</w:t>
      </w:r>
      <w:bookmarkEnd w:id="120"/>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1" w:name="_Toc105161323"/>
      <w:r w:rsidRPr="00977A62">
        <w:t>Diagrams.net</w:t>
      </w:r>
      <w:bookmarkEnd w:id="121"/>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2" w:name="_Toc105161324"/>
      <w:r w:rsidRPr="00C63444">
        <w:t>Project Interfaces and their Description</w:t>
      </w:r>
      <w:bookmarkEnd w:id="122"/>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3" w:name="_Toc105161325"/>
      <w:r w:rsidRPr="00CD2655">
        <w:lastRenderedPageBreak/>
        <w:t>Descriptions of the interfaces</w:t>
      </w:r>
      <w:bookmarkEnd w:id="123"/>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4" w:name="_Toc105161326"/>
      <w:r>
        <w:t>Sign-In page</w:t>
      </w:r>
      <w:bookmarkEnd w:id="124"/>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5" w:name="_Toc105161134"/>
      <w:r w:rsidRPr="00B83BE6">
        <w:t>Figure 5.1: login page</w:t>
      </w:r>
      <w:bookmarkEnd w:id="125"/>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6" w:name="_Toc105161327"/>
      <w:r w:rsidRPr="00CD2655">
        <w:lastRenderedPageBreak/>
        <w:t>Sign-Up page</w:t>
      </w:r>
      <w:bookmarkEnd w:id="126"/>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7" w:name="_Toc105161135"/>
      <w:r w:rsidRPr="00B83BE6">
        <w:t>Figure 5.</w:t>
      </w:r>
      <w:r>
        <w:t>2</w:t>
      </w:r>
      <w:r w:rsidRPr="00B83BE6">
        <w:t xml:space="preserve">: </w:t>
      </w:r>
      <w:r>
        <w:t>Sign-Up page</w:t>
      </w:r>
      <w:bookmarkEnd w:id="127"/>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8" w:name="_Toc105161328"/>
      <w:r>
        <w:lastRenderedPageBreak/>
        <w:t>Home page</w:t>
      </w:r>
      <w:bookmarkEnd w:id="128"/>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9" w:name="_Toc105161136"/>
      <w:r w:rsidRPr="00942678">
        <w:t>Figure 5.3: Home page</w:t>
      </w:r>
      <w:bookmarkEnd w:id="129"/>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0" w:name="_Toc105161329"/>
      <w:r>
        <w:t>The Navbar</w:t>
      </w:r>
      <w:bookmarkEnd w:id="130"/>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1" w:name="_Toc105161137"/>
      <w:r w:rsidRPr="00B83BE6">
        <w:t>Figure 5.</w:t>
      </w:r>
      <w:r>
        <w:t>4</w:t>
      </w:r>
      <w:r w:rsidRPr="00B83BE6">
        <w:t>:</w:t>
      </w:r>
      <w:r>
        <w:t xml:space="preserve"> The Navbar</w:t>
      </w:r>
      <w:bookmarkEnd w:id="131"/>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2" w:name="_Toc105161330"/>
      <w:r w:rsidRPr="00BB2D29">
        <w:lastRenderedPageBreak/>
        <w:t>The friend’s sidebar</w:t>
      </w:r>
      <w:bookmarkEnd w:id="132"/>
    </w:p>
    <w:p w14:paraId="2F0D371A" w14:textId="5F3BC399" w:rsidR="008F3C28" w:rsidRDefault="00153177" w:rsidP="00153177">
      <w:pPr>
        <w:pStyle w:val="BodyText"/>
        <w:jc w:val="center"/>
      </w:pPr>
      <w:bookmarkStart w:id="133"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3"/>
    </w:p>
    <w:p w14:paraId="138C7E8F" w14:textId="1906CCD6" w:rsidR="00BB2D29" w:rsidRDefault="00BB2D29" w:rsidP="00942678">
      <w:pPr>
        <w:pStyle w:val="FigureTitle"/>
        <w:jc w:val="center"/>
      </w:pPr>
      <w:bookmarkStart w:id="134" w:name="_Toc105161138"/>
      <w:r w:rsidRPr="00B83BE6">
        <w:t>Figure 5.</w:t>
      </w:r>
      <w:r w:rsidR="006431E1">
        <w:t>5</w:t>
      </w:r>
      <w:r w:rsidRPr="00B83BE6">
        <w:t>:</w:t>
      </w:r>
      <w:r>
        <w:t xml:space="preserve"> Th</w:t>
      </w:r>
      <w:r w:rsidR="00150AC5">
        <w:t>e friend’s sidebar</w:t>
      </w:r>
      <w:bookmarkEnd w:id="134"/>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5" w:name="_Toc105161331"/>
      <w:r w:rsidRPr="006431E1">
        <w:lastRenderedPageBreak/>
        <w:t xml:space="preserve">The </w:t>
      </w:r>
      <w:r>
        <w:t>right</w:t>
      </w:r>
      <w:r w:rsidRPr="006431E1">
        <w:t xml:space="preserve"> sidebar</w:t>
      </w:r>
      <w:bookmarkEnd w:id="135"/>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41"/>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6" w:name="_Toc105161139"/>
      <w:r w:rsidRPr="00B83BE6">
        <w:t>Figure 5.</w:t>
      </w:r>
      <w:r>
        <w:t>6</w:t>
      </w:r>
      <w:r w:rsidRPr="00B83BE6">
        <w:t>:</w:t>
      </w:r>
      <w:r>
        <w:t xml:space="preserve"> The right sidebar</w:t>
      </w:r>
      <w:bookmarkEnd w:id="136"/>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7" w:name="_Toc105161332"/>
      <w:r w:rsidRPr="00D700CA">
        <w:lastRenderedPageBreak/>
        <w:t>The posts area</w:t>
      </w:r>
      <w:bookmarkEnd w:id="137"/>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2"/>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8" w:name="_Toc105161140"/>
      <w:r w:rsidRPr="00B83BE6">
        <w:t>Figure 5.</w:t>
      </w:r>
      <w:r>
        <w:t>7</w:t>
      </w:r>
      <w:r w:rsidRPr="00B83BE6">
        <w:t>:</w:t>
      </w:r>
      <w:r>
        <w:t xml:space="preserve"> The Main-content</w:t>
      </w:r>
      <w:bookmarkEnd w:id="138"/>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9" w:name="_Toc105161333"/>
      <w:r w:rsidRPr="008049BC">
        <w:lastRenderedPageBreak/>
        <w:t>Write post</w:t>
      </w:r>
      <w:bookmarkEnd w:id="139"/>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3"/>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0" w:name="_Toc105161141"/>
      <w:r w:rsidRPr="00B83BE6">
        <w:t>Figure 5.</w:t>
      </w:r>
      <w:r>
        <w:t>8</w:t>
      </w:r>
      <w:r w:rsidRPr="00B83BE6">
        <w:t>:</w:t>
      </w:r>
      <w:r>
        <w:t xml:space="preserve"> The Write post area</w:t>
      </w:r>
      <w:bookmarkEnd w:id="140"/>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1" w:name="_Toc105161334"/>
      <w:r w:rsidRPr="009E3203">
        <w:lastRenderedPageBreak/>
        <w:t>Home page (Dark mode)</w:t>
      </w:r>
      <w:bookmarkEnd w:id="141"/>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2" w:name="_Toc105161142"/>
      <w:r w:rsidRPr="00B83BE6">
        <w:t>Figure 5.</w:t>
      </w:r>
      <w:r>
        <w:t>9</w:t>
      </w:r>
      <w:r w:rsidRPr="00B83BE6">
        <w:t>:</w:t>
      </w:r>
      <w:r>
        <w:t xml:space="preserve"> </w:t>
      </w:r>
      <w:r w:rsidR="00F129E7">
        <w:t>The home page (dark mode)</w:t>
      </w:r>
      <w:bookmarkEnd w:id="142"/>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3" w:name="_Toc105161335"/>
      <w:r w:rsidRPr="00865BA5">
        <w:lastRenderedPageBreak/>
        <w:t>Personal profile</w:t>
      </w:r>
      <w:bookmarkEnd w:id="143"/>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4" w:name="_Toc105161143"/>
      <w:r w:rsidRPr="00B83BE6">
        <w:t>Figure 5.</w:t>
      </w:r>
      <w:r w:rsidR="009E3203">
        <w:t>10</w:t>
      </w:r>
      <w:r w:rsidRPr="00B83BE6">
        <w:t>:</w:t>
      </w:r>
      <w:r>
        <w:t xml:space="preserve"> The personal profile page</w:t>
      </w:r>
      <w:bookmarkEnd w:id="144"/>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5" w:name="_Toc105161336"/>
      <w:r>
        <w:lastRenderedPageBreak/>
        <w:t>Market page</w:t>
      </w:r>
      <w:bookmarkEnd w:id="145"/>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6" w:name="_Toc105161144"/>
      <w:r w:rsidRPr="003861C2">
        <w:t>Figure 5.1</w:t>
      </w:r>
      <w:r w:rsidR="00A026F0">
        <w:t>1</w:t>
      </w:r>
      <w:r w:rsidRPr="003861C2">
        <w:t xml:space="preserve">: The </w:t>
      </w:r>
      <w:r w:rsidR="00A026F0">
        <w:t>market</w:t>
      </w:r>
      <w:r w:rsidRPr="003861C2">
        <w:t xml:space="preserve"> page</w:t>
      </w:r>
      <w:bookmarkEnd w:id="146"/>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7" w:name="_Toc105161337"/>
      <w:r>
        <w:lastRenderedPageBreak/>
        <w:t>Chat page</w:t>
      </w:r>
      <w:bookmarkEnd w:id="147"/>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7"/>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8" w:name="_Toc105161145"/>
      <w:bookmarkStart w:id="149" w:name="_Hlk105160265"/>
      <w:r w:rsidRPr="003861C2">
        <w:t>Figure 5.1</w:t>
      </w:r>
      <w:r>
        <w:t>2</w:t>
      </w:r>
      <w:r w:rsidRPr="003861C2">
        <w:t xml:space="preserve">: The </w:t>
      </w:r>
      <w:r>
        <w:t>chat</w:t>
      </w:r>
      <w:r w:rsidRPr="003861C2">
        <w:t xml:space="preserve"> page</w:t>
      </w:r>
      <w:bookmarkEnd w:id="148"/>
    </w:p>
    <w:p w14:paraId="2BFB813D" w14:textId="6AAFD682" w:rsidR="00A026F0" w:rsidRDefault="00A026F0" w:rsidP="00A026F0">
      <w:pPr>
        <w:pStyle w:val="BodyText"/>
        <w:spacing w:line="360" w:lineRule="auto"/>
      </w:pPr>
      <w:bookmarkStart w:id="150" w:name="_Hlk105160295"/>
      <w:bookmarkEnd w:id="149"/>
      <w:r w:rsidRPr="00B83BE6">
        <w:rPr>
          <w:b/>
          <w:bCs/>
        </w:rPr>
        <w:t>Description</w:t>
      </w:r>
      <w:r w:rsidRPr="00B83BE6">
        <w:t>:</w:t>
      </w:r>
      <w:r>
        <w:t xml:space="preserve"> </w:t>
      </w:r>
      <w:r w:rsidR="006B669B">
        <w:t>This is the chat page, where students may communicate with one another using text messages, photos, videos, and files.</w:t>
      </w:r>
    </w:p>
    <w:bookmarkEnd w:id="150"/>
    <w:p w14:paraId="76C53109" w14:textId="77777777" w:rsidR="000B766B" w:rsidRDefault="000B766B" w:rsidP="00A026F0">
      <w:pPr>
        <w:pStyle w:val="BodyText"/>
        <w:spacing w:line="360" w:lineRule="auto"/>
      </w:pPr>
    </w:p>
    <w:p w14:paraId="376F67DE" w14:textId="1DB5FE9F" w:rsidR="00A026F0" w:rsidRDefault="00DE3603" w:rsidP="00DE3603">
      <w:pPr>
        <w:pStyle w:val="Heading4"/>
      </w:pPr>
      <w:bookmarkStart w:id="151" w:name="_Toc105161338"/>
      <w:r>
        <w:lastRenderedPageBreak/>
        <w:t>Admin Page</w:t>
      </w:r>
      <w:bookmarkEnd w:id="151"/>
    </w:p>
    <w:p w14:paraId="69F5CE36" w14:textId="4BCED4E7" w:rsidR="000B766B" w:rsidRDefault="000B766B" w:rsidP="000B766B">
      <w:pPr>
        <w:pStyle w:val="BodyText"/>
      </w:pPr>
      <w:r>
        <w:rPr>
          <w:noProof/>
        </w:rPr>
        <w:drawing>
          <wp:inline distT="0" distB="0" distL="0" distR="0" wp14:anchorId="5BDF585E" wp14:editId="0992C7E4">
            <wp:extent cx="5201920" cy="2924175"/>
            <wp:effectExtent l="95250" t="95250" r="7493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1920" cy="2924175"/>
                    </a:xfrm>
                    <a:prstGeom prst="rect">
                      <a:avLst/>
                    </a:prstGeom>
                    <a:noFill/>
                    <a:ln>
                      <a:noFill/>
                    </a:ln>
                    <a:effectLst>
                      <a:outerShdw blurRad="63500" sx="101000" sy="101000" algn="ctr" rotWithShape="0">
                        <a:prstClr val="black">
                          <a:alpha val="25000"/>
                        </a:prstClr>
                      </a:outerShdw>
                    </a:effectLst>
                  </pic:spPr>
                </pic:pic>
              </a:graphicData>
            </a:graphic>
          </wp:inline>
        </w:drawing>
      </w:r>
    </w:p>
    <w:p w14:paraId="58CA79CF" w14:textId="26D8F287" w:rsidR="000B766B" w:rsidRDefault="000B766B" w:rsidP="0099212D">
      <w:pPr>
        <w:pStyle w:val="FigureTitle"/>
        <w:jc w:val="center"/>
      </w:pPr>
      <w:bookmarkStart w:id="152" w:name="_Toc105161146"/>
      <w:r w:rsidRPr="000B766B">
        <w:t>Figure 5.1</w:t>
      </w:r>
      <w:r>
        <w:t>3</w:t>
      </w:r>
      <w:r w:rsidRPr="000B766B">
        <w:t xml:space="preserve">: The </w:t>
      </w:r>
      <w:r>
        <w:t>Admin</w:t>
      </w:r>
      <w:r w:rsidRPr="000B766B">
        <w:t xml:space="preserve"> page</w:t>
      </w:r>
      <w:bookmarkEnd w:id="152"/>
    </w:p>
    <w:p w14:paraId="6BDCF943" w14:textId="745C33AA" w:rsidR="000B766B" w:rsidRPr="000B766B" w:rsidRDefault="000B766B" w:rsidP="000B766B">
      <w:pPr>
        <w:pStyle w:val="BodyText"/>
      </w:pPr>
      <w:r w:rsidRPr="000B766B">
        <w:rPr>
          <w:b/>
          <w:bCs/>
        </w:rPr>
        <w:t>Description</w:t>
      </w:r>
      <w:r w:rsidRPr="000B766B">
        <w:t xml:space="preserve">: This is the </w:t>
      </w:r>
      <w:r w:rsidR="00936E58">
        <w:t>admin</w:t>
      </w:r>
      <w:r w:rsidRPr="000B766B">
        <w:t xml:space="preserve"> page, </w:t>
      </w:r>
      <w:r w:rsidR="00936E58">
        <w:t>where admin can manage the website and have full control of the user accounts and posts.</w:t>
      </w:r>
    </w:p>
    <w:p w14:paraId="04E11CDF" w14:textId="77777777" w:rsidR="001C4AF7" w:rsidRDefault="001C4AF7" w:rsidP="00F567D5">
      <w:pPr>
        <w:pStyle w:val="Heading1"/>
      </w:pPr>
      <w:r>
        <w:lastRenderedPageBreak/>
        <w:br/>
      </w:r>
      <w:bookmarkStart w:id="153" w:name="_Toc105161339"/>
      <w:r>
        <w:t>OBSERVE AND EVALUATE</w:t>
      </w:r>
      <w:bookmarkEnd w:id="153"/>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4" w:name="_Toc105161340"/>
      <w:r>
        <w:t xml:space="preserve">steps </w:t>
      </w:r>
      <w:r w:rsidR="0073582F">
        <w:t>for</w:t>
      </w:r>
      <w:r>
        <w:t> software testing:</w:t>
      </w:r>
      <w:bookmarkEnd w:id="154"/>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5" w:name="_Toc105161341"/>
      <w:r>
        <w:lastRenderedPageBreak/>
        <w:t>T</w:t>
      </w:r>
      <w:r w:rsidR="00E231E3">
        <w:t>ypes of software testing</w:t>
      </w:r>
      <w:r>
        <w:t>:</w:t>
      </w:r>
      <w:bookmarkEnd w:id="155"/>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6" w:name="_Toc105161342"/>
      <w:r>
        <w:t>Techniques of Software Testing</w:t>
      </w:r>
      <w:r w:rsidR="00300B86">
        <w:t>:</w:t>
      </w:r>
      <w:bookmarkEnd w:id="156"/>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7" w:name="_Toc105161147"/>
      <w:r w:rsidRPr="00942678">
        <w:t xml:space="preserve">Figure 6.1: </w:t>
      </w:r>
      <w:r w:rsidR="000569DA" w:rsidRPr="00942678">
        <w:t>Software Testing Types</w:t>
      </w:r>
      <w:bookmarkEnd w:id="157"/>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8" w:name="_Toc105161343"/>
      <w:r>
        <w:lastRenderedPageBreak/>
        <w:t>Black Box Tests</w:t>
      </w:r>
      <w:bookmarkEnd w:id="158"/>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9" w:name="_Toc105161344"/>
      <w:bookmarkStart w:id="160" w:name="_Hlk103632084"/>
      <w:r>
        <w:t>Login Page Testing</w:t>
      </w:r>
      <w:bookmarkEnd w:id="159"/>
    </w:p>
    <w:p w14:paraId="7F38C01F" w14:textId="77777777" w:rsidR="003E3F75" w:rsidRPr="003E3F75" w:rsidRDefault="003E3F75" w:rsidP="003E3F75">
      <w:pPr>
        <w:pStyle w:val="BodyText"/>
      </w:pPr>
    </w:p>
    <w:p w14:paraId="7A186D6C" w14:textId="218919EB" w:rsidR="00B67964" w:rsidRPr="00B67964" w:rsidRDefault="00B67964" w:rsidP="00AD2D3C">
      <w:pPr>
        <w:pStyle w:val="TableTitle"/>
      </w:pPr>
      <w:bookmarkStart w:id="161" w:name="_Toc105161157"/>
      <w:r w:rsidRPr="00B67964">
        <w:t>Table 6.1: Login test cases</w:t>
      </w:r>
      <w:bookmarkEnd w:id="161"/>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60"/>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815F50">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rsidRPr="00815F50">
              <w:t>StdNo</w:t>
            </w:r>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5161345"/>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5161346"/>
      <w:r w:rsidRPr="00DC4CE8">
        <w:t>Conclusion</w:t>
      </w:r>
      <w:bookmarkEnd w:id="164"/>
      <w:bookmarkEnd w:id="165"/>
    </w:p>
    <w:p w14:paraId="7C14A5A4" w14:textId="67CD59F0"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5161347"/>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5161348"/>
      <w:r>
        <w:t>Future Works</w:t>
      </w:r>
      <w:bookmarkEnd w:id="168"/>
      <w:bookmarkEnd w:id="169"/>
    </w:p>
    <w:p w14:paraId="29A50CC3" w14:textId="2BFFCDF4" w:rsidR="00655819" w:rsidRDefault="00655819" w:rsidP="00655819">
      <w:pPr>
        <w:pStyle w:val="BodyText"/>
      </w:pPr>
      <w:r>
        <w:t>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50"/>
          <w:footerReference w:type="first" r:id="rId51"/>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5161349"/>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2"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3"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4"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5"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6"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7"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8"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74440703" w14:textId="2BF2DE07" w:rsidR="00904156" w:rsidRDefault="000D63AE" w:rsidP="000B766B">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9" w:history="1">
        <w:r w:rsidRPr="00F104D0">
          <w:rPr>
            <w:rStyle w:val="Hyperlink"/>
          </w:rPr>
          <w:t>https://github.com/brendensong/Google-Data-Analytics-Professional-Certificate/wiki/5.4.3.The-data-validation-process</w:t>
        </w:r>
      </w:hyperlink>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60"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1"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5B00CB7B" w14:textId="6EBBC48E" w:rsidR="00D62A65" w:rsidRDefault="001A474E" w:rsidP="0024141F">
      <w:pPr>
        <w:pStyle w:val="NormalWeb"/>
        <w:spacing w:before="0" w:beforeAutospacing="0" w:after="0" w:afterAutospacing="0" w:line="480" w:lineRule="auto"/>
        <w:ind w:left="720" w:hanging="720"/>
        <w:rPr>
          <w:rStyle w:val="Hyperlink"/>
        </w:rPr>
      </w:pPr>
      <w:r w:rsidRPr="001A474E">
        <w:t xml:space="preserve">Hamilton, T. (2022, April 30). Design Verification &amp; Validation Process. Guru99. Retrieved May 24, 2022, from </w:t>
      </w:r>
      <w:hyperlink r:id="rId62" w:history="1">
        <w:r w:rsidRPr="00AB3EAC">
          <w:rPr>
            <w:rStyle w:val="Hyperlink"/>
          </w:rPr>
          <w:t>https://www.guru99.com/design-verification-process.html</w:t>
        </w:r>
      </w:hyperlink>
    </w:p>
    <w:p w14:paraId="347064F0" w14:textId="77777777" w:rsidR="000F1EA2" w:rsidRDefault="000F1EA2" w:rsidP="0024141F">
      <w:pPr>
        <w:pStyle w:val="NormalWeb"/>
        <w:spacing w:before="0" w:beforeAutospacing="0" w:after="0" w:afterAutospacing="0" w:line="480" w:lineRule="auto"/>
        <w:ind w:left="720" w:hanging="720"/>
        <w:rPr>
          <w:rStyle w:val="Hyperlink"/>
        </w:rPr>
      </w:pPr>
    </w:p>
    <w:p w14:paraId="2416471A" w14:textId="5EE990A3" w:rsidR="0024141F" w:rsidRDefault="0024141F" w:rsidP="00C729BC">
      <w:pPr>
        <w:pStyle w:val="NormalWeb"/>
        <w:spacing w:before="0" w:beforeAutospacing="0" w:after="0" w:afterAutospacing="0" w:line="480" w:lineRule="auto"/>
        <w:ind w:left="720" w:hanging="720"/>
      </w:pPr>
      <w:r w:rsidRPr="0024141F">
        <w:t xml:space="preserve">Waterfall Methodology - A Complete Guide | Adobe Workfront. (n.d.). Workfront. Retrieved June 2, 2022, from </w:t>
      </w:r>
      <w:hyperlink r:id="rId63" w:history="1">
        <w:r w:rsidRPr="0006464C">
          <w:rPr>
            <w:rStyle w:val="Hyperlink"/>
          </w:rPr>
          <w:t>https://www.workfront.com/project-management/methodologies/waterfall</w:t>
        </w:r>
      </w:hyperlink>
    </w:p>
    <w:p w14:paraId="1ACBB8E9" w14:textId="5C6E265B" w:rsidR="00D62A65" w:rsidRPr="00C729BC" w:rsidRDefault="00D62A65" w:rsidP="00C729BC">
      <w:pPr>
        <w:spacing w:line="240" w:lineRule="auto"/>
        <w:jc w:val="both"/>
        <w:rPr>
          <w:sz w:val="24"/>
          <w:szCs w:val="24"/>
        </w:rPr>
      </w:pPr>
    </w:p>
    <w:p w14:paraId="6CD055AE" w14:textId="19ABF0DD" w:rsidR="00165C01" w:rsidRPr="00F512CA" w:rsidRDefault="00C729BC" w:rsidP="00F512CA">
      <w:pPr>
        <w:spacing w:line="480" w:lineRule="auto"/>
        <w:jc w:val="both"/>
        <w:rPr>
          <w:sz w:val="24"/>
          <w:szCs w:val="24"/>
        </w:rPr>
      </w:pPr>
      <w:r w:rsidRPr="00C729BC">
        <w:rPr>
          <w:sz w:val="24"/>
          <w:szCs w:val="24"/>
        </w:rPr>
        <w:t xml:space="preserve">InfyOm Technologies. (n.d.). SWOT Analysis - Strategic Planning. Retrieved June 3, 2022, from </w:t>
      </w:r>
      <w:hyperlink r:id="rId64" w:history="1">
        <w:r w:rsidRPr="00C729BC">
          <w:rPr>
            <w:rStyle w:val="Hyperlink"/>
            <w:sz w:val="24"/>
            <w:szCs w:val="24"/>
          </w:rPr>
          <w:t>https://infyom.com/blog/swot-analysis-strategic-planning</w:t>
        </w:r>
      </w:hyperlink>
    </w:p>
    <w:sectPr w:rsidR="00165C01" w:rsidRPr="00F512CA"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FC468" w14:textId="77777777" w:rsidR="004D7D34" w:rsidRDefault="004D7D34">
      <w:pPr>
        <w:spacing w:line="240" w:lineRule="auto"/>
      </w:pPr>
      <w:r>
        <w:separator/>
      </w:r>
    </w:p>
  </w:endnote>
  <w:endnote w:type="continuationSeparator" w:id="0">
    <w:p w14:paraId="6A9CFA6F" w14:textId="77777777" w:rsidR="004D7D34" w:rsidRDefault="004D7D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6FEB2" w14:textId="77777777" w:rsidR="004D7D34" w:rsidRDefault="004D7D34">
      <w:pPr>
        <w:spacing w:line="240" w:lineRule="auto"/>
      </w:pPr>
      <w:r>
        <w:separator/>
      </w:r>
    </w:p>
  </w:footnote>
  <w:footnote w:type="continuationSeparator" w:id="0">
    <w:p w14:paraId="603D12B7" w14:textId="77777777" w:rsidR="004D7D34" w:rsidRDefault="004D7D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2797C"/>
    <w:rsid w:val="0003081C"/>
    <w:rsid w:val="00033CC7"/>
    <w:rsid w:val="00036BC7"/>
    <w:rsid w:val="00036FD6"/>
    <w:rsid w:val="00037E07"/>
    <w:rsid w:val="00037EE1"/>
    <w:rsid w:val="0004385C"/>
    <w:rsid w:val="00043A48"/>
    <w:rsid w:val="000448A5"/>
    <w:rsid w:val="000456C3"/>
    <w:rsid w:val="0004738F"/>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62E5"/>
    <w:rsid w:val="000B766B"/>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1EA2"/>
    <w:rsid w:val="000F22E1"/>
    <w:rsid w:val="000F2412"/>
    <w:rsid w:val="000F2566"/>
    <w:rsid w:val="000F3179"/>
    <w:rsid w:val="000F54DD"/>
    <w:rsid w:val="000F6D33"/>
    <w:rsid w:val="00102484"/>
    <w:rsid w:val="00103DC0"/>
    <w:rsid w:val="00107E25"/>
    <w:rsid w:val="0011162C"/>
    <w:rsid w:val="00116B5F"/>
    <w:rsid w:val="00117C9B"/>
    <w:rsid w:val="00120515"/>
    <w:rsid w:val="00121CF2"/>
    <w:rsid w:val="00123CAA"/>
    <w:rsid w:val="001265F0"/>
    <w:rsid w:val="001276F7"/>
    <w:rsid w:val="001300BC"/>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5AF5"/>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41F"/>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6523C"/>
    <w:rsid w:val="0027064C"/>
    <w:rsid w:val="00270DB7"/>
    <w:rsid w:val="00274473"/>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4553"/>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1AFB"/>
    <w:rsid w:val="004D56D5"/>
    <w:rsid w:val="004D5949"/>
    <w:rsid w:val="004D7D34"/>
    <w:rsid w:val="004E0A37"/>
    <w:rsid w:val="004E16CF"/>
    <w:rsid w:val="004E16DE"/>
    <w:rsid w:val="004E2AE1"/>
    <w:rsid w:val="004E2C22"/>
    <w:rsid w:val="004E5701"/>
    <w:rsid w:val="004E6C4C"/>
    <w:rsid w:val="004E7404"/>
    <w:rsid w:val="004E787C"/>
    <w:rsid w:val="004E7B80"/>
    <w:rsid w:val="004F0F1A"/>
    <w:rsid w:val="004F1E33"/>
    <w:rsid w:val="004F47C3"/>
    <w:rsid w:val="00502455"/>
    <w:rsid w:val="00510513"/>
    <w:rsid w:val="00510514"/>
    <w:rsid w:val="00512D31"/>
    <w:rsid w:val="00515AC9"/>
    <w:rsid w:val="00520B8C"/>
    <w:rsid w:val="00521B0D"/>
    <w:rsid w:val="005252C8"/>
    <w:rsid w:val="00526ACA"/>
    <w:rsid w:val="00535212"/>
    <w:rsid w:val="00535AF0"/>
    <w:rsid w:val="00535EB8"/>
    <w:rsid w:val="00546A6E"/>
    <w:rsid w:val="00546DDB"/>
    <w:rsid w:val="00547088"/>
    <w:rsid w:val="00547EC0"/>
    <w:rsid w:val="00550651"/>
    <w:rsid w:val="005506AA"/>
    <w:rsid w:val="00552D8C"/>
    <w:rsid w:val="00555C27"/>
    <w:rsid w:val="00555D45"/>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206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21B"/>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A71"/>
    <w:rsid w:val="00787D8B"/>
    <w:rsid w:val="00791EF3"/>
    <w:rsid w:val="0079328E"/>
    <w:rsid w:val="007A10F4"/>
    <w:rsid w:val="007A1DBF"/>
    <w:rsid w:val="007A1F6E"/>
    <w:rsid w:val="007A5CB4"/>
    <w:rsid w:val="007A70FA"/>
    <w:rsid w:val="007B1439"/>
    <w:rsid w:val="007C0A42"/>
    <w:rsid w:val="007C0C0D"/>
    <w:rsid w:val="007D18ED"/>
    <w:rsid w:val="007D49B7"/>
    <w:rsid w:val="007D4F41"/>
    <w:rsid w:val="007E1B5A"/>
    <w:rsid w:val="007E21E6"/>
    <w:rsid w:val="007E2D26"/>
    <w:rsid w:val="007E4890"/>
    <w:rsid w:val="007E520C"/>
    <w:rsid w:val="007E61C3"/>
    <w:rsid w:val="007E684A"/>
    <w:rsid w:val="007F2B16"/>
    <w:rsid w:val="007F2E04"/>
    <w:rsid w:val="007F314A"/>
    <w:rsid w:val="007F4F8D"/>
    <w:rsid w:val="007F5F00"/>
    <w:rsid w:val="007F6AAB"/>
    <w:rsid w:val="007F7616"/>
    <w:rsid w:val="008000CD"/>
    <w:rsid w:val="008049BC"/>
    <w:rsid w:val="00805834"/>
    <w:rsid w:val="00805D93"/>
    <w:rsid w:val="00812C2A"/>
    <w:rsid w:val="00813235"/>
    <w:rsid w:val="00815F50"/>
    <w:rsid w:val="00817686"/>
    <w:rsid w:val="008178E1"/>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34F7"/>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5AB8"/>
    <w:rsid w:val="00907CBA"/>
    <w:rsid w:val="00910DD8"/>
    <w:rsid w:val="009139BD"/>
    <w:rsid w:val="009141E1"/>
    <w:rsid w:val="009151A9"/>
    <w:rsid w:val="00916C32"/>
    <w:rsid w:val="0092293F"/>
    <w:rsid w:val="00924E5E"/>
    <w:rsid w:val="00930339"/>
    <w:rsid w:val="00933817"/>
    <w:rsid w:val="0093439B"/>
    <w:rsid w:val="00935871"/>
    <w:rsid w:val="00936E58"/>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2D"/>
    <w:rsid w:val="00992169"/>
    <w:rsid w:val="009A0EDA"/>
    <w:rsid w:val="009A34DA"/>
    <w:rsid w:val="009A40CE"/>
    <w:rsid w:val="009A4811"/>
    <w:rsid w:val="009A49E0"/>
    <w:rsid w:val="009A5EA4"/>
    <w:rsid w:val="009B1BE0"/>
    <w:rsid w:val="009B2CED"/>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1554C"/>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1669"/>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37E7"/>
    <w:rsid w:val="00AC631D"/>
    <w:rsid w:val="00AC661B"/>
    <w:rsid w:val="00AC71AD"/>
    <w:rsid w:val="00AC79A2"/>
    <w:rsid w:val="00AD126B"/>
    <w:rsid w:val="00AD1392"/>
    <w:rsid w:val="00AD15C9"/>
    <w:rsid w:val="00AD2D3C"/>
    <w:rsid w:val="00AD5DD4"/>
    <w:rsid w:val="00AD6214"/>
    <w:rsid w:val="00AD628B"/>
    <w:rsid w:val="00AD65AC"/>
    <w:rsid w:val="00AD7012"/>
    <w:rsid w:val="00AE21AC"/>
    <w:rsid w:val="00AE6A3F"/>
    <w:rsid w:val="00AF0326"/>
    <w:rsid w:val="00B00A0C"/>
    <w:rsid w:val="00B037C6"/>
    <w:rsid w:val="00B068A6"/>
    <w:rsid w:val="00B07D46"/>
    <w:rsid w:val="00B10B5C"/>
    <w:rsid w:val="00B11837"/>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1D2F"/>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1BD5"/>
    <w:rsid w:val="00C42380"/>
    <w:rsid w:val="00C466AC"/>
    <w:rsid w:val="00C56EC5"/>
    <w:rsid w:val="00C60472"/>
    <w:rsid w:val="00C618EB"/>
    <w:rsid w:val="00C63444"/>
    <w:rsid w:val="00C6531C"/>
    <w:rsid w:val="00C65580"/>
    <w:rsid w:val="00C657F4"/>
    <w:rsid w:val="00C658C0"/>
    <w:rsid w:val="00C70FAF"/>
    <w:rsid w:val="00C71066"/>
    <w:rsid w:val="00C729BC"/>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064"/>
    <w:rsid w:val="00CF5D58"/>
    <w:rsid w:val="00D03C20"/>
    <w:rsid w:val="00D050CD"/>
    <w:rsid w:val="00D07E1D"/>
    <w:rsid w:val="00D111E6"/>
    <w:rsid w:val="00D13ECB"/>
    <w:rsid w:val="00D1681F"/>
    <w:rsid w:val="00D253B2"/>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2A46"/>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37D3"/>
    <w:rsid w:val="00DC4CE8"/>
    <w:rsid w:val="00DC799D"/>
    <w:rsid w:val="00DD14DA"/>
    <w:rsid w:val="00DD1D32"/>
    <w:rsid w:val="00DD513A"/>
    <w:rsid w:val="00DE3603"/>
    <w:rsid w:val="00DF162A"/>
    <w:rsid w:val="00DF43AF"/>
    <w:rsid w:val="00DF5922"/>
    <w:rsid w:val="00DF5B09"/>
    <w:rsid w:val="00E01E73"/>
    <w:rsid w:val="00E04708"/>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48E1"/>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408"/>
    <w:rsid w:val="00F41F32"/>
    <w:rsid w:val="00F46B33"/>
    <w:rsid w:val="00F46F35"/>
    <w:rsid w:val="00F503CD"/>
    <w:rsid w:val="00F512CA"/>
    <w:rsid w:val="00F5258B"/>
    <w:rsid w:val="00F5318F"/>
    <w:rsid w:val="00F53559"/>
    <w:rsid w:val="00F548C0"/>
    <w:rsid w:val="00F565D6"/>
    <w:rsid w:val="00F567D5"/>
    <w:rsid w:val="00F5788D"/>
    <w:rsid w:val="00F57BE3"/>
    <w:rsid w:val="00F61C37"/>
    <w:rsid w:val="00F61CCA"/>
    <w:rsid w:val="00F621E7"/>
    <w:rsid w:val="00F622A3"/>
    <w:rsid w:val="00F62373"/>
    <w:rsid w:val="00F648C5"/>
    <w:rsid w:val="00F735BC"/>
    <w:rsid w:val="00F73FA5"/>
    <w:rsid w:val="00F80931"/>
    <w:rsid w:val="00F80AE1"/>
    <w:rsid w:val="00F869E0"/>
    <w:rsid w:val="00F937DF"/>
    <w:rsid w:val="00F96FE6"/>
    <w:rsid w:val="00F979CC"/>
    <w:rsid w:val="00FA1611"/>
    <w:rsid w:val="00FA29A9"/>
    <w:rsid w:val="00FA45BB"/>
    <w:rsid w:val="00FA50C8"/>
    <w:rsid w:val="00FA689D"/>
    <w:rsid w:val="00FB21B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150758777">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55" Type="http://schemas.openxmlformats.org/officeDocument/2006/relationships/hyperlink" Target="https://jinxizhou.wordpress.com/2012/08/12/facebook/" TargetMode="External"/><Relationship Id="rId63" Type="http://schemas.openxmlformats.org/officeDocument/2006/relationships/hyperlink" Target="https://www.workfront.com/project-management/methodologies/waterfa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www.academia.edu/35424022/statement_of_problem_of_social_networking" TargetMode="External"/><Relationship Id="rId58" Type="http://schemas.openxmlformats.org/officeDocument/2006/relationships/hyperlink" Target="https://www.w3schools.com/jquery/jquery_ajax_intro.asp" TargetMode="External"/><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yperlink" Target="https://www.geeksforgeeks.org/software-testing-basics/"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yperlink" Target="https://www.analyticssteps.com/blogs/waterfall-methodology-working-advantages-disadvantages" TargetMode="External"/><Relationship Id="rId64" Type="http://schemas.openxmlformats.org/officeDocument/2006/relationships/hyperlink" Target="https://infyom.com/blog/swot-analysis-strategic-planning" TargetMode="External"/><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brendensong/Google-Data-Analytics-Professional-Certificate/wiki/5.4.3.The-data-validation-process"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dx.doi.org/10.1016/j.bushor.2009.09.003" TargetMode="External"/><Relationship Id="rId62" Type="http://schemas.openxmlformats.org/officeDocument/2006/relationships/hyperlink" Target="https://www.guru99.com/design-verification-proces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ctacenter.org/implementprocess/interactive//"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phys.org/news/2008-06-university-minnesota-uncovers-benefits-social.html" TargetMode="External"/><Relationship Id="rId60" Type="http://schemas.openxmlformats.org/officeDocument/2006/relationships/hyperlink" Target="https://www.geeksforgeeks.org/software-engineering-classical-waterfall-mode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0A1626"/>
    <w:rsid w:val="000D1035"/>
    <w:rsid w:val="00116157"/>
    <w:rsid w:val="001D19F3"/>
    <w:rsid w:val="00227F7A"/>
    <w:rsid w:val="002318E1"/>
    <w:rsid w:val="0025502E"/>
    <w:rsid w:val="00272266"/>
    <w:rsid w:val="00281087"/>
    <w:rsid w:val="002D5356"/>
    <w:rsid w:val="002F4526"/>
    <w:rsid w:val="00320945"/>
    <w:rsid w:val="00345145"/>
    <w:rsid w:val="003C34CB"/>
    <w:rsid w:val="003E1740"/>
    <w:rsid w:val="00407A43"/>
    <w:rsid w:val="00433AF6"/>
    <w:rsid w:val="0046684B"/>
    <w:rsid w:val="00497728"/>
    <w:rsid w:val="004B71BB"/>
    <w:rsid w:val="005367A8"/>
    <w:rsid w:val="00560BD0"/>
    <w:rsid w:val="00570B0F"/>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4200D"/>
    <w:rsid w:val="00B44A0D"/>
    <w:rsid w:val="00B86E9A"/>
    <w:rsid w:val="00BC22CB"/>
    <w:rsid w:val="00C17014"/>
    <w:rsid w:val="00C76AF4"/>
    <w:rsid w:val="00CA7A59"/>
    <w:rsid w:val="00CB765F"/>
    <w:rsid w:val="00CE5F42"/>
    <w:rsid w:val="00D20369"/>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5837</TotalTime>
  <Pages>78</Pages>
  <Words>9128</Words>
  <Characters>52032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716</cp:revision>
  <cp:lastPrinted>2007-08-15T19:30:00Z</cp:lastPrinted>
  <dcterms:created xsi:type="dcterms:W3CDTF">2022-03-22T16:07:00Z</dcterms:created>
  <dcterms:modified xsi:type="dcterms:W3CDTF">2022-06-03T12:09:00Z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
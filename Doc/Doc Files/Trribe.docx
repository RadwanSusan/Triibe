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proofErr w:type="spellStart"/>
      <w:r w:rsidRPr="00B318B1">
        <w:rPr>
          <w:rStyle w:val="Emphasis"/>
          <w:b/>
          <w:bCs/>
          <w:i w:val="0"/>
          <w:iCs w:val="0"/>
          <w:sz w:val="28"/>
          <w:szCs w:val="28"/>
        </w:rPr>
        <w:t>Doaa</w:t>
      </w:r>
      <w:proofErr w:type="spellEnd"/>
      <w:r w:rsidRPr="00B318B1">
        <w:rPr>
          <w:rStyle w:val="Emphasis"/>
          <w:b/>
          <w:bCs/>
          <w:i w:val="0"/>
          <w:iCs w:val="0"/>
          <w:sz w:val="28"/>
          <w:szCs w:val="28"/>
        </w:rPr>
        <w:t xml:space="preserve"> Abd </w:t>
      </w:r>
      <w:proofErr w:type="spellStart"/>
      <w:r w:rsidRPr="00B318B1">
        <w:rPr>
          <w:rStyle w:val="Emphasis"/>
          <w:b/>
          <w:bCs/>
          <w:i w:val="0"/>
          <w:iCs w:val="0"/>
          <w:sz w:val="28"/>
          <w:szCs w:val="28"/>
        </w:rPr>
        <w:t>Aljbar</w:t>
      </w:r>
      <w:proofErr w:type="spellEnd"/>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 xml:space="preserve">Hamza </w:t>
      </w:r>
      <w:proofErr w:type="spellStart"/>
      <w:r w:rsidRPr="00B318B1">
        <w:rPr>
          <w:rStyle w:val="Emphasis"/>
          <w:b/>
          <w:bCs/>
          <w:i w:val="0"/>
          <w:iCs w:val="0"/>
          <w:sz w:val="28"/>
          <w:szCs w:val="28"/>
        </w:rPr>
        <w:t>Khatari</w:t>
      </w:r>
      <w:proofErr w:type="spellEnd"/>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28699A"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346839BF" w14:textId="77777777" w:rsidR="00614142" w:rsidRPr="00D81AFC" w:rsidRDefault="00614142" w:rsidP="002A62A8">
      <w:pPr>
        <w:jc w:val="center"/>
        <w:rPr>
          <w:b/>
          <w:bCs/>
          <w:sz w:val="28"/>
          <w:szCs w:val="28"/>
        </w:rPr>
      </w:pPr>
      <w:bookmarkStart w:id="1" w:name="_Toc301863769"/>
      <w:bookmarkStart w:id="2"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1"/>
      <w:bookmarkEnd w:id="2"/>
    </w:p>
    <w:p w14:paraId="1D7C2FA7"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3" w:name="_Toc305406541"/>
      <w:bookmarkStart w:id="4" w:name="_Toc104474659"/>
      <w:r>
        <w:lastRenderedPageBreak/>
        <w:t>Permission to Use</w:t>
      </w:r>
      <w:bookmarkEnd w:id="3"/>
      <w:bookmarkEnd w:id="4"/>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proofErr w:type="spellStart"/>
      <w:r w:rsidR="000C2883">
        <w:t>fulfillment</w:t>
      </w:r>
      <w:proofErr w:type="spellEnd"/>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proofErr w:type="spellStart"/>
      <w:r>
        <w:t>Ma’an</w:t>
      </w:r>
      <w:proofErr w:type="spellEnd"/>
      <w:r>
        <w:t xml:space="preserve">,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5" w:name="_Toc305406543"/>
      <w:bookmarkStart w:id="6" w:name="_Toc104474660"/>
      <w:r>
        <w:lastRenderedPageBreak/>
        <w:t>A</w:t>
      </w:r>
      <w:r w:rsidRPr="005125E9">
        <w:t>bstract</w:t>
      </w:r>
      <w:bookmarkEnd w:id="5"/>
      <w:bookmarkEnd w:id="6"/>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proofErr w:type="gramStart"/>
      <w:r w:rsidR="00656670">
        <w:t>help</w:t>
      </w:r>
      <w:proofErr w:type="gramEnd"/>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7" w:name="_Toc104474661"/>
      <w:r>
        <w:t>Acknowledgment</w:t>
      </w:r>
      <w:bookmarkEnd w:id="7"/>
    </w:p>
    <w:p w14:paraId="103235B0" w14:textId="77777777" w:rsidR="00BF46CF" w:rsidRPr="00614142" w:rsidRDefault="00BF46CF" w:rsidP="00846577">
      <w:pPr>
        <w:jc w:val="center"/>
        <w:rPr>
          <w:lang w:val="en-GB"/>
        </w:rPr>
      </w:pPr>
    </w:p>
    <w:p w14:paraId="7142698A" w14:textId="77777777" w:rsidR="00BF46CF" w:rsidRDefault="00BF46CF">
      <w:pPr>
        <w:jc w:val="center"/>
      </w:pPr>
    </w:p>
    <w:p w14:paraId="1BD7D3B6" w14:textId="77777777" w:rsidR="00BF46CF" w:rsidRDefault="00BF46CF">
      <w:pPr>
        <w:jc w:val="center"/>
      </w:pPr>
    </w:p>
    <w:p w14:paraId="41E1BB45" w14:textId="77777777" w:rsidR="00BF46CF" w:rsidRDefault="00BF46CF"/>
    <w:p w14:paraId="0BDA0ADB" w14:textId="77777777" w:rsidR="00D03C20" w:rsidRDefault="00D03C20">
      <w:pPr>
        <w:spacing w:line="240" w:lineRule="auto"/>
        <w:rPr>
          <w:rFonts w:eastAsiaTheme="minorHAnsi" w:cstheme="minorBidi"/>
          <w:b/>
          <w:sz w:val="24"/>
          <w:szCs w:val="22"/>
          <w:lang w:val="en-GB"/>
        </w:rPr>
      </w:pPr>
      <w:r>
        <w:br w:type="page"/>
      </w:r>
    </w:p>
    <w:p w14:paraId="46DF1D4B" w14:textId="77777777" w:rsidR="00BF46CF" w:rsidRDefault="00BF46CF" w:rsidP="0088106E">
      <w:pPr>
        <w:pStyle w:val="Pre-ChapterHeadings"/>
      </w:pPr>
      <w:bookmarkStart w:id="8" w:name="_Toc104474662"/>
      <w:r>
        <w:lastRenderedPageBreak/>
        <w:t xml:space="preserve">Table of </w:t>
      </w:r>
      <w:r w:rsidRPr="0088106E">
        <w:t>Contents</w:t>
      </w:r>
      <w:bookmarkEnd w:id="8"/>
    </w:p>
    <w:p w14:paraId="4E2C501C" w14:textId="4BD439C8" w:rsidR="000B19CB"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0B19CB">
        <w:rPr>
          <w:noProof/>
        </w:rPr>
        <w:t>Permission to Use</w:t>
      </w:r>
      <w:r w:rsidR="000B19CB">
        <w:rPr>
          <w:noProof/>
        </w:rPr>
        <w:tab/>
      </w:r>
      <w:r w:rsidR="000B19CB">
        <w:rPr>
          <w:noProof/>
        </w:rPr>
        <w:fldChar w:fldCharType="begin"/>
      </w:r>
      <w:r w:rsidR="000B19CB">
        <w:rPr>
          <w:noProof/>
        </w:rPr>
        <w:instrText xml:space="preserve"> PAGEREF _Toc104474659 \h </w:instrText>
      </w:r>
      <w:r w:rsidR="000B19CB">
        <w:rPr>
          <w:noProof/>
        </w:rPr>
      </w:r>
      <w:r w:rsidR="000B19CB">
        <w:rPr>
          <w:noProof/>
        </w:rPr>
        <w:fldChar w:fldCharType="separate"/>
      </w:r>
      <w:r w:rsidR="000B19CB">
        <w:rPr>
          <w:noProof/>
        </w:rPr>
        <w:t>i</w:t>
      </w:r>
      <w:r w:rsidR="000B19CB">
        <w:rPr>
          <w:noProof/>
        </w:rPr>
        <w:fldChar w:fldCharType="end"/>
      </w:r>
    </w:p>
    <w:p w14:paraId="150A2C93" w14:textId="2BFEF92B" w:rsidR="000B19CB" w:rsidRDefault="000B19CB">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_Toc104474660 \h </w:instrText>
      </w:r>
      <w:r>
        <w:rPr>
          <w:noProof/>
        </w:rPr>
      </w:r>
      <w:r>
        <w:rPr>
          <w:noProof/>
        </w:rPr>
        <w:fldChar w:fldCharType="separate"/>
      </w:r>
      <w:r>
        <w:rPr>
          <w:noProof/>
        </w:rPr>
        <w:t>ii</w:t>
      </w:r>
      <w:r>
        <w:rPr>
          <w:noProof/>
        </w:rPr>
        <w:fldChar w:fldCharType="end"/>
      </w:r>
    </w:p>
    <w:p w14:paraId="425CB42E" w14:textId="145A2A93" w:rsidR="000B19CB" w:rsidRDefault="000B19CB">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_Toc104474661 \h </w:instrText>
      </w:r>
      <w:r>
        <w:rPr>
          <w:noProof/>
        </w:rPr>
      </w:r>
      <w:r>
        <w:rPr>
          <w:noProof/>
        </w:rPr>
        <w:fldChar w:fldCharType="separate"/>
      </w:r>
      <w:r>
        <w:rPr>
          <w:noProof/>
        </w:rPr>
        <w:t>iii</w:t>
      </w:r>
      <w:r>
        <w:rPr>
          <w:noProof/>
        </w:rPr>
        <w:fldChar w:fldCharType="end"/>
      </w:r>
    </w:p>
    <w:p w14:paraId="79792C10" w14:textId="3E7ED83E" w:rsidR="000B19CB" w:rsidRDefault="000B19CB">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_Toc104474662 \h </w:instrText>
      </w:r>
      <w:r>
        <w:rPr>
          <w:noProof/>
        </w:rPr>
      </w:r>
      <w:r>
        <w:rPr>
          <w:noProof/>
        </w:rPr>
        <w:fldChar w:fldCharType="separate"/>
      </w:r>
      <w:r>
        <w:rPr>
          <w:noProof/>
        </w:rPr>
        <w:t>iv</w:t>
      </w:r>
      <w:r>
        <w:rPr>
          <w:noProof/>
        </w:rPr>
        <w:fldChar w:fldCharType="end"/>
      </w:r>
    </w:p>
    <w:p w14:paraId="389C5C79" w14:textId="5B93B6A9" w:rsidR="000B19CB" w:rsidRDefault="000B19CB">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_Toc104474663 \h </w:instrText>
      </w:r>
      <w:r>
        <w:rPr>
          <w:noProof/>
        </w:rPr>
      </w:r>
      <w:r>
        <w:rPr>
          <w:noProof/>
        </w:rPr>
        <w:fldChar w:fldCharType="separate"/>
      </w:r>
      <w:r>
        <w:rPr>
          <w:noProof/>
        </w:rPr>
        <w:t>viii</w:t>
      </w:r>
      <w:r>
        <w:rPr>
          <w:noProof/>
        </w:rPr>
        <w:fldChar w:fldCharType="end"/>
      </w:r>
    </w:p>
    <w:p w14:paraId="61944EC5" w14:textId="6BB3AC16" w:rsidR="000B19CB" w:rsidRDefault="000B19CB">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_Toc104474664 \h </w:instrText>
      </w:r>
      <w:r>
        <w:rPr>
          <w:noProof/>
        </w:rPr>
      </w:r>
      <w:r>
        <w:rPr>
          <w:noProof/>
        </w:rPr>
        <w:fldChar w:fldCharType="separate"/>
      </w:r>
      <w:r>
        <w:rPr>
          <w:noProof/>
        </w:rPr>
        <w:t>ix</w:t>
      </w:r>
      <w:r>
        <w:rPr>
          <w:noProof/>
        </w:rPr>
        <w:fldChar w:fldCharType="end"/>
      </w:r>
    </w:p>
    <w:p w14:paraId="119EB9FB" w14:textId="194AB648" w:rsidR="000B19CB" w:rsidRDefault="000B19CB">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_Toc104474665 \h </w:instrText>
      </w:r>
      <w:r>
        <w:rPr>
          <w:noProof/>
        </w:rPr>
      </w:r>
      <w:r>
        <w:rPr>
          <w:noProof/>
        </w:rPr>
        <w:fldChar w:fldCharType="separate"/>
      </w:r>
      <w:r>
        <w:rPr>
          <w:noProof/>
        </w:rPr>
        <w:t>xi</w:t>
      </w:r>
      <w:r>
        <w:rPr>
          <w:noProof/>
        </w:rPr>
        <w:fldChar w:fldCharType="end"/>
      </w:r>
    </w:p>
    <w:p w14:paraId="11518091" w14:textId="68CA3629" w:rsidR="000B19CB" w:rsidRDefault="000B19CB">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_Toc104474666 \h </w:instrText>
      </w:r>
      <w:r>
        <w:rPr>
          <w:noProof/>
        </w:rPr>
      </w:r>
      <w:r>
        <w:rPr>
          <w:noProof/>
        </w:rPr>
        <w:fldChar w:fldCharType="separate"/>
      </w:r>
      <w:r>
        <w:rPr>
          <w:noProof/>
        </w:rPr>
        <w:t>xii</w:t>
      </w:r>
      <w:r>
        <w:rPr>
          <w:noProof/>
        </w:rPr>
        <w:fldChar w:fldCharType="end"/>
      </w:r>
    </w:p>
    <w:p w14:paraId="7EBDFEDB" w14:textId="1EA764EB" w:rsidR="000B19CB" w:rsidRDefault="000B19CB">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_Toc104474667 \h </w:instrText>
      </w:r>
      <w:r>
        <w:rPr>
          <w:noProof/>
        </w:rPr>
      </w:r>
      <w:r>
        <w:rPr>
          <w:noProof/>
        </w:rPr>
        <w:fldChar w:fldCharType="separate"/>
      </w:r>
      <w:r>
        <w:rPr>
          <w:noProof/>
        </w:rPr>
        <w:t>xiii</w:t>
      </w:r>
      <w:r>
        <w:rPr>
          <w:noProof/>
        </w:rPr>
        <w:fldChar w:fldCharType="end"/>
      </w:r>
    </w:p>
    <w:p w14:paraId="59E72300" w14:textId="290D5B55"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1</w:t>
      </w:r>
      <w:r>
        <w:rPr>
          <w:noProof/>
        </w:rPr>
        <w:t xml:space="preserve"> Introduction</w:t>
      </w:r>
      <w:r>
        <w:rPr>
          <w:noProof/>
        </w:rPr>
        <w:tab/>
      </w:r>
      <w:r>
        <w:rPr>
          <w:noProof/>
        </w:rPr>
        <w:fldChar w:fldCharType="begin"/>
      </w:r>
      <w:r>
        <w:rPr>
          <w:noProof/>
        </w:rPr>
        <w:instrText xml:space="preserve"> PAGEREF _Toc104474668 \h </w:instrText>
      </w:r>
      <w:r>
        <w:rPr>
          <w:noProof/>
        </w:rPr>
      </w:r>
      <w:r>
        <w:rPr>
          <w:noProof/>
        </w:rPr>
        <w:fldChar w:fldCharType="separate"/>
      </w:r>
      <w:r>
        <w:rPr>
          <w:noProof/>
        </w:rPr>
        <w:t>1</w:t>
      </w:r>
      <w:r>
        <w:rPr>
          <w:noProof/>
        </w:rPr>
        <w:fldChar w:fldCharType="end"/>
      </w:r>
    </w:p>
    <w:p w14:paraId="13369231" w14:textId="137B8A99" w:rsidR="000B19CB" w:rsidRDefault="000B19CB">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_Toc104474669 \h </w:instrText>
      </w:r>
      <w:r>
        <w:rPr>
          <w:noProof/>
        </w:rPr>
      </w:r>
      <w:r>
        <w:rPr>
          <w:noProof/>
        </w:rPr>
        <w:fldChar w:fldCharType="separate"/>
      </w:r>
      <w:r>
        <w:rPr>
          <w:noProof/>
        </w:rPr>
        <w:t>2</w:t>
      </w:r>
      <w:r>
        <w:rPr>
          <w:noProof/>
        </w:rPr>
        <w:fldChar w:fldCharType="end"/>
      </w:r>
    </w:p>
    <w:p w14:paraId="2F931773" w14:textId="52263C32" w:rsidR="000B19CB" w:rsidRDefault="000B19CB">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_Toc104474670 \h </w:instrText>
      </w:r>
      <w:r>
        <w:rPr>
          <w:noProof/>
        </w:rPr>
      </w:r>
      <w:r>
        <w:rPr>
          <w:noProof/>
        </w:rPr>
        <w:fldChar w:fldCharType="separate"/>
      </w:r>
      <w:r>
        <w:rPr>
          <w:noProof/>
        </w:rPr>
        <w:t>3</w:t>
      </w:r>
      <w:r>
        <w:rPr>
          <w:noProof/>
        </w:rPr>
        <w:fldChar w:fldCharType="end"/>
      </w:r>
    </w:p>
    <w:p w14:paraId="38F772B7" w14:textId="64718558" w:rsidR="000B19CB" w:rsidRDefault="000B19CB">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_Toc104474671 \h </w:instrText>
      </w:r>
      <w:r>
        <w:rPr>
          <w:noProof/>
        </w:rPr>
      </w:r>
      <w:r>
        <w:rPr>
          <w:noProof/>
        </w:rPr>
        <w:fldChar w:fldCharType="separate"/>
      </w:r>
      <w:r>
        <w:rPr>
          <w:noProof/>
        </w:rPr>
        <w:t>4</w:t>
      </w:r>
      <w:r>
        <w:rPr>
          <w:noProof/>
        </w:rPr>
        <w:fldChar w:fldCharType="end"/>
      </w:r>
    </w:p>
    <w:p w14:paraId="07F8AB74" w14:textId="070D92B4" w:rsidR="000B19CB" w:rsidRDefault="000B19CB">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_Toc104474672 \h </w:instrText>
      </w:r>
      <w:r>
        <w:rPr>
          <w:noProof/>
        </w:rPr>
      </w:r>
      <w:r>
        <w:rPr>
          <w:noProof/>
        </w:rPr>
        <w:fldChar w:fldCharType="separate"/>
      </w:r>
      <w:r>
        <w:rPr>
          <w:noProof/>
        </w:rPr>
        <w:t>4</w:t>
      </w:r>
      <w:r>
        <w:rPr>
          <w:noProof/>
        </w:rPr>
        <w:fldChar w:fldCharType="end"/>
      </w:r>
    </w:p>
    <w:p w14:paraId="69D633DD" w14:textId="287C4989" w:rsidR="000B19CB" w:rsidRDefault="000B19CB">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_Toc104474673 \h </w:instrText>
      </w:r>
      <w:r>
        <w:rPr>
          <w:noProof/>
        </w:rPr>
      </w:r>
      <w:r>
        <w:rPr>
          <w:noProof/>
        </w:rPr>
        <w:fldChar w:fldCharType="separate"/>
      </w:r>
      <w:r>
        <w:rPr>
          <w:noProof/>
        </w:rPr>
        <w:t>6</w:t>
      </w:r>
      <w:r>
        <w:rPr>
          <w:noProof/>
        </w:rPr>
        <w:fldChar w:fldCharType="end"/>
      </w:r>
    </w:p>
    <w:p w14:paraId="5990A45D" w14:textId="1CBDC01A" w:rsidR="000B19CB" w:rsidRDefault="000B19CB">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_Toc104474674 \h </w:instrText>
      </w:r>
      <w:r>
        <w:rPr>
          <w:noProof/>
        </w:rPr>
      </w:r>
      <w:r>
        <w:rPr>
          <w:noProof/>
        </w:rPr>
        <w:fldChar w:fldCharType="separate"/>
      </w:r>
      <w:r>
        <w:rPr>
          <w:noProof/>
        </w:rPr>
        <w:t>8</w:t>
      </w:r>
      <w:r>
        <w:rPr>
          <w:noProof/>
        </w:rPr>
        <w:fldChar w:fldCharType="end"/>
      </w:r>
    </w:p>
    <w:p w14:paraId="1CFE6006" w14:textId="6A9D10C6"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2</w:t>
      </w:r>
      <w:r>
        <w:rPr>
          <w:noProof/>
        </w:rPr>
        <w:t xml:space="preserve"> LITERATURE REVIEW</w:t>
      </w:r>
      <w:r>
        <w:rPr>
          <w:noProof/>
        </w:rPr>
        <w:tab/>
      </w:r>
      <w:r>
        <w:rPr>
          <w:noProof/>
        </w:rPr>
        <w:fldChar w:fldCharType="begin"/>
      </w:r>
      <w:r>
        <w:rPr>
          <w:noProof/>
        </w:rPr>
        <w:instrText xml:space="preserve"> PAGEREF _Toc104474675 \h </w:instrText>
      </w:r>
      <w:r>
        <w:rPr>
          <w:noProof/>
        </w:rPr>
      </w:r>
      <w:r>
        <w:rPr>
          <w:noProof/>
        </w:rPr>
        <w:fldChar w:fldCharType="separate"/>
      </w:r>
      <w:r>
        <w:rPr>
          <w:noProof/>
        </w:rPr>
        <w:t>9</w:t>
      </w:r>
      <w:r>
        <w:rPr>
          <w:noProof/>
        </w:rPr>
        <w:fldChar w:fldCharType="end"/>
      </w:r>
    </w:p>
    <w:p w14:paraId="65B690A8" w14:textId="6B93F97D" w:rsidR="000B19CB" w:rsidRDefault="000B19CB">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_Toc104474676 \h </w:instrText>
      </w:r>
      <w:r>
        <w:rPr>
          <w:noProof/>
        </w:rPr>
      </w:r>
      <w:r>
        <w:rPr>
          <w:noProof/>
        </w:rPr>
        <w:fldChar w:fldCharType="separate"/>
      </w:r>
      <w:r>
        <w:rPr>
          <w:noProof/>
        </w:rPr>
        <w:t>9</w:t>
      </w:r>
      <w:r>
        <w:rPr>
          <w:noProof/>
        </w:rPr>
        <w:fldChar w:fldCharType="end"/>
      </w:r>
    </w:p>
    <w:p w14:paraId="27D86C00" w14:textId="3152AF93" w:rsidR="000B19CB" w:rsidRDefault="000B19CB">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_Toc104474677 \h </w:instrText>
      </w:r>
      <w:r>
        <w:rPr>
          <w:noProof/>
        </w:rPr>
      </w:r>
      <w:r>
        <w:rPr>
          <w:noProof/>
        </w:rPr>
        <w:fldChar w:fldCharType="separate"/>
      </w:r>
      <w:r>
        <w:rPr>
          <w:noProof/>
        </w:rPr>
        <w:t>9</w:t>
      </w:r>
      <w:r>
        <w:rPr>
          <w:noProof/>
        </w:rPr>
        <w:fldChar w:fldCharType="end"/>
      </w:r>
    </w:p>
    <w:p w14:paraId="34B41637" w14:textId="50A66B56" w:rsidR="000B19CB" w:rsidRDefault="000B19CB">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_Toc104474678 \h </w:instrText>
      </w:r>
      <w:r>
        <w:rPr>
          <w:noProof/>
        </w:rPr>
      </w:r>
      <w:r>
        <w:rPr>
          <w:noProof/>
        </w:rPr>
        <w:fldChar w:fldCharType="separate"/>
      </w:r>
      <w:r>
        <w:rPr>
          <w:noProof/>
        </w:rPr>
        <w:t>10</w:t>
      </w:r>
      <w:r>
        <w:rPr>
          <w:noProof/>
        </w:rPr>
        <w:fldChar w:fldCharType="end"/>
      </w:r>
    </w:p>
    <w:p w14:paraId="7BC50A21" w14:textId="598A0A1B" w:rsidR="000B19CB" w:rsidRDefault="000B19CB">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_Toc104474679 \h </w:instrText>
      </w:r>
      <w:r>
        <w:rPr>
          <w:noProof/>
        </w:rPr>
      </w:r>
      <w:r>
        <w:rPr>
          <w:noProof/>
        </w:rPr>
        <w:fldChar w:fldCharType="separate"/>
      </w:r>
      <w:r>
        <w:rPr>
          <w:noProof/>
        </w:rPr>
        <w:t>10</w:t>
      </w:r>
      <w:r>
        <w:rPr>
          <w:noProof/>
        </w:rPr>
        <w:fldChar w:fldCharType="end"/>
      </w:r>
    </w:p>
    <w:p w14:paraId="51227F23" w14:textId="28FC3DEC" w:rsidR="000B19CB" w:rsidRDefault="000B19CB">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_Toc104474680 \h </w:instrText>
      </w:r>
      <w:r>
        <w:rPr>
          <w:noProof/>
        </w:rPr>
      </w:r>
      <w:r>
        <w:rPr>
          <w:noProof/>
        </w:rPr>
        <w:fldChar w:fldCharType="separate"/>
      </w:r>
      <w:r>
        <w:rPr>
          <w:noProof/>
        </w:rPr>
        <w:t>11</w:t>
      </w:r>
      <w:r>
        <w:rPr>
          <w:noProof/>
        </w:rPr>
        <w:fldChar w:fldCharType="end"/>
      </w:r>
    </w:p>
    <w:p w14:paraId="337431F7" w14:textId="4D9A62BE" w:rsidR="000B19CB" w:rsidRDefault="000B19CB">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_Toc104474681 \h </w:instrText>
      </w:r>
      <w:r>
        <w:rPr>
          <w:noProof/>
        </w:rPr>
      </w:r>
      <w:r>
        <w:rPr>
          <w:noProof/>
        </w:rPr>
        <w:fldChar w:fldCharType="separate"/>
      </w:r>
      <w:r>
        <w:rPr>
          <w:noProof/>
        </w:rPr>
        <w:t>11</w:t>
      </w:r>
      <w:r>
        <w:rPr>
          <w:noProof/>
        </w:rPr>
        <w:fldChar w:fldCharType="end"/>
      </w:r>
    </w:p>
    <w:p w14:paraId="0BAD98D1" w14:textId="708DE3B2" w:rsidR="000B19CB" w:rsidRDefault="000B19CB">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_Toc104474682 \h </w:instrText>
      </w:r>
      <w:r>
        <w:rPr>
          <w:noProof/>
        </w:rPr>
      </w:r>
      <w:r>
        <w:rPr>
          <w:noProof/>
        </w:rPr>
        <w:fldChar w:fldCharType="separate"/>
      </w:r>
      <w:r>
        <w:rPr>
          <w:noProof/>
        </w:rPr>
        <w:t>12</w:t>
      </w:r>
      <w:r>
        <w:rPr>
          <w:noProof/>
        </w:rPr>
        <w:fldChar w:fldCharType="end"/>
      </w:r>
    </w:p>
    <w:p w14:paraId="1DCC335D" w14:textId="2E43D47D" w:rsidR="000B19CB" w:rsidRDefault="000B19CB">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_Toc104474683 \h </w:instrText>
      </w:r>
      <w:r>
        <w:rPr>
          <w:noProof/>
        </w:rPr>
      </w:r>
      <w:r>
        <w:rPr>
          <w:noProof/>
        </w:rPr>
        <w:fldChar w:fldCharType="separate"/>
      </w:r>
      <w:r>
        <w:rPr>
          <w:noProof/>
        </w:rPr>
        <w:t>13</w:t>
      </w:r>
      <w:r>
        <w:rPr>
          <w:noProof/>
        </w:rPr>
        <w:fldChar w:fldCharType="end"/>
      </w:r>
    </w:p>
    <w:p w14:paraId="3DDB3B6C" w14:textId="1B40FD46" w:rsidR="000B19CB" w:rsidRDefault="000B19CB">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_Toc104474684 \h </w:instrText>
      </w:r>
      <w:r>
        <w:rPr>
          <w:noProof/>
        </w:rPr>
      </w:r>
      <w:r>
        <w:rPr>
          <w:noProof/>
        </w:rPr>
        <w:fldChar w:fldCharType="separate"/>
      </w:r>
      <w:r>
        <w:rPr>
          <w:noProof/>
        </w:rPr>
        <w:t>14</w:t>
      </w:r>
      <w:r>
        <w:rPr>
          <w:noProof/>
        </w:rPr>
        <w:fldChar w:fldCharType="end"/>
      </w:r>
    </w:p>
    <w:p w14:paraId="1E836066" w14:textId="15B3B8C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3</w:t>
      </w:r>
      <w:r>
        <w:rPr>
          <w:noProof/>
        </w:rPr>
        <w:t xml:space="preserve"> Methodology</w:t>
      </w:r>
      <w:r>
        <w:rPr>
          <w:noProof/>
        </w:rPr>
        <w:tab/>
      </w:r>
      <w:r>
        <w:rPr>
          <w:noProof/>
        </w:rPr>
        <w:fldChar w:fldCharType="begin"/>
      </w:r>
      <w:r>
        <w:rPr>
          <w:noProof/>
        </w:rPr>
        <w:instrText xml:space="preserve"> PAGEREF _Toc104474685 \h </w:instrText>
      </w:r>
      <w:r>
        <w:rPr>
          <w:noProof/>
        </w:rPr>
      </w:r>
      <w:r>
        <w:rPr>
          <w:noProof/>
        </w:rPr>
        <w:fldChar w:fldCharType="separate"/>
      </w:r>
      <w:r>
        <w:rPr>
          <w:noProof/>
        </w:rPr>
        <w:t>15</w:t>
      </w:r>
      <w:r>
        <w:rPr>
          <w:noProof/>
        </w:rPr>
        <w:fldChar w:fldCharType="end"/>
      </w:r>
    </w:p>
    <w:p w14:paraId="3115EB71" w14:textId="5B9DB02C" w:rsidR="000B19CB" w:rsidRDefault="000B19CB">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_Toc104474686 \h </w:instrText>
      </w:r>
      <w:r>
        <w:rPr>
          <w:noProof/>
        </w:rPr>
      </w:r>
      <w:r>
        <w:rPr>
          <w:noProof/>
        </w:rPr>
        <w:fldChar w:fldCharType="separate"/>
      </w:r>
      <w:r>
        <w:rPr>
          <w:noProof/>
        </w:rPr>
        <w:t>15</w:t>
      </w:r>
      <w:r>
        <w:rPr>
          <w:noProof/>
        </w:rPr>
        <w:fldChar w:fldCharType="end"/>
      </w:r>
    </w:p>
    <w:p w14:paraId="30F62558" w14:textId="21532AA2" w:rsidR="000B19CB" w:rsidRDefault="000B19CB">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_Toc104474687 \h </w:instrText>
      </w:r>
      <w:r>
        <w:rPr>
          <w:noProof/>
        </w:rPr>
      </w:r>
      <w:r>
        <w:rPr>
          <w:noProof/>
        </w:rPr>
        <w:fldChar w:fldCharType="separate"/>
      </w:r>
      <w:r>
        <w:rPr>
          <w:noProof/>
        </w:rPr>
        <w:t>16</w:t>
      </w:r>
      <w:r>
        <w:rPr>
          <w:noProof/>
        </w:rPr>
        <w:fldChar w:fldCharType="end"/>
      </w:r>
    </w:p>
    <w:p w14:paraId="6E036BE5" w14:textId="3028A652" w:rsidR="000B19CB" w:rsidRDefault="000B19CB">
      <w:pPr>
        <w:pStyle w:val="TOC3"/>
        <w:rPr>
          <w:rFonts w:asciiTheme="minorHAnsi" w:eastAsiaTheme="minorEastAsia" w:hAnsiTheme="minorHAnsi" w:cstheme="minorBidi"/>
          <w:noProof/>
          <w:sz w:val="22"/>
          <w:szCs w:val="22"/>
        </w:rPr>
      </w:pPr>
      <w:r>
        <w:rPr>
          <w:noProof/>
          <w:lang w:bidi="ar-JO"/>
        </w:rPr>
        <w:lastRenderedPageBreak/>
        <w:t>3.1.2 Design</w:t>
      </w:r>
      <w:r>
        <w:rPr>
          <w:noProof/>
        </w:rPr>
        <w:tab/>
      </w:r>
      <w:r>
        <w:rPr>
          <w:noProof/>
        </w:rPr>
        <w:fldChar w:fldCharType="begin"/>
      </w:r>
      <w:r>
        <w:rPr>
          <w:noProof/>
        </w:rPr>
        <w:instrText xml:space="preserve"> PAGEREF _Toc104474688 \h </w:instrText>
      </w:r>
      <w:r>
        <w:rPr>
          <w:noProof/>
        </w:rPr>
      </w:r>
      <w:r>
        <w:rPr>
          <w:noProof/>
        </w:rPr>
        <w:fldChar w:fldCharType="separate"/>
      </w:r>
      <w:r>
        <w:rPr>
          <w:noProof/>
        </w:rPr>
        <w:t>16</w:t>
      </w:r>
      <w:r>
        <w:rPr>
          <w:noProof/>
        </w:rPr>
        <w:fldChar w:fldCharType="end"/>
      </w:r>
    </w:p>
    <w:p w14:paraId="144F229C" w14:textId="27BE684C" w:rsidR="000B19CB" w:rsidRDefault="000B19CB">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_Toc104474689 \h </w:instrText>
      </w:r>
      <w:r>
        <w:rPr>
          <w:noProof/>
        </w:rPr>
      </w:r>
      <w:r>
        <w:rPr>
          <w:noProof/>
        </w:rPr>
        <w:fldChar w:fldCharType="separate"/>
      </w:r>
      <w:r>
        <w:rPr>
          <w:noProof/>
        </w:rPr>
        <w:t>17</w:t>
      </w:r>
      <w:r>
        <w:rPr>
          <w:noProof/>
        </w:rPr>
        <w:fldChar w:fldCharType="end"/>
      </w:r>
    </w:p>
    <w:p w14:paraId="3AEF7C3C" w14:textId="53894930" w:rsidR="000B19CB" w:rsidRDefault="000B19CB">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_Toc104474690 \h </w:instrText>
      </w:r>
      <w:r>
        <w:rPr>
          <w:noProof/>
        </w:rPr>
      </w:r>
      <w:r>
        <w:rPr>
          <w:noProof/>
        </w:rPr>
        <w:fldChar w:fldCharType="separate"/>
      </w:r>
      <w:r>
        <w:rPr>
          <w:noProof/>
        </w:rPr>
        <w:t>17</w:t>
      </w:r>
      <w:r>
        <w:rPr>
          <w:noProof/>
        </w:rPr>
        <w:fldChar w:fldCharType="end"/>
      </w:r>
    </w:p>
    <w:p w14:paraId="107DE12B" w14:textId="061D40BE" w:rsidR="000B19CB" w:rsidRDefault="000B19CB">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_Toc104474691 \h </w:instrText>
      </w:r>
      <w:r>
        <w:rPr>
          <w:noProof/>
        </w:rPr>
      </w:r>
      <w:r>
        <w:rPr>
          <w:noProof/>
        </w:rPr>
        <w:fldChar w:fldCharType="separate"/>
      </w:r>
      <w:r>
        <w:rPr>
          <w:noProof/>
        </w:rPr>
        <w:t>17</w:t>
      </w:r>
      <w:r>
        <w:rPr>
          <w:noProof/>
        </w:rPr>
        <w:fldChar w:fldCharType="end"/>
      </w:r>
    </w:p>
    <w:p w14:paraId="4833DA27" w14:textId="7D7895DD" w:rsidR="000B19CB" w:rsidRDefault="000B19CB">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_Toc104474692 \h </w:instrText>
      </w:r>
      <w:r>
        <w:rPr>
          <w:noProof/>
        </w:rPr>
      </w:r>
      <w:r>
        <w:rPr>
          <w:noProof/>
        </w:rPr>
        <w:fldChar w:fldCharType="separate"/>
      </w:r>
      <w:r>
        <w:rPr>
          <w:noProof/>
        </w:rPr>
        <w:t>17</w:t>
      </w:r>
      <w:r>
        <w:rPr>
          <w:noProof/>
        </w:rPr>
        <w:fldChar w:fldCharType="end"/>
      </w:r>
    </w:p>
    <w:p w14:paraId="0844F877" w14:textId="4188DC76" w:rsidR="000B19CB" w:rsidRDefault="000B19CB">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_Toc104474693 \h </w:instrText>
      </w:r>
      <w:r>
        <w:rPr>
          <w:noProof/>
        </w:rPr>
      </w:r>
      <w:r>
        <w:rPr>
          <w:noProof/>
        </w:rPr>
        <w:fldChar w:fldCharType="separate"/>
      </w:r>
      <w:r>
        <w:rPr>
          <w:noProof/>
        </w:rPr>
        <w:t>18</w:t>
      </w:r>
      <w:r>
        <w:rPr>
          <w:noProof/>
        </w:rPr>
        <w:fldChar w:fldCharType="end"/>
      </w:r>
    </w:p>
    <w:p w14:paraId="58FCAF17" w14:textId="01FAEE3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4</w:t>
      </w:r>
      <w:r>
        <w:rPr>
          <w:noProof/>
        </w:rPr>
        <w:t xml:space="preserve"> ANALYSIS AND DESIGN</w:t>
      </w:r>
      <w:r>
        <w:rPr>
          <w:noProof/>
        </w:rPr>
        <w:tab/>
      </w:r>
      <w:r>
        <w:rPr>
          <w:noProof/>
        </w:rPr>
        <w:fldChar w:fldCharType="begin"/>
      </w:r>
      <w:r>
        <w:rPr>
          <w:noProof/>
        </w:rPr>
        <w:instrText xml:space="preserve"> PAGEREF _Toc104474694 \h </w:instrText>
      </w:r>
      <w:r>
        <w:rPr>
          <w:noProof/>
        </w:rPr>
      </w:r>
      <w:r>
        <w:rPr>
          <w:noProof/>
        </w:rPr>
        <w:fldChar w:fldCharType="separate"/>
      </w:r>
      <w:r>
        <w:rPr>
          <w:noProof/>
        </w:rPr>
        <w:t>19</w:t>
      </w:r>
      <w:r>
        <w:rPr>
          <w:noProof/>
        </w:rPr>
        <w:fldChar w:fldCharType="end"/>
      </w:r>
    </w:p>
    <w:p w14:paraId="70D5F898" w14:textId="4C7DF1C9" w:rsidR="000B19CB" w:rsidRDefault="000B19CB">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_Toc104474695 \h </w:instrText>
      </w:r>
      <w:r>
        <w:rPr>
          <w:noProof/>
        </w:rPr>
      </w:r>
      <w:r>
        <w:rPr>
          <w:noProof/>
        </w:rPr>
        <w:fldChar w:fldCharType="separate"/>
      </w:r>
      <w:r>
        <w:rPr>
          <w:noProof/>
        </w:rPr>
        <w:t>19</w:t>
      </w:r>
      <w:r>
        <w:rPr>
          <w:noProof/>
        </w:rPr>
        <w:fldChar w:fldCharType="end"/>
      </w:r>
    </w:p>
    <w:p w14:paraId="5BAEC6FE" w14:textId="487B94EC" w:rsidR="000B19CB" w:rsidRDefault="000B19CB">
      <w:pPr>
        <w:pStyle w:val="TOC3"/>
        <w:rPr>
          <w:rFonts w:asciiTheme="minorHAnsi" w:eastAsiaTheme="minorEastAsia" w:hAnsiTheme="minorHAnsi" w:cstheme="minorBidi"/>
          <w:noProof/>
          <w:sz w:val="22"/>
          <w:szCs w:val="22"/>
        </w:rPr>
      </w:pPr>
      <w:r w:rsidRPr="00052545">
        <w:rPr>
          <w:bCs/>
          <w:noProof/>
        </w:rPr>
        <w:t>4.1.1</w:t>
      </w:r>
      <w:r>
        <w:rPr>
          <w:noProof/>
        </w:rPr>
        <w:t xml:space="preserve"> Triibe from the </w:t>
      </w:r>
      <w:r w:rsidRPr="00052545">
        <w:rPr>
          <w:bCs/>
          <w:noProof/>
        </w:rPr>
        <w:t>technical point of view</w:t>
      </w:r>
      <w:r>
        <w:rPr>
          <w:noProof/>
        </w:rPr>
        <w:tab/>
      </w:r>
      <w:r>
        <w:rPr>
          <w:noProof/>
        </w:rPr>
        <w:fldChar w:fldCharType="begin"/>
      </w:r>
      <w:r>
        <w:rPr>
          <w:noProof/>
        </w:rPr>
        <w:instrText xml:space="preserve"> PAGEREF _Toc104474696 \h </w:instrText>
      </w:r>
      <w:r>
        <w:rPr>
          <w:noProof/>
        </w:rPr>
      </w:r>
      <w:r>
        <w:rPr>
          <w:noProof/>
        </w:rPr>
        <w:fldChar w:fldCharType="separate"/>
      </w:r>
      <w:r>
        <w:rPr>
          <w:noProof/>
        </w:rPr>
        <w:t>19</w:t>
      </w:r>
      <w:r>
        <w:rPr>
          <w:noProof/>
        </w:rPr>
        <w:fldChar w:fldCharType="end"/>
      </w:r>
    </w:p>
    <w:p w14:paraId="5B14EE24" w14:textId="4A5008D0" w:rsidR="000B19CB" w:rsidRDefault="000B19CB">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_Toc104474697 \h </w:instrText>
      </w:r>
      <w:r>
        <w:rPr>
          <w:noProof/>
        </w:rPr>
      </w:r>
      <w:r>
        <w:rPr>
          <w:noProof/>
        </w:rPr>
        <w:fldChar w:fldCharType="separate"/>
      </w:r>
      <w:r>
        <w:rPr>
          <w:noProof/>
        </w:rPr>
        <w:t>19</w:t>
      </w:r>
      <w:r>
        <w:rPr>
          <w:noProof/>
        </w:rPr>
        <w:fldChar w:fldCharType="end"/>
      </w:r>
    </w:p>
    <w:p w14:paraId="4D00BC2F" w14:textId="1CFC4146" w:rsidR="000B19CB" w:rsidRDefault="000B19CB">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_Toc104474698 \h </w:instrText>
      </w:r>
      <w:r>
        <w:rPr>
          <w:noProof/>
        </w:rPr>
      </w:r>
      <w:r>
        <w:rPr>
          <w:noProof/>
        </w:rPr>
        <w:fldChar w:fldCharType="separate"/>
      </w:r>
      <w:r>
        <w:rPr>
          <w:noProof/>
        </w:rPr>
        <w:t>20</w:t>
      </w:r>
      <w:r>
        <w:rPr>
          <w:noProof/>
        </w:rPr>
        <w:fldChar w:fldCharType="end"/>
      </w:r>
    </w:p>
    <w:p w14:paraId="30404080" w14:textId="73AE44A5" w:rsidR="000B19CB" w:rsidRDefault="000B19CB">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_Toc104474699 \h </w:instrText>
      </w:r>
      <w:r>
        <w:rPr>
          <w:noProof/>
        </w:rPr>
      </w:r>
      <w:r>
        <w:rPr>
          <w:noProof/>
        </w:rPr>
        <w:fldChar w:fldCharType="separate"/>
      </w:r>
      <w:r>
        <w:rPr>
          <w:noProof/>
        </w:rPr>
        <w:t>20</w:t>
      </w:r>
      <w:r>
        <w:rPr>
          <w:noProof/>
        </w:rPr>
        <w:fldChar w:fldCharType="end"/>
      </w:r>
    </w:p>
    <w:p w14:paraId="2BF737C8" w14:textId="256762DC" w:rsidR="000B19CB" w:rsidRDefault="000B19CB">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_Toc104474700 \h </w:instrText>
      </w:r>
      <w:r>
        <w:rPr>
          <w:noProof/>
        </w:rPr>
      </w:r>
      <w:r>
        <w:rPr>
          <w:noProof/>
        </w:rPr>
        <w:fldChar w:fldCharType="separate"/>
      </w:r>
      <w:r>
        <w:rPr>
          <w:noProof/>
        </w:rPr>
        <w:t>22</w:t>
      </w:r>
      <w:r>
        <w:rPr>
          <w:noProof/>
        </w:rPr>
        <w:fldChar w:fldCharType="end"/>
      </w:r>
    </w:p>
    <w:p w14:paraId="4623BFDC" w14:textId="45EFE4C2" w:rsidR="000B19CB" w:rsidRDefault="000B19CB">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_Toc104474701 \h </w:instrText>
      </w:r>
      <w:r>
        <w:rPr>
          <w:noProof/>
        </w:rPr>
      </w:r>
      <w:r>
        <w:rPr>
          <w:noProof/>
        </w:rPr>
        <w:fldChar w:fldCharType="separate"/>
      </w:r>
      <w:r>
        <w:rPr>
          <w:noProof/>
        </w:rPr>
        <w:t>23</w:t>
      </w:r>
      <w:r>
        <w:rPr>
          <w:noProof/>
        </w:rPr>
        <w:fldChar w:fldCharType="end"/>
      </w:r>
    </w:p>
    <w:p w14:paraId="64842A58" w14:textId="22F3FC68" w:rsidR="000B19CB" w:rsidRDefault="000B19CB">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_Toc104474702 \h </w:instrText>
      </w:r>
      <w:r>
        <w:rPr>
          <w:noProof/>
        </w:rPr>
      </w:r>
      <w:r>
        <w:rPr>
          <w:noProof/>
        </w:rPr>
        <w:fldChar w:fldCharType="separate"/>
      </w:r>
      <w:r>
        <w:rPr>
          <w:noProof/>
        </w:rPr>
        <w:t>23</w:t>
      </w:r>
      <w:r>
        <w:rPr>
          <w:noProof/>
        </w:rPr>
        <w:fldChar w:fldCharType="end"/>
      </w:r>
    </w:p>
    <w:p w14:paraId="3D59607D" w14:textId="66805959" w:rsidR="000B19CB" w:rsidRDefault="000B19CB">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_Toc104474703 \h </w:instrText>
      </w:r>
      <w:r>
        <w:rPr>
          <w:noProof/>
        </w:rPr>
      </w:r>
      <w:r>
        <w:rPr>
          <w:noProof/>
        </w:rPr>
        <w:fldChar w:fldCharType="separate"/>
      </w:r>
      <w:r>
        <w:rPr>
          <w:noProof/>
        </w:rPr>
        <w:t>24</w:t>
      </w:r>
      <w:r>
        <w:rPr>
          <w:noProof/>
        </w:rPr>
        <w:fldChar w:fldCharType="end"/>
      </w:r>
    </w:p>
    <w:p w14:paraId="28D7722E" w14:textId="372E4B95" w:rsidR="000B19CB" w:rsidRDefault="000B19CB">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_Toc104474704 \h </w:instrText>
      </w:r>
      <w:r>
        <w:rPr>
          <w:noProof/>
        </w:rPr>
      </w:r>
      <w:r>
        <w:rPr>
          <w:noProof/>
        </w:rPr>
        <w:fldChar w:fldCharType="separate"/>
      </w:r>
      <w:r>
        <w:rPr>
          <w:noProof/>
        </w:rPr>
        <w:t>25</w:t>
      </w:r>
      <w:r>
        <w:rPr>
          <w:noProof/>
        </w:rPr>
        <w:fldChar w:fldCharType="end"/>
      </w:r>
    </w:p>
    <w:p w14:paraId="6C440F39" w14:textId="1D863839" w:rsidR="000B19CB" w:rsidRDefault="000B19CB">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_Toc104474705 \h </w:instrText>
      </w:r>
      <w:r>
        <w:rPr>
          <w:noProof/>
        </w:rPr>
      </w:r>
      <w:r>
        <w:rPr>
          <w:noProof/>
        </w:rPr>
        <w:fldChar w:fldCharType="separate"/>
      </w:r>
      <w:r>
        <w:rPr>
          <w:noProof/>
        </w:rPr>
        <w:t>25</w:t>
      </w:r>
      <w:r>
        <w:rPr>
          <w:noProof/>
        </w:rPr>
        <w:fldChar w:fldCharType="end"/>
      </w:r>
    </w:p>
    <w:p w14:paraId="0A08E69C" w14:textId="6A4024DE" w:rsidR="000B19CB" w:rsidRDefault="000B19CB">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_Toc104474706 \h </w:instrText>
      </w:r>
      <w:r>
        <w:rPr>
          <w:noProof/>
        </w:rPr>
      </w:r>
      <w:r>
        <w:rPr>
          <w:noProof/>
        </w:rPr>
        <w:fldChar w:fldCharType="separate"/>
      </w:r>
      <w:r>
        <w:rPr>
          <w:noProof/>
        </w:rPr>
        <w:t>25</w:t>
      </w:r>
      <w:r>
        <w:rPr>
          <w:noProof/>
        </w:rPr>
        <w:fldChar w:fldCharType="end"/>
      </w:r>
    </w:p>
    <w:p w14:paraId="1283AD8A" w14:textId="7E0BE75D" w:rsidR="000B19CB" w:rsidRDefault="000B19CB">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_Toc104474707 \h </w:instrText>
      </w:r>
      <w:r>
        <w:rPr>
          <w:noProof/>
        </w:rPr>
      </w:r>
      <w:r>
        <w:rPr>
          <w:noProof/>
        </w:rPr>
        <w:fldChar w:fldCharType="separate"/>
      </w:r>
      <w:r>
        <w:rPr>
          <w:noProof/>
        </w:rPr>
        <w:t>25</w:t>
      </w:r>
      <w:r>
        <w:rPr>
          <w:noProof/>
        </w:rPr>
        <w:fldChar w:fldCharType="end"/>
      </w:r>
    </w:p>
    <w:p w14:paraId="60A549D1" w14:textId="60BBCDF3" w:rsidR="000B19CB" w:rsidRDefault="000B19CB">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_Toc104474708 \h </w:instrText>
      </w:r>
      <w:r>
        <w:rPr>
          <w:noProof/>
        </w:rPr>
      </w:r>
      <w:r>
        <w:rPr>
          <w:noProof/>
        </w:rPr>
        <w:fldChar w:fldCharType="separate"/>
      </w:r>
      <w:r>
        <w:rPr>
          <w:noProof/>
        </w:rPr>
        <w:t>30</w:t>
      </w:r>
      <w:r>
        <w:rPr>
          <w:noProof/>
        </w:rPr>
        <w:fldChar w:fldCharType="end"/>
      </w:r>
    </w:p>
    <w:p w14:paraId="400DCA17" w14:textId="3E936039" w:rsidR="000B19CB" w:rsidRDefault="000B19CB">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_Toc104474709 \h </w:instrText>
      </w:r>
      <w:r>
        <w:rPr>
          <w:noProof/>
        </w:rPr>
      </w:r>
      <w:r>
        <w:rPr>
          <w:noProof/>
        </w:rPr>
        <w:fldChar w:fldCharType="separate"/>
      </w:r>
      <w:r>
        <w:rPr>
          <w:noProof/>
        </w:rPr>
        <w:t>31</w:t>
      </w:r>
      <w:r>
        <w:rPr>
          <w:noProof/>
        </w:rPr>
        <w:fldChar w:fldCharType="end"/>
      </w:r>
    </w:p>
    <w:p w14:paraId="6C0EB529" w14:textId="3CE939A7" w:rsidR="000B19CB" w:rsidRDefault="000B19CB">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_Toc104474710 \h </w:instrText>
      </w:r>
      <w:r>
        <w:rPr>
          <w:noProof/>
        </w:rPr>
      </w:r>
      <w:r>
        <w:rPr>
          <w:noProof/>
        </w:rPr>
        <w:fldChar w:fldCharType="separate"/>
      </w:r>
      <w:r>
        <w:rPr>
          <w:noProof/>
        </w:rPr>
        <w:t>32</w:t>
      </w:r>
      <w:r>
        <w:rPr>
          <w:noProof/>
        </w:rPr>
        <w:fldChar w:fldCharType="end"/>
      </w:r>
    </w:p>
    <w:p w14:paraId="0B48D9D0" w14:textId="5B320F31" w:rsidR="000B19CB" w:rsidRDefault="000B19CB">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_Toc104474711 \h </w:instrText>
      </w:r>
      <w:r>
        <w:rPr>
          <w:noProof/>
        </w:rPr>
      </w:r>
      <w:r>
        <w:rPr>
          <w:noProof/>
        </w:rPr>
        <w:fldChar w:fldCharType="separate"/>
      </w:r>
      <w:r>
        <w:rPr>
          <w:noProof/>
        </w:rPr>
        <w:t>33</w:t>
      </w:r>
      <w:r>
        <w:rPr>
          <w:noProof/>
        </w:rPr>
        <w:fldChar w:fldCharType="end"/>
      </w:r>
    </w:p>
    <w:p w14:paraId="04D8B40B" w14:textId="65924AD8" w:rsidR="000B19CB" w:rsidRDefault="000B19CB">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_Toc104474712 \h </w:instrText>
      </w:r>
      <w:r>
        <w:rPr>
          <w:noProof/>
        </w:rPr>
      </w:r>
      <w:r>
        <w:rPr>
          <w:noProof/>
        </w:rPr>
        <w:fldChar w:fldCharType="separate"/>
      </w:r>
      <w:r>
        <w:rPr>
          <w:noProof/>
        </w:rPr>
        <w:t>36</w:t>
      </w:r>
      <w:r>
        <w:rPr>
          <w:noProof/>
        </w:rPr>
        <w:fldChar w:fldCharType="end"/>
      </w:r>
    </w:p>
    <w:p w14:paraId="087FB54F" w14:textId="1ACA64E4" w:rsidR="000B19CB" w:rsidRDefault="000B19CB">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_Toc104474713 \h </w:instrText>
      </w:r>
      <w:r>
        <w:rPr>
          <w:noProof/>
        </w:rPr>
      </w:r>
      <w:r>
        <w:rPr>
          <w:noProof/>
        </w:rPr>
        <w:fldChar w:fldCharType="separate"/>
      </w:r>
      <w:r>
        <w:rPr>
          <w:noProof/>
        </w:rPr>
        <w:t>37</w:t>
      </w:r>
      <w:r>
        <w:rPr>
          <w:noProof/>
        </w:rPr>
        <w:fldChar w:fldCharType="end"/>
      </w:r>
    </w:p>
    <w:p w14:paraId="265B4ABA" w14:textId="6572B5E9" w:rsidR="000B19CB" w:rsidRDefault="000B19CB">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_Toc104474714 \h </w:instrText>
      </w:r>
      <w:r>
        <w:rPr>
          <w:noProof/>
        </w:rPr>
      </w:r>
      <w:r>
        <w:rPr>
          <w:noProof/>
        </w:rPr>
        <w:fldChar w:fldCharType="separate"/>
      </w:r>
      <w:r>
        <w:rPr>
          <w:noProof/>
        </w:rPr>
        <w:t>38</w:t>
      </w:r>
      <w:r>
        <w:rPr>
          <w:noProof/>
        </w:rPr>
        <w:fldChar w:fldCharType="end"/>
      </w:r>
    </w:p>
    <w:p w14:paraId="174E8FCC" w14:textId="6204DC7E"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5</w:t>
      </w:r>
      <w:r>
        <w:rPr>
          <w:noProof/>
        </w:rPr>
        <w:t xml:space="preserve"> findingS</w:t>
      </w:r>
      <w:r>
        <w:rPr>
          <w:noProof/>
        </w:rPr>
        <w:tab/>
      </w:r>
      <w:r>
        <w:rPr>
          <w:noProof/>
        </w:rPr>
        <w:fldChar w:fldCharType="begin"/>
      </w:r>
      <w:r>
        <w:rPr>
          <w:noProof/>
        </w:rPr>
        <w:instrText xml:space="preserve"> PAGEREF _Toc104474715 \h </w:instrText>
      </w:r>
      <w:r>
        <w:rPr>
          <w:noProof/>
        </w:rPr>
      </w:r>
      <w:r>
        <w:rPr>
          <w:noProof/>
        </w:rPr>
        <w:fldChar w:fldCharType="separate"/>
      </w:r>
      <w:r>
        <w:rPr>
          <w:noProof/>
        </w:rPr>
        <w:t>39</w:t>
      </w:r>
      <w:r>
        <w:rPr>
          <w:noProof/>
        </w:rPr>
        <w:fldChar w:fldCharType="end"/>
      </w:r>
    </w:p>
    <w:p w14:paraId="3BEF50DD" w14:textId="3BAC357D" w:rsidR="000B19CB" w:rsidRDefault="000B19CB">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_Toc104474716 \h </w:instrText>
      </w:r>
      <w:r>
        <w:rPr>
          <w:noProof/>
        </w:rPr>
      </w:r>
      <w:r>
        <w:rPr>
          <w:noProof/>
        </w:rPr>
        <w:fldChar w:fldCharType="separate"/>
      </w:r>
      <w:r>
        <w:rPr>
          <w:noProof/>
        </w:rPr>
        <w:t>39</w:t>
      </w:r>
      <w:r>
        <w:rPr>
          <w:noProof/>
        </w:rPr>
        <w:fldChar w:fldCharType="end"/>
      </w:r>
    </w:p>
    <w:p w14:paraId="66FDFA43" w14:textId="25C101AB" w:rsidR="000B19CB" w:rsidRDefault="000B19CB">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_Toc104474717 \h </w:instrText>
      </w:r>
      <w:r>
        <w:rPr>
          <w:noProof/>
        </w:rPr>
      </w:r>
      <w:r>
        <w:rPr>
          <w:noProof/>
        </w:rPr>
        <w:fldChar w:fldCharType="separate"/>
      </w:r>
      <w:r>
        <w:rPr>
          <w:noProof/>
        </w:rPr>
        <w:t>39</w:t>
      </w:r>
      <w:r>
        <w:rPr>
          <w:noProof/>
        </w:rPr>
        <w:fldChar w:fldCharType="end"/>
      </w:r>
    </w:p>
    <w:p w14:paraId="3876BD39" w14:textId="07748BDA" w:rsidR="000B19CB" w:rsidRDefault="000B19CB">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_Toc104474718 \h </w:instrText>
      </w:r>
      <w:r>
        <w:rPr>
          <w:noProof/>
        </w:rPr>
      </w:r>
      <w:r>
        <w:rPr>
          <w:noProof/>
        </w:rPr>
        <w:fldChar w:fldCharType="separate"/>
      </w:r>
      <w:r>
        <w:rPr>
          <w:noProof/>
        </w:rPr>
        <w:t>39</w:t>
      </w:r>
      <w:r>
        <w:rPr>
          <w:noProof/>
        </w:rPr>
        <w:fldChar w:fldCharType="end"/>
      </w:r>
    </w:p>
    <w:p w14:paraId="3E46083A" w14:textId="0DF8BFF9" w:rsidR="000B19CB" w:rsidRDefault="000B19CB">
      <w:pPr>
        <w:pStyle w:val="TOC4"/>
        <w:rPr>
          <w:rFonts w:asciiTheme="minorHAnsi" w:eastAsiaTheme="minorEastAsia" w:hAnsiTheme="minorHAnsi" w:cstheme="minorBidi"/>
          <w:noProof/>
          <w:sz w:val="22"/>
          <w:szCs w:val="22"/>
        </w:rPr>
      </w:pPr>
      <w:r w:rsidRPr="00052545">
        <w:rPr>
          <w:noProof/>
          <w:color w:val="000000"/>
        </w:rPr>
        <w:lastRenderedPageBreak/>
        <w:t>5.2.1.1</w:t>
      </w:r>
      <w:r w:rsidRPr="00052545">
        <w:rPr>
          <w:noProof/>
          <w:color w:val="000000"/>
          <w:shd w:val="clear" w:color="auto" w:fill="FFFFFF"/>
        </w:rPr>
        <w:t xml:space="preserve"> HTML</w:t>
      </w:r>
      <w:r>
        <w:rPr>
          <w:noProof/>
        </w:rPr>
        <w:tab/>
      </w:r>
      <w:r>
        <w:rPr>
          <w:noProof/>
        </w:rPr>
        <w:fldChar w:fldCharType="begin"/>
      </w:r>
      <w:r>
        <w:rPr>
          <w:noProof/>
        </w:rPr>
        <w:instrText xml:space="preserve"> PAGEREF _Toc104474719 \h </w:instrText>
      </w:r>
      <w:r>
        <w:rPr>
          <w:noProof/>
        </w:rPr>
      </w:r>
      <w:r>
        <w:rPr>
          <w:noProof/>
        </w:rPr>
        <w:fldChar w:fldCharType="separate"/>
      </w:r>
      <w:r>
        <w:rPr>
          <w:noProof/>
        </w:rPr>
        <w:t>39</w:t>
      </w:r>
      <w:r>
        <w:rPr>
          <w:noProof/>
        </w:rPr>
        <w:fldChar w:fldCharType="end"/>
      </w:r>
    </w:p>
    <w:p w14:paraId="1FB66EB7" w14:textId="21E58BB7" w:rsidR="000B19CB" w:rsidRDefault="000B19CB">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_Toc104474720 \h </w:instrText>
      </w:r>
      <w:r>
        <w:rPr>
          <w:noProof/>
        </w:rPr>
      </w:r>
      <w:r>
        <w:rPr>
          <w:noProof/>
        </w:rPr>
        <w:fldChar w:fldCharType="separate"/>
      </w:r>
      <w:r>
        <w:rPr>
          <w:noProof/>
        </w:rPr>
        <w:t>40</w:t>
      </w:r>
      <w:r>
        <w:rPr>
          <w:noProof/>
        </w:rPr>
        <w:fldChar w:fldCharType="end"/>
      </w:r>
    </w:p>
    <w:p w14:paraId="34C22D8F" w14:textId="2C7C8A37" w:rsidR="000B19CB" w:rsidRDefault="000B19CB">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_Toc104474721 \h </w:instrText>
      </w:r>
      <w:r>
        <w:rPr>
          <w:noProof/>
        </w:rPr>
      </w:r>
      <w:r>
        <w:rPr>
          <w:noProof/>
        </w:rPr>
        <w:fldChar w:fldCharType="separate"/>
      </w:r>
      <w:r>
        <w:rPr>
          <w:noProof/>
        </w:rPr>
        <w:t>40</w:t>
      </w:r>
      <w:r>
        <w:rPr>
          <w:noProof/>
        </w:rPr>
        <w:fldChar w:fldCharType="end"/>
      </w:r>
    </w:p>
    <w:p w14:paraId="185AA0F1" w14:textId="1FCF84FB" w:rsidR="000B19CB" w:rsidRDefault="000B19CB">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_Toc104474722 \h </w:instrText>
      </w:r>
      <w:r>
        <w:rPr>
          <w:noProof/>
        </w:rPr>
      </w:r>
      <w:r>
        <w:rPr>
          <w:noProof/>
        </w:rPr>
        <w:fldChar w:fldCharType="separate"/>
      </w:r>
      <w:r>
        <w:rPr>
          <w:noProof/>
        </w:rPr>
        <w:t>40</w:t>
      </w:r>
      <w:r>
        <w:rPr>
          <w:noProof/>
        </w:rPr>
        <w:fldChar w:fldCharType="end"/>
      </w:r>
    </w:p>
    <w:p w14:paraId="67DCF6CB" w14:textId="255EE6DB" w:rsidR="000B19CB" w:rsidRDefault="000B19CB">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_Toc104474723 \h </w:instrText>
      </w:r>
      <w:r>
        <w:rPr>
          <w:noProof/>
        </w:rPr>
      </w:r>
      <w:r>
        <w:rPr>
          <w:noProof/>
        </w:rPr>
        <w:fldChar w:fldCharType="separate"/>
      </w:r>
      <w:r>
        <w:rPr>
          <w:noProof/>
        </w:rPr>
        <w:t>40</w:t>
      </w:r>
      <w:r>
        <w:rPr>
          <w:noProof/>
        </w:rPr>
        <w:fldChar w:fldCharType="end"/>
      </w:r>
    </w:p>
    <w:p w14:paraId="22F4C142" w14:textId="4E2CFB2E" w:rsidR="000B19CB" w:rsidRDefault="000B19CB">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_Toc104474724 \h </w:instrText>
      </w:r>
      <w:r>
        <w:rPr>
          <w:noProof/>
        </w:rPr>
      </w:r>
      <w:r>
        <w:rPr>
          <w:noProof/>
        </w:rPr>
        <w:fldChar w:fldCharType="separate"/>
      </w:r>
      <w:r>
        <w:rPr>
          <w:noProof/>
        </w:rPr>
        <w:t>40</w:t>
      </w:r>
      <w:r>
        <w:rPr>
          <w:noProof/>
        </w:rPr>
        <w:fldChar w:fldCharType="end"/>
      </w:r>
    </w:p>
    <w:p w14:paraId="22A6CFF4" w14:textId="166278B6" w:rsidR="000B19CB" w:rsidRDefault="000B19CB">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_Toc104474725 \h </w:instrText>
      </w:r>
      <w:r>
        <w:rPr>
          <w:noProof/>
        </w:rPr>
      </w:r>
      <w:r>
        <w:rPr>
          <w:noProof/>
        </w:rPr>
        <w:fldChar w:fldCharType="separate"/>
      </w:r>
      <w:r>
        <w:rPr>
          <w:noProof/>
        </w:rPr>
        <w:t>41</w:t>
      </w:r>
      <w:r>
        <w:rPr>
          <w:noProof/>
        </w:rPr>
        <w:fldChar w:fldCharType="end"/>
      </w:r>
    </w:p>
    <w:p w14:paraId="74848859" w14:textId="17EF83CB" w:rsidR="000B19CB" w:rsidRDefault="000B19CB">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_Toc104474726 \h </w:instrText>
      </w:r>
      <w:r>
        <w:rPr>
          <w:noProof/>
        </w:rPr>
      </w:r>
      <w:r>
        <w:rPr>
          <w:noProof/>
        </w:rPr>
        <w:fldChar w:fldCharType="separate"/>
      </w:r>
      <w:r>
        <w:rPr>
          <w:noProof/>
        </w:rPr>
        <w:t>41</w:t>
      </w:r>
      <w:r>
        <w:rPr>
          <w:noProof/>
        </w:rPr>
        <w:fldChar w:fldCharType="end"/>
      </w:r>
    </w:p>
    <w:p w14:paraId="1B6FADD4" w14:textId="1D27507C" w:rsidR="000B19CB" w:rsidRDefault="000B19CB">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_Toc104474727 \h </w:instrText>
      </w:r>
      <w:r>
        <w:rPr>
          <w:noProof/>
        </w:rPr>
      </w:r>
      <w:r>
        <w:rPr>
          <w:noProof/>
        </w:rPr>
        <w:fldChar w:fldCharType="separate"/>
      </w:r>
      <w:r>
        <w:rPr>
          <w:noProof/>
        </w:rPr>
        <w:t>41</w:t>
      </w:r>
      <w:r>
        <w:rPr>
          <w:noProof/>
        </w:rPr>
        <w:fldChar w:fldCharType="end"/>
      </w:r>
    </w:p>
    <w:p w14:paraId="266C5C48" w14:textId="06385A46" w:rsidR="000B19CB" w:rsidRDefault="000B19CB">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_Toc104474728 \h </w:instrText>
      </w:r>
      <w:r>
        <w:rPr>
          <w:noProof/>
        </w:rPr>
      </w:r>
      <w:r>
        <w:rPr>
          <w:noProof/>
        </w:rPr>
        <w:fldChar w:fldCharType="separate"/>
      </w:r>
      <w:r>
        <w:rPr>
          <w:noProof/>
        </w:rPr>
        <w:t>42</w:t>
      </w:r>
      <w:r>
        <w:rPr>
          <w:noProof/>
        </w:rPr>
        <w:fldChar w:fldCharType="end"/>
      </w:r>
    </w:p>
    <w:p w14:paraId="261D0DD3" w14:textId="69BD5ED5" w:rsidR="000B19CB" w:rsidRDefault="000B19CB">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_Toc104474729 \h </w:instrText>
      </w:r>
      <w:r>
        <w:rPr>
          <w:noProof/>
        </w:rPr>
      </w:r>
      <w:r>
        <w:rPr>
          <w:noProof/>
        </w:rPr>
        <w:fldChar w:fldCharType="separate"/>
      </w:r>
      <w:r>
        <w:rPr>
          <w:noProof/>
        </w:rPr>
        <w:t>42</w:t>
      </w:r>
      <w:r>
        <w:rPr>
          <w:noProof/>
        </w:rPr>
        <w:fldChar w:fldCharType="end"/>
      </w:r>
    </w:p>
    <w:p w14:paraId="43A81F0F" w14:textId="07C9B7DF" w:rsidR="000B19CB" w:rsidRDefault="000B19CB">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_Toc104474730 \h </w:instrText>
      </w:r>
      <w:r>
        <w:rPr>
          <w:noProof/>
        </w:rPr>
      </w:r>
      <w:r>
        <w:rPr>
          <w:noProof/>
        </w:rPr>
        <w:fldChar w:fldCharType="separate"/>
      </w:r>
      <w:r>
        <w:rPr>
          <w:noProof/>
        </w:rPr>
        <w:t>42</w:t>
      </w:r>
      <w:r>
        <w:rPr>
          <w:noProof/>
        </w:rPr>
        <w:fldChar w:fldCharType="end"/>
      </w:r>
    </w:p>
    <w:p w14:paraId="23BC6043" w14:textId="08DC600C" w:rsidR="000B19CB" w:rsidRDefault="000B19CB">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_Toc104474731 \h </w:instrText>
      </w:r>
      <w:r>
        <w:rPr>
          <w:noProof/>
        </w:rPr>
      </w:r>
      <w:r>
        <w:rPr>
          <w:noProof/>
        </w:rPr>
        <w:fldChar w:fldCharType="separate"/>
      </w:r>
      <w:r>
        <w:rPr>
          <w:noProof/>
        </w:rPr>
        <w:t>42</w:t>
      </w:r>
      <w:r>
        <w:rPr>
          <w:noProof/>
        </w:rPr>
        <w:fldChar w:fldCharType="end"/>
      </w:r>
    </w:p>
    <w:p w14:paraId="0CC5ADB4" w14:textId="60496001" w:rsidR="000B19CB" w:rsidRDefault="000B19CB">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_Toc104474732 \h </w:instrText>
      </w:r>
      <w:r>
        <w:rPr>
          <w:noProof/>
        </w:rPr>
      </w:r>
      <w:r>
        <w:rPr>
          <w:noProof/>
        </w:rPr>
        <w:fldChar w:fldCharType="separate"/>
      </w:r>
      <w:r>
        <w:rPr>
          <w:noProof/>
        </w:rPr>
        <w:t>43</w:t>
      </w:r>
      <w:r>
        <w:rPr>
          <w:noProof/>
        </w:rPr>
        <w:fldChar w:fldCharType="end"/>
      </w:r>
    </w:p>
    <w:p w14:paraId="16A5912F" w14:textId="4C3C935D" w:rsidR="000B19CB" w:rsidRDefault="000B19CB">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_Toc104474733 \h </w:instrText>
      </w:r>
      <w:r>
        <w:rPr>
          <w:noProof/>
        </w:rPr>
      </w:r>
      <w:r>
        <w:rPr>
          <w:noProof/>
        </w:rPr>
        <w:fldChar w:fldCharType="separate"/>
      </w:r>
      <w:r>
        <w:rPr>
          <w:noProof/>
        </w:rPr>
        <w:t>43</w:t>
      </w:r>
      <w:r>
        <w:rPr>
          <w:noProof/>
        </w:rPr>
        <w:fldChar w:fldCharType="end"/>
      </w:r>
    </w:p>
    <w:p w14:paraId="68BF73CA" w14:textId="4442549E" w:rsidR="000B19CB" w:rsidRDefault="000B19CB">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_Toc104474734 \h </w:instrText>
      </w:r>
      <w:r>
        <w:rPr>
          <w:noProof/>
        </w:rPr>
      </w:r>
      <w:r>
        <w:rPr>
          <w:noProof/>
        </w:rPr>
        <w:fldChar w:fldCharType="separate"/>
      </w:r>
      <w:r>
        <w:rPr>
          <w:noProof/>
        </w:rPr>
        <w:t>44</w:t>
      </w:r>
      <w:r>
        <w:rPr>
          <w:noProof/>
        </w:rPr>
        <w:fldChar w:fldCharType="end"/>
      </w:r>
    </w:p>
    <w:p w14:paraId="13CA03AC" w14:textId="72311E45" w:rsidR="000B19CB" w:rsidRDefault="000B19CB">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_Toc104474735 \h </w:instrText>
      </w:r>
      <w:r>
        <w:rPr>
          <w:noProof/>
        </w:rPr>
      </w:r>
      <w:r>
        <w:rPr>
          <w:noProof/>
        </w:rPr>
        <w:fldChar w:fldCharType="separate"/>
      </w:r>
      <w:r>
        <w:rPr>
          <w:noProof/>
        </w:rPr>
        <w:t>45</w:t>
      </w:r>
      <w:r>
        <w:rPr>
          <w:noProof/>
        </w:rPr>
        <w:fldChar w:fldCharType="end"/>
      </w:r>
    </w:p>
    <w:p w14:paraId="47FB978E" w14:textId="13073F80" w:rsidR="000B19CB" w:rsidRDefault="000B19CB">
      <w:pPr>
        <w:pStyle w:val="TOC5"/>
        <w:rPr>
          <w:rFonts w:asciiTheme="minorHAnsi" w:eastAsiaTheme="minorEastAsia" w:hAnsiTheme="minorHAnsi" w:cstheme="minorBidi"/>
          <w:sz w:val="22"/>
          <w:szCs w:val="22"/>
        </w:rPr>
      </w:pPr>
      <w:r>
        <w:t>5.3.1.3.1 The Navbar</w:t>
      </w:r>
      <w:r>
        <w:tab/>
      </w:r>
      <w:r>
        <w:fldChar w:fldCharType="begin"/>
      </w:r>
      <w:r>
        <w:instrText xml:space="preserve"> PAGEREF _Toc104474736 \h </w:instrText>
      </w:r>
      <w:r>
        <w:fldChar w:fldCharType="separate"/>
      </w:r>
      <w:r>
        <w:t>45</w:t>
      </w:r>
      <w:r>
        <w:fldChar w:fldCharType="end"/>
      </w:r>
    </w:p>
    <w:p w14:paraId="19F1F3A9" w14:textId="2E6D7A61" w:rsidR="000B19CB" w:rsidRDefault="000B19CB">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_Toc104474737 \h </w:instrText>
      </w:r>
      <w:r>
        <w:fldChar w:fldCharType="separate"/>
      </w:r>
      <w:r>
        <w:t>46</w:t>
      </w:r>
      <w:r>
        <w:fldChar w:fldCharType="end"/>
      </w:r>
    </w:p>
    <w:p w14:paraId="721D6266" w14:textId="338E1284" w:rsidR="000B19CB" w:rsidRDefault="000B19CB">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_Toc104474738 \h </w:instrText>
      </w:r>
      <w:r>
        <w:fldChar w:fldCharType="separate"/>
      </w:r>
      <w:r>
        <w:t>47</w:t>
      </w:r>
      <w:r>
        <w:fldChar w:fldCharType="end"/>
      </w:r>
    </w:p>
    <w:p w14:paraId="6C54D23F" w14:textId="471199FA" w:rsidR="000B19CB" w:rsidRDefault="000B19CB">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_Toc104474739 \h </w:instrText>
      </w:r>
      <w:r>
        <w:fldChar w:fldCharType="separate"/>
      </w:r>
      <w:r>
        <w:t>48</w:t>
      </w:r>
      <w:r>
        <w:fldChar w:fldCharType="end"/>
      </w:r>
    </w:p>
    <w:p w14:paraId="0D12AA02" w14:textId="0B2AF88C" w:rsidR="000B19CB" w:rsidRDefault="000B19CB">
      <w:pPr>
        <w:pStyle w:val="TOC5"/>
        <w:rPr>
          <w:rFonts w:asciiTheme="minorHAnsi" w:eastAsiaTheme="minorEastAsia" w:hAnsiTheme="minorHAnsi" w:cstheme="minorBidi"/>
          <w:sz w:val="22"/>
          <w:szCs w:val="22"/>
        </w:rPr>
      </w:pPr>
      <w:r>
        <w:t>5.3.1.3.5 Write post</w:t>
      </w:r>
      <w:r>
        <w:tab/>
      </w:r>
      <w:r>
        <w:fldChar w:fldCharType="begin"/>
      </w:r>
      <w:r>
        <w:instrText xml:space="preserve"> PAGEREF _Toc104474740 \h </w:instrText>
      </w:r>
      <w:r>
        <w:fldChar w:fldCharType="separate"/>
      </w:r>
      <w:r>
        <w:t>49</w:t>
      </w:r>
      <w:r>
        <w:fldChar w:fldCharType="end"/>
      </w:r>
    </w:p>
    <w:p w14:paraId="2010D097" w14:textId="3558E048" w:rsidR="000B19CB" w:rsidRDefault="000B19CB">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_Toc104474741 \h </w:instrText>
      </w:r>
      <w:r>
        <w:fldChar w:fldCharType="separate"/>
      </w:r>
      <w:r>
        <w:t>50</w:t>
      </w:r>
      <w:r>
        <w:fldChar w:fldCharType="end"/>
      </w:r>
    </w:p>
    <w:p w14:paraId="401EFDBB" w14:textId="5C7E3B4C" w:rsidR="000B19CB" w:rsidRDefault="000B19CB">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_Toc104474742 \h </w:instrText>
      </w:r>
      <w:r>
        <w:rPr>
          <w:noProof/>
        </w:rPr>
      </w:r>
      <w:r>
        <w:rPr>
          <w:noProof/>
        </w:rPr>
        <w:fldChar w:fldCharType="separate"/>
      </w:r>
      <w:r>
        <w:rPr>
          <w:noProof/>
        </w:rPr>
        <w:t>51</w:t>
      </w:r>
      <w:r>
        <w:rPr>
          <w:noProof/>
        </w:rPr>
        <w:fldChar w:fldCharType="end"/>
      </w:r>
    </w:p>
    <w:p w14:paraId="7FF8D6B5" w14:textId="599E7E4A" w:rsidR="000B19CB" w:rsidRDefault="000B19CB">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_Toc104474743 \h </w:instrText>
      </w:r>
      <w:r>
        <w:rPr>
          <w:noProof/>
        </w:rPr>
      </w:r>
      <w:r>
        <w:rPr>
          <w:noProof/>
        </w:rPr>
        <w:fldChar w:fldCharType="separate"/>
      </w:r>
      <w:r>
        <w:rPr>
          <w:noProof/>
        </w:rPr>
        <w:t>52</w:t>
      </w:r>
      <w:r>
        <w:rPr>
          <w:noProof/>
        </w:rPr>
        <w:fldChar w:fldCharType="end"/>
      </w:r>
    </w:p>
    <w:p w14:paraId="0851CD8D" w14:textId="36012829" w:rsidR="000B19CB" w:rsidRDefault="000B19CB">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_Toc104474744 \h </w:instrText>
      </w:r>
      <w:r>
        <w:rPr>
          <w:noProof/>
        </w:rPr>
      </w:r>
      <w:r>
        <w:rPr>
          <w:noProof/>
        </w:rPr>
        <w:fldChar w:fldCharType="separate"/>
      </w:r>
      <w:r>
        <w:rPr>
          <w:noProof/>
        </w:rPr>
        <w:t>53</w:t>
      </w:r>
      <w:r>
        <w:rPr>
          <w:noProof/>
        </w:rPr>
        <w:fldChar w:fldCharType="end"/>
      </w:r>
    </w:p>
    <w:p w14:paraId="45474E00" w14:textId="3FE2B08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6</w:t>
      </w:r>
      <w:r>
        <w:rPr>
          <w:noProof/>
        </w:rPr>
        <w:t xml:space="preserve"> OBSERVE AND EVALUATE</w:t>
      </w:r>
      <w:r>
        <w:rPr>
          <w:noProof/>
        </w:rPr>
        <w:tab/>
      </w:r>
      <w:r>
        <w:rPr>
          <w:noProof/>
        </w:rPr>
        <w:fldChar w:fldCharType="begin"/>
      </w:r>
      <w:r>
        <w:rPr>
          <w:noProof/>
        </w:rPr>
        <w:instrText xml:space="preserve"> PAGEREF _Toc104474745 \h </w:instrText>
      </w:r>
      <w:r>
        <w:rPr>
          <w:noProof/>
        </w:rPr>
      </w:r>
      <w:r>
        <w:rPr>
          <w:noProof/>
        </w:rPr>
        <w:fldChar w:fldCharType="separate"/>
      </w:r>
      <w:r>
        <w:rPr>
          <w:noProof/>
        </w:rPr>
        <w:t>54</w:t>
      </w:r>
      <w:r>
        <w:rPr>
          <w:noProof/>
        </w:rPr>
        <w:fldChar w:fldCharType="end"/>
      </w:r>
    </w:p>
    <w:p w14:paraId="5B881D2E" w14:textId="70568D64" w:rsidR="000B19CB" w:rsidRDefault="000B19CB">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_Toc104474746 \h </w:instrText>
      </w:r>
      <w:r>
        <w:rPr>
          <w:noProof/>
        </w:rPr>
      </w:r>
      <w:r>
        <w:rPr>
          <w:noProof/>
        </w:rPr>
        <w:fldChar w:fldCharType="separate"/>
      </w:r>
      <w:r>
        <w:rPr>
          <w:noProof/>
        </w:rPr>
        <w:t>54</w:t>
      </w:r>
      <w:r>
        <w:rPr>
          <w:noProof/>
        </w:rPr>
        <w:fldChar w:fldCharType="end"/>
      </w:r>
    </w:p>
    <w:p w14:paraId="0FD45CFC" w14:textId="7286CCFA" w:rsidR="000B19CB" w:rsidRDefault="000B19CB">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_Toc104474747 \h </w:instrText>
      </w:r>
      <w:r>
        <w:rPr>
          <w:noProof/>
        </w:rPr>
      </w:r>
      <w:r>
        <w:rPr>
          <w:noProof/>
        </w:rPr>
        <w:fldChar w:fldCharType="separate"/>
      </w:r>
      <w:r>
        <w:rPr>
          <w:noProof/>
        </w:rPr>
        <w:t>55</w:t>
      </w:r>
      <w:r>
        <w:rPr>
          <w:noProof/>
        </w:rPr>
        <w:fldChar w:fldCharType="end"/>
      </w:r>
    </w:p>
    <w:p w14:paraId="60FFD8E8" w14:textId="2FDB070A" w:rsidR="000B19CB" w:rsidRDefault="000B19CB">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_Toc104474748 \h </w:instrText>
      </w:r>
      <w:r>
        <w:rPr>
          <w:noProof/>
        </w:rPr>
      </w:r>
      <w:r>
        <w:rPr>
          <w:noProof/>
        </w:rPr>
        <w:fldChar w:fldCharType="separate"/>
      </w:r>
      <w:r>
        <w:rPr>
          <w:noProof/>
        </w:rPr>
        <w:t>55</w:t>
      </w:r>
      <w:r>
        <w:rPr>
          <w:noProof/>
        </w:rPr>
        <w:fldChar w:fldCharType="end"/>
      </w:r>
    </w:p>
    <w:p w14:paraId="5231204F" w14:textId="77116ECF" w:rsidR="000B19CB" w:rsidRDefault="000B19CB">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_Toc104474749 \h </w:instrText>
      </w:r>
      <w:r>
        <w:rPr>
          <w:noProof/>
        </w:rPr>
      </w:r>
      <w:r>
        <w:rPr>
          <w:noProof/>
        </w:rPr>
        <w:fldChar w:fldCharType="separate"/>
      </w:r>
      <w:r>
        <w:rPr>
          <w:noProof/>
        </w:rPr>
        <w:t>57</w:t>
      </w:r>
      <w:r>
        <w:rPr>
          <w:noProof/>
        </w:rPr>
        <w:fldChar w:fldCharType="end"/>
      </w:r>
    </w:p>
    <w:p w14:paraId="41B16358" w14:textId="7F626697" w:rsidR="000B19CB" w:rsidRDefault="000B19CB">
      <w:pPr>
        <w:pStyle w:val="TOC3"/>
        <w:rPr>
          <w:rFonts w:asciiTheme="minorHAnsi" w:eastAsiaTheme="minorEastAsia" w:hAnsiTheme="minorHAnsi" w:cstheme="minorBidi"/>
          <w:noProof/>
          <w:sz w:val="22"/>
          <w:szCs w:val="22"/>
        </w:rPr>
      </w:pPr>
      <w:r>
        <w:rPr>
          <w:noProof/>
        </w:rPr>
        <w:lastRenderedPageBreak/>
        <w:t>6.4.1 Login Page Testing</w:t>
      </w:r>
      <w:r>
        <w:rPr>
          <w:noProof/>
        </w:rPr>
        <w:tab/>
      </w:r>
      <w:r>
        <w:rPr>
          <w:noProof/>
        </w:rPr>
        <w:fldChar w:fldCharType="begin"/>
      </w:r>
      <w:r>
        <w:rPr>
          <w:noProof/>
        </w:rPr>
        <w:instrText xml:space="preserve"> PAGEREF _Toc104474750 \h </w:instrText>
      </w:r>
      <w:r>
        <w:rPr>
          <w:noProof/>
        </w:rPr>
      </w:r>
      <w:r>
        <w:rPr>
          <w:noProof/>
        </w:rPr>
        <w:fldChar w:fldCharType="separate"/>
      </w:r>
      <w:r>
        <w:rPr>
          <w:noProof/>
        </w:rPr>
        <w:t>57</w:t>
      </w:r>
      <w:r>
        <w:rPr>
          <w:noProof/>
        </w:rPr>
        <w:fldChar w:fldCharType="end"/>
      </w:r>
    </w:p>
    <w:p w14:paraId="4D3D0F58" w14:textId="096E798B" w:rsidR="000B19CB" w:rsidRDefault="000B19CB">
      <w:pPr>
        <w:pStyle w:val="TOC3"/>
        <w:rPr>
          <w:rFonts w:asciiTheme="minorHAnsi" w:eastAsiaTheme="minorEastAsia" w:hAnsiTheme="minorHAnsi" w:cstheme="minorBidi"/>
          <w:noProof/>
          <w:sz w:val="22"/>
          <w:szCs w:val="22"/>
        </w:rPr>
      </w:pPr>
      <w:r>
        <w:rPr>
          <w:noProof/>
        </w:rPr>
        <w:t>6.4.2 Signup Page Testing</w:t>
      </w:r>
      <w:r>
        <w:rPr>
          <w:noProof/>
        </w:rPr>
        <w:tab/>
      </w:r>
      <w:r>
        <w:rPr>
          <w:noProof/>
        </w:rPr>
        <w:fldChar w:fldCharType="begin"/>
      </w:r>
      <w:r>
        <w:rPr>
          <w:noProof/>
        </w:rPr>
        <w:instrText xml:space="preserve"> PAGEREF _Toc104474751 \h </w:instrText>
      </w:r>
      <w:r>
        <w:rPr>
          <w:noProof/>
        </w:rPr>
      </w:r>
      <w:r>
        <w:rPr>
          <w:noProof/>
        </w:rPr>
        <w:fldChar w:fldCharType="separate"/>
      </w:r>
      <w:r>
        <w:rPr>
          <w:noProof/>
        </w:rPr>
        <w:t>59</w:t>
      </w:r>
      <w:r>
        <w:rPr>
          <w:noProof/>
        </w:rPr>
        <w:fldChar w:fldCharType="end"/>
      </w:r>
    </w:p>
    <w:p w14:paraId="3A827DC8" w14:textId="788AF6F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7</w:t>
      </w:r>
      <w:r>
        <w:rPr>
          <w:noProof/>
        </w:rPr>
        <w:t xml:space="preserve"> CONCLUSION</w:t>
      </w:r>
      <w:r>
        <w:rPr>
          <w:noProof/>
        </w:rPr>
        <w:tab/>
      </w:r>
      <w:r>
        <w:rPr>
          <w:noProof/>
        </w:rPr>
        <w:fldChar w:fldCharType="begin"/>
      </w:r>
      <w:r>
        <w:rPr>
          <w:noProof/>
        </w:rPr>
        <w:instrText xml:space="preserve"> PAGEREF _Toc104474752 \h </w:instrText>
      </w:r>
      <w:r>
        <w:rPr>
          <w:noProof/>
        </w:rPr>
      </w:r>
      <w:r>
        <w:rPr>
          <w:noProof/>
        </w:rPr>
        <w:fldChar w:fldCharType="separate"/>
      </w:r>
      <w:r>
        <w:rPr>
          <w:noProof/>
        </w:rPr>
        <w:t>61</w:t>
      </w:r>
      <w:r>
        <w:rPr>
          <w:noProof/>
        </w:rPr>
        <w:fldChar w:fldCharType="end"/>
      </w:r>
    </w:p>
    <w:p w14:paraId="3B204131" w14:textId="02374A9B" w:rsidR="000B19CB" w:rsidRDefault="000B19CB">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_Toc104474753 \h </w:instrText>
      </w:r>
      <w:r>
        <w:rPr>
          <w:noProof/>
        </w:rPr>
      </w:r>
      <w:r>
        <w:rPr>
          <w:noProof/>
        </w:rPr>
        <w:fldChar w:fldCharType="separate"/>
      </w:r>
      <w:r>
        <w:rPr>
          <w:noProof/>
        </w:rPr>
        <w:t>61</w:t>
      </w:r>
      <w:r>
        <w:rPr>
          <w:noProof/>
        </w:rPr>
        <w:fldChar w:fldCharType="end"/>
      </w:r>
    </w:p>
    <w:p w14:paraId="5F71BEFA" w14:textId="3515D7A7" w:rsidR="000B19CB" w:rsidRDefault="000B19CB">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_Toc104474754 \h </w:instrText>
      </w:r>
      <w:r>
        <w:rPr>
          <w:noProof/>
        </w:rPr>
      </w:r>
      <w:r>
        <w:rPr>
          <w:noProof/>
        </w:rPr>
        <w:fldChar w:fldCharType="separate"/>
      </w:r>
      <w:r>
        <w:rPr>
          <w:noProof/>
        </w:rPr>
        <w:t>62</w:t>
      </w:r>
      <w:r>
        <w:rPr>
          <w:noProof/>
        </w:rPr>
        <w:fldChar w:fldCharType="end"/>
      </w:r>
    </w:p>
    <w:p w14:paraId="29B87648" w14:textId="14737FF9" w:rsidR="000B19CB" w:rsidRDefault="000B19CB">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_Toc104474755 \h </w:instrText>
      </w:r>
      <w:r>
        <w:rPr>
          <w:noProof/>
        </w:rPr>
      </w:r>
      <w:r>
        <w:rPr>
          <w:noProof/>
        </w:rPr>
        <w:fldChar w:fldCharType="separate"/>
      </w:r>
      <w:r>
        <w:rPr>
          <w:noProof/>
        </w:rPr>
        <w:t>62</w:t>
      </w:r>
      <w:r>
        <w:rPr>
          <w:noProof/>
        </w:rPr>
        <w:fldChar w:fldCharType="end"/>
      </w:r>
    </w:p>
    <w:p w14:paraId="249E6C7E" w14:textId="6F8984A5" w:rsidR="000B19CB" w:rsidRDefault="000B19CB">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_Toc104474756 \h </w:instrText>
      </w:r>
      <w:r>
        <w:rPr>
          <w:noProof/>
        </w:rPr>
      </w:r>
      <w:r>
        <w:rPr>
          <w:noProof/>
        </w:rPr>
        <w:fldChar w:fldCharType="separate"/>
      </w:r>
      <w:r>
        <w:rPr>
          <w:noProof/>
        </w:rPr>
        <w:t>64</w:t>
      </w:r>
      <w:r>
        <w:rPr>
          <w:noProof/>
        </w:rPr>
        <w:fldChar w:fldCharType="end"/>
      </w:r>
    </w:p>
    <w:p w14:paraId="161A1A91" w14:textId="6CB4EA6C"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9" w:name="_Toc104474663"/>
      <w:r>
        <w:lastRenderedPageBreak/>
        <w:t>List of Tables</w:t>
      </w:r>
      <w:bookmarkEnd w:id="9"/>
    </w:p>
    <w:p w14:paraId="117C2ED7" w14:textId="7D49B9F4" w:rsidR="009A49E0"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A49E0">
        <w:rPr>
          <w:noProof/>
        </w:rPr>
        <w:t>Table 2.1: Comparison between different social media platforms</w:t>
      </w:r>
      <w:r w:rsidR="009A49E0">
        <w:rPr>
          <w:noProof/>
        </w:rPr>
        <w:tab/>
      </w:r>
      <w:r w:rsidR="009A49E0">
        <w:rPr>
          <w:noProof/>
        </w:rPr>
        <w:fldChar w:fldCharType="begin"/>
      </w:r>
      <w:r w:rsidR="009A49E0">
        <w:rPr>
          <w:noProof/>
        </w:rPr>
        <w:instrText xml:space="preserve"> PAGEREF _Toc103632404 \h </w:instrText>
      </w:r>
      <w:r w:rsidR="009A49E0">
        <w:rPr>
          <w:noProof/>
        </w:rPr>
      </w:r>
      <w:r w:rsidR="009A49E0">
        <w:rPr>
          <w:noProof/>
        </w:rPr>
        <w:fldChar w:fldCharType="separate"/>
      </w:r>
      <w:r w:rsidR="009A49E0">
        <w:rPr>
          <w:noProof/>
        </w:rPr>
        <w:t>12</w:t>
      </w:r>
      <w:r w:rsidR="009A49E0">
        <w:rPr>
          <w:noProof/>
        </w:rPr>
        <w:fldChar w:fldCharType="end"/>
      </w:r>
    </w:p>
    <w:p w14:paraId="641DA0E8" w14:textId="41E0F7D0"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_Toc103632405 \h </w:instrText>
      </w:r>
      <w:r>
        <w:rPr>
          <w:noProof/>
        </w:rPr>
      </w:r>
      <w:r>
        <w:rPr>
          <w:noProof/>
        </w:rPr>
        <w:fldChar w:fldCharType="separate"/>
      </w:r>
      <w:r>
        <w:rPr>
          <w:noProof/>
        </w:rPr>
        <w:t>37</w:t>
      </w:r>
      <w:r>
        <w:rPr>
          <w:noProof/>
        </w:rPr>
        <w:fldChar w:fldCharType="end"/>
      </w:r>
    </w:p>
    <w:p w14:paraId="5FB2C3F7" w14:textId="2A4AB235"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_Toc103632406 \h </w:instrText>
      </w:r>
      <w:r>
        <w:rPr>
          <w:noProof/>
        </w:rPr>
      </w:r>
      <w:r>
        <w:rPr>
          <w:noProof/>
        </w:rPr>
        <w:fldChar w:fldCharType="separate"/>
      </w:r>
      <w:r>
        <w:rPr>
          <w:noProof/>
        </w:rPr>
        <w:t>54</w:t>
      </w:r>
      <w:r>
        <w:rPr>
          <w:noProof/>
        </w:rPr>
        <w:fldChar w:fldCharType="end"/>
      </w:r>
    </w:p>
    <w:p w14:paraId="40770FB6" w14:textId="6814B2D8"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10" w:name="_Toc104474664"/>
      <w:r>
        <w:lastRenderedPageBreak/>
        <w:t>List of Figures</w:t>
      </w:r>
      <w:bookmarkEnd w:id="10"/>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17892007" w14:textId="04CBBF90" w:rsidR="0070363E" w:rsidRDefault="00871FE5" w:rsidP="00A537D0">
      <w:r>
        <w:fldChar w:fldCharType="end"/>
      </w:r>
      <w:r w:rsidR="0070363E">
        <w:br w:type="page"/>
      </w:r>
    </w:p>
    <w:p w14:paraId="029E7142" w14:textId="77777777" w:rsidR="0070363E" w:rsidRDefault="0070363E" w:rsidP="0070363E">
      <w:pPr>
        <w:pStyle w:val="Pre-ChapterHeadings"/>
      </w:pPr>
      <w:bookmarkStart w:id="11" w:name="_Toc104474665"/>
      <w:r>
        <w:lastRenderedPageBreak/>
        <w:t>List of Appendices</w:t>
      </w:r>
      <w:bookmarkEnd w:id="11"/>
    </w:p>
    <w:p w14:paraId="450C0367" w14:textId="23234057" w:rsidR="00A00972"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"Appendix" \c </w:instrText>
      </w:r>
      <w:r>
        <w:fldChar w:fldCharType="separate"/>
      </w:r>
      <w:r w:rsidR="00A00972">
        <w:rPr>
          <w:noProof/>
        </w:rPr>
        <w:t>Appendix A Sample Appendix</w:t>
      </w:r>
      <w:r w:rsidR="00A00972">
        <w:rPr>
          <w:noProof/>
        </w:rPr>
        <w:tab/>
      </w:r>
      <w:r w:rsidR="00A00972">
        <w:rPr>
          <w:noProof/>
        </w:rPr>
        <w:fldChar w:fldCharType="begin"/>
      </w:r>
      <w:r w:rsidR="00A00972">
        <w:rPr>
          <w:noProof/>
        </w:rPr>
        <w:instrText xml:space="preserve"> PAGEREF _Toc103047969 \h </w:instrText>
      </w:r>
      <w:r w:rsidR="00A00972">
        <w:rPr>
          <w:noProof/>
        </w:rPr>
      </w:r>
      <w:r w:rsidR="00A00972">
        <w:rPr>
          <w:noProof/>
        </w:rPr>
        <w:fldChar w:fldCharType="separate"/>
      </w:r>
      <w:r w:rsidR="00A00972">
        <w:rPr>
          <w:noProof/>
        </w:rPr>
        <w:t>54</w:t>
      </w:r>
      <w:r w:rsidR="00A00972">
        <w:rPr>
          <w:noProof/>
        </w:rPr>
        <w:fldChar w:fldCharType="end"/>
      </w:r>
    </w:p>
    <w:p w14:paraId="6F56ACF1" w14:textId="2A69200F" w:rsidR="00D65614" w:rsidRDefault="00871FE5" w:rsidP="00CD69FE">
      <w:r>
        <w:fldChar w:fldCharType="end"/>
      </w:r>
      <w:r w:rsidR="00BB7857">
        <w:br w:type="page"/>
      </w:r>
    </w:p>
    <w:p w14:paraId="6B359E8C" w14:textId="77777777" w:rsidR="00EF0CFF" w:rsidRDefault="00EF0CFF" w:rsidP="00EF0CFF">
      <w:pPr>
        <w:pStyle w:val="Pre-ChapterHeadings"/>
      </w:pPr>
      <w:bookmarkStart w:id="12" w:name="_Toc104474666"/>
      <w:r>
        <w:lastRenderedPageBreak/>
        <w:t>Glossary of Terms</w:t>
      </w:r>
      <w:bookmarkEnd w:id="12"/>
    </w:p>
    <w:p w14:paraId="03104A96" w14:textId="77777777" w:rsidR="005F22D6" w:rsidRPr="005F22D6" w:rsidRDefault="005F22D6" w:rsidP="005F22D6">
      <w:pPr>
        <w:pStyle w:val="BodyText"/>
        <w:rPr>
          <w:lang w:val="en-GB"/>
        </w:rPr>
      </w:pPr>
      <w:r>
        <w:rPr>
          <w:lang w:val="en-GB"/>
        </w:rPr>
        <w:t>&lt;Delete if not applicable&gt;</w:t>
      </w:r>
    </w:p>
    <w:p w14:paraId="230A1B5C" w14:textId="77777777" w:rsidR="00EF0CFF" w:rsidRDefault="00EF0CFF" w:rsidP="00EF0CFF">
      <w:pPr>
        <w:rPr>
          <w:rFonts w:eastAsiaTheme="minorHAnsi" w:cstheme="minorBidi"/>
          <w:sz w:val="28"/>
          <w:szCs w:val="22"/>
          <w:lang w:val="en-GB"/>
        </w:rPr>
      </w:pPr>
      <w:r>
        <w:br w:type="page"/>
      </w:r>
    </w:p>
    <w:p w14:paraId="55C85B1C" w14:textId="77777777" w:rsidR="00BB7857" w:rsidRDefault="00EF0CFF" w:rsidP="00EF0CFF">
      <w:pPr>
        <w:pStyle w:val="Pre-ChapterHeadings"/>
      </w:pPr>
      <w:bookmarkStart w:id="13" w:name="_Toc104474667"/>
      <w:r>
        <w:lastRenderedPageBreak/>
        <w:t>List of Abbreviations</w:t>
      </w:r>
      <w:bookmarkEnd w:id="13"/>
    </w:p>
    <w:p w14:paraId="025C24FB" w14:textId="77777777" w:rsidR="005F22D6" w:rsidRPr="004B58E3" w:rsidRDefault="005F22D6" w:rsidP="005F22D6">
      <w:pPr>
        <w:pStyle w:val="BodyText"/>
        <w:rPr>
          <w:rFonts w:asciiTheme="majorBidi" w:hAnsiTheme="majorBidi" w:cstheme="majorBidi"/>
        </w:rPr>
      </w:pPr>
      <w:r w:rsidRPr="004B58E3">
        <w:rPr>
          <w:rFonts w:asciiTheme="majorBidi" w:hAnsiTheme="majorBidi" w:cstheme="majorBidi"/>
        </w:rPr>
        <w:t>&lt;Delete if not applicable&gt;</w:t>
      </w:r>
    </w:p>
    <w:p w14:paraId="24036290" w14:textId="77777777" w:rsidR="005F22D6" w:rsidRPr="004B58E3" w:rsidRDefault="005F22D6" w:rsidP="005F22D6">
      <w:pPr>
        <w:pStyle w:val="BodyText"/>
        <w:rPr>
          <w:rFonts w:asciiTheme="majorBidi" w:hAnsiTheme="majorBidi" w:cstheme="majorBidi"/>
        </w:rPr>
        <w:sectPr w:rsidR="005F22D6" w:rsidRPr="004B58E3" w:rsidSect="00BB7857">
          <w:pgSz w:w="11907" w:h="16840" w:code="9"/>
          <w:pgMar w:top="1440" w:right="1440" w:bottom="1440" w:left="2268" w:header="1440" w:footer="1440" w:gutter="0"/>
          <w:pgNumType w:fmt="lowerRoman"/>
          <w:cols w:space="720"/>
          <w:noEndnote/>
        </w:sectPr>
      </w:pPr>
    </w:p>
    <w:p w14:paraId="30E8FCB1" w14:textId="4F74AE33" w:rsidR="00BF46CF" w:rsidRDefault="00BF46CF" w:rsidP="00A6336A">
      <w:pPr>
        <w:pStyle w:val="Heading1"/>
      </w:pPr>
      <w:r>
        <w:lastRenderedPageBreak/>
        <w:br/>
      </w:r>
      <w:bookmarkStart w:id="14" w:name="_Toc305575984"/>
      <w:bookmarkStart w:id="15" w:name="_Toc104474668"/>
      <w:r w:rsidR="00A6336A">
        <w:t>Introduction</w:t>
      </w:r>
      <w:bookmarkEnd w:id="14"/>
      <w:bookmarkEnd w:id="15"/>
    </w:p>
    <w:p w14:paraId="146866EB" w14:textId="2C6DDA54"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 unlike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6" w:name="_Toc303769554"/>
      <w:bookmarkStart w:id="17" w:name="_Toc303770869"/>
      <w:bookmarkStart w:id="18" w:name="_Toc305578412"/>
      <w:bookmarkStart w:id="19" w:name="_Toc104474669"/>
      <w:r>
        <w:t>Project Background</w:t>
      </w:r>
      <w:bookmarkEnd w:id="19"/>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20" w:name="_Toc104474670"/>
      <w:r>
        <w:lastRenderedPageBreak/>
        <w:t>Problem Statement</w:t>
      </w:r>
      <w:bookmarkEnd w:id="20"/>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w:t>
      </w:r>
      <w:proofErr w:type="spellStart"/>
      <w:r>
        <w:t>Egot</w:t>
      </w:r>
      <w:proofErr w:type="spellEnd"/>
      <w:r>
        <w: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21" w:name="_Toc104474671"/>
      <w:r>
        <w:lastRenderedPageBreak/>
        <w:t>Project Objectives</w:t>
      </w:r>
      <w:bookmarkEnd w:id="21"/>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B068A6">
      <w:pPr>
        <w:pStyle w:val="BodyText"/>
        <w:numPr>
          <w:ilvl w:val="0"/>
          <w:numId w:val="10"/>
        </w:numPr>
        <w:spacing w:line="360" w:lineRule="auto"/>
      </w:pPr>
      <w:r>
        <w:t>Texting</w:t>
      </w:r>
      <w:r w:rsidR="000E3934">
        <w:t xml:space="preserve"> with</w:t>
      </w:r>
      <w:r>
        <w:t xml:space="preserve"> students or teachers.</w:t>
      </w:r>
    </w:p>
    <w:p w14:paraId="40A0CC83" w14:textId="7630F427" w:rsidR="00AA1ACF" w:rsidRDefault="00AA1ACF" w:rsidP="00B068A6">
      <w:pPr>
        <w:pStyle w:val="BodyText"/>
        <w:numPr>
          <w:ilvl w:val="0"/>
          <w:numId w:val="10"/>
        </w:numPr>
        <w:spacing w:line="360" w:lineRule="auto"/>
      </w:pPr>
      <w:r>
        <w:t>Connecting with other students by video call.</w:t>
      </w:r>
    </w:p>
    <w:p w14:paraId="70F7E774" w14:textId="3A97B896" w:rsidR="00AD7012" w:rsidRDefault="00AD7012" w:rsidP="00B068A6">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B068A6">
      <w:pPr>
        <w:pStyle w:val="BodyText"/>
        <w:numPr>
          <w:ilvl w:val="0"/>
          <w:numId w:val="10"/>
        </w:numPr>
        <w:spacing w:line="360" w:lineRule="auto"/>
      </w:pPr>
      <w:r>
        <w:t>Sharing files or pictures or videos with others.</w:t>
      </w:r>
    </w:p>
    <w:p w14:paraId="293E8490" w14:textId="24ABF05C" w:rsidR="00625FA0" w:rsidRDefault="00625FA0" w:rsidP="00B068A6">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B068A6">
      <w:pPr>
        <w:pStyle w:val="BodyText"/>
        <w:numPr>
          <w:ilvl w:val="0"/>
          <w:numId w:val="10"/>
        </w:numPr>
        <w:spacing w:line="360" w:lineRule="auto"/>
      </w:pPr>
      <w:r>
        <w:t>Reach learning resources</w:t>
      </w:r>
      <w:r w:rsidR="0088015A">
        <w:t xml:space="preserve"> easier.</w:t>
      </w:r>
    </w:p>
    <w:p w14:paraId="4BE732F4" w14:textId="3A81E019" w:rsidR="007075EA" w:rsidRDefault="00036FD6" w:rsidP="00B068A6">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A80A5F">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22" w:name="_Toc104474672"/>
      <w:r>
        <w:t>Project Significance</w:t>
      </w:r>
      <w:bookmarkEnd w:id="22"/>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lastRenderedPageBreak/>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561AF2A5" w:rsidR="00CD4EFB" w:rsidRPr="00BB2A17" w:rsidRDefault="00822DF6" w:rsidP="009A34DA">
      <w:pPr>
        <w:pStyle w:val="StyleTOC2Justified"/>
      </w:pPr>
      <w:r>
        <w:t>Students and instructors can also remain in touch with former friends and colleagues by using Triibe.</w:t>
      </w:r>
    </w:p>
    <w:p w14:paraId="75CBF87F" w14:textId="5BB5D04D" w:rsidR="00D1681F" w:rsidRDefault="00473C4C" w:rsidP="00D1681F">
      <w:pPr>
        <w:pStyle w:val="Heading2"/>
      </w:pPr>
      <w:bookmarkStart w:id="23" w:name="_Toc104474673"/>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23"/>
    </w:p>
    <w:p w14:paraId="46ABA182" w14:textId="1CAB47EA" w:rsidR="00F5318F" w:rsidRPr="000E05BF" w:rsidRDefault="00F5318F" w:rsidP="000E05BF">
      <w:pPr>
        <w:pStyle w:val="FigureTitle"/>
        <w:jc w:val="center"/>
      </w:pPr>
      <w:bookmarkStart w:id="24" w:name="_Toc103657805"/>
      <w:r w:rsidRPr="000E05BF">
        <w:t>Figure 1.1: Project Gantt Chart (Tasks)</w:t>
      </w:r>
      <w:bookmarkEnd w:id="24"/>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5" w:name="_Toc103657806"/>
      <w:r w:rsidRPr="000E05BF">
        <w:lastRenderedPageBreak/>
        <w:t>Figure 1.2: Project Gantt Chart (Chart)</w:t>
      </w:r>
      <w:bookmarkEnd w:id="25"/>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6" w:name="_Toc94564627"/>
      <w:bookmarkStart w:id="27" w:name="_Toc104474674"/>
      <w:r>
        <w:lastRenderedPageBreak/>
        <w:t>R</w:t>
      </w:r>
      <w:r w:rsidRPr="009B2A1B">
        <w:t xml:space="preserve">ole and </w:t>
      </w:r>
      <w:r>
        <w:t>R</w:t>
      </w:r>
      <w:r w:rsidRPr="009B2A1B">
        <w:t>esponsibility</w:t>
      </w:r>
      <w:bookmarkEnd w:id="26"/>
      <w:bookmarkEnd w:id="27"/>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270"/>
        <w:gridCol w:w="630"/>
        <w:gridCol w:w="1080"/>
        <w:gridCol w:w="1080"/>
        <w:gridCol w:w="1530"/>
        <w:gridCol w:w="1710"/>
      </w:tblGrid>
      <w:tr w:rsidR="00907CBA" w14:paraId="674BB94F" w14:textId="77777777" w:rsidTr="001D628D">
        <w:trPr>
          <w:trHeight w:val="728"/>
        </w:trPr>
        <w:tc>
          <w:tcPr>
            <w:tcW w:w="253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32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1D628D">
        <w:trPr>
          <w:trHeight w:val="602"/>
        </w:trPr>
        <w:tc>
          <w:tcPr>
            <w:tcW w:w="253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4AD33383"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sz w:val="22"/>
                <w:szCs w:val="22"/>
              </w:rPr>
              <w:t xml:space="preserve">Dr. </w:t>
            </w:r>
            <w:r>
              <w:rPr>
                <w:rFonts w:asciiTheme="majorBidi" w:hAnsiTheme="majorBidi" w:cstheme="majorBidi"/>
                <w:sz w:val="22"/>
                <w:szCs w:val="22"/>
              </w:rPr>
              <w:t>Malika al-kasasbeh</w:t>
            </w:r>
          </w:p>
        </w:tc>
        <w:tc>
          <w:tcPr>
            <w:tcW w:w="432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1D628D">
        <w:trPr>
          <w:trHeight w:val="827"/>
        </w:trPr>
        <w:tc>
          <w:tcPr>
            <w:tcW w:w="253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32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w:t>
            </w:r>
            <w:r w:rsidRPr="0071232C">
              <w:rPr>
                <w:rFonts w:asciiTheme="majorBidi" w:hAnsiTheme="majorBidi" w:cstheme="majorBidi"/>
                <w:sz w:val="18"/>
                <w:szCs w:val="18"/>
              </w:rPr>
              <w:t xml:space="preserve">d </w:t>
            </w:r>
            <w:r w:rsidRPr="0071232C">
              <w:rPr>
                <w:rFonts w:asciiTheme="majorBidi" w:hAnsiTheme="majorBidi" w:cstheme="majorBidi"/>
                <w:sz w:val="18"/>
                <w:szCs w:val="18"/>
              </w:rPr>
              <w:t>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proofErr w:type="spellStart"/>
            <w:r w:rsidRPr="0071232C">
              <w:rPr>
                <w:rFonts w:asciiTheme="majorBidi" w:hAnsiTheme="majorBidi" w:cstheme="majorBidi"/>
                <w:sz w:val="18"/>
                <w:szCs w:val="18"/>
              </w:rPr>
              <w:t>Doaa</w:t>
            </w:r>
            <w:proofErr w:type="spellEnd"/>
            <w:r w:rsidRPr="0071232C">
              <w:rPr>
                <w:rFonts w:asciiTheme="majorBidi" w:hAnsiTheme="majorBidi" w:cstheme="majorBidi"/>
                <w:sz w:val="18"/>
                <w:szCs w:val="18"/>
              </w:rPr>
              <w:t xml:space="preserve"> Abd </w:t>
            </w:r>
            <w:proofErr w:type="spellStart"/>
            <w:r w:rsidRPr="0071232C">
              <w:rPr>
                <w:rFonts w:asciiTheme="majorBidi" w:hAnsiTheme="majorBidi" w:cstheme="majorBidi"/>
                <w:sz w:val="18"/>
                <w:szCs w:val="18"/>
              </w:rPr>
              <w:t>Aljbar</w:t>
            </w:r>
            <w:proofErr w:type="spellEnd"/>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 xml:space="preserve">Hamza </w:t>
            </w:r>
            <w:proofErr w:type="spellStart"/>
            <w:r w:rsidRPr="0071232C">
              <w:rPr>
                <w:rFonts w:asciiTheme="majorBidi" w:hAnsiTheme="majorBidi" w:cstheme="majorBidi"/>
                <w:sz w:val="18"/>
                <w:szCs w:val="18"/>
              </w:rPr>
              <w:t>Khatari</w:t>
            </w:r>
            <w:proofErr w:type="spellEnd"/>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907CBA">
      <w:pPr>
        <w:pStyle w:val="TableTitle"/>
      </w:pPr>
      <w:bookmarkStart w:id="28" w:name="_Toc90840820"/>
      <w:r w:rsidRPr="00953A96">
        <w:t>Table 1</w:t>
      </w:r>
      <w:r>
        <w:rPr>
          <w:rFonts w:hint="cs"/>
          <w:rtl/>
        </w:rPr>
        <w:t>.</w:t>
      </w:r>
      <w:r w:rsidRPr="00953A96">
        <w:t>1: Role and Responsibility of Project Team</w:t>
      </w:r>
      <w:bookmarkEnd w:id="28"/>
    </w:p>
    <w:p w14:paraId="171D524D" w14:textId="2A69171C" w:rsidR="000D292C" w:rsidRPr="00D1681F" w:rsidRDefault="000D292C" w:rsidP="00D1681F">
      <w:pPr>
        <w:pStyle w:val="BodyText"/>
      </w:pPr>
    </w:p>
    <w:bookmarkEnd w:id="16"/>
    <w:bookmarkEnd w:id="17"/>
    <w:bookmarkEnd w:id="18"/>
    <w:p w14:paraId="7838E876" w14:textId="6BBEECAD" w:rsidR="004F1E33" w:rsidRDefault="004F1E33" w:rsidP="005B05C5">
      <w:pPr>
        <w:pStyle w:val="Heading1"/>
      </w:pPr>
      <w:r>
        <w:lastRenderedPageBreak/>
        <w:br/>
      </w:r>
      <w:bookmarkStart w:id="29" w:name="_Toc104474675"/>
      <w:r w:rsidR="005B05C5" w:rsidRPr="005B05C5">
        <w:t>LITERATURE REVIEW</w:t>
      </w:r>
      <w:bookmarkEnd w:id="29"/>
    </w:p>
    <w:p w14:paraId="3A3AFE1D" w14:textId="1A28995B" w:rsidR="00A6336A" w:rsidRDefault="00502455" w:rsidP="00AC661B">
      <w:pPr>
        <w:pStyle w:val="Heading2"/>
        <w:numPr>
          <w:ilvl w:val="1"/>
          <w:numId w:val="6"/>
        </w:numPr>
        <w:spacing w:line="480" w:lineRule="auto"/>
      </w:pPr>
      <w:bookmarkStart w:id="30" w:name="_Toc104474676"/>
      <w:r>
        <w:t>Definitions</w:t>
      </w:r>
      <w:bookmarkEnd w:id="30"/>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w:t>
      </w:r>
      <w:proofErr w:type="spellStart"/>
      <w:r w:rsidRPr="00783F20">
        <w:t>Haenlein</w:t>
      </w:r>
      <w:proofErr w:type="spellEnd"/>
      <w:r w:rsidRPr="00783F20">
        <w:t>, 2010)</w:t>
      </w:r>
    </w:p>
    <w:p w14:paraId="2772FD33" w14:textId="52D7161B" w:rsidR="005C1207" w:rsidRPr="005C1207" w:rsidRDefault="00B82D56" w:rsidP="005C1207">
      <w:pPr>
        <w:pStyle w:val="Heading2"/>
      </w:pPr>
      <w:bookmarkStart w:id="31" w:name="_Toc104474677"/>
      <w:r w:rsidRPr="003C01D7">
        <w:t>Advantage</w:t>
      </w:r>
      <w:r w:rsidR="00786987" w:rsidRPr="003C01D7">
        <w:t>s</w:t>
      </w:r>
      <w:r w:rsidRPr="003C01D7">
        <w:t xml:space="preserve"> of social network</w:t>
      </w:r>
      <w:bookmarkEnd w:id="31"/>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proofErr w:type="gramStart"/>
      <w:r w:rsidR="00E4794D" w:rsidRPr="009600F8">
        <w:rPr>
          <w:lang w:bidi="ar-JO"/>
        </w:rPr>
        <w:t>i.e.</w:t>
      </w:r>
      <w:proofErr w:type="gramEnd"/>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32" w:name="_Toc104474678"/>
      <w:r w:rsidRPr="003C01D7">
        <w:lastRenderedPageBreak/>
        <w:t>Disadvantage of social network</w:t>
      </w:r>
      <w:bookmarkEnd w:id="32"/>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3" w:name="_Toc104474679"/>
      <w:r w:rsidRPr="003C01D7">
        <w:t xml:space="preserve">Social </w:t>
      </w:r>
      <w:r w:rsidR="004048D6" w:rsidRPr="003C01D7">
        <w:t>networks</w:t>
      </w:r>
      <w:r w:rsidRPr="003C01D7">
        <w:t xml:space="preserve"> in learning environments</w:t>
      </w:r>
      <w:bookmarkEnd w:id="33"/>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4" w:name="_Toc104474680"/>
      <w:r>
        <w:rPr>
          <w:lang w:bidi="ar-JO"/>
        </w:rPr>
        <w:lastRenderedPageBreak/>
        <w:t>Facebook</w:t>
      </w:r>
      <w:bookmarkEnd w:id="34"/>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5" w:name="_Toc104474681"/>
      <w:r>
        <w:rPr>
          <w:lang w:bidi="ar-JO"/>
        </w:rPr>
        <w:t>Twitter</w:t>
      </w:r>
      <w:bookmarkEnd w:id="35"/>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6" w:name="_Toc104474682"/>
      <w:r w:rsidRPr="00440D21">
        <w:t>Instagram</w:t>
      </w:r>
      <w:bookmarkEnd w:id="36"/>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7" w:name="_Toc104474683"/>
      <w:r w:rsidRPr="003C01D7">
        <w:t>Tables</w:t>
      </w:r>
      <w:bookmarkEnd w:id="37"/>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77777777" w:rsidR="005506AA" w:rsidRDefault="005506AA" w:rsidP="005506AA">
            <w:r>
              <w:t>2. Custom Skins</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3053F2" wp14:editId="66115828">
                  <wp:extent cx="182880" cy="18288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8" w:name="_Toc103632404"/>
      <w:bookmarkStart w:id="39"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8"/>
      <w:bookmarkEnd w:id="39"/>
    </w:p>
    <w:p w14:paraId="43998F31" w14:textId="76988621" w:rsidR="00A6336A" w:rsidRPr="003C01D7" w:rsidRDefault="00A6336A" w:rsidP="003C01D7">
      <w:pPr>
        <w:pStyle w:val="Heading2"/>
      </w:pPr>
      <w:bookmarkStart w:id="40" w:name="_Toc104474684"/>
      <w:r w:rsidRPr="003C01D7">
        <w:lastRenderedPageBreak/>
        <w:t>Figures</w:t>
      </w:r>
      <w:bookmarkEnd w:id="40"/>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41" w:name="_Toc103657808"/>
      <w:r w:rsidRPr="000E05BF">
        <w:t xml:space="preserve">Figure 2.1: </w:t>
      </w:r>
      <w:r w:rsidR="00B64F89" w:rsidRPr="000E05BF">
        <w:t>Identification on the internet and through social media</w:t>
      </w:r>
      <w:bookmarkEnd w:id="41"/>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42" w:name="_Toc104474685"/>
      <w:r w:rsidR="00502455">
        <w:t>Methodology</w:t>
      </w:r>
      <w:bookmarkEnd w:id="42"/>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43" w:name="_Toc104474686"/>
      <w:r>
        <w:rPr>
          <w:lang w:bidi="ar-JO"/>
        </w:rPr>
        <w:t>The Software Development Life Cycle (Waterfall)</w:t>
      </w:r>
      <w:bookmarkEnd w:id="43"/>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72103C24" w:rsidR="007B1439" w:rsidRDefault="007B1439" w:rsidP="000E05BF">
      <w:pPr>
        <w:pStyle w:val="FigureTitle"/>
        <w:jc w:val="center"/>
        <w:rPr>
          <w:lang w:bidi="ar-JO"/>
        </w:rPr>
      </w:pPr>
      <w:bookmarkStart w:id="44"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5" w:name="_Toc376275795"/>
      <w:bookmarkStart w:id="46" w:name="_Toc376354290"/>
      <w:bookmarkStart w:id="47" w:name="_Toc376355279"/>
      <w:bookmarkStart w:id="48" w:name="_Toc376613536"/>
      <w:bookmarkStart w:id="49" w:name="_Toc418177661"/>
      <w:bookmarkStart w:id="50" w:name="_Toc418184910"/>
      <w:bookmarkStart w:id="51"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5"/>
      <w:bookmarkEnd w:id="46"/>
      <w:bookmarkEnd w:id="47"/>
      <w:bookmarkEnd w:id="48"/>
      <w:bookmarkEnd w:id="49"/>
      <w:bookmarkEnd w:id="50"/>
      <w:r w:rsidR="0046126D">
        <w:t xml:space="preserve">The </w:t>
      </w:r>
      <w:r w:rsidR="0046126D" w:rsidRPr="008A587B">
        <w:t>waterfall</w:t>
      </w:r>
      <w:r w:rsidRPr="008A587B">
        <w:t xml:space="preserve"> methodology</w:t>
      </w:r>
      <w:bookmarkEnd w:id="51"/>
      <w:r w:rsidR="00D07E1D">
        <w:t xml:space="preserve"> phases</w:t>
      </w:r>
      <w:bookmarkEnd w:id="44"/>
    </w:p>
    <w:p w14:paraId="225FB752" w14:textId="6AAF08A2" w:rsidR="00A55248" w:rsidRDefault="001A76CC" w:rsidP="00736939">
      <w:pPr>
        <w:pStyle w:val="Heading3"/>
        <w:rPr>
          <w:lang w:bidi="ar-JO"/>
        </w:rPr>
      </w:pPr>
      <w:bookmarkStart w:id="52" w:name="_Toc104474687"/>
      <w:r w:rsidRPr="008B0498">
        <w:rPr>
          <w:lang w:bidi="ar-JO"/>
        </w:rPr>
        <w:t>Requirements</w:t>
      </w:r>
      <w:bookmarkEnd w:id="52"/>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53" w:name="_Toc104474688"/>
      <w:r w:rsidRPr="008B0498">
        <w:rPr>
          <w:lang w:bidi="ar-JO"/>
        </w:rPr>
        <w:t>Design</w:t>
      </w:r>
      <w:bookmarkEnd w:id="53"/>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4" w:name="_Toc104474689"/>
      <w:r w:rsidRPr="008B0498">
        <w:rPr>
          <w:lang w:bidi="ar-JO"/>
        </w:rPr>
        <w:lastRenderedPageBreak/>
        <w:t>Implementation</w:t>
      </w:r>
      <w:bookmarkEnd w:id="54"/>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5" w:name="_Toc104474690"/>
      <w:r w:rsidRPr="008B0498">
        <w:rPr>
          <w:lang w:bidi="ar-JO"/>
        </w:rPr>
        <w:t xml:space="preserve">Verification </w:t>
      </w:r>
      <w:r>
        <w:rPr>
          <w:lang w:bidi="ar-JO"/>
        </w:rPr>
        <w:t>and</w:t>
      </w:r>
      <w:r w:rsidRPr="008B0498">
        <w:rPr>
          <w:lang w:bidi="ar-JO"/>
        </w:rPr>
        <w:t xml:space="preserve"> testing</w:t>
      </w:r>
      <w:bookmarkEnd w:id="55"/>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6" w:name="_Toc104474691"/>
      <w:r w:rsidRPr="008B0498">
        <w:rPr>
          <w:lang w:bidi="ar-JO"/>
        </w:rPr>
        <w:t>Deployment and maintenance</w:t>
      </w:r>
      <w:bookmarkEnd w:id="56"/>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7" w:name="_Toc104474692"/>
      <w:r w:rsidRPr="00D87152">
        <w:rPr>
          <w:lang w:bidi="ar-JO"/>
        </w:rPr>
        <w:t>Advantages of the Waterfall methodology</w:t>
      </w:r>
      <w:bookmarkEnd w:id="57"/>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8" w:name="_Toc104474693"/>
      <w:r w:rsidRPr="00C3333B">
        <w:rPr>
          <w:lang w:bidi="ar-JO"/>
        </w:rPr>
        <w:t>Disadvantages of the Waterfall methodology</w:t>
      </w:r>
      <w:bookmarkEnd w:id="58"/>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 xml:space="preserve">When one part of a process is delayed, it causes </w:t>
      </w:r>
      <w:proofErr w:type="gramStart"/>
      <w:r>
        <w:rPr>
          <w:rFonts w:asciiTheme="majorBidi" w:hAnsiTheme="majorBidi" w:cstheme="majorBidi"/>
        </w:rPr>
        <w:t>all of</w:t>
      </w:r>
      <w:proofErr w:type="gramEnd"/>
      <w:r>
        <w:rPr>
          <w:rFonts w:asciiTheme="majorBidi" w:hAnsiTheme="majorBidi" w:cstheme="majorBidi"/>
        </w:rPr>
        <w:t xml:space="preserve">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9" w:name="_Toc104474694"/>
      <w:r w:rsidR="00FE059F">
        <w:t>ANALYSIS AND DESIGN</w:t>
      </w:r>
      <w:bookmarkEnd w:id="59"/>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60" w:name="_Toc104474695"/>
      <w:r w:rsidRPr="004869A8">
        <w:t>Analysis</w:t>
      </w:r>
      <w:bookmarkEnd w:id="60"/>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61" w:name="_Toc104474696"/>
      <w:r>
        <w:t xml:space="preserve">Triibe from the </w:t>
      </w:r>
      <w:r w:rsidRPr="004A1010">
        <w:rPr>
          <w:bCs/>
        </w:rPr>
        <w:t>technical point of view</w:t>
      </w:r>
      <w:bookmarkEnd w:id="61"/>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62" w:name="_Toc104474697"/>
      <w:r>
        <w:t>Triibe</w:t>
      </w:r>
      <w:r w:rsidR="00A628D9" w:rsidRPr="00A628D9">
        <w:t xml:space="preserve"> from </w:t>
      </w:r>
      <w:r>
        <w:t xml:space="preserve">a </w:t>
      </w:r>
      <w:r w:rsidR="00A628D9" w:rsidRPr="00A628D9">
        <w:t>risky point of view</w:t>
      </w:r>
      <w:bookmarkEnd w:id="62"/>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63" w:name="_Toc104474698"/>
      <w:r>
        <w:lastRenderedPageBreak/>
        <w:t>Triibe</w:t>
      </w:r>
      <w:r w:rsidRPr="00A628D9">
        <w:t xml:space="preserve"> </w:t>
      </w:r>
      <w:r w:rsidR="00A628D9" w:rsidRPr="00A628D9">
        <w:t xml:space="preserve">from </w:t>
      </w:r>
      <w:r>
        <w:t xml:space="preserve">an </w:t>
      </w:r>
      <w:r w:rsidR="00A628D9" w:rsidRPr="00A628D9">
        <w:t>economical point of view</w:t>
      </w:r>
      <w:bookmarkEnd w:id="63"/>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4" w:name="_Toc104474699"/>
      <w:r>
        <w:t>Triibe</w:t>
      </w:r>
      <w:r w:rsidRPr="00A628D9">
        <w:t xml:space="preserve"> </w:t>
      </w:r>
      <w:r w:rsidR="00A628D9" w:rsidRPr="00A628D9">
        <w:t xml:space="preserve">from </w:t>
      </w:r>
      <w:r>
        <w:t xml:space="preserve">a </w:t>
      </w:r>
      <w:r w:rsidR="00A628D9" w:rsidRPr="00A628D9">
        <w:t>SWOT point of view</w:t>
      </w:r>
      <w:bookmarkEnd w:id="64"/>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5" w:name="_Toc103657810"/>
      <w:r w:rsidRPr="008A587B">
        <w:t xml:space="preserve">Figure 4.1: </w:t>
      </w:r>
      <w:r w:rsidR="00FC001F" w:rsidRPr="008A587B">
        <w:t>t</w:t>
      </w:r>
      <w:r w:rsidRPr="008A587B">
        <w:t>he SWOT analysis’s main components.</w:t>
      </w:r>
      <w:bookmarkEnd w:id="65"/>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6" w:name="_Toc104474700"/>
      <w:r>
        <w:t>Triibe</w:t>
      </w:r>
      <w:r w:rsidRPr="00A628D9">
        <w:t xml:space="preserve"> </w:t>
      </w:r>
      <w:r w:rsidR="00A628D9" w:rsidRPr="00A628D9">
        <w:t xml:space="preserve">from </w:t>
      </w:r>
      <w:r>
        <w:t xml:space="preserve">a </w:t>
      </w:r>
      <w:r w:rsidR="00A628D9" w:rsidRPr="00A628D9">
        <w:t>Managerial point of view</w:t>
      </w:r>
      <w:bookmarkEnd w:id="66"/>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7" w:name="_Toc430471877"/>
      <w:bookmarkStart w:id="68" w:name="_Toc104474701"/>
      <w:r w:rsidRPr="00436940">
        <w:lastRenderedPageBreak/>
        <w:t>Requirements Determination</w:t>
      </w:r>
      <w:bookmarkEnd w:id="67"/>
      <w:bookmarkEnd w:id="68"/>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9" w:name="_Hlk101242172"/>
      <w:bookmarkStart w:id="70" w:name="_Toc104474702"/>
      <w:r>
        <w:t>fu</w:t>
      </w:r>
      <w:r w:rsidRPr="00A4313B">
        <w:t>nctional requirement</w:t>
      </w:r>
      <w:r>
        <w:t>s</w:t>
      </w:r>
      <w:bookmarkEnd w:id="70"/>
    </w:p>
    <w:bookmarkEnd w:id="69"/>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71" w:name="_Hlk101244615"/>
      <w:r w:rsidRPr="009D6269">
        <w:rPr>
          <w:b/>
          <w:bCs/>
        </w:rPr>
        <w:t>Functional requirements of triibe</w:t>
      </w:r>
      <w:r>
        <w:rPr>
          <w:b/>
          <w:bCs/>
        </w:rPr>
        <w:t>:</w:t>
      </w:r>
    </w:p>
    <w:bookmarkEnd w:id="71"/>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 xml:space="preserve">he user will be able to see </w:t>
      </w:r>
      <w:proofErr w:type="gramStart"/>
      <w:r w:rsidRPr="004512CD">
        <w:t>all</w:t>
      </w:r>
      <w:r w:rsidR="00954449">
        <w:t xml:space="preserve"> of</w:t>
      </w:r>
      <w:proofErr w:type="gramEnd"/>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72" w:name="_Toc104474703"/>
      <w:r>
        <w:t>Non-functional requirement</w:t>
      </w:r>
      <w:r w:rsidR="009725C3">
        <w:t>s</w:t>
      </w:r>
      <w:r>
        <w:t>:</w:t>
      </w:r>
      <w:bookmarkEnd w:id="72"/>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73" w:name="_Toc430471878"/>
      <w:bookmarkStart w:id="74" w:name="_Toc104474704"/>
      <w:r w:rsidRPr="004869A8">
        <w:lastRenderedPageBreak/>
        <w:t>System's Requirements</w:t>
      </w:r>
      <w:bookmarkEnd w:id="73"/>
      <w:bookmarkEnd w:id="74"/>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5" w:name="_Toc430471879"/>
      <w:bookmarkStart w:id="76" w:name="_Toc104474705"/>
      <w:r w:rsidRPr="00301CEE">
        <w:t>Design</w:t>
      </w:r>
      <w:bookmarkEnd w:id="75"/>
      <w:bookmarkEnd w:id="76"/>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7" w:name="_Toc430471880"/>
      <w:bookmarkStart w:id="78" w:name="_Toc104474706"/>
      <w:r w:rsidRPr="00DC646B">
        <w:t>Logical Design</w:t>
      </w:r>
      <w:bookmarkEnd w:id="77"/>
      <w:bookmarkEnd w:id="78"/>
    </w:p>
    <w:p w14:paraId="02DC51DC" w14:textId="6EAC6B5F" w:rsidR="000C0891" w:rsidRPr="001B0FA2" w:rsidRDefault="005C60A6" w:rsidP="00736939">
      <w:pPr>
        <w:pStyle w:val="BodyText"/>
        <w:spacing w:line="360" w:lineRule="auto"/>
      </w:pPr>
      <w:r>
        <w:t xml:space="preserve">The logical design phase describes </w:t>
      </w:r>
      <w:proofErr w:type="gramStart"/>
      <w:r>
        <w:t>all of</w:t>
      </w:r>
      <w:proofErr w:type="gramEnd"/>
      <w:r>
        <w:t xml:space="preserve">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9" w:name="_Toc430471881"/>
      <w:bookmarkStart w:id="80" w:name="_Toc104474707"/>
      <w:r w:rsidRPr="00DC646B">
        <w:t>Use Case Diagram</w:t>
      </w:r>
      <w:bookmarkEnd w:id="79"/>
      <w:bookmarkEnd w:id="80"/>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81" w:name="_Toc103657811"/>
      <w:bookmarkStart w:id="82" w:name="_Hlk101848098"/>
      <w:r w:rsidRPr="008A587B">
        <w:t>Figure 4.2: Triibe</w:t>
      </w:r>
      <w:r w:rsidR="00AD5DD4">
        <w:t xml:space="preserve"> user</w:t>
      </w:r>
      <w:r w:rsidRPr="008A587B">
        <w:t xml:space="preserve"> use cas</w:t>
      </w:r>
      <w:r w:rsidR="007D4F41">
        <w:t>e</w:t>
      </w:r>
      <w:bookmarkEnd w:id="81"/>
    </w:p>
    <w:bookmarkEnd w:id="82"/>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83" w:name="_Toc103657812"/>
      <w:r w:rsidRPr="003E4DBE">
        <w:lastRenderedPageBreak/>
        <w:t xml:space="preserve">Table 4.1: description </w:t>
      </w:r>
      <w:r w:rsidR="002435DE">
        <w:t>of</w:t>
      </w:r>
      <w:r w:rsidRPr="003E4DBE">
        <w:t xml:space="preserve"> each use case</w:t>
      </w:r>
      <w:bookmarkEnd w:id="83"/>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4" w:name="_Toc104474708"/>
      <w:r w:rsidRPr="000C0891">
        <w:lastRenderedPageBreak/>
        <w:t>Admin use case</w:t>
      </w:r>
      <w:r w:rsidR="000C0891">
        <w:t xml:space="preserve"> diagram</w:t>
      </w:r>
      <w:bookmarkEnd w:id="84"/>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5" w:name="_Toc103657813"/>
      <w:r w:rsidRPr="006D4608">
        <w:t>Figure 4.</w:t>
      </w:r>
      <w:r>
        <w:t>3</w:t>
      </w:r>
      <w:r w:rsidRPr="006D4608">
        <w:t xml:space="preserve">: </w:t>
      </w:r>
      <w:r w:rsidRPr="000A2240">
        <w:t>Triibe admin use case</w:t>
      </w:r>
      <w:r w:rsidR="00F02DAF" w:rsidRPr="000A2240">
        <w:t xml:space="preserve"> diagram</w:t>
      </w:r>
      <w:bookmarkEnd w:id="85"/>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6" w:name="_Toc430471882"/>
      <w:bookmarkStart w:id="87" w:name="_Toc104474709"/>
      <w:r w:rsidRPr="00301CEE">
        <w:lastRenderedPageBreak/>
        <w:t>Sequence Diagram</w:t>
      </w:r>
      <w:bookmarkEnd w:id="86"/>
      <w:bookmarkEnd w:id="87"/>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8"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8"/>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9"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9"/>
    </w:p>
    <w:p w14:paraId="4F61A788" w14:textId="21557899" w:rsidR="008974F4" w:rsidRPr="008974F4" w:rsidRDefault="00A628D9" w:rsidP="00C70FAF">
      <w:pPr>
        <w:pStyle w:val="Heading4"/>
      </w:pPr>
      <w:bookmarkStart w:id="90" w:name="_Toc430471883"/>
      <w:bookmarkStart w:id="91" w:name="_Toc104474710"/>
      <w:r>
        <w:t>Context diagram</w:t>
      </w:r>
      <w:bookmarkEnd w:id="91"/>
      <w:r>
        <w:t xml:space="preserve"> </w:t>
      </w:r>
      <w:bookmarkEnd w:id="90"/>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92" w:name="_Toc103657816"/>
      <w:r w:rsidRPr="008974F4">
        <w:t>Figure 4.</w:t>
      </w:r>
      <w:r w:rsidR="00C70FAF">
        <w:t>6</w:t>
      </w:r>
      <w:r w:rsidRPr="008974F4">
        <w:t>: Triibe context diagram for adding a friend</w:t>
      </w:r>
      <w:bookmarkEnd w:id="92"/>
    </w:p>
    <w:p w14:paraId="0EB108EC" w14:textId="48E8375E" w:rsidR="00B15896" w:rsidRPr="00B15896" w:rsidRDefault="00094D78" w:rsidP="00B15896">
      <w:pPr>
        <w:pStyle w:val="Heading4"/>
      </w:pPr>
      <w:bookmarkStart w:id="93" w:name="_Toc104474711"/>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93"/>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4" w:name="_Toc103657817"/>
      <w:r w:rsidRPr="00871208">
        <w:t>Figure 4.</w:t>
      </w:r>
      <w:r w:rsidR="00C70FAF">
        <w:t>7</w:t>
      </w:r>
      <w:r w:rsidRPr="00871208">
        <w:t>:</w:t>
      </w:r>
      <w:r w:rsidRPr="004138CC">
        <w:t xml:space="preserve"> Symbols used in Dataflow Diagram</w:t>
      </w:r>
      <w:r>
        <w:t>s</w:t>
      </w:r>
      <w:bookmarkEnd w:id="94"/>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5" w:name="_Toc103657818"/>
      <w:bookmarkStart w:id="96" w:name="_Hlk101846216"/>
      <w:r w:rsidRPr="005C1038">
        <w:t>Figure 4.</w:t>
      </w:r>
      <w:r w:rsidR="00C70FAF">
        <w:t>8</w:t>
      </w:r>
      <w:r w:rsidRPr="005C1038">
        <w:t>: Triibe</w:t>
      </w:r>
      <w:r w:rsidR="001F748D">
        <w:t xml:space="preserve"> level 0</w:t>
      </w:r>
      <w:r w:rsidRPr="005C1038">
        <w:t xml:space="preserve"> data flow diagram</w:t>
      </w:r>
      <w:bookmarkEnd w:id="95"/>
    </w:p>
    <w:p w14:paraId="12B9879B" w14:textId="77777777" w:rsidR="00535AF0" w:rsidRDefault="00535AF0" w:rsidP="003E77F2">
      <w:pPr>
        <w:pStyle w:val="BodyText"/>
        <w:jc w:val="center"/>
        <w:rPr>
          <w:i/>
          <w:iCs/>
        </w:rPr>
      </w:pPr>
    </w:p>
    <w:bookmarkEnd w:id="96"/>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7" w:name="_Toc103657819"/>
      <w:bookmarkStart w:id="98"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7"/>
    </w:p>
    <w:bookmarkEnd w:id="98"/>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9"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9"/>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100" w:name="_Toc104474712"/>
      <w:r>
        <w:lastRenderedPageBreak/>
        <w:t>Entity Relationship Diagram</w:t>
      </w:r>
      <w:bookmarkEnd w:id="100"/>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101" w:name="_Toc103657821"/>
      <w:r w:rsidRPr="00241FD6">
        <w:t>Figure 4.</w:t>
      </w:r>
      <w:r w:rsidR="00383165">
        <w:t>1</w:t>
      </w:r>
      <w:r w:rsidR="003664E4">
        <w:t>1</w:t>
      </w:r>
      <w:r w:rsidRPr="00241FD6">
        <w:t xml:space="preserve">: </w:t>
      </w:r>
      <w:r>
        <w:t>Triibe</w:t>
      </w:r>
      <w:r w:rsidRPr="00241FD6">
        <w:t xml:space="preserve"> </w:t>
      </w:r>
      <w:r>
        <w:t>ER Diagram</w:t>
      </w:r>
      <w:bookmarkEnd w:id="101"/>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2" w:name="_Toc104474713"/>
      <w:r w:rsidRPr="0027064C">
        <w:lastRenderedPageBreak/>
        <w:t>Database schema:</w:t>
      </w:r>
      <w:bookmarkEnd w:id="102"/>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3"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3"/>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4" w:name="_Toc104474714"/>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 xml:space="preserve">Physical design, on the other hand, concerns turning the logical design into a more technical specification for system development. </w:t>
      </w:r>
      <w:proofErr w:type="gramStart"/>
      <w:r>
        <w:rPr>
          <w:sz w:val="24"/>
          <w:szCs w:val="24"/>
        </w:rPr>
        <w:t>All of</w:t>
      </w:r>
      <w:proofErr w:type="gramEnd"/>
      <w:r>
        <w:rPr>
          <w:sz w:val="24"/>
          <w:szCs w:val="24"/>
        </w:rPr>
        <w:t xml:space="preserve">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5" w:name="_Toc103632405"/>
      <w:bookmarkStart w:id="106" w:name="_Toc103657823"/>
      <w:r>
        <w:t>Table 4.</w:t>
      </w:r>
      <w:r w:rsidR="00274B88">
        <w:t>2</w:t>
      </w:r>
      <w:r>
        <w:t xml:space="preserve">: </w:t>
      </w:r>
      <w:r w:rsidRPr="00DC72DE">
        <w:t>H/</w:t>
      </w:r>
      <w:r w:rsidR="00954047" w:rsidRPr="00DC72DE">
        <w:t>W. S</w:t>
      </w:r>
      <w:r w:rsidRPr="00DC72DE">
        <w:t>/W Specifications</w:t>
      </w:r>
      <w:bookmarkEnd w:id="105"/>
      <w:bookmarkEnd w:id="106"/>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7" w:name="_Toc104474715"/>
      <w:r w:rsidR="00C63444" w:rsidRPr="003E6ECF">
        <w:t>finding</w:t>
      </w:r>
      <w:r w:rsidR="003E6ECF" w:rsidRPr="003E6ECF">
        <w:t>S</w:t>
      </w:r>
      <w:bookmarkEnd w:id="107"/>
    </w:p>
    <w:p w14:paraId="58ECDE10" w14:textId="23BABC45" w:rsidR="00C63444" w:rsidRDefault="00C63444" w:rsidP="00C63444">
      <w:pPr>
        <w:pStyle w:val="Heading2"/>
      </w:pPr>
      <w:bookmarkStart w:id="108" w:name="_Toc104474716"/>
      <w:r>
        <w:t>Introduction</w:t>
      </w:r>
      <w:bookmarkEnd w:id="108"/>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9" w:name="_Toc104474717"/>
      <w:r w:rsidRPr="001B550F">
        <w:t>Languages and Platforms</w:t>
      </w:r>
      <w:bookmarkEnd w:id="109"/>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10" w:name="_Toc104474718"/>
      <w:r w:rsidRPr="003770DB">
        <w:t>Programming Language</w:t>
      </w:r>
      <w:r>
        <w:t>s</w:t>
      </w:r>
      <w:bookmarkEnd w:id="110"/>
    </w:p>
    <w:p w14:paraId="1EFA6534" w14:textId="75B653C4" w:rsidR="00D111E6" w:rsidRDefault="00D111E6" w:rsidP="00736939">
      <w:pPr>
        <w:pStyle w:val="Heading4"/>
        <w:rPr>
          <w:rStyle w:val="normaltextrun"/>
          <w:color w:val="000000"/>
          <w:shd w:val="clear" w:color="auto" w:fill="FFFFFF"/>
        </w:rPr>
      </w:pPr>
      <w:bookmarkStart w:id="111" w:name="_Toc104474719"/>
      <w:r w:rsidRPr="00D111E6">
        <w:rPr>
          <w:rStyle w:val="normaltextrun"/>
          <w:color w:val="000000"/>
          <w:shd w:val="clear" w:color="auto" w:fill="FFFFFF"/>
        </w:rPr>
        <w:t>H</w:t>
      </w:r>
      <w:r>
        <w:rPr>
          <w:rStyle w:val="normaltextrun"/>
          <w:color w:val="000000"/>
          <w:shd w:val="clear" w:color="auto" w:fill="FFFFFF"/>
        </w:rPr>
        <w:t>TML</w:t>
      </w:r>
      <w:bookmarkEnd w:id="111"/>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2" w:name="_Toc104474720"/>
      <w:r w:rsidRPr="00BA7E54">
        <w:lastRenderedPageBreak/>
        <w:t>CSS</w:t>
      </w:r>
      <w:bookmarkEnd w:id="112"/>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3" w:name="_Toc104474721"/>
      <w:r w:rsidRPr="00E73099">
        <w:t>JavaScript</w:t>
      </w:r>
      <w:bookmarkEnd w:id="113"/>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4" w:name="_Toc104474722"/>
      <w:r>
        <w:t>j</w:t>
      </w:r>
      <w:r w:rsidRPr="000D798F">
        <w:t>Query (AJAX)</w:t>
      </w:r>
      <w:bookmarkEnd w:id="114"/>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5" w:name="_Toc104474723"/>
      <w:r w:rsidRPr="008F7FCA">
        <w:t>PHP</w:t>
      </w:r>
      <w:bookmarkEnd w:id="115"/>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6" w:name="_Toc104474724"/>
      <w:r w:rsidRPr="004E787C">
        <w:t>MySQL</w:t>
      </w:r>
      <w:bookmarkEnd w:id="116"/>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7" w:name="_Toc104474725"/>
      <w:r>
        <w:lastRenderedPageBreak/>
        <w:t>Compilers</w:t>
      </w:r>
      <w:r w:rsidR="00954449">
        <w:t xml:space="preserve"> &amp; Editors</w:t>
      </w:r>
      <w:bookmarkEnd w:id="117"/>
    </w:p>
    <w:p w14:paraId="68EE4E28" w14:textId="75B8FB9B" w:rsidR="00140299" w:rsidRDefault="00140299" w:rsidP="00736939">
      <w:pPr>
        <w:pStyle w:val="Heading4"/>
      </w:pPr>
      <w:bookmarkStart w:id="118" w:name="_Toc104474726"/>
      <w:r>
        <w:t>Visual Studio Code</w:t>
      </w:r>
      <w:bookmarkEnd w:id="118"/>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9" w:name="_Toc104474727"/>
      <w:r w:rsidRPr="00984C12">
        <w:t>PHP My-Admin</w:t>
      </w:r>
      <w:bookmarkEnd w:id="119"/>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20" w:name="_Toc104474728"/>
      <w:r w:rsidRPr="00700759">
        <w:lastRenderedPageBreak/>
        <w:t>Tools</w:t>
      </w:r>
      <w:bookmarkEnd w:id="120"/>
    </w:p>
    <w:p w14:paraId="3B531698" w14:textId="2F20DC74" w:rsidR="000C22FF" w:rsidRDefault="000C22FF" w:rsidP="00736939">
      <w:pPr>
        <w:pStyle w:val="Heading4"/>
      </w:pPr>
      <w:bookmarkStart w:id="121" w:name="_Toc104474729"/>
      <w:r w:rsidRPr="000C22FF">
        <w:t>Figma</w:t>
      </w:r>
      <w:bookmarkEnd w:id="121"/>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2" w:name="_Toc104474730"/>
      <w:r w:rsidRPr="00977A62">
        <w:t>Diagrams.net</w:t>
      </w:r>
      <w:bookmarkEnd w:id="122"/>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3" w:name="_Toc104474731"/>
      <w:r w:rsidRPr="00C63444">
        <w:t>Project Interfaces and their Description</w:t>
      </w:r>
      <w:bookmarkEnd w:id="123"/>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4" w:name="_Toc104474732"/>
      <w:r w:rsidRPr="00CD2655">
        <w:lastRenderedPageBreak/>
        <w:t>Descriptions of the interfaces</w:t>
      </w:r>
      <w:bookmarkEnd w:id="124"/>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5" w:name="_Toc104474733"/>
      <w:r>
        <w:t>Sign-In page</w:t>
      </w:r>
      <w:bookmarkEnd w:id="125"/>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6" w:name="_Toc103657824"/>
      <w:r w:rsidRPr="00B83BE6">
        <w:t>Figure 5.1: login page</w:t>
      </w:r>
      <w:bookmarkEnd w:id="126"/>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7" w:name="_Toc104474734"/>
      <w:r w:rsidRPr="00CD2655">
        <w:lastRenderedPageBreak/>
        <w:t>Sign-Up page</w:t>
      </w:r>
      <w:bookmarkEnd w:id="127"/>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8" w:name="_Toc103657825"/>
      <w:r w:rsidRPr="00B83BE6">
        <w:t>Figure 5.</w:t>
      </w:r>
      <w:r>
        <w:t>2</w:t>
      </w:r>
      <w:r w:rsidRPr="00B83BE6">
        <w:t xml:space="preserve">: </w:t>
      </w:r>
      <w:r>
        <w:t>Sign-Up page</w:t>
      </w:r>
      <w:bookmarkEnd w:id="128"/>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9" w:name="_Toc104474735"/>
      <w:r>
        <w:lastRenderedPageBreak/>
        <w:t>Home page</w:t>
      </w:r>
      <w:bookmarkEnd w:id="129"/>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30" w:name="_Toc103657826"/>
      <w:r w:rsidRPr="00942678">
        <w:t>Figure 5.3: Home page</w:t>
      </w:r>
      <w:bookmarkEnd w:id="130"/>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1" w:name="_Toc104474736"/>
      <w:r>
        <w:t>The Navbar</w:t>
      </w:r>
      <w:bookmarkEnd w:id="131"/>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2" w:name="_Toc103657827"/>
      <w:r w:rsidRPr="00B83BE6">
        <w:t>Figure 5.</w:t>
      </w:r>
      <w:r>
        <w:t>4</w:t>
      </w:r>
      <w:r w:rsidRPr="00B83BE6">
        <w:t>:</w:t>
      </w:r>
      <w:r>
        <w:t xml:space="preserve"> The Navbar</w:t>
      </w:r>
      <w:bookmarkEnd w:id="132"/>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3" w:name="_Toc104474737"/>
      <w:r w:rsidRPr="00BB2D29">
        <w:lastRenderedPageBreak/>
        <w:t>The friend’s sidebar</w:t>
      </w:r>
      <w:bookmarkEnd w:id="133"/>
    </w:p>
    <w:p w14:paraId="2F0D371A" w14:textId="5F3BC399" w:rsidR="008F3C28" w:rsidRDefault="00153177" w:rsidP="00153177">
      <w:pPr>
        <w:pStyle w:val="BodyText"/>
        <w:jc w:val="center"/>
      </w:pPr>
      <w:bookmarkStart w:id="134"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4"/>
    </w:p>
    <w:p w14:paraId="138C7E8F" w14:textId="1906CCD6" w:rsidR="00BB2D29" w:rsidRDefault="00BB2D29" w:rsidP="00942678">
      <w:pPr>
        <w:pStyle w:val="FigureTitle"/>
        <w:jc w:val="center"/>
      </w:pPr>
      <w:bookmarkStart w:id="135" w:name="_Toc103657828"/>
      <w:r w:rsidRPr="00B83BE6">
        <w:t>Figure 5.</w:t>
      </w:r>
      <w:r w:rsidR="006431E1">
        <w:t>5</w:t>
      </w:r>
      <w:r w:rsidRPr="00B83BE6">
        <w:t>:</w:t>
      </w:r>
      <w:r>
        <w:t xml:space="preserve"> Th</w:t>
      </w:r>
      <w:r w:rsidR="00150AC5">
        <w:t>e friend’s sidebar</w:t>
      </w:r>
      <w:bookmarkEnd w:id="135"/>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6" w:name="_Toc104474738"/>
      <w:r w:rsidRPr="006431E1">
        <w:lastRenderedPageBreak/>
        <w:t xml:space="preserve">The </w:t>
      </w:r>
      <w:r>
        <w:t>right</w:t>
      </w:r>
      <w:r w:rsidRPr="006431E1">
        <w:t xml:space="preserve"> sidebar</w:t>
      </w:r>
      <w:bookmarkEnd w:id="136"/>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7" w:name="_Toc103657829"/>
      <w:r w:rsidRPr="00B83BE6">
        <w:t>Figure 5.</w:t>
      </w:r>
      <w:r>
        <w:t>6</w:t>
      </w:r>
      <w:r w:rsidRPr="00B83BE6">
        <w:t>:</w:t>
      </w:r>
      <w:r>
        <w:t xml:space="preserve"> The right sidebar</w:t>
      </w:r>
      <w:bookmarkEnd w:id="137"/>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 xml:space="preserve">The buttons in this sidebar will take you to some of the website's many useful pages. The Saved Posts will take you to a page where you can see </w:t>
      </w:r>
      <w:proofErr w:type="gramStart"/>
      <w:r w:rsidR="00842BC4">
        <w:t>all of</w:t>
      </w:r>
      <w:proofErr w:type="gramEnd"/>
      <w:r w:rsidR="00842BC4">
        <w:t xml:space="preserve">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8" w:name="_Toc104474739"/>
      <w:r w:rsidRPr="00D700CA">
        <w:lastRenderedPageBreak/>
        <w:t>The posts area</w:t>
      </w:r>
      <w:bookmarkEnd w:id="138"/>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9" w:name="_Toc103657830"/>
      <w:r w:rsidRPr="00B83BE6">
        <w:t>Figure 5.</w:t>
      </w:r>
      <w:r>
        <w:t>7</w:t>
      </w:r>
      <w:r w:rsidRPr="00B83BE6">
        <w:t>:</w:t>
      </w:r>
      <w:r>
        <w:t xml:space="preserve"> The Main-content</w:t>
      </w:r>
      <w:bookmarkEnd w:id="139"/>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40" w:name="_Toc104474740"/>
      <w:r w:rsidRPr="008049BC">
        <w:lastRenderedPageBreak/>
        <w:t>Write post</w:t>
      </w:r>
      <w:bookmarkEnd w:id="140"/>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1" w:name="_Toc103657831"/>
      <w:r w:rsidRPr="00B83BE6">
        <w:t>Figure 5.</w:t>
      </w:r>
      <w:r>
        <w:t>8</w:t>
      </w:r>
      <w:r w:rsidRPr="00B83BE6">
        <w:t>:</w:t>
      </w:r>
      <w:r>
        <w:t xml:space="preserve"> The Write post area</w:t>
      </w:r>
      <w:bookmarkEnd w:id="141"/>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2" w:name="_Toc104474741"/>
      <w:r w:rsidRPr="009E3203">
        <w:lastRenderedPageBreak/>
        <w:t>Home page (Dark mode)</w:t>
      </w:r>
      <w:bookmarkEnd w:id="142"/>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3" w:name="_Toc103657832"/>
      <w:r w:rsidRPr="00B83BE6">
        <w:t>Figure 5.</w:t>
      </w:r>
      <w:r>
        <w:t>9</w:t>
      </w:r>
      <w:r w:rsidRPr="00B83BE6">
        <w:t>:</w:t>
      </w:r>
      <w:r>
        <w:t xml:space="preserve"> </w:t>
      </w:r>
      <w:r w:rsidR="00F129E7">
        <w:t>The home page (dark mode)</w:t>
      </w:r>
      <w:bookmarkEnd w:id="143"/>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4" w:name="_Toc104474742"/>
      <w:r w:rsidRPr="00865BA5">
        <w:lastRenderedPageBreak/>
        <w:t>Personal profile</w:t>
      </w:r>
      <w:bookmarkEnd w:id="144"/>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5" w:name="_Toc103657833"/>
      <w:r w:rsidRPr="00B83BE6">
        <w:t>Figure 5.</w:t>
      </w:r>
      <w:r w:rsidR="009E3203">
        <w:t>10</w:t>
      </w:r>
      <w:r w:rsidRPr="00B83BE6">
        <w:t>:</w:t>
      </w:r>
      <w:r>
        <w:t xml:space="preserve"> The personal profile page</w:t>
      </w:r>
      <w:bookmarkEnd w:id="145"/>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6" w:name="_Toc104474743"/>
      <w:r>
        <w:lastRenderedPageBreak/>
        <w:t>Market page</w:t>
      </w:r>
      <w:bookmarkEnd w:id="146"/>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7" w:name="_Toc103657834"/>
      <w:r w:rsidRPr="003861C2">
        <w:t>Figure 5.1</w:t>
      </w:r>
      <w:r w:rsidR="00A026F0">
        <w:t>1</w:t>
      </w:r>
      <w:r w:rsidRPr="003861C2">
        <w:t xml:space="preserve">: The </w:t>
      </w:r>
      <w:r w:rsidR="00A026F0">
        <w:t>market</w:t>
      </w:r>
      <w:r w:rsidRPr="003861C2">
        <w:t xml:space="preserve"> page</w:t>
      </w:r>
      <w:bookmarkEnd w:id="147"/>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8" w:name="_Toc104474744"/>
      <w:r>
        <w:lastRenderedPageBreak/>
        <w:t>Chat page</w:t>
      </w:r>
      <w:bookmarkEnd w:id="148"/>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9" w:name="_Toc103657835"/>
      <w:r w:rsidRPr="003861C2">
        <w:t>Figure 5.1</w:t>
      </w:r>
      <w:r>
        <w:t>2</w:t>
      </w:r>
      <w:r w:rsidRPr="003861C2">
        <w:t xml:space="preserve">: The </w:t>
      </w:r>
      <w:r>
        <w:t>chat</w:t>
      </w:r>
      <w:r w:rsidRPr="003861C2">
        <w:t xml:space="preserve"> page</w:t>
      </w:r>
      <w:bookmarkEnd w:id="149"/>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50" w:name="_Toc104474745"/>
      <w:r>
        <w:t>OBSERVE AND EVALUATE</w:t>
      </w:r>
      <w:bookmarkEnd w:id="150"/>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1" w:name="_Toc104474746"/>
      <w:r>
        <w:t xml:space="preserve">steps </w:t>
      </w:r>
      <w:r w:rsidR="0073582F">
        <w:t>for</w:t>
      </w:r>
      <w:r>
        <w:t> software testing:</w:t>
      </w:r>
      <w:bookmarkEnd w:id="151"/>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2" w:name="_Toc104474747"/>
      <w:r>
        <w:lastRenderedPageBreak/>
        <w:t>T</w:t>
      </w:r>
      <w:r w:rsidR="00E231E3">
        <w:t>ypes of software testing</w:t>
      </w:r>
      <w:r>
        <w:t>:</w:t>
      </w:r>
      <w:bookmarkEnd w:id="152"/>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3" w:name="_Toc104474748"/>
      <w:r>
        <w:t>Techniques of Software Testing</w:t>
      </w:r>
      <w:r w:rsidR="00300B86">
        <w:t>:</w:t>
      </w:r>
      <w:bookmarkEnd w:id="153"/>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4" w:name="_Toc103657836"/>
      <w:r w:rsidRPr="00942678">
        <w:t xml:space="preserve">Figure 6.1: </w:t>
      </w:r>
      <w:r w:rsidR="000569DA" w:rsidRPr="00942678">
        <w:t>Software Testing Types</w:t>
      </w:r>
      <w:bookmarkEnd w:id="154"/>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5" w:name="_Toc104474749"/>
      <w:r>
        <w:lastRenderedPageBreak/>
        <w:t>Black Box Tests</w:t>
      </w:r>
      <w:bookmarkEnd w:id="155"/>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6" w:name="_Hlk103632084"/>
      <w:bookmarkStart w:id="157" w:name="_Toc104474750"/>
      <w:r>
        <w:t>Login Page Testing</w:t>
      </w:r>
      <w:bookmarkEnd w:id="157"/>
    </w:p>
    <w:p w14:paraId="7F38C01F" w14:textId="77777777" w:rsidR="003E3F75" w:rsidRPr="003E3F75" w:rsidRDefault="003E3F75" w:rsidP="003E3F75">
      <w:pPr>
        <w:pStyle w:val="BodyText"/>
      </w:pPr>
    </w:p>
    <w:p w14:paraId="7A186D6C" w14:textId="218919EB" w:rsidR="00B67964" w:rsidRPr="00B67964" w:rsidRDefault="00B67964" w:rsidP="00942678">
      <w:pPr>
        <w:pStyle w:val="FigureTitle"/>
        <w:jc w:val="center"/>
      </w:pPr>
      <w:bookmarkStart w:id="158" w:name="_Toc103632406"/>
      <w:bookmarkStart w:id="159" w:name="_Toc103657837"/>
      <w:r w:rsidRPr="00B67964">
        <w:t>Table 6.1: Login test cases</w:t>
      </w:r>
      <w:bookmarkEnd w:id="158"/>
      <w:bookmarkEnd w:id="159"/>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6"/>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StdNo</w:t>
            </w:r>
            <w:proofErr w:type="spellEnd"/>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70CCD32C" w14:textId="21E61042" w:rsidR="003E3F75" w:rsidRDefault="00DF162A" w:rsidP="003E3F75">
      <w:pPr>
        <w:pStyle w:val="Heading3"/>
      </w:pPr>
      <w:bookmarkStart w:id="160" w:name="_Toc104474751"/>
      <w:r>
        <w:lastRenderedPageBreak/>
        <w:t>Signup</w:t>
      </w:r>
      <w:r w:rsidRPr="00DF162A">
        <w:t xml:space="preserve"> Page Testing</w:t>
      </w:r>
      <w:bookmarkEnd w:id="160"/>
    </w:p>
    <w:p w14:paraId="120A7CA9" w14:textId="77777777" w:rsidR="000C2D54" w:rsidRPr="000C2D54" w:rsidRDefault="000C2D54" w:rsidP="000C2D54">
      <w:pPr>
        <w:pStyle w:val="BodyText"/>
      </w:pPr>
    </w:p>
    <w:p w14:paraId="27ECB2AF" w14:textId="2516AA71" w:rsidR="00817F8B" w:rsidRPr="00817F8B" w:rsidRDefault="00817F8B" w:rsidP="00942678">
      <w:pPr>
        <w:pStyle w:val="FigureTitle"/>
        <w:jc w:val="center"/>
      </w:pPr>
      <w:bookmarkStart w:id="161" w:name="_Toc103657838"/>
      <w:r w:rsidRPr="00B67964">
        <w:t>Table 6.</w:t>
      </w:r>
      <w:r>
        <w:t>2</w:t>
      </w:r>
      <w:r w:rsidRPr="00B67964">
        <w:t xml:space="preserve">: </w:t>
      </w:r>
      <w:r>
        <w:t xml:space="preserve">Signup </w:t>
      </w:r>
      <w:r w:rsidRPr="00B67964">
        <w:t>test cases</w:t>
      </w:r>
      <w:bookmarkEnd w:id="161"/>
    </w:p>
    <w:tbl>
      <w:tblPr>
        <w:tblStyle w:val="GridTable1Light"/>
        <w:tblpPr w:leftFromText="180" w:rightFromText="180" w:vertAnchor="text" w:tblpY="1"/>
        <w:tblOverlap w:val="never"/>
        <w:tblW w:w="9185"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951F88">
        <w:trPr>
          <w:cnfStyle w:val="100000000000" w:firstRow="1" w:lastRow="0" w:firstColumn="0" w:lastColumn="0" w:oddVBand="0" w:evenVBand="0" w:oddHBand="0"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698" w:type="dxa"/>
          </w:tcPr>
          <w:p w14:paraId="38DDB216" w14:textId="77777777" w:rsidR="00B67964" w:rsidRDefault="00B67964" w:rsidP="00A32513">
            <w:pPr>
              <w:pStyle w:val="BodyText"/>
              <w:spacing w:line="360" w:lineRule="auto"/>
            </w:pPr>
            <w:r>
              <w:t>Test Case #</w:t>
            </w:r>
          </w:p>
        </w:tc>
        <w:tc>
          <w:tcPr>
            <w:tcW w:w="1380"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4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71"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71"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18"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4258E126" w14:textId="77777777" w:rsidR="00B67964" w:rsidRDefault="00B67964" w:rsidP="00A32513">
            <w:pPr>
              <w:pStyle w:val="BodyText"/>
              <w:spacing w:line="360" w:lineRule="auto"/>
              <w:jc w:val="center"/>
            </w:pPr>
            <w:r>
              <w:t>1</w:t>
            </w:r>
          </w:p>
        </w:tc>
        <w:tc>
          <w:tcPr>
            <w:tcW w:w="1380"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4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 admin123</w:t>
            </w:r>
          </w:p>
        </w:tc>
        <w:tc>
          <w:tcPr>
            <w:tcW w:w="1471"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71"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18"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6804977B" w14:textId="25AAFCCF" w:rsidR="00746086" w:rsidRDefault="00746086" w:rsidP="00746086">
            <w:pPr>
              <w:pStyle w:val="BodyText"/>
              <w:spacing w:line="360" w:lineRule="auto"/>
              <w:jc w:val="center"/>
            </w:pPr>
            <w:r>
              <w:t>2</w:t>
            </w:r>
          </w:p>
        </w:tc>
        <w:tc>
          <w:tcPr>
            <w:tcW w:w="1380"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4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 admin125</w:t>
            </w:r>
          </w:p>
        </w:tc>
        <w:tc>
          <w:tcPr>
            <w:tcW w:w="1471"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the user that his </w:t>
            </w:r>
            <w:r>
              <w:lastRenderedPageBreak/>
              <w:t>info is invalid</w:t>
            </w:r>
          </w:p>
        </w:tc>
        <w:tc>
          <w:tcPr>
            <w:tcW w:w="1471"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135EEE54" w14:textId="7A83D208" w:rsidR="006B669B" w:rsidRDefault="00C767D2" w:rsidP="006B669B">
            <w:pPr>
              <w:pStyle w:val="BodyText"/>
              <w:spacing w:line="360" w:lineRule="auto"/>
              <w:jc w:val="center"/>
            </w:pPr>
            <w:r>
              <w:t>3</w:t>
            </w:r>
          </w:p>
        </w:tc>
        <w:tc>
          <w:tcPr>
            <w:tcW w:w="1380"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304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 xml:space="preserv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xml:space="preserv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w:t>
            </w:r>
          </w:p>
        </w:tc>
        <w:tc>
          <w:tcPr>
            <w:tcW w:w="1471"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71"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4474752"/>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4474753"/>
      <w:r w:rsidRPr="00DC4CE8">
        <w:t>Conclusion</w:t>
      </w:r>
      <w:bookmarkEnd w:id="164"/>
      <w:bookmarkEnd w:id="165"/>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4474754"/>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4474755"/>
      <w:r>
        <w:t>Future Works</w:t>
      </w:r>
      <w:bookmarkEnd w:id="168"/>
      <w:bookmarkEnd w:id="169"/>
    </w:p>
    <w:p w14:paraId="29A50CC3" w14:textId="77777777" w:rsidR="00655819" w:rsidRDefault="00655819" w:rsidP="00655819">
      <w:pPr>
        <w:pStyle w:val="BodyText"/>
      </w:pPr>
      <w:r>
        <w:t xml:space="preserve">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 </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4474756"/>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proofErr w:type="spellStart"/>
      <w:r w:rsidRPr="00563021">
        <w:t>Egot</w:t>
      </w:r>
      <w:proofErr w:type="spellEnd"/>
      <w:r w:rsidRPr="00563021">
        <w:t xml:space="preserve">,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w:t>
      </w:r>
      <w:proofErr w:type="spellStart"/>
      <w:r w:rsidRPr="00563021">
        <w:t>Haenlein</w:t>
      </w:r>
      <w:proofErr w:type="spellEnd"/>
      <w:r w:rsidRPr="00563021">
        <w:t xml:space="preserve">,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w:t>
      </w:r>
      <w:proofErr w:type="spellStart"/>
      <w:r w:rsidRPr="00A0718A">
        <w:t>Analyticssteps</w:t>
      </w:r>
      <w:proofErr w:type="spellEnd"/>
      <w:r w:rsidRPr="00A0718A">
        <w:t xml:space="preserve">.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w:t>
      </w:r>
      <w:proofErr w:type="spellStart"/>
      <w:r w:rsidRPr="001B550F">
        <w:t>Ectacenter</w:t>
      </w:r>
      <w:proofErr w:type="spellEnd"/>
      <w:r w:rsidRPr="001B550F">
        <w:t xml:space="preserve">.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w:t>
      </w:r>
      <w:proofErr w:type="spellStart"/>
      <w:r w:rsidRPr="00840E82">
        <w:t>Diagramly</w:t>
      </w:r>
      <w:proofErr w:type="spellEnd"/>
      <w:r w:rsidRPr="00840E82">
        <w:t xml:space="preserve">: A Free Online Tool for Creating Diagrams and Charts". </w:t>
      </w:r>
      <w:proofErr w:type="spellStart"/>
      <w:r w:rsidRPr="00840E82">
        <w:t>Gigaom</w:t>
      </w:r>
      <w:proofErr w:type="spellEnd"/>
      <w:r w:rsidRPr="00840E82">
        <w:t>.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proofErr w:type="spellStart"/>
      <w:r w:rsidRPr="00C20240">
        <w:t>Cem</w:t>
      </w:r>
      <w:proofErr w:type="spellEnd"/>
      <w:r w:rsidRPr="00C20240">
        <w:t xml:space="preserve"> </w:t>
      </w:r>
      <w:proofErr w:type="spellStart"/>
      <w:r w:rsidRPr="00C20240">
        <w:t>Kaner</w:t>
      </w:r>
      <w:proofErr w:type="spellEnd"/>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proofErr w:type="spellStart"/>
      <w:r w:rsidRPr="000D63AE">
        <w:t>Brendensong</w:t>
      </w:r>
      <w:proofErr w:type="spellEnd"/>
      <w:r w:rsidRPr="000D63AE">
        <w:t>, B. (n.d.). 5.4.</w:t>
      </w:r>
      <w:proofErr w:type="gramStart"/>
      <w:r w:rsidRPr="000D63AE">
        <w:t>3.The</w:t>
      </w:r>
      <w:proofErr w:type="gramEnd"/>
      <w:r w:rsidRPr="000D63AE">
        <w:t xml:space="preserve"> data validation process · </w:t>
      </w:r>
      <w:proofErr w:type="spellStart"/>
      <w:r w:rsidRPr="000D63AE">
        <w:t>brendensong</w:t>
      </w:r>
      <w:proofErr w:type="spellEnd"/>
      <w:r w:rsidRPr="000D63AE">
        <w:t xml:space="preserve">/Google-Data-Analytics-Professional-Certificate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w:t>
      </w:r>
      <w:proofErr w:type="spellStart"/>
      <w:r w:rsidRPr="00904156">
        <w:t>GeeksforGeeks</w:t>
      </w:r>
      <w:proofErr w:type="spellEnd"/>
      <w:r w:rsidRPr="00904156">
        <w:t xml:space="preserve">.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w:t>
      </w:r>
      <w:proofErr w:type="spellStart"/>
      <w:r w:rsidRPr="00D62A65">
        <w:t>GeeksforGeeks</w:t>
      </w:r>
      <w:proofErr w:type="spellEnd"/>
      <w:r w:rsidRPr="00D62A65">
        <w:t xml:space="preserve">.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7A752228" w14:textId="74E931AE" w:rsidR="001A474E" w:rsidRDefault="001A474E" w:rsidP="001A474E">
      <w:pPr>
        <w:pStyle w:val="NormalWeb"/>
        <w:spacing w:before="0" w:beforeAutospacing="0" w:after="0" w:afterAutospacing="0" w:line="480" w:lineRule="auto"/>
        <w:ind w:left="720" w:hanging="720"/>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6751D3F3" w14:textId="77777777" w:rsidR="001A474E" w:rsidRDefault="001A474E" w:rsidP="001A474E">
      <w:pPr>
        <w:pStyle w:val="NormalWeb"/>
        <w:spacing w:before="0" w:beforeAutospacing="0" w:after="0" w:afterAutospacing="0" w:line="480" w:lineRule="auto"/>
        <w:ind w:left="720" w:hanging="720"/>
      </w:pPr>
    </w:p>
    <w:p w14:paraId="7E6361E7" w14:textId="0DB2BB40" w:rsidR="00D62A65" w:rsidRDefault="00D62A65" w:rsidP="00D62A65">
      <w:pPr>
        <w:spacing w:line="240" w:lineRule="auto"/>
      </w:pPr>
    </w:p>
    <w:p w14:paraId="1CC62DBD" w14:textId="79D57AEE" w:rsidR="00D62A65" w:rsidRDefault="00D62A65" w:rsidP="00D62A65">
      <w:pPr>
        <w:spacing w:line="240" w:lineRule="auto"/>
      </w:pPr>
    </w:p>
    <w:p w14:paraId="0DDA0369" w14:textId="7FC18BDD" w:rsidR="00D62A65" w:rsidRDefault="00D62A65" w:rsidP="00D62A65">
      <w:pPr>
        <w:spacing w:line="240" w:lineRule="auto"/>
      </w:pPr>
    </w:p>
    <w:p w14:paraId="3F1F8A62" w14:textId="380C9710" w:rsidR="00D62A65" w:rsidRDefault="00D62A65" w:rsidP="00D62A65">
      <w:pPr>
        <w:spacing w:line="240" w:lineRule="auto"/>
      </w:pPr>
    </w:p>
    <w:p w14:paraId="560C02E6" w14:textId="25D81357" w:rsidR="00D62A65" w:rsidRDefault="00D62A65" w:rsidP="00D62A65">
      <w:pPr>
        <w:spacing w:line="240" w:lineRule="auto"/>
      </w:pPr>
    </w:p>
    <w:p w14:paraId="6D6AA5A7" w14:textId="2F61E896" w:rsidR="00D62A65" w:rsidRDefault="00D62A65" w:rsidP="00D62A65">
      <w:pPr>
        <w:spacing w:line="240" w:lineRule="auto"/>
      </w:pPr>
    </w:p>
    <w:p w14:paraId="5A249224" w14:textId="48074C24" w:rsidR="00D62A65" w:rsidRDefault="00D62A65" w:rsidP="00D62A65">
      <w:pPr>
        <w:spacing w:line="240" w:lineRule="auto"/>
      </w:pPr>
    </w:p>
    <w:p w14:paraId="5B00CB7B" w14:textId="488B15AF" w:rsidR="00D62A65" w:rsidRDefault="00D62A65" w:rsidP="00D62A65">
      <w:pPr>
        <w:spacing w:line="240" w:lineRule="auto"/>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4E8A2FED" w14:textId="77777777" w:rsidR="00F96FE6" w:rsidRDefault="00F96FE6" w:rsidP="00F96FE6">
      <w:pPr>
        <w:pStyle w:val="Appendix"/>
      </w:pPr>
      <w:r>
        <w:lastRenderedPageBreak/>
        <w:br/>
      </w:r>
      <w:bookmarkStart w:id="172" w:name="_Toc305575988"/>
      <w:bookmarkStart w:id="173" w:name="_Toc103047969"/>
      <w:r>
        <w:t>Sample Appendix</w:t>
      </w:r>
      <w:bookmarkEnd w:id="172"/>
      <w:bookmarkEnd w:id="173"/>
    </w:p>
    <w:p w14:paraId="265D8552" w14:textId="77777777" w:rsidR="0088106E" w:rsidRDefault="00B77E3E" w:rsidP="00F96FE6">
      <w:pPr>
        <w:pStyle w:val="BodyText"/>
      </w:pPr>
      <w:r>
        <w:t>&lt;</w:t>
      </w:r>
      <w:r w:rsidR="00F96FE6">
        <w:t>This is a sample Appendix. Insert additional appendices with the “Start New Appendix” command.</w:t>
      </w:r>
      <w:r>
        <w:t>&gt;</w:t>
      </w: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1A622" w14:textId="77777777" w:rsidR="0028699A" w:rsidRDefault="0028699A">
      <w:pPr>
        <w:spacing w:line="240" w:lineRule="auto"/>
      </w:pPr>
      <w:r>
        <w:separator/>
      </w:r>
    </w:p>
  </w:endnote>
  <w:endnote w:type="continuationSeparator" w:id="0">
    <w:p w14:paraId="1908A9BC" w14:textId="77777777" w:rsidR="0028699A" w:rsidRDefault="002869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60D96" w14:textId="77777777" w:rsidR="0028699A" w:rsidRDefault="0028699A">
      <w:pPr>
        <w:spacing w:line="240" w:lineRule="auto"/>
      </w:pPr>
      <w:r>
        <w:separator/>
      </w:r>
    </w:p>
  </w:footnote>
  <w:footnote w:type="continuationSeparator" w:id="0">
    <w:p w14:paraId="021AAF12" w14:textId="77777777" w:rsidR="0028699A" w:rsidRDefault="002869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3081C"/>
    <w:rsid w:val="00033CC7"/>
    <w:rsid w:val="00036BC7"/>
    <w:rsid w:val="00036FD6"/>
    <w:rsid w:val="00037E07"/>
    <w:rsid w:val="00037EE1"/>
    <w:rsid w:val="0004385C"/>
    <w:rsid w:val="000448A5"/>
    <w:rsid w:val="000456C3"/>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7867"/>
    <w:rsid w:val="00097DD2"/>
    <w:rsid w:val="000A2240"/>
    <w:rsid w:val="000A3A92"/>
    <w:rsid w:val="000A42ED"/>
    <w:rsid w:val="000A602C"/>
    <w:rsid w:val="000A75DC"/>
    <w:rsid w:val="000B19CB"/>
    <w:rsid w:val="000B24DF"/>
    <w:rsid w:val="000B2AD5"/>
    <w:rsid w:val="000B62E5"/>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22E1"/>
    <w:rsid w:val="000F2566"/>
    <w:rsid w:val="000F3179"/>
    <w:rsid w:val="000F54DD"/>
    <w:rsid w:val="000F6D33"/>
    <w:rsid w:val="00102484"/>
    <w:rsid w:val="00103DC0"/>
    <w:rsid w:val="00107E25"/>
    <w:rsid w:val="0011162C"/>
    <w:rsid w:val="00116B5F"/>
    <w:rsid w:val="00120515"/>
    <w:rsid w:val="00121CF2"/>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4AF7"/>
    <w:rsid w:val="001D2B50"/>
    <w:rsid w:val="001D2BEF"/>
    <w:rsid w:val="001D37BB"/>
    <w:rsid w:val="001D628D"/>
    <w:rsid w:val="001D6D56"/>
    <w:rsid w:val="001D78FD"/>
    <w:rsid w:val="001E17F6"/>
    <w:rsid w:val="001E59F4"/>
    <w:rsid w:val="001F136C"/>
    <w:rsid w:val="001F270B"/>
    <w:rsid w:val="001F32BC"/>
    <w:rsid w:val="001F3334"/>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56D5"/>
    <w:rsid w:val="004D5949"/>
    <w:rsid w:val="004E0A37"/>
    <w:rsid w:val="004E16CF"/>
    <w:rsid w:val="004E16DE"/>
    <w:rsid w:val="004E2AE1"/>
    <w:rsid w:val="004E2C22"/>
    <w:rsid w:val="004E5701"/>
    <w:rsid w:val="004E6C4C"/>
    <w:rsid w:val="004E787C"/>
    <w:rsid w:val="004E7B80"/>
    <w:rsid w:val="004F0F1A"/>
    <w:rsid w:val="004F1E33"/>
    <w:rsid w:val="004F47C3"/>
    <w:rsid w:val="00502455"/>
    <w:rsid w:val="00510513"/>
    <w:rsid w:val="00510514"/>
    <w:rsid w:val="00512D31"/>
    <w:rsid w:val="00515AC9"/>
    <w:rsid w:val="00520B8C"/>
    <w:rsid w:val="00521B0D"/>
    <w:rsid w:val="00526ACA"/>
    <w:rsid w:val="00535212"/>
    <w:rsid w:val="00535AF0"/>
    <w:rsid w:val="00535EB8"/>
    <w:rsid w:val="00546DDB"/>
    <w:rsid w:val="00547EC0"/>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F2B16"/>
    <w:rsid w:val="007F2E04"/>
    <w:rsid w:val="007F314A"/>
    <w:rsid w:val="007F4F8D"/>
    <w:rsid w:val="007F6AAB"/>
    <w:rsid w:val="007F7616"/>
    <w:rsid w:val="008000CD"/>
    <w:rsid w:val="008049BC"/>
    <w:rsid w:val="00805834"/>
    <w:rsid w:val="00805D93"/>
    <w:rsid w:val="00812C2A"/>
    <w:rsid w:val="00813235"/>
    <w:rsid w:val="00817686"/>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7CBA"/>
    <w:rsid w:val="00910DD8"/>
    <w:rsid w:val="009139BD"/>
    <w:rsid w:val="009141E1"/>
    <w:rsid w:val="009151A9"/>
    <w:rsid w:val="00916C32"/>
    <w:rsid w:val="0092293F"/>
    <w:rsid w:val="00930339"/>
    <w:rsid w:val="00933817"/>
    <w:rsid w:val="0093439B"/>
    <w:rsid w:val="00935871"/>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811"/>
    <w:rsid w:val="009A49E0"/>
    <w:rsid w:val="009A5EA4"/>
    <w:rsid w:val="009B1BE0"/>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7152"/>
    <w:rsid w:val="00D87685"/>
    <w:rsid w:val="00D9153B"/>
    <w:rsid w:val="00D92237"/>
    <w:rsid w:val="00D95EF7"/>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5272"/>
    <w:rsid w:val="00EE37C5"/>
    <w:rsid w:val="00EE6E34"/>
    <w:rsid w:val="00EF0CFF"/>
    <w:rsid w:val="00EF3E75"/>
    <w:rsid w:val="00EF4564"/>
    <w:rsid w:val="00EF4CE0"/>
    <w:rsid w:val="00EF600A"/>
    <w:rsid w:val="00F0094F"/>
    <w:rsid w:val="00F011C4"/>
    <w:rsid w:val="00F01B5D"/>
    <w:rsid w:val="00F02DAF"/>
    <w:rsid w:val="00F02DC1"/>
    <w:rsid w:val="00F046E1"/>
    <w:rsid w:val="00F06372"/>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F32"/>
    <w:rsid w:val="00F46B33"/>
    <w:rsid w:val="00F46F35"/>
    <w:rsid w:val="00F503CD"/>
    <w:rsid w:val="00F5258B"/>
    <w:rsid w:val="00F5318F"/>
    <w:rsid w:val="00F53559"/>
    <w:rsid w:val="00F548C0"/>
    <w:rsid w:val="00F565D6"/>
    <w:rsid w:val="00F567D5"/>
    <w:rsid w:val="00F5788D"/>
    <w:rsid w:val="00F57BE3"/>
    <w:rsid w:val="00F61CCA"/>
    <w:rsid w:val="00F621E7"/>
    <w:rsid w:val="00F622A3"/>
    <w:rsid w:val="00F62373"/>
    <w:rsid w:val="00F648C5"/>
    <w:rsid w:val="00F735BC"/>
    <w:rsid w:val="00F73FA5"/>
    <w:rsid w:val="00F80AE1"/>
    <w:rsid w:val="00F869E0"/>
    <w:rsid w:val="00F937DF"/>
    <w:rsid w:val="00F96FE6"/>
    <w:rsid w:val="00F979CC"/>
    <w:rsid w:val="00FA1611"/>
    <w:rsid w:val="00FA29A9"/>
    <w:rsid w:val="00FA45BB"/>
    <w:rsid w:val="00FA689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433AF6"/>
    <w:rsid w:val="0046684B"/>
    <w:rsid w:val="00497728"/>
    <w:rsid w:val="005367A8"/>
    <w:rsid w:val="00560BD0"/>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C17014"/>
    <w:rsid w:val="00C76AF4"/>
    <w:rsid w:val="00CA7A59"/>
    <w:rsid w:val="00CB765F"/>
    <w:rsid w:val="00DB3E60"/>
    <w:rsid w:val="00DC5B35"/>
    <w:rsid w:val="00E242E0"/>
    <w:rsid w:val="00E2745B"/>
    <w:rsid w:val="00E37B18"/>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3.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5299</TotalTime>
  <Pages>82</Pages>
  <Words>9025</Words>
  <Characters>51444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661</cp:revision>
  <cp:lastPrinted>2007-08-15T19:30:00Z</cp:lastPrinted>
  <dcterms:created xsi:type="dcterms:W3CDTF">2022-03-22T16:07:00Z</dcterms:created>
  <dcterms:modified xsi:type="dcterms:W3CDTF">2022-05-26T13:24:00Z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
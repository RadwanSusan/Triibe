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proofErr w:type="spellStart"/>
      <w:r w:rsidRPr="00B318B1">
        <w:rPr>
          <w:rStyle w:val="Emphasis"/>
          <w:b/>
          <w:bCs/>
          <w:i w:val="0"/>
          <w:iCs w:val="0"/>
          <w:sz w:val="28"/>
          <w:szCs w:val="28"/>
        </w:rPr>
        <w:t>Doaa</w:t>
      </w:r>
      <w:proofErr w:type="spellEnd"/>
      <w:r w:rsidRPr="00B318B1">
        <w:rPr>
          <w:rStyle w:val="Emphasis"/>
          <w:b/>
          <w:bCs/>
          <w:i w:val="0"/>
          <w:iCs w:val="0"/>
          <w:sz w:val="28"/>
          <w:szCs w:val="28"/>
        </w:rPr>
        <w:t xml:space="preserve"> Abd </w:t>
      </w:r>
      <w:proofErr w:type="spellStart"/>
      <w:r w:rsidRPr="00B318B1">
        <w:rPr>
          <w:rStyle w:val="Emphasis"/>
          <w:b/>
          <w:bCs/>
          <w:i w:val="0"/>
          <w:iCs w:val="0"/>
          <w:sz w:val="28"/>
          <w:szCs w:val="28"/>
        </w:rPr>
        <w:t>Aljbar</w:t>
      </w:r>
      <w:proofErr w:type="spellEnd"/>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 xml:space="preserve">Hamza </w:t>
      </w:r>
      <w:proofErr w:type="spellStart"/>
      <w:r w:rsidRPr="00B318B1">
        <w:rPr>
          <w:rStyle w:val="Emphasis"/>
          <w:b/>
          <w:bCs/>
          <w:i w:val="0"/>
          <w:iCs w:val="0"/>
          <w:sz w:val="28"/>
          <w:szCs w:val="28"/>
        </w:rPr>
        <w:t>Khatari</w:t>
      </w:r>
      <w:proofErr w:type="spellEnd"/>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77777777" w:rsidR="00B318B1" w:rsidRDefault="00B318B1" w:rsidP="00B318B1">
      <w:pPr>
        <w:spacing w:line="240" w:lineRule="auto"/>
        <w:ind w:left="2160" w:firstLine="720"/>
        <w:rPr>
          <w:rStyle w:val="Emphasis"/>
          <w:b/>
          <w:bCs/>
          <w:i w:val="0"/>
          <w:iCs w:val="0"/>
          <w:sz w:val="28"/>
          <w:szCs w:val="28"/>
        </w:rPr>
      </w:pP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3C47DF"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346839BF" w14:textId="77777777" w:rsidR="00614142" w:rsidRPr="00D81AFC" w:rsidRDefault="00614142" w:rsidP="002A62A8">
      <w:pPr>
        <w:jc w:val="center"/>
        <w:rPr>
          <w:b/>
          <w:bCs/>
          <w:sz w:val="28"/>
          <w:szCs w:val="28"/>
        </w:rPr>
      </w:pPr>
      <w:bookmarkStart w:id="1" w:name="_Toc301863769"/>
      <w:bookmarkStart w:id="2"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1"/>
      <w:bookmarkEnd w:id="2"/>
    </w:p>
    <w:p w14:paraId="1D7C2FA7" w14:textId="77777777" w:rsidR="00614142" w:rsidRPr="00D81AFC" w:rsidRDefault="00614142" w:rsidP="00614142">
      <w:pPr>
        <w:sectPr w:rsidR="00614142" w:rsidRPr="00D81AFC"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3" w:name="_Toc305406541"/>
      <w:bookmarkStart w:id="4" w:name="_Toc103657850"/>
      <w:r>
        <w:lastRenderedPageBreak/>
        <w:t>Permission to Use</w:t>
      </w:r>
      <w:bookmarkEnd w:id="3"/>
      <w:bookmarkEnd w:id="4"/>
    </w:p>
    <w:p w14:paraId="78F58655" w14:textId="08A8865E" w:rsidR="00614142" w:rsidRPr="000A4D99" w:rsidRDefault="00614142" w:rsidP="00C82171">
      <w:pPr>
        <w:pStyle w:val="Pre-ChapterBodyText"/>
      </w:pPr>
      <w:r w:rsidRPr="000A4D99">
        <w:t xml:space="preserve">In presenting this </w:t>
      </w:r>
      <w:r w:rsidR="00B247B2">
        <w:t>project</w:t>
      </w:r>
      <w:r w:rsidRPr="000A4D99">
        <w:t xml:space="preserve"> in </w:t>
      </w:r>
      <w:proofErr w:type="spellStart"/>
      <w:r w:rsidR="000C2883">
        <w:t>fulfillment</w:t>
      </w:r>
      <w:proofErr w:type="spellEnd"/>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proofErr w:type="spellStart"/>
      <w:r>
        <w:t>Ma’an</w:t>
      </w:r>
      <w:proofErr w:type="spellEnd"/>
      <w:r>
        <w:t xml:space="preserve">, Jordan                         </w:t>
      </w:r>
    </w:p>
    <w:p w14:paraId="5CD4EE82" w14:textId="77777777" w:rsidR="00614142" w:rsidRPr="002A62A8" w:rsidRDefault="00614142" w:rsidP="002A62A8">
      <w:r>
        <w:br w:type="page"/>
      </w:r>
    </w:p>
    <w:p w14:paraId="6FCEDB2C" w14:textId="77777777" w:rsidR="00614142" w:rsidRDefault="00614142" w:rsidP="00614142">
      <w:pPr>
        <w:pStyle w:val="Pre-ChapterHeadings"/>
      </w:pPr>
      <w:bookmarkStart w:id="5" w:name="_Toc305406543"/>
      <w:bookmarkStart w:id="6" w:name="_Toc103657851"/>
      <w:r>
        <w:lastRenderedPageBreak/>
        <w:t>A</w:t>
      </w:r>
      <w:r w:rsidRPr="005125E9">
        <w:t>bstract</w:t>
      </w:r>
      <w:bookmarkEnd w:id="5"/>
      <w:bookmarkEnd w:id="6"/>
    </w:p>
    <w:p w14:paraId="4A786BBF" w14:textId="0038CEE4" w:rsidR="006E36F5" w:rsidRDefault="002332E7" w:rsidP="006E36F5">
      <w:pPr>
        <w:pStyle w:val="Pre-ChapterBodyText"/>
        <w:rPr>
          <w:rFonts w:eastAsia="SimSun" w:cs="Times New Roman"/>
          <w:szCs w:val="24"/>
          <w:lang w:val="en-US"/>
        </w:rPr>
      </w:pPr>
      <w:r>
        <w:rPr>
          <w:rFonts w:eastAsia="SimSun" w:cs="Times New Roman"/>
          <w:szCs w:val="24"/>
        </w:rPr>
        <w:t xml:space="preserve">In recent years, there has been a significant increase in the number of social networking sites (SNSs), which some have referred to as an emerging phenomenon. Aside from SNSs' primary role of communication, the applications embedded inside them are extremely popular and </w:t>
      </w:r>
      <w:r w:rsidR="007E1B5A">
        <w:rPr>
          <w:rFonts w:eastAsia="SimSun" w:cs="Times New Roman"/>
          <w:szCs w:val="24"/>
        </w:rPr>
        <w:t>help</w:t>
      </w:r>
      <w:r>
        <w:rPr>
          <w:rFonts w:eastAsia="SimSun" w:cs="Times New Roman"/>
          <w:szCs w:val="24"/>
        </w:rPr>
        <w:t xml:space="preserve"> </w:t>
      </w:r>
      <w:r w:rsidR="007E1B5A">
        <w:rPr>
          <w:rFonts w:eastAsia="SimSun" w:cs="Times New Roman"/>
          <w:szCs w:val="24"/>
        </w:rPr>
        <w:t>to assist</w:t>
      </w:r>
      <w:r>
        <w:rPr>
          <w:rFonts w:eastAsia="SimSun" w:cs="Times New Roman"/>
          <w:szCs w:val="24"/>
        </w:rPr>
        <w:t xml:space="preserve"> </w:t>
      </w:r>
      <w:r w:rsidR="007E1B5A">
        <w:rPr>
          <w:rFonts w:eastAsia="SimSun" w:cs="Times New Roman"/>
          <w:szCs w:val="24"/>
        </w:rPr>
        <w:t xml:space="preserve">in </w:t>
      </w:r>
      <w:r>
        <w:rPr>
          <w:rFonts w:eastAsia="SimSun" w:cs="Times New Roman"/>
          <w:szCs w:val="24"/>
        </w:rPr>
        <w:t>attracting new users.</w:t>
      </w:r>
    </w:p>
    <w:p w14:paraId="3AA4F733" w14:textId="77777777" w:rsidR="007362D8" w:rsidRDefault="007362D8" w:rsidP="007362D8">
      <w:pPr>
        <w:pStyle w:val="Pre-ChapterBodyText"/>
        <w:rPr>
          <w:rFonts w:eastAsia="SimSun" w:cs="Times New Roman"/>
          <w:szCs w:val="24"/>
          <w:lang w:val="en-US"/>
        </w:rPr>
      </w:pPr>
    </w:p>
    <w:p w14:paraId="18AEF904" w14:textId="39D6A8B3" w:rsidR="007362D8" w:rsidRDefault="00644CE5" w:rsidP="007362D8">
      <w:pPr>
        <w:pStyle w:val="Pre-ChapterBodyText"/>
        <w:rPr>
          <w:rFonts w:eastAsia="SimSun" w:cs="Times New Roman"/>
          <w:szCs w:val="24"/>
        </w:rPr>
      </w:pPr>
      <w:r w:rsidRPr="00644CE5">
        <w:rPr>
          <w:rFonts w:eastAsia="SimSun" w:cs="Times New Roman"/>
          <w:szCs w:val="24"/>
        </w:rPr>
        <w:t>Triibe is a website with a modern approach to social networking. The project's primary purpose is to generate and reflect social interactions between people through a web-based online service, platform, or site. The project comprises network services that will provide a unique blend of outstanding features for many social networking websites, as well as functionality not seen on other websites. Each procedure is divided into separate modules. All software-related data is stored in a single, centralized database, and each module is linked to the next.</w:t>
      </w:r>
    </w:p>
    <w:p w14:paraId="7B12A281" w14:textId="77777777" w:rsidR="00644CE5" w:rsidRDefault="00644CE5" w:rsidP="007362D8">
      <w:pPr>
        <w:pStyle w:val="Pre-ChapterBodyText"/>
        <w:rPr>
          <w:rFonts w:eastAsia="SimSun" w:cs="Times New Roman"/>
          <w:szCs w:val="24"/>
          <w:lang w:val="en-US"/>
        </w:rPr>
      </w:pPr>
    </w:p>
    <w:p w14:paraId="7E3F81FD" w14:textId="259804DD" w:rsidR="00BF69B1" w:rsidRPr="00AB12EB" w:rsidRDefault="00683396" w:rsidP="00AB12EB">
      <w:pPr>
        <w:pStyle w:val="Pre-ChapterBodyText"/>
        <w:rPr>
          <w:rFonts w:eastAsia="SimSun" w:cs="Times New Roman"/>
          <w:szCs w:val="24"/>
        </w:rPr>
      </w:pPr>
      <w:r>
        <w:rPr>
          <w:rFonts w:eastAsia="SimSun" w:cs="Times New Roman"/>
          <w:szCs w:val="24"/>
        </w:rPr>
        <w:t>Users will be able to log in once the system has been implemented. They will have access to a variety of features, including sending messages, creating posts, sharing files, and many others.</w:t>
      </w:r>
    </w:p>
    <w:p w14:paraId="0CFE4FC0" w14:textId="05CAB7C6" w:rsidR="00C3535B" w:rsidRPr="00C3535B" w:rsidRDefault="00683396" w:rsidP="00C3535B">
      <w:pPr>
        <w:jc w:val="both"/>
        <w:rPr>
          <w:rFonts w:eastAsiaTheme="minorHAnsi" w:cstheme="minorBidi"/>
          <w:sz w:val="24"/>
          <w:szCs w:val="22"/>
          <w:lang w:val="en-GB"/>
        </w:rPr>
      </w:pPr>
      <w:r>
        <w:rPr>
          <w:rFonts w:eastAsiaTheme="minorHAnsi" w:cstheme="minorBidi"/>
          <w:sz w:val="24"/>
          <w:szCs w:val="22"/>
          <w:lang w:val="en-GB"/>
        </w:rPr>
        <w:t>Finally, we believe that a network of websites that consumers visit regularly could provide the functionality of an Internet-connected environment.</w:t>
      </w:r>
    </w:p>
    <w:p w14:paraId="3CD9F0DE" w14:textId="77777777" w:rsidR="00BB73DA" w:rsidRPr="00146CB3" w:rsidRDefault="00BB73DA" w:rsidP="00614142">
      <w:pPr>
        <w:pStyle w:val="Pre-ChapterBodyText"/>
      </w:pPr>
    </w:p>
    <w:p w14:paraId="03F9B67A" w14:textId="77777777" w:rsidR="00614142" w:rsidRDefault="00614142" w:rsidP="00614142">
      <w:pPr>
        <w:pStyle w:val="Abstract"/>
        <w:rPr>
          <w:rFonts w:cstheme="majorBidi"/>
          <w:szCs w:val="24"/>
        </w:rPr>
      </w:pPr>
      <w:r>
        <w:br w:type="page"/>
      </w:r>
    </w:p>
    <w:p w14:paraId="1DDA18AD" w14:textId="40FA480F" w:rsidR="00614142" w:rsidRDefault="00515AC9" w:rsidP="00614142">
      <w:pPr>
        <w:pStyle w:val="Pre-ChapterHeadings"/>
      </w:pPr>
      <w:bookmarkStart w:id="7" w:name="_Toc103657852"/>
      <w:r>
        <w:lastRenderedPageBreak/>
        <w:t>Acknowledgment</w:t>
      </w:r>
      <w:bookmarkEnd w:id="7"/>
    </w:p>
    <w:p w14:paraId="103235B0" w14:textId="77777777" w:rsidR="00BF46CF" w:rsidRPr="00614142" w:rsidRDefault="00BF46CF" w:rsidP="00846577">
      <w:pPr>
        <w:jc w:val="center"/>
        <w:rPr>
          <w:lang w:val="en-GB"/>
        </w:rPr>
      </w:pPr>
    </w:p>
    <w:p w14:paraId="7142698A" w14:textId="77777777" w:rsidR="00BF46CF" w:rsidRDefault="00BF46CF">
      <w:pPr>
        <w:jc w:val="center"/>
      </w:pPr>
    </w:p>
    <w:p w14:paraId="1BD7D3B6" w14:textId="77777777" w:rsidR="00BF46CF" w:rsidRDefault="00BF46CF">
      <w:pPr>
        <w:jc w:val="center"/>
      </w:pPr>
    </w:p>
    <w:p w14:paraId="41E1BB45" w14:textId="77777777" w:rsidR="00BF46CF" w:rsidRDefault="00BF46CF"/>
    <w:p w14:paraId="0BDA0ADB" w14:textId="77777777" w:rsidR="00D03C20" w:rsidRDefault="00D03C20">
      <w:pPr>
        <w:spacing w:line="240" w:lineRule="auto"/>
        <w:rPr>
          <w:rFonts w:eastAsiaTheme="minorHAnsi" w:cstheme="minorBidi"/>
          <w:b/>
          <w:sz w:val="24"/>
          <w:szCs w:val="22"/>
          <w:lang w:val="en-GB"/>
        </w:rPr>
      </w:pPr>
      <w:r>
        <w:br w:type="page"/>
      </w:r>
    </w:p>
    <w:p w14:paraId="46DF1D4B" w14:textId="77777777" w:rsidR="00BF46CF" w:rsidRDefault="00BF46CF" w:rsidP="0088106E">
      <w:pPr>
        <w:pStyle w:val="Pre-ChapterHeadings"/>
      </w:pPr>
      <w:bookmarkStart w:id="8" w:name="_Toc103657853"/>
      <w:r>
        <w:lastRenderedPageBreak/>
        <w:t xml:space="preserve">Table of </w:t>
      </w:r>
      <w:r w:rsidRPr="0088106E">
        <w:t>Contents</w:t>
      </w:r>
      <w:bookmarkEnd w:id="8"/>
    </w:p>
    <w:p w14:paraId="1944FA6B" w14:textId="563F2D43" w:rsidR="000E05BF"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0E05BF">
        <w:rPr>
          <w:noProof/>
        </w:rPr>
        <w:t>Permission to Use</w:t>
      </w:r>
      <w:r w:rsidR="000E05BF">
        <w:rPr>
          <w:noProof/>
        </w:rPr>
        <w:tab/>
      </w:r>
      <w:r w:rsidR="000E05BF">
        <w:rPr>
          <w:noProof/>
        </w:rPr>
        <w:fldChar w:fldCharType="begin"/>
      </w:r>
      <w:r w:rsidR="000E05BF">
        <w:rPr>
          <w:noProof/>
        </w:rPr>
        <w:instrText xml:space="preserve"> PAGEREF _Toc103657850 \h </w:instrText>
      </w:r>
      <w:r w:rsidR="000E05BF">
        <w:rPr>
          <w:noProof/>
        </w:rPr>
      </w:r>
      <w:r w:rsidR="000E05BF">
        <w:rPr>
          <w:noProof/>
        </w:rPr>
        <w:fldChar w:fldCharType="separate"/>
      </w:r>
      <w:r w:rsidR="000E05BF">
        <w:rPr>
          <w:noProof/>
        </w:rPr>
        <w:t>i</w:t>
      </w:r>
      <w:r w:rsidR="000E05BF">
        <w:rPr>
          <w:noProof/>
        </w:rPr>
        <w:fldChar w:fldCharType="end"/>
      </w:r>
    </w:p>
    <w:p w14:paraId="0647929F" w14:textId="6866B709" w:rsidR="000E05BF" w:rsidRDefault="000E05BF">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_Toc103657851 \h </w:instrText>
      </w:r>
      <w:r>
        <w:rPr>
          <w:noProof/>
        </w:rPr>
      </w:r>
      <w:r>
        <w:rPr>
          <w:noProof/>
        </w:rPr>
        <w:fldChar w:fldCharType="separate"/>
      </w:r>
      <w:r>
        <w:rPr>
          <w:noProof/>
        </w:rPr>
        <w:t>ii</w:t>
      </w:r>
      <w:r>
        <w:rPr>
          <w:noProof/>
        </w:rPr>
        <w:fldChar w:fldCharType="end"/>
      </w:r>
    </w:p>
    <w:p w14:paraId="02D096A3" w14:textId="4AE76F10" w:rsidR="000E05BF" w:rsidRDefault="000E05BF">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_Toc103657852 \h </w:instrText>
      </w:r>
      <w:r>
        <w:rPr>
          <w:noProof/>
        </w:rPr>
      </w:r>
      <w:r>
        <w:rPr>
          <w:noProof/>
        </w:rPr>
        <w:fldChar w:fldCharType="separate"/>
      </w:r>
      <w:r>
        <w:rPr>
          <w:noProof/>
        </w:rPr>
        <w:t>iii</w:t>
      </w:r>
      <w:r>
        <w:rPr>
          <w:noProof/>
        </w:rPr>
        <w:fldChar w:fldCharType="end"/>
      </w:r>
    </w:p>
    <w:p w14:paraId="172F9986" w14:textId="0E524AE6" w:rsidR="000E05BF" w:rsidRDefault="000E05BF">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_Toc103657853 \h </w:instrText>
      </w:r>
      <w:r>
        <w:rPr>
          <w:noProof/>
        </w:rPr>
      </w:r>
      <w:r>
        <w:rPr>
          <w:noProof/>
        </w:rPr>
        <w:fldChar w:fldCharType="separate"/>
      </w:r>
      <w:r>
        <w:rPr>
          <w:noProof/>
        </w:rPr>
        <w:t>iv</w:t>
      </w:r>
      <w:r>
        <w:rPr>
          <w:noProof/>
        </w:rPr>
        <w:fldChar w:fldCharType="end"/>
      </w:r>
    </w:p>
    <w:p w14:paraId="182166E7" w14:textId="7C2D8890" w:rsidR="000E05BF" w:rsidRDefault="000E05BF">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_Toc103657854 \h </w:instrText>
      </w:r>
      <w:r>
        <w:rPr>
          <w:noProof/>
        </w:rPr>
      </w:r>
      <w:r>
        <w:rPr>
          <w:noProof/>
        </w:rPr>
        <w:fldChar w:fldCharType="separate"/>
      </w:r>
      <w:r>
        <w:rPr>
          <w:noProof/>
        </w:rPr>
        <w:t>viii</w:t>
      </w:r>
      <w:r>
        <w:rPr>
          <w:noProof/>
        </w:rPr>
        <w:fldChar w:fldCharType="end"/>
      </w:r>
    </w:p>
    <w:p w14:paraId="54755F65" w14:textId="21975950" w:rsidR="000E05BF" w:rsidRDefault="000E05BF">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_Toc103657855 \h </w:instrText>
      </w:r>
      <w:r>
        <w:rPr>
          <w:noProof/>
        </w:rPr>
      </w:r>
      <w:r>
        <w:rPr>
          <w:noProof/>
        </w:rPr>
        <w:fldChar w:fldCharType="separate"/>
      </w:r>
      <w:r>
        <w:rPr>
          <w:noProof/>
        </w:rPr>
        <w:t>ix</w:t>
      </w:r>
      <w:r>
        <w:rPr>
          <w:noProof/>
        </w:rPr>
        <w:fldChar w:fldCharType="end"/>
      </w:r>
    </w:p>
    <w:p w14:paraId="35D9775D" w14:textId="6FEEDBF7" w:rsidR="000E05BF" w:rsidRDefault="000E05BF">
      <w:pPr>
        <w:pStyle w:val="TOC6"/>
        <w:tabs>
          <w:tab w:val="right" w:leader="dot" w:pos="8189"/>
        </w:tabs>
        <w:rPr>
          <w:rFonts w:asciiTheme="minorHAnsi" w:eastAsiaTheme="minorEastAsia" w:hAnsiTheme="minorHAnsi" w:cstheme="minorBidi"/>
          <w:noProof/>
          <w:szCs w:val="22"/>
        </w:rPr>
      </w:pPr>
      <w:r>
        <w:rPr>
          <w:noProof/>
        </w:rPr>
        <w:t>List of Appendices</w:t>
      </w:r>
      <w:r>
        <w:rPr>
          <w:noProof/>
        </w:rPr>
        <w:tab/>
      </w:r>
      <w:r>
        <w:rPr>
          <w:noProof/>
        </w:rPr>
        <w:fldChar w:fldCharType="begin"/>
      </w:r>
      <w:r>
        <w:rPr>
          <w:noProof/>
        </w:rPr>
        <w:instrText xml:space="preserve"> PAGEREF _Toc103657856 \h </w:instrText>
      </w:r>
      <w:r>
        <w:rPr>
          <w:noProof/>
        </w:rPr>
      </w:r>
      <w:r>
        <w:rPr>
          <w:noProof/>
        </w:rPr>
        <w:fldChar w:fldCharType="separate"/>
      </w:r>
      <w:r>
        <w:rPr>
          <w:noProof/>
        </w:rPr>
        <w:t>xi</w:t>
      </w:r>
      <w:r>
        <w:rPr>
          <w:noProof/>
        </w:rPr>
        <w:fldChar w:fldCharType="end"/>
      </w:r>
    </w:p>
    <w:p w14:paraId="72C5042C" w14:textId="5478F302" w:rsidR="000E05BF" w:rsidRDefault="000E05BF">
      <w:pPr>
        <w:pStyle w:val="TOC6"/>
        <w:tabs>
          <w:tab w:val="right" w:leader="dot" w:pos="8189"/>
        </w:tabs>
        <w:rPr>
          <w:rFonts w:asciiTheme="minorHAnsi" w:eastAsiaTheme="minorEastAsia" w:hAnsiTheme="minorHAnsi" w:cstheme="minorBidi"/>
          <w:noProof/>
          <w:szCs w:val="22"/>
        </w:rPr>
      </w:pPr>
      <w:r>
        <w:rPr>
          <w:noProof/>
        </w:rPr>
        <w:t>Glossary of Terms</w:t>
      </w:r>
      <w:r>
        <w:rPr>
          <w:noProof/>
        </w:rPr>
        <w:tab/>
      </w:r>
      <w:r>
        <w:rPr>
          <w:noProof/>
        </w:rPr>
        <w:fldChar w:fldCharType="begin"/>
      </w:r>
      <w:r>
        <w:rPr>
          <w:noProof/>
        </w:rPr>
        <w:instrText xml:space="preserve"> PAGEREF _Toc103657857 \h </w:instrText>
      </w:r>
      <w:r>
        <w:rPr>
          <w:noProof/>
        </w:rPr>
      </w:r>
      <w:r>
        <w:rPr>
          <w:noProof/>
        </w:rPr>
        <w:fldChar w:fldCharType="separate"/>
      </w:r>
      <w:r>
        <w:rPr>
          <w:noProof/>
        </w:rPr>
        <w:t>xii</w:t>
      </w:r>
      <w:r>
        <w:rPr>
          <w:noProof/>
        </w:rPr>
        <w:fldChar w:fldCharType="end"/>
      </w:r>
    </w:p>
    <w:p w14:paraId="0B3E0094" w14:textId="25796FD2" w:rsidR="000E05BF" w:rsidRDefault="000E05BF">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_Toc103657858 \h </w:instrText>
      </w:r>
      <w:r>
        <w:rPr>
          <w:noProof/>
        </w:rPr>
      </w:r>
      <w:r>
        <w:rPr>
          <w:noProof/>
        </w:rPr>
        <w:fldChar w:fldCharType="separate"/>
      </w:r>
      <w:r>
        <w:rPr>
          <w:noProof/>
        </w:rPr>
        <w:t>xiii</w:t>
      </w:r>
      <w:r>
        <w:rPr>
          <w:noProof/>
        </w:rPr>
        <w:fldChar w:fldCharType="end"/>
      </w:r>
    </w:p>
    <w:p w14:paraId="64A8D327" w14:textId="3BCBB734"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1</w:t>
      </w:r>
      <w:r>
        <w:rPr>
          <w:noProof/>
        </w:rPr>
        <w:t xml:space="preserve"> Introduction</w:t>
      </w:r>
      <w:r>
        <w:rPr>
          <w:noProof/>
        </w:rPr>
        <w:tab/>
      </w:r>
      <w:r>
        <w:rPr>
          <w:noProof/>
        </w:rPr>
        <w:fldChar w:fldCharType="begin"/>
      </w:r>
      <w:r>
        <w:rPr>
          <w:noProof/>
        </w:rPr>
        <w:instrText xml:space="preserve"> PAGEREF _Toc103657859 \h </w:instrText>
      </w:r>
      <w:r>
        <w:rPr>
          <w:noProof/>
        </w:rPr>
      </w:r>
      <w:r>
        <w:rPr>
          <w:noProof/>
        </w:rPr>
        <w:fldChar w:fldCharType="separate"/>
      </w:r>
      <w:r>
        <w:rPr>
          <w:noProof/>
        </w:rPr>
        <w:t>1</w:t>
      </w:r>
      <w:r>
        <w:rPr>
          <w:noProof/>
        </w:rPr>
        <w:fldChar w:fldCharType="end"/>
      </w:r>
    </w:p>
    <w:p w14:paraId="3BB97182" w14:textId="7C6BF0C2" w:rsidR="000E05BF" w:rsidRDefault="000E05BF">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_Toc103657860 \h </w:instrText>
      </w:r>
      <w:r>
        <w:rPr>
          <w:noProof/>
        </w:rPr>
      </w:r>
      <w:r>
        <w:rPr>
          <w:noProof/>
        </w:rPr>
        <w:fldChar w:fldCharType="separate"/>
      </w:r>
      <w:r>
        <w:rPr>
          <w:noProof/>
        </w:rPr>
        <w:t>2</w:t>
      </w:r>
      <w:r>
        <w:rPr>
          <w:noProof/>
        </w:rPr>
        <w:fldChar w:fldCharType="end"/>
      </w:r>
    </w:p>
    <w:p w14:paraId="5444691C" w14:textId="0DF157C0" w:rsidR="000E05BF" w:rsidRDefault="000E05BF">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_Toc103657861 \h </w:instrText>
      </w:r>
      <w:r>
        <w:rPr>
          <w:noProof/>
        </w:rPr>
      </w:r>
      <w:r>
        <w:rPr>
          <w:noProof/>
        </w:rPr>
        <w:fldChar w:fldCharType="separate"/>
      </w:r>
      <w:r>
        <w:rPr>
          <w:noProof/>
        </w:rPr>
        <w:t>3</w:t>
      </w:r>
      <w:r>
        <w:rPr>
          <w:noProof/>
        </w:rPr>
        <w:fldChar w:fldCharType="end"/>
      </w:r>
    </w:p>
    <w:p w14:paraId="5F812BB0" w14:textId="64FE5EB0" w:rsidR="000E05BF" w:rsidRDefault="000E05BF">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_Toc103657862 \h </w:instrText>
      </w:r>
      <w:r>
        <w:rPr>
          <w:noProof/>
        </w:rPr>
      </w:r>
      <w:r>
        <w:rPr>
          <w:noProof/>
        </w:rPr>
        <w:fldChar w:fldCharType="separate"/>
      </w:r>
      <w:r>
        <w:rPr>
          <w:noProof/>
        </w:rPr>
        <w:t>4</w:t>
      </w:r>
      <w:r>
        <w:rPr>
          <w:noProof/>
        </w:rPr>
        <w:fldChar w:fldCharType="end"/>
      </w:r>
    </w:p>
    <w:p w14:paraId="7975FAF1" w14:textId="27E8B57F" w:rsidR="000E05BF" w:rsidRDefault="000E05BF">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_Toc103657863 \h </w:instrText>
      </w:r>
      <w:r>
        <w:rPr>
          <w:noProof/>
        </w:rPr>
      </w:r>
      <w:r>
        <w:rPr>
          <w:noProof/>
        </w:rPr>
        <w:fldChar w:fldCharType="separate"/>
      </w:r>
      <w:r>
        <w:rPr>
          <w:noProof/>
        </w:rPr>
        <w:t>4</w:t>
      </w:r>
      <w:r>
        <w:rPr>
          <w:noProof/>
        </w:rPr>
        <w:fldChar w:fldCharType="end"/>
      </w:r>
    </w:p>
    <w:p w14:paraId="3E28E0FE" w14:textId="51F60BE7" w:rsidR="000E05BF" w:rsidRDefault="000E05BF">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_Toc103657864 \h </w:instrText>
      </w:r>
      <w:r>
        <w:rPr>
          <w:noProof/>
        </w:rPr>
      </w:r>
      <w:r>
        <w:rPr>
          <w:noProof/>
        </w:rPr>
        <w:fldChar w:fldCharType="separate"/>
      </w:r>
      <w:r>
        <w:rPr>
          <w:noProof/>
        </w:rPr>
        <w:t>6</w:t>
      </w:r>
      <w:r>
        <w:rPr>
          <w:noProof/>
        </w:rPr>
        <w:fldChar w:fldCharType="end"/>
      </w:r>
    </w:p>
    <w:p w14:paraId="414C4A6A" w14:textId="247311EA"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2</w:t>
      </w:r>
      <w:r>
        <w:rPr>
          <w:noProof/>
        </w:rPr>
        <w:t xml:space="preserve"> LITERATURE REVIEW</w:t>
      </w:r>
      <w:r>
        <w:rPr>
          <w:noProof/>
        </w:rPr>
        <w:tab/>
      </w:r>
      <w:r>
        <w:rPr>
          <w:noProof/>
        </w:rPr>
        <w:fldChar w:fldCharType="begin"/>
      </w:r>
      <w:r>
        <w:rPr>
          <w:noProof/>
        </w:rPr>
        <w:instrText xml:space="preserve"> PAGEREF _Toc103657865 \h </w:instrText>
      </w:r>
      <w:r>
        <w:rPr>
          <w:noProof/>
        </w:rPr>
      </w:r>
      <w:r>
        <w:rPr>
          <w:noProof/>
        </w:rPr>
        <w:fldChar w:fldCharType="separate"/>
      </w:r>
      <w:r>
        <w:rPr>
          <w:noProof/>
        </w:rPr>
        <w:t>8</w:t>
      </w:r>
      <w:r>
        <w:rPr>
          <w:noProof/>
        </w:rPr>
        <w:fldChar w:fldCharType="end"/>
      </w:r>
    </w:p>
    <w:p w14:paraId="26CF8BB1" w14:textId="1D4A7DB4" w:rsidR="000E05BF" w:rsidRDefault="000E05BF">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_Toc103657866 \h </w:instrText>
      </w:r>
      <w:r>
        <w:rPr>
          <w:noProof/>
        </w:rPr>
      </w:r>
      <w:r>
        <w:rPr>
          <w:noProof/>
        </w:rPr>
        <w:fldChar w:fldCharType="separate"/>
      </w:r>
      <w:r>
        <w:rPr>
          <w:noProof/>
        </w:rPr>
        <w:t>8</w:t>
      </w:r>
      <w:r>
        <w:rPr>
          <w:noProof/>
        </w:rPr>
        <w:fldChar w:fldCharType="end"/>
      </w:r>
    </w:p>
    <w:p w14:paraId="032ECE36" w14:textId="7CCC3D7D" w:rsidR="000E05BF" w:rsidRDefault="000E05BF">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_Toc103657867 \h </w:instrText>
      </w:r>
      <w:r>
        <w:rPr>
          <w:noProof/>
        </w:rPr>
      </w:r>
      <w:r>
        <w:rPr>
          <w:noProof/>
        </w:rPr>
        <w:fldChar w:fldCharType="separate"/>
      </w:r>
      <w:r>
        <w:rPr>
          <w:noProof/>
        </w:rPr>
        <w:t>8</w:t>
      </w:r>
      <w:r>
        <w:rPr>
          <w:noProof/>
        </w:rPr>
        <w:fldChar w:fldCharType="end"/>
      </w:r>
    </w:p>
    <w:p w14:paraId="35A996FB" w14:textId="1658B474" w:rsidR="000E05BF" w:rsidRDefault="000E05BF">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_Toc103657868 \h </w:instrText>
      </w:r>
      <w:r>
        <w:rPr>
          <w:noProof/>
        </w:rPr>
      </w:r>
      <w:r>
        <w:rPr>
          <w:noProof/>
        </w:rPr>
        <w:fldChar w:fldCharType="separate"/>
      </w:r>
      <w:r>
        <w:rPr>
          <w:noProof/>
        </w:rPr>
        <w:t>9</w:t>
      </w:r>
      <w:r>
        <w:rPr>
          <w:noProof/>
        </w:rPr>
        <w:fldChar w:fldCharType="end"/>
      </w:r>
    </w:p>
    <w:p w14:paraId="4611D8DA" w14:textId="23BFCBDE" w:rsidR="000E05BF" w:rsidRDefault="000E05BF">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_Toc103657869 \h </w:instrText>
      </w:r>
      <w:r>
        <w:rPr>
          <w:noProof/>
        </w:rPr>
      </w:r>
      <w:r>
        <w:rPr>
          <w:noProof/>
        </w:rPr>
        <w:fldChar w:fldCharType="separate"/>
      </w:r>
      <w:r>
        <w:rPr>
          <w:noProof/>
        </w:rPr>
        <w:t>9</w:t>
      </w:r>
      <w:r>
        <w:rPr>
          <w:noProof/>
        </w:rPr>
        <w:fldChar w:fldCharType="end"/>
      </w:r>
    </w:p>
    <w:p w14:paraId="35B9007B" w14:textId="76022BA5" w:rsidR="000E05BF" w:rsidRDefault="000E05BF">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_Toc103657870 \h </w:instrText>
      </w:r>
      <w:r>
        <w:rPr>
          <w:noProof/>
        </w:rPr>
      </w:r>
      <w:r>
        <w:rPr>
          <w:noProof/>
        </w:rPr>
        <w:fldChar w:fldCharType="separate"/>
      </w:r>
      <w:r>
        <w:rPr>
          <w:noProof/>
        </w:rPr>
        <w:t>10</w:t>
      </w:r>
      <w:r>
        <w:rPr>
          <w:noProof/>
        </w:rPr>
        <w:fldChar w:fldCharType="end"/>
      </w:r>
    </w:p>
    <w:p w14:paraId="15544DFF" w14:textId="43D0F3B9" w:rsidR="000E05BF" w:rsidRDefault="000E05BF">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_Toc103657871 \h </w:instrText>
      </w:r>
      <w:r>
        <w:rPr>
          <w:noProof/>
        </w:rPr>
      </w:r>
      <w:r>
        <w:rPr>
          <w:noProof/>
        </w:rPr>
        <w:fldChar w:fldCharType="separate"/>
      </w:r>
      <w:r>
        <w:rPr>
          <w:noProof/>
        </w:rPr>
        <w:t>10</w:t>
      </w:r>
      <w:r>
        <w:rPr>
          <w:noProof/>
        </w:rPr>
        <w:fldChar w:fldCharType="end"/>
      </w:r>
    </w:p>
    <w:p w14:paraId="5E40E4E9" w14:textId="30452EF3" w:rsidR="000E05BF" w:rsidRDefault="000E05BF">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_Toc103657872 \h </w:instrText>
      </w:r>
      <w:r>
        <w:rPr>
          <w:noProof/>
        </w:rPr>
      </w:r>
      <w:r>
        <w:rPr>
          <w:noProof/>
        </w:rPr>
        <w:fldChar w:fldCharType="separate"/>
      </w:r>
      <w:r>
        <w:rPr>
          <w:noProof/>
        </w:rPr>
        <w:t>11</w:t>
      </w:r>
      <w:r>
        <w:rPr>
          <w:noProof/>
        </w:rPr>
        <w:fldChar w:fldCharType="end"/>
      </w:r>
    </w:p>
    <w:p w14:paraId="7A9A9E1A" w14:textId="0A619CA8" w:rsidR="000E05BF" w:rsidRDefault="000E05BF">
      <w:pPr>
        <w:pStyle w:val="TOC2"/>
        <w:rPr>
          <w:rFonts w:asciiTheme="minorHAnsi" w:eastAsiaTheme="minorEastAsia" w:hAnsiTheme="minorHAnsi" w:cstheme="minorBidi"/>
          <w:noProof/>
          <w:sz w:val="22"/>
          <w:szCs w:val="22"/>
        </w:rPr>
      </w:pPr>
      <w:r>
        <w:rPr>
          <w:noProof/>
        </w:rPr>
        <w:t>2.5 Tables</w:t>
      </w:r>
      <w:r>
        <w:rPr>
          <w:noProof/>
        </w:rPr>
        <w:tab/>
      </w:r>
      <w:r>
        <w:rPr>
          <w:noProof/>
        </w:rPr>
        <w:fldChar w:fldCharType="begin"/>
      </w:r>
      <w:r>
        <w:rPr>
          <w:noProof/>
        </w:rPr>
        <w:instrText xml:space="preserve"> PAGEREF _Toc103657873 \h </w:instrText>
      </w:r>
      <w:r>
        <w:rPr>
          <w:noProof/>
        </w:rPr>
      </w:r>
      <w:r>
        <w:rPr>
          <w:noProof/>
        </w:rPr>
        <w:fldChar w:fldCharType="separate"/>
      </w:r>
      <w:r>
        <w:rPr>
          <w:noProof/>
        </w:rPr>
        <w:t>12</w:t>
      </w:r>
      <w:r>
        <w:rPr>
          <w:noProof/>
        </w:rPr>
        <w:fldChar w:fldCharType="end"/>
      </w:r>
    </w:p>
    <w:p w14:paraId="18B03506" w14:textId="6F7BBD0F" w:rsidR="000E05BF" w:rsidRDefault="000E05BF">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_Toc103657874 \h </w:instrText>
      </w:r>
      <w:r>
        <w:rPr>
          <w:noProof/>
        </w:rPr>
      </w:r>
      <w:r>
        <w:rPr>
          <w:noProof/>
        </w:rPr>
        <w:fldChar w:fldCharType="separate"/>
      </w:r>
      <w:r>
        <w:rPr>
          <w:noProof/>
        </w:rPr>
        <w:t>13</w:t>
      </w:r>
      <w:r>
        <w:rPr>
          <w:noProof/>
        </w:rPr>
        <w:fldChar w:fldCharType="end"/>
      </w:r>
    </w:p>
    <w:p w14:paraId="3AEED81C" w14:textId="3F706AA5"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3</w:t>
      </w:r>
      <w:r>
        <w:rPr>
          <w:noProof/>
        </w:rPr>
        <w:t xml:space="preserve"> Methodology</w:t>
      </w:r>
      <w:r>
        <w:rPr>
          <w:noProof/>
        </w:rPr>
        <w:tab/>
      </w:r>
      <w:r>
        <w:rPr>
          <w:noProof/>
        </w:rPr>
        <w:fldChar w:fldCharType="begin"/>
      </w:r>
      <w:r>
        <w:rPr>
          <w:noProof/>
        </w:rPr>
        <w:instrText xml:space="preserve"> PAGEREF _Toc103657875 \h </w:instrText>
      </w:r>
      <w:r>
        <w:rPr>
          <w:noProof/>
        </w:rPr>
      </w:r>
      <w:r>
        <w:rPr>
          <w:noProof/>
        </w:rPr>
        <w:fldChar w:fldCharType="separate"/>
      </w:r>
      <w:r>
        <w:rPr>
          <w:noProof/>
        </w:rPr>
        <w:t>14</w:t>
      </w:r>
      <w:r>
        <w:rPr>
          <w:noProof/>
        </w:rPr>
        <w:fldChar w:fldCharType="end"/>
      </w:r>
    </w:p>
    <w:p w14:paraId="77E57519" w14:textId="7C4CF795" w:rsidR="000E05BF" w:rsidRDefault="000E05BF">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_Toc103657876 \h </w:instrText>
      </w:r>
      <w:r>
        <w:rPr>
          <w:noProof/>
        </w:rPr>
      </w:r>
      <w:r>
        <w:rPr>
          <w:noProof/>
        </w:rPr>
        <w:fldChar w:fldCharType="separate"/>
      </w:r>
      <w:r>
        <w:rPr>
          <w:noProof/>
        </w:rPr>
        <w:t>14</w:t>
      </w:r>
      <w:r>
        <w:rPr>
          <w:noProof/>
        </w:rPr>
        <w:fldChar w:fldCharType="end"/>
      </w:r>
    </w:p>
    <w:p w14:paraId="38CA3280" w14:textId="119ED5CA" w:rsidR="000E05BF" w:rsidRDefault="000E05BF">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_Toc103657877 \h </w:instrText>
      </w:r>
      <w:r>
        <w:rPr>
          <w:noProof/>
        </w:rPr>
      </w:r>
      <w:r>
        <w:rPr>
          <w:noProof/>
        </w:rPr>
        <w:fldChar w:fldCharType="separate"/>
      </w:r>
      <w:r>
        <w:rPr>
          <w:noProof/>
        </w:rPr>
        <w:t>15</w:t>
      </w:r>
      <w:r>
        <w:rPr>
          <w:noProof/>
        </w:rPr>
        <w:fldChar w:fldCharType="end"/>
      </w:r>
    </w:p>
    <w:p w14:paraId="40001A10" w14:textId="2A1D1927" w:rsidR="000E05BF" w:rsidRDefault="000E05BF">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_Toc103657878 \h </w:instrText>
      </w:r>
      <w:r>
        <w:rPr>
          <w:noProof/>
        </w:rPr>
      </w:r>
      <w:r>
        <w:rPr>
          <w:noProof/>
        </w:rPr>
        <w:fldChar w:fldCharType="separate"/>
      </w:r>
      <w:r>
        <w:rPr>
          <w:noProof/>
        </w:rPr>
        <w:t>15</w:t>
      </w:r>
      <w:r>
        <w:rPr>
          <w:noProof/>
        </w:rPr>
        <w:fldChar w:fldCharType="end"/>
      </w:r>
    </w:p>
    <w:p w14:paraId="5EF4AF2D" w14:textId="0D3CAF0D" w:rsidR="000E05BF" w:rsidRDefault="000E05BF">
      <w:pPr>
        <w:pStyle w:val="TOC3"/>
        <w:rPr>
          <w:rFonts w:asciiTheme="minorHAnsi" w:eastAsiaTheme="minorEastAsia" w:hAnsiTheme="minorHAnsi" w:cstheme="minorBidi"/>
          <w:noProof/>
          <w:sz w:val="22"/>
          <w:szCs w:val="22"/>
        </w:rPr>
      </w:pPr>
      <w:r>
        <w:rPr>
          <w:noProof/>
          <w:lang w:bidi="ar-JO"/>
        </w:rPr>
        <w:lastRenderedPageBreak/>
        <w:t>3.1.3 Implementation</w:t>
      </w:r>
      <w:r>
        <w:rPr>
          <w:noProof/>
        </w:rPr>
        <w:tab/>
      </w:r>
      <w:r>
        <w:rPr>
          <w:noProof/>
        </w:rPr>
        <w:fldChar w:fldCharType="begin"/>
      </w:r>
      <w:r>
        <w:rPr>
          <w:noProof/>
        </w:rPr>
        <w:instrText xml:space="preserve"> PAGEREF _Toc103657879 \h </w:instrText>
      </w:r>
      <w:r>
        <w:rPr>
          <w:noProof/>
        </w:rPr>
      </w:r>
      <w:r>
        <w:rPr>
          <w:noProof/>
        </w:rPr>
        <w:fldChar w:fldCharType="separate"/>
      </w:r>
      <w:r>
        <w:rPr>
          <w:noProof/>
        </w:rPr>
        <w:t>16</w:t>
      </w:r>
      <w:r>
        <w:rPr>
          <w:noProof/>
        </w:rPr>
        <w:fldChar w:fldCharType="end"/>
      </w:r>
    </w:p>
    <w:p w14:paraId="6BF1499B" w14:textId="5D979611" w:rsidR="000E05BF" w:rsidRDefault="000E05BF">
      <w:pPr>
        <w:pStyle w:val="TOC3"/>
        <w:rPr>
          <w:rFonts w:asciiTheme="minorHAnsi" w:eastAsiaTheme="minorEastAsia" w:hAnsiTheme="minorHAnsi" w:cstheme="minorBidi"/>
          <w:noProof/>
          <w:sz w:val="22"/>
          <w:szCs w:val="22"/>
        </w:rPr>
      </w:pPr>
      <w:r>
        <w:rPr>
          <w:noProof/>
          <w:lang w:bidi="ar-JO"/>
        </w:rPr>
        <w:t>3.1.4 Verification and testing</w:t>
      </w:r>
      <w:r>
        <w:rPr>
          <w:noProof/>
        </w:rPr>
        <w:tab/>
      </w:r>
      <w:r>
        <w:rPr>
          <w:noProof/>
        </w:rPr>
        <w:fldChar w:fldCharType="begin"/>
      </w:r>
      <w:r>
        <w:rPr>
          <w:noProof/>
        </w:rPr>
        <w:instrText xml:space="preserve"> PAGEREF _Toc103657880 \h </w:instrText>
      </w:r>
      <w:r>
        <w:rPr>
          <w:noProof/>
        </w:rPr>
      </w:r>
      <w:r>
        <w:rPr>
          <w:noProof/>
        </w:rPr>
        <w:fldChar w:fldCharType="separate"/>
      </w:r>
      <w:r>
        <w:rPr>
          <w:noProof/>
        </w:rPr>
        <w:t>16</w:t>
      </w:r>
      <w:r>
        <w:rPr>
          <w:noProof/>
        </w:rPr>
        <w:fldChar w:fldCharType="end"/>
      </w:r>
    </w:p>
    <w:p w14:paraId="22A1AD9B" w14:textId="39E9B7A3" w:rsidR="000E05BF" w:rsidRDefault="000E05BF">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_Toc103657881 \h </w:instrText>
      </w:r>
      <w:r>
        <w:rPr>
          <w:noProof/>
        </w:rPr>
      </w:r>
      <w:r>
        <w:rPr>
          <w:noProof/>
        </w:rPr>
        <w:fldChar w:fldCharType="separate"/>
      </w:r>
      <w:r>
        <w:rPr>
          <w:noProof/>
        </w:rPr>
        <w:t>16</w:t>
      </w:r>
      <w:r>
        <w:rPr>
          <w:noProof/>
        </w:rPr>
        <w:fldChar w:fldCharType="end"/>
      </w:r>
    </w:p>
    <w:p w14:paraId="2F8DD52C" w14:textId="1423B8DF" w:rsidR="000E05BF" w:rsidRDefault="000E05BF">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_Toc103657882 \h </w:instrText>
      </w:r>
      <w:r>
        <w:rPr>
          <w:noProof/>
        </w:rPr>
      </w:r>
      <w:r>
        <w:rPr>
          <w:noProof/>
        </w:rPr>
        <w:fldChar w:fldCharType="separate"/>
      </w:r>
      <w:r>
        <w:rPr>
          <w:noProof/>
        </w:rPr>
        <w:t>16</w:t>
      </w:r>
      <w:r>
        <w:rPr>
          <w:noProof/>
        </w:rPr>
        <w:fldChar w:fldCharType="end"/>
      </w:r>
    </w:p>
    <w:p w14:paraId="6F37C5DC" w14:textId="71A49DFA" w:rsidR="000E05BF" w:rsidRDefault="000E05BF">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_Toc103657883 \h </w:instrText>
      </w:r>
      <w:r>
        <w:rPr>
          <w:noProof/>
        </w:rPr>
      </w:r>
      <w:r>
        <w:rPr>
          <w:noProof/>
        </w:rPr>
        <w:fldChar w:fldCharType="separate"/>
      </w:r>
      <w:r>
        <w:rPr>
          <w:noProof/>
        </w:rPr>
        <w:t>17</w:t>
      </w:r>
      <w:r>
        <w:rPr>
          <w:noProof/>
        </w:rPr>
        <w:fldChar w:fldCharType="end"/>
      </w:r>
    </w:p>
    <w:p w14:paraId="49AE70B3" w14:textId="1A50F22A"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4</w:t>
      </w:r>
      <w:r>
        <w:rPr>
          <w:noProof/>
        </w:rPr>
        <w:t xml:space="preserve"> ANALYSIS AND DESIGN</w:t>
      </w:r>
      <w:r>
        <w:rPr>
          <w:noProof/>
        </w:rPr>
        <w:tab/>
      </w:r>
      <w:r>
        <w:rPr>
          <w:noProof/>
        </w:rPr>
        <w:fldChar w:fldCharType="begin"/>
      </w:r>
      <w:r>
        <w:rPr>
          <w:noProof/>
        </w:rPr>
        <w:instrText xml:space="preserve"> PAGEREF _Toc103657884 \h </w:instrText>
      </w:r>
      <w:r>
        <w:rPr>
          <w:noProof/>
        </w:rPr>
      </w:r>
      <w:r>
        <w:rPr>
          <w:noProof/>
        </w:rPr>
        <w:fldChar w:fldCharType="separate"/>
      </w:r>
      <w:r>
        <w:rPr>
          <w:noProof/>
        </w:rPr>
        <w:t>18</w:t>
      </w:r>
      <w:r>
        <w:rPr>
          <w:noProof/>
        </w:rPr>
        <w:fldChar w:fldCharType="end"/>
      </w:r>
    </w:p>
    <w:p w14:paraId="44264C88" w14:textId="596C350C" w:rsidR="000E05BF" w:rsidRDefault="000E05BF">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_Toc103657885 \h </w:instrText>
      </w:r>
      <w:r>
        <w:rPr>
          <w:noProof/>
        </w:rPr>
      </w:r>
      <w:r>
        <w:rPr>
          <w:noProof/>
        </w:rPr>
        <w:fldChar w:fldCharType="separate"/>
      </w:r>
      <w:r>
        <w:rPr>
          <w:noProof/>
        </w:rPr>
        <w:t>18</w:t>
      </w:r>
      <w:r>
        <w:rPr>
          <w:noProof/>
        </w:rPr>
        <w:fldChar w:fldCharType="end"/>
      </w:r>
    </w:p>
    <w:p w14:paraId="0C52DE84" w14:textId="0C7D40B1" w:rsidR="000E05BF" w:rsidRDefault="000E05BF">
      <w:pPr>
        <w:pStyle w:val="TOC3"/>
        <w:rPr>
          <w:rFonts w:asciiTheme="minorHAnsi" w:eastAsiaTheme="minorEastAsia" w:hAnsiTheme="minorHAnsi" w:cstheme="minorBidi"/>
          <w:noProof/>
          <w:sz w:val="22"/>
          <w:szCs w:val="22"/>
        </w:rPr>
      </w:pPr>
      <w:r w:rsidRPr="00FD3406">
        <w:rPr>
          <w:bCs/>
          <w:noProof/>
        </w:rPr>
        <w:t>4.1.1</w:t>
      </w:r>
      <w:r>
        <w:rPr>
          <w:noProof/>
        </w:rPr>
        <w:t xml:space="preserve"> Triibe from the </w:t>
      </w:r>
      <w:r w:rsidRPr="00FD3406">
        <w:rPr>
          <w:bCs/>
          <w:noProof/>
        </w:rPr>
        <w:t>technical point of view</w:t>
      </w:r>
      <w:r>
        <w:rPr>
          <w:noProof/>
        </w:rPr>
        <w:tab/>
      </w:r>
      <w:r>
        <w:rPr>
          <w:noProof/>
        </w:rPr>
        <w:fldChar w:fldCharType="begin"/>
      </w:r>
      <w:r>
        <w:rPr>
          <w:noProof/>
        </w:rPr>
        <w:instrText xml:space="preserve"> PAGEREF _Toc103657886 \h </w:instrText>
      </w:r>
      <w:r>
        <w:rPr>
          <w:noProof/>
        </w:rPr>
      </w:r>
      <w:r>
        <w:rPr>
          <w:noProof/>
        </w:rPr>
        <w:fldChar w:fldCharType="separate"/>
      </w:r>
      <w:r>
        <w:rPr>
          <w:noProof/>
        </w:rPr>
        <w:t>18</w:t>
      </w:r>
      <w:r>
        <w:rPr>
          <w:noProof/>
        </w:rPr>
        <w:fldChar w:fldCharType="end"/>
      </w:r>
    </w:p>
    <w:p w14:paraId="622F3103" w14:textId="172ACCEA" w:rsidR="000E05BF" w:rsidRDefault="000E05BF">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_Toc103657887 \h </w:instrText>
      </w:r>
      <w:r>
        <w:rPr>
          <w:noProof/>
        </w:rPr>
      </w:r>
      <w:r>
        <w:rPr>
          <w:noProof/>
        </w:rPr>
        <w:fldChar w:fldCharType="separate"/>
      </w:r>
      <w:r>
        <w:rPr>
          <w:noProof/>
        </w:rPr>
        <w:t>18</w:t>
      </w:r>
      <w:r>
        <w:rPr>
          <w:noProof/>
        </w:rPr>
        <w:fldChar w:fldCharType="end"/>
      </w:r>
    </w:p>
    <w:p w14:paraId="47782FBC" w14:textId="4EA74419" w:rsidR="000E05BF" w:rsidRDefault="000E05BF">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_Toc103657888 \h </w:instrText>
      </w:r>
      <w:r>
        <w:rPr>
          <w:noProof/>
        </w:rPr>
      </w:r>
      <w:r>
        <w:rPr>
          <w:noProof/>
        </w:rPr>
        <w:fldChar w:fldCharType="separate"/>
      </w:r>
      <w:r>
        <w:rPr>
          <w:noProof/>
        </w:rPr>
        <w:t>19</w:t>
      </w:r>
      <w:r>
        <w:rPr>
          <w:noProof/>
        </w:rPr>
        <w:fldChar w:fldCharType="end"/>
      </w:r>
    </w:p>
    <w:p w14:paraId="68CC0B7F" w14:textId="0E6CDA6C" w:rsidR="000E05BF" w:rsidRDefault="000E05BF">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_Toc103657889 \h </w:instrText>
      </w:r>
      <w:r>
        <w:rPr>
          <w:noProof/>
        </w:rPr>
      </w:r>
      <w:r>
        <w:rPr>
          <w:noProof/>
        </w:rPr>
        <w:fldChar w:fldCharType="separate"/>
      </w:r>
      <w:r>
        <w:rPr>
          <w:noProof/>
        </w:rPr>
        <w:t>19</w:t>
      </w:r>
      <w:r>
        <w:rPr>
          <w:noProof/>
        </w:rPr>
        <w:fldChar w:fldCharType="end"/>
      </w:r>
    </w:p>
    <w:p w14:paraId="76E1FCEC" w14:textId="73B83266" w:rsidR="000E05BF" w:rsidRDefault="000E05BF">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_Toc103657890 \h </w:instrText>
      </w:r>
      <w:r>
        <w:rPr>
          <w:noProof/>
        </w:rPr>
      </w:r>
      <w:r>
        <w:rPr>
          <w:noProof/>
        </w:rPr>
        <w:fldChar w:fldCharType="separate"/>
      </w:r>
      <w:r>
        <w:rPr>
          <w:noProof/>
        </w:rPr>
        <w:t>21</w:t>
      </w:r>
      <w:r>
        <w:rPr>
          <w:noProof/>
        </w:rPr>
        <w:fldChar w:fldCharType="end"/>
      </w:r>
    </w:p>
    <w:p w14:paraId="56B0D841" w14:textId="1FD1E5FF" w:rsidR="000E05BF" w:rsidRDefault="000E05BF">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_Toc103657891 \h </w:instrText>
      </w:r>
      <w:r>
        <w:rPr>
          <w:noProof/>
        </w:rPr>
      </w:r>
      <w:r>
        <w:rPr>
          <w:noProof/>
        </w:rPr>
        <w:fldChar w:fldCharType="separate"/>
      </w:r>
      <w:r>
        <w:rPr>
          <w:noProof/>
        </w:rPr>
        <w:t>22</w:t>
      </w:r>
      <w:r>
        <w:rPr>
          <w:noProof/>
        </w:rPr>
        <w:fldChar w:fldCharType="end"/>
      </w:r>
    </w:p>
    <w:p w14:paraId="59650C74" w14:textId="16068FE3" w:rsidR="000E05BF" w:rsidRDefault="000E05BF">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_Toc103657892 \h </w:instrText>
      </w:r>
      <w:r>
        <w:rPr>
          <w:noProof/>
        </w:rPr>
      </w:r>
      <w:r>
        <w:rPr>
          <w:noProof/>
        </w:rPr>
        <w:fldChar w:fldCharType="separate"/>
      </w:r>
      <w:r>
        <w:rPr>
          <w:noProof/>
        </w:rPr>
        <w:t>22</w:t>
      </w:r>
      <w:r>
        <w:rPr>
          <w:noProof/>
        </w:rPr>
        <w:fldChar w:fldCharType="end"/>
      </w:r>
    </w:p>
    <w:p w14:paraId="149BABFD" w14:textId="522F5D3C" w:rsidR="000E05BF" w:rsidRDefault="000E05BF">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_Toc103657893 \h </w:instrText>
      </w:r>
      <w:r>
        <w:rPr>
          <w:noProof/>
        </w:rPr>
      </w:r>
      <w:r>
        <w:rPr>
          <w:noProof/>
        </w:rPr>
        <w:fldChar w:fldCharType="separate"/>
      </w:r>
      <w:r>
        <w:rPr>
          <w:noProof/>
        </w:rPr>
        <w:t>23</w:t>
      </w:r>
      <w:r>
        <w:rPr>
          <w:noProof/>
        </w:rPr>
        <w:fldChar w:fldCharType="end"/>
      </w:r>
    </w:p>
    <w:p w14:paraId="3321C754" w14:textId="1658EB82" w:rsidR="000E05BF" w:rsidRDefault="000E05BF">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_Toc103657894 \h </w:instrText>
      </w:r>
      <w:r>
        <w:rPr>
          <w:noProof/>
        </w:rPr>
      </w:r>
      <w:r>
        <w:rPr>
          <w:noProof/>
        </w:rPr>
        <w:fldChar w:fldCharType="separate"/>
      </w:r>
      <w:r>
        <w:rPr>
          <w:noProof/>
        </w:rPr>
        <w:t>24</w:t>
      </w:r>
      <w:r>
        <w:rPr>
          <w:noProof/>
        </w:rPr>
        <w:fldChar w:fldCharType="end"/>
      </w:r>
    </w:p>
    <w:p w14:paraId="31E8A0C2" w14:textId="58D75BF4" w:rsidR="000E05BF" w:rsidRDefault="000E05BF">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_Toc103657895 \h </w:instrText>
      </w:r>
      <w:r>
        <w:rPr>
          <w:noProof/>
        </w:rPr>
      </w:r>
      <w:r>
        <w:rPr>
          <w:noProof/>
        </w:rPr>
        <w:fldChar w:fldCharType="separate"/>
      </w:r>
      <w:r>
        <w:rPr>
          <w:noProof/>
        </w:rPr>
        <w:t>24</w:t>
      </w:r>
      <w:r>
        <w:rPr>
          <w:noProof/>
        </w:rPr>
        <w:fldChar w:fldCharType="end"/>
      </w:r>
    </w:p>
    <w:p w14:paraId="446BF1A4" w14:textId="3C9B9B9B" w:rsidR="000E05BF" w:rsidRDefault="000E05BF">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_Toc103657896 \h </w:instrText>
      </w:r>
      <w:r>
        <w:rPr>
          <w:noProof/>
        </w:rPr>
      </w:r>
      <w:r>
        <w:rPr>
          <w:noProof/>
        </w:rPr>
        <w:fldChar w:fldCharType="separate"/>
      </w:r>
      <w:r>
        <w:rPr>
          <w:noProof/>
        </w:rPr>
        <w:t>24</w:t>
      </w:r>
      <w:r>
        <w:rPr>
          <w:noProof/>
        </w:rPr>
        <w:fldChar w:fldCharType="end"/>
      </w:r>
    </w:p>
    <w:p w14:paraId="7C21FF22" w14:textId="219B6124" w:rsidR="000E05BF" w:rsidRDefault="000E05BF">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_Toc103657897 \h </w:instrText>
      </w:r>
      <w:r>
        <w:rPr>
          <w:noProof/>
        </w:rPr>
      </w:r>
      <w:r>
        <w:rPr>
          <w:noProof/>
        </w:rPr>
        <w:fldChar w:fldCharType="separate"/>
      </w:r>
      <w:r>
        <w:rPr>
          <w:noProof/>
        </w:rPr>
        <w:t>24</w:t>
      </w:r>
      <w:r>
        <w:rPr>
          <w:noProof/>
        </w:rPr>
        <w:fldChar w:fldCharType="end"/>
      </w:r>
    </w:p>
    <w:p w14:paraId="3F45C465" w14:textId="347FD76A" w:rsidR="000E05BF" w:rsidRDefault="000E05BF">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_Toc103657898 \h </w:instrText>
      </w:r>
      <w:r>
        <w:rPr>
          <w:noProof/>
        </w:rPr>
      </w:r>
      <w:r>
        <w:rPr>
          <w:noProof/>
        </w:rPr>
        <w:fldChar w:fldCharType="separate"/>
      </w:r>
      <w:r>
        <w:rPr>
          <w:noProof/>
        </w:rPr>
        <w:t>29</w:t>
      </w:r>
      <w:r>
        <w:rPr>
          <w:noProof/>
        </w:rPr>
        <w:fldChar w:fldCharType="end"/>
      </w:r>
    </w:p>
    <w:p w14:paraId="728C3912" w14:textId="123A81DC" w:rsidR="000E05BF" w:rsidRDefault="000E05BF">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_Toc103657899 \h </w:instrText>
      </w:r>
      <w:r>
        <w:rPr>
          <w:noProof/>
        </w:rPr>
      </w:r>
      <w:r>
        <w:rPr>
          <w:noProof/>
        </w:rPr>
        <w:fldChar w:fldCharType="separate"/>
      </w:r>
      <w:r>
        <w:rPr>
          <w:noProof/>
        </w:rPr>
        <w:t>30</w:t>
      </w:r>
      <w:r>
        <w:rPr>
          <w:noProof/>
        </w:rPr>
        <w:fldChar w:fldCharType="end"/>
      </w:r>
    </w:p>
    <w:p w14:paraId="08765457" w14:textId="4BD93D75" w:rsidR="000E05BF" w:rsidRDefault="000E05BF">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_Toc103657900 \h </w:instrText>
      </w:r>
      <w:r>
        <w:rPr>
          <w:noProof/>
        </w:rPr>
      </w:r>
      <w:r>
        <w:rPr>
          <w:noProof/>
        </w:rPr>
        <w:fldChar w:fldCharType="separate"/>
      </w:r>
      <w:r>
        <w:rPr>
          <w:noProof/>
        </w:rPr>
        <w:t>31</w:t>
      </w:r>
      <w:r>
        <w:rPr>
          <w:noProof/>
        </w:rPr>
        <w:fldChar w:fldCharType="end"/>
      </w:r>
    </w:p>
    <w:p w14:paraId="3E8E3731" w14:textId="26BBD8A2" w:rsidR="000E05BF" w:rsidRDefault="000E05BF">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_Toc103657901 \h </w:instrText>
      </w:r>
      <w:r>
        <w:rPr>
          <w:noProof/>
        </w:rPr>
      </w:r>
      <w:r>
        <w:rPr>
          <w:noProof/>
        </w:rPr>
        <w:fldChar w:fldCharType="separate"/>
      </w:r>
      <w:r>
        <w:rPr>
          <w:noProof/>
        </w:rPr>
        <w:t>32</w:t>
      </w:r>
      <w:r>
        <w:rPr>
          <w:noProof/>
        </w:rPr>
        <w:fldChar w:fldCharType="end"/>
      </w:r>
    </w:p>
    <w:p w14:paraId="70E8255E" w14:textId="404B2770" w:rsidR="000E05BF" w:rsidRDefault="000E05BF">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_Toc103657902 \h </w:instrText>
      </w:r>
      <w:r>
        <w:rPr>
          <w:noProof/>
        </w:rPr>
      </w:r>
      <w:r>
        <w:rPr>
          <w:noProof/>
        </w:rPr>
        <w:fldChar w:fldCharType="separate"/>
      </w:r>
      <w:r>
        <w:rPr>
          <w:noProof/>
        </w:rPr>
        <w:t>35</w:t>
      </w:r>
      <w:r>
        <w:rPr>
          <w:noProof/>
        </w:rPr>
        <w:fldChar w:fldCharType="end"/>
      </w:r>
    </w:p>
    <w:p w14:paraId="14EE8DCC" w14:textId="03BF96E0" w:rsidR="000E05BF" w:rsidRDefault="000E05BF">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_Toc103657903 \h </w:instrText>
      </w:r>
      <w:r>
        <w:rPr>
          <w:noProof/>
        </w:rPr>
      </w:r>
      <w:r>
        <w:rPr>
          <w:noProof/>
        </w:rPr>
        <w:fldChar w:fldCharType="separate"/>
      </w:r>
      <w:r>
        <w:rPr>
          <w:noProof/>
        </w:rPr>
        <w:t>36</w:t>
      </w:r>
      <w:r>
        <w:rPr>
          <w:noProof/>
        </w:rPr>
        <w:fldChar w:fldCharType="end"/>
      </w:r>
    </w:p>
    <w:p w14:paraId="1EC28E53" w14:textId="13EF5EFD" w:rsidR="000E05BF" w:rsidRDefault="000E05BF">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_Toc103657904 \h </w:instrText>
      </w:r>
      <w:r>
        <w:rPr>
          <w:noProof/>
        </w:rPr>
      </w:r>
      <w:r>
        <w:rPr>
          <w:noProof/>
        </w:rPr>
        <w:fldChar w:fldCharType="separate"/>
      </w:r>
      <w:r>
        <w:rPr>
          <w:noProof/>
        </w:rPr>
        <w:t>37</w:t>
      </w:r>
      <w:r>
        <w:rPr>
          <w:noProof/>
        </w:rPr>
        <w:fldChar w:fldCharType="end"/>
      </w:r>
    </w:p>
    <w:p w14:paraId="28DAB702" w14:textId="4798EE54"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5</w:t>
      </w:r>
      <w:r>
        <w:rPr>
          <w:noProof/>
        </w:rPr>
        <w:t xml:space="preserve"> findingS</w:t>
      </w:r>
      <w:r>
        <w:rPr>
          <w:noProof/>
        </w:rPr>
        <w:tab/>
      </w:r>
      <w:r>
        <w:rPr>
          <w:noProof/>
        </w:rPr>
        <w:fldChar w:fldCharType="begin"/>
      </w:r>
      <w:r>
        <w:rPr>
          <w:noProof/>
        </w:rPr>
        <w:instrText xml:space="preserve"> PAGEREF _Toc103657905 \h </w:instrText>
      </w:r>
      <w:r>
        <w:rPr>
          <w:noProof/>
        </w:rPr>
      </w:r>
      <w:r>
        <w:rPr>
          <w:noProof/>
        </w:rPr>
        <w:fldChar w:fldCharType="separate"/>
      </w:r>
      <w:r>
        <w:rPr>
          <w:noProof/>
        </w:rPr>
        <w:t>38</w:t>
      </w:r>
      <w:r>
        <w:rPr>
          <w:noProof/>
        </w:rPr>
        <w:fldChar w:fldCharType="end"/>
      </w:r>
    </w:p>
    <w:p w14:paraId="69AB8BAF" w14:textId="30D59529" w:rsidR="000E05BF" w:rsidRDefault="000E05BF">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_Toc103657906 \h </w:instrText>
      </w:r>
      <w:r>
        <w:rPr>
          <w:noProof/>
        </w:rPr>
      </w:r>
      <w:r>
        <w:rPr>
          <w:noProof/>
        </w:rPr>
        <w:fldChar w:fldCharType="separate"/>
      </w:r>
      <w:r>
        <w:rPr>
          <w:noProof/>
        </w:rPr>
        <w:t>38</w:t>
      </w:r>
      <w:r>
        <w:rPr>
          <w:noProof/>
        </w:rPr>
        <w:fldChar w:fldCharType="end"/>
      </w:r>
    </w:p>
    <w:p w14:paraId="751AAF1C" w14:textId="3CC5D4F7" w:rsidR="000E05BF" w:rsidRDefault="000E05BF">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_Toc103657907 \h </w:instrText>
      </w:r>
      <w:r>
        <w:rPr>
          <w:noProof/>
        </w:rPr>
      </w:r>
      <w:r>
        <w:rPr>
          <w:noProof/>
        </w:rPr>
        <w:fldChar w:fldCharType="separate"/>
      </w:r>
      <w:r>
        <w:rPr>
          <w:noProof/>
        </w:rPr>
        <w:t>38</w:t>
      </w:r>
      <w:r>
        <w:rPr>
          <w:noProof/>
        </w:rPr>
        <w:fldChar w:fldCharType="end"/>
      </w:r>
    </w:p>
    <w:p w14:paraId="1BBCACA7" w14:textId="45C5F4E0" w:rsidR="000E05BF" w:rsidRDefault="000E05BF">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_Toc103657908 \h </w:instrText>
      </w:r>
      <w:r>
        <w:rPr>
          <w:noProof/>
        </w:rPr>
      </w:r>
      <w:r>
        <w:rPr>
          <w:noProof/>
        </w:rPr>
        <w:fldChar w:fldCharType="separate"/>
      </w:r>
      <w:r>
        <w:rPr>
          <w:noProof/>
        </w:rPr>
        <w:t>38</w:t>
      </w:r>
      <w:r>
        <w:rPr>
          <w:noProof/>
        </w:rPr>
        <w:fldChar w:fldCharType="end"/>
      </w:r>
    </w:p>
    <w:p w14:paraId="3038304D" w14:textId="20EF18E4" w:rsidR="000E05BF" w:rsidRDefault="000E05BF">
      <w:pPr>
        <w:pStyle w:val="TOC4"/>
        <w:rPr>
          <w:rFonts w:asciiTheme="minorHAnsi" w:eastAsiaTheme="minorEastAsia" w:hAnsiTheme="minorHAnsi" w:cstheme="minorBidi"/>
          <w:noProof/>
          <w:sz w:val="22"/>
          <w:szCs w:val="22"/>
        </w:rPr>
      </w:pPr>
      <w:r w:rsidRPr="00FD3406">
        <w:rPr>
          <w:noProof/>
          <w:color w:val="000000"/>
        </w:rPr>
        <w:t>5.2.1.1</w:t>
      </w:r>
      <w:r w:rsidRPr="00FD3406">
        <w:rPr>
          <w:noProof/>
          <w:color w:val="000000"/>
          <w:shd w:val="clear" w:color="auto" w:fill="FFFFFF"/>
        </w:rPr>
        <w:t xml:space="preserve"> HTML</w:t>
      </w:r>
      <w:r>
        <w:rPr>
          <w:noProof/>
        </w:rPr>
        <w:tab/>
      </w:r>
      <w:r>
        <w:rPr>
          <w:noProof/>
        </w:rPr>
        <w:fldChar w:fldCharType="begin"/>
      </w:r>
      <w:r>
        <w:rPr>
          <w:noProof/>
        </w:rPr>
        <w:instrText xml:space="preserve"> PAGEREF _Toc103657909 \h </w:instrText>
      </w:r>
      <w:r>
        <w:rPr>
          <w:noProof/>
        </w:rPr>
      </w:r>
      <w:r>
        <w:rPr>
          <w:noProof/>
        </w:rPr>
        <w:fldChar w:fldCharType="separate"/>
      </w:r>
      <w:r>
        <w:rPr>
          <w:noProof/>
        </w:rPr>
        <w:t>38</w:t>
      </w:r>
      <w:r>
        <w:rPr>
          <w:noProof/>
        </w:rPr>
        <w:fldChar w:fldCharType="end"/>
      </w:r>
    </w:p>
    <w:p w14:paraId="76A1C533" w14:textId="129E0336" w:rsidR="000E05BF" w:rsidRDefault="000E05BF">
      <w:pPr>
        <w:pStyle w:val="TOC4"/>
        <w:rPr>
          <w:rFonts w:asciiTheme="minorHAnsi" w:eastAsiaTheme="minorEastAsia" w:hAnsiTheme="minorHAnsi" w:cstheme="minorBidi"/>
          <w:noProof/>
          <w:sz w:val="22"/>
          <w:szCs w:val="22"/>
        </w:rPr>
      </w:pPr>
      <w:r>
        <w:rPr>
          <w:noProof/>
        </w:rPr>
        <w:lastRenderedPageBreak/>
        <w:t>5.2.1.2 CSS</w:t>
      </w:r>
      <w:r>
        <w:rPr>
          <w:noProof/>
        </w:rPr>
        <w:tab/>
      </w:r>
      <w:r>
        <w:rPr>
          <w:noProof/>
        </w:rPr>
        <w:fldChar w:fldCharType="begin"/>
      </w:r>
      <w:r>
        <w:rPr>
          <w:noProof/>
        </w:rPr>
        <w:instrText xml:space="preserve"> PAGEREF _Toc103657910 \h </w:instrText>
      </w:r>
      <w:r>
        <w:rPr>
          <w:noProof/>
        </w:rPr>
      </w:r>
      <w:r>
        <w:rPr>
          <w:noProof/>
        </w:rPr>
        <w:fldChar w:fldCharType="separate"/>
      </w:r>
      <w:r>
        <w:rPr>
          <w:noProof/>
        </w:rPr>
        <w:t>39</w:t>
      </w:r>
      <w:r>
        <w:rPr>
          <w:noProof/>
        </w:rPr>
        <w:fldChar w:fldCharType="end"/>
      </w:r>
    </w:p>
    <w:p w14:paraId="37171D74" w14:textId="78DFC626" w:rsidR="000E05BF" w:rsidRDefault="000E05BF">
      <w:pPr>
        <w:pStyle w:val="TOC4"/>
        <w:rPr>
          <w:rFonts w:asciiTheme="minorHAnsi" w:eastAsiaTheme="minorEastAsia" w:hAnsiTheme="minorHAnsi" w:cstheme="minorBidi"/>
          <w:noProof/>
          <w:sz w:val="22"/>
          <w:szCs w:val="22"/>
        </w:rPr>
      </w:pPr>
      <w:r>
        <w:rPr>
          <w:noProof/>
        </w:rPr>
        <w:t>5.2.1.3 JavaScript</w:t>
      </w:r>
      <w:r>
        <w:rPr>
          <w:noProof/>
        </w:rPr>
        <w:tab/>
      </w:r>
      <w:r>
        <w:rPr>
          <w:noProof/>
        </w:rPr>
        <w:fldChar w:fldCharType="begin"/>
      </w:r>
      <w:r>
        <w:rPr>
          <w:noProof/>
        </w:rPr>
        <w:instrText xml:space="preserve"> PAGEREF _Toc103657911 \h </w:instrText>
      </w:r>
      <w:r>
        <w:rPr>
          <w:noProof/>
        </w:rPr>
      </w:r>
      <w:r>
        <w:rPr>
          <w:noProof/>
        </w:rPr>
        <w:fldChar w:fldCharType="separate"/>
      </w:r>
      <w:r>
        <w:rPr>
          <w:noProof/>
        </w:rPr>
        <w:t>39</w:t>
      </w:r>
      <w:r>
        <w:rPr>
          <w:noProof/>
        </w:rPr>
        <w:fldChar w:fldCharType="end"/>
      </w:r>
    </w:p>
    <w:p w14:paraId="0CD1C296" w14:textId="6C95015E" w:rsidR="000E05BF" w:rsidRDefault="000E05BF">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_Toc103657912 \h </w:instrText>
      </w:r>
      <w:r>
        <w:rPr>
          <w:noProof/>
        </w:rPr>
      </w:r>
      <w:r>
        <w:rPr>
          <w:noProof/>
        </w:rPr>
        <w:fldChar w:fldCharType="separate"/>
      </w:r>
      <w:r>
        <w:rPr>
          <w:noProof/>
        </w:rPr>
        <w:t>39</w:t>
      </w:r>
      <w:r>
        <w:rPr>
          <w:noProof/>
        </w:rPr>
        <w:fldChar w:fldCharType="end"/>
      </w:r>
    </w:p>
    <w:p w14:paraId="6622A6FE" w14:textId="0CCD80B2" w:rsidR="000E05BF" w:rsidRDefault="000E05BF">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_Toc103657913 \h </w:instrText>
      </w:r>
      <w:r>
        <w:rPr>
          <w:noProof/>
        </w:rPr>
      </w:r>
      <w:r>
        <w:rPr>
          <w:noProof/>
        </w:rPr>
        <w:fldChar w:fldCharType="separate"/>
      </w:r>
      <w:r>
        <w:rPr>
          <w:noProof/>
        </w:rPr>
        <w:t>39</w:t>
      </w:r>
      <w:r>
        <w:rPr>
          <w:noProof/>
        </w:rPr>
        <w:fldChar w:fldCharType="end"/>
      </w:r>
    </w:p>
    <w:p w14:paraId="5A6D4872" w14:textId="39989183" w:rsidR="000E05BF" w:rsidRDefault="000E05BF">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_Toc103657914 \h </w:instrText>
      </w:r>
      <w:r>
        <w:rPr>
          <w:noProof/>
        </w:rPr>
      </w:r>
      <w:r>
        <w:rPr>
          <w:noProof/>
        </w:rPr>
        <w:fldChar w:fldCharType="separate"/>
      </w:r>
      <w:r>
        <w:rPr>
          <w:noProof/>
        </w:rPr>
        <w:t>39</w:t>
      </w:r>
      <w:r>
        <w:rPr>
          <w:noProof/>
        </w:rPr>
        <w:fldChar w:fldCharType="end"/>
      </w:r>
    </w:p>
    <w:p w14:paraId="2D812604" w14:textId="4FF97213" w:rsidR="000E05BF" w:rsidRDefault="000E05BF">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_Toc103657915 \h </w:instrText>
      </w:r>
      <w:r>
        <w:rPr>
          <w:noProof/>
        </w:rPr>
      </w:r>
      <w:r>
        <w:rPr>
          <w:noProof/>
        </w:rPr>
        <w:fldChar w:fldCharType="separate"/>
      </w:r>
      <w:r>
        <w:rPr>
          <w:noProof/>
        </w:rPr>
        <w:t>40</w:t>
      </w:r>
      <w:r>
        <w:rPr>
          <w:noProof/>
        </w:rPr>
        <w:fldChar w:fldCharType="end"/>
      </w:r>
    </w:p>
    <w:p w14:paraId="4E9C30CF" w14:textId="79443326" w:rsidR="000E05BF" w:rsidRDefault="000E05BF">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_Toc103657916 \h </w:instrText>
      </w:r>
      <w:r>
        <w:rPr>
          <w:noProof/>
        </w:rPr>
      </w:r>
      <w:r>
        <w:rPr>
          <w:noProof/>
        </w:rPr>
        <w:fldChar w:fldCharType="separate"/>
      </w:r>
      <w:r>
        <w:rPr>
          <w:noProof/>
        </w:rPr>
        <w:t>40</w:t>
      </w:r>
      <w:r>
        <w:rPr>
          <w:noProof/>
        </w:rPr>
        <w:fldChar w:fldCharType="end"/>
      </w:r>
    </w:p>
    <w:p w14:paraId="5909485E" w14:textId="4270AF9B" w:rsidR="000E05BF" w:rsidRDefault="000E05BF">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_Toc103657917 \h </w:instrText>
      </w:r>
      <w:r>
        <w:rPr>
          <w:noProof/>
        </w:rPr>
      </w:r>
      <w:r>
        <w:rPr>
          <w:noProof/>
        </w:rPr>
        <w:fldChar w:fldCharType="separate"/>
      </w:r>
      <w:r>
        <w:rPr>
          <w:noProof/>
        </w:rPr>
        <w:t>40</w:t>
      </w:r>
      <w:r>
        <w:rPr>
          <w:noProof/>
        </w:rPr>
        <w:fldChar w:fldCharType="end"/>
      </w:r>
    </w:p>
    <w:p w14:paraId="542A2FD0" w14:textId="2E58C2CD" w:rsidR="000E05BF" w:rsidRDefault="000E05BF">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_Toc103657918 \h </w:instrText>
      </w:r>
      <w:r>
        <w:rPr>
          <w:noProof/>
        </w:rPr>
      </w:r>
      <w:r>
        <w:rPr>
          <w:noProof/>
        </w:rPr>
        <w:fldChar w:fldCharType="separate"/>
      </w:r>
      <w:r>
        <w:rPr>
          <w:noProof/>
        </w:rPr>
        <w:t>41</w:t>
      </w:r>
      <w:r>
        <w:rPr>
          <w:noProof/>
        </w:rPr>
        <w:fldChar w:fldCharType="end"/>
      </w:r>
    </w:p>
    <w:p w14:paraId="71792D74" w14:textId="43738A18" w:rsidR="000E05BF" w:rsidRDefault="000E05BF">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_Toc103657919 \h </w:instrText>
      </w:r>
      <w:r>
        <w:rPr>
          <w:noProof/>
        </w:rPr>
      </w:r>
      <w:r>
        <w:rPr>
          <w:noProof/>
        </w:rPr>
        <w:fldChar w:fldCharType="separate"/>
      </w:r>
      <w:r>
        <w:rPr>
          <w:noProof/>
        </w:rPr>
        <w:t>41</w:t>
      </w:r>
      <w:r>
        <w:rPr>
          <w:noProof/>
        </w:rPr>
        <w:fldChar w:fldCharType="end"/>
      </w:r>
    </w:p>
    <w:p w14:paraId="50D1B4C0" w14:textId="07CB133A" w:rsidR="000E05BF" w:rsidRDefault="000E05BF">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_Toc103657920 \h </w:instrText>
      </w:r>
      <w:r>
        <w:rPr>
          <w:noProof/>
        </w:rPr>
      </w:r>
      <w:r>
        <w:rPr>
          <w:noProof/>
        </w:rPr>
        <w:fldChar w:fldCharType="separate"/>
      </w:r>
      <w:r>
        <w:rPr>
          <w:noProof/>
        </w:rPr>
        <w:t>41</w:t>
      </w:r>
      <w:r>
        <w:rPr>
          <w:noProof/>
        </w:rPr>
        <w:fldChar w:fldCharType="end"/>
      </w:r>
    </w:p>
    <w:p w14:paraId="180FFC19" w14:textId="4F65180F" w:rsidR="000E05BF" w:rsidRDefault="000E05BF">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_Toc103657921 \h </w:instrText>
      </w:r>
      <w:r>
        <w:rPr>
          <w:noProof/>
        </w:rPr>
      </w:r>
      <w:r>
        <w:rPr>
          <w:noProof/>
        </w:rPr>
        <w:fldChar w:fldCharType="separate"/>
      </w:r>
      <w:r>
        <w:rPr>
          <w:noProof/>
        </w:rPr>
        <w:t>41</w:t>
      </w:r>
      <w:r>
        <w:rPr>
          <w:noProof/>
        </w:rPr>
        <w:fldChar w:fldCharType="end"/>
      </w:r>
    </w:p>
    <w:p w14:paraId="38471676" w14:textId="22D98444" w:rsidR="000E05BF" w:rsidRDefault="000E05BF">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_Toc103657922 \h </w:instrText>
      </w:r>
      <w:r>
        <w:rPr>
          <w:noProof/>
        </w:rPr>
      </w:r>
      <w:r>
        <w:rPr>
          <w:noProof/>
        </w:rPr>
        <w:fldChar w:fldCharType="separate"/>
      </w:r>
      <w:r>
        <w:rPr>
          <w:noProof/>
        </w:rPr>
        <w:t>42</w:t>
      </w:r>
      <w:r>
        <w:rPr>
          <w:noProof/>
        </w:rPr>
        <w:fldChar w:fldCharType="end"/>
      </w:r>
    </w:p>
    <w:p w14:paraId="1A357C5E" w14:textId="284A655C" w:rsidR="000E05BF" w:rsidRDefault="000E05BF">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_Toc103657923 \h </w:instrText>
      </w:r>
      <w:r>
        <w:rPr>
          <w:noProof/>
        </w:rPr>
      </w:r>
      <w:r>
        <w:rPr>
          <w:noProof/>
        </w:rPr>
        <w:fldChar w:fldCharType="separate"/>
      </w:r>
      <w:r>
        <w:rPr>
          <w:noProof/>
        </w:rPr>
        <w:t>42</w:t>
      </w:r>
      <w:r>
        <w:rPr>
          <w:noProof/>
        </w:rPr>
        <w:fldChar w:fldCharType="end"/>
      </w:r>
    </w:p>
    <w:p w14:paraId="10F0F147" w14:textId="2E003F37" w:rsidR="000E05BF" w:rsidRDefault="000E05BF">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_Toc103657924 \h </w:instrText>
      </w:r>
      <w:r>
        <w:rPr>
          <w:noProof/>
        </w:rPr>
      </w:r>
      <w:r>
        <w:rPr>
          <w:noProof/>
        </w:rPr>
        <w:fldChar w:fldCharType="separate"/>
      </w:r>
      <w:r>
        <w:rPr>
          <w:noProof/>
        </w:rPr>
        <w:t>43</w:t>
      </w:r>
      <w:r>
        <w:rPr>
          <w:noProof/>
        </w:rPr>
        <w:fldChar w:fldCharType="end"/>
      </w:r>
    </w:p>
    <w:p w14:paraId="0664DD14" w14:textId="206EE672" w:rsidR="000E05BF" w:rsidRDefault="000E05BF">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_Toc103657925 \h </w:instrText>
      </w:r>
      <w:r>
        <w:rPr>
          <w:noProof/>
        </w:rPr>
      </w:r>
      <w:r>
        <w:rPr>
          <w:noProof/>
        </w:rPr>
        <w:fldChar w:fldCharType="separate"/>
      </w:r>
      <w:r>
        <w:rPr>
          <w:noProof/>
        </w:rPr>
        <w:t>44</w:t>
      </w:r>
      <w:r>
        <w:rPr>
          <w:noProof/>
        </w:rPr>
        <w:fldChar w:fldCharType="end"/>
      </w:r>
    </w:p>
    <w:p w14:paraId="66820927" w14:textId="19C1C85F" w:rsidR="000E05BF" w:rsidRDefault="000E05BF">
      <w:pPr>
        <w:pStyle w:val="TOC5"/>
        <w:rPr>
          <w:rFonts w:asciiTheme="minorHAnsi" w:eastAsiaTheme="minorEastAsia" w:hAnsiTheme="minorHAnsi" w:cstheme="minorBidi"/>
          <w:sz w:val="22"/>
          <w:szCs w:val="22"/>
        </w:rPr>
      </w:pPr>
      <w:r>
        <w:t>5.3.1.3.1 The Navbar</w:t>
      </w:r>
      <w:r>
        <w:tab/>
      </w:r>
      <w:r>
        <w:fldChar w:fldCharType="begin"/>
      </w:r>
      <w:r>
        <w:instrText xml:space="preserve"> PAGEREF _Toc103657926 \h </w:instrText>
      </w:r>
      <w:r>
        <w:fldChar w:fldCharType="separate"/>
      </w:r>
      <w:r>
        <w:t>44</w:t>
      </w:r>
      <w:r>
        <w:fldChar w:fldCharType="end"/>
      </w:r>
    </w:p>
    <w:p w14:paraId="25A6028C" w14:textId="65FD66D2" w:rsidR="000E05BF" w:rsidRDefault="000E05BF">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_Toc103657927 \h </w:instrText>
      </w:r>
      <w:r>
        <w:fldChar w:fldCharType="separate"/>
      </w:r>
      <w:r>
        <w:t>45</w:t>
      </w:r>
      <w:r>
        <w:fldChar w:fldCharType="end"/>
      </w:r>
    </w:p>
    <w:p w14:paraId="6CBC857B" w14:textId="533B273A" w:rsidR="000E05BF" w:rsidRDefault="000E05BF">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_Toc103657928 \h </w:instrText>
      </w:r>
      <w:r>
        <w:fldChar w:fldCharType="separate"/>
      </w:r>
      <w:r>
        <w:t>46</w:t>
      </w:r>
      <w:r>
        <w:fldChar w:fldCharType="end"/>
      </w:r>
    </w:p>
    <w:p w14:paraId="1759AA9C" w14:textId="46DA51F7" w:rsidR="000E05BF" w:rsidRDefault="000E05BF">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_Toc103657929 \h </w:instrText>
      </w:r>
      <w:r>
        <w:fldChar w:fldCharType="separate"/>
      </w:r>
      <w:r>
        <w:t>47</w:t>
      </w:r>
      <w:r>
        <w:fldChar w:fldCharType="end"/>
      </w:r>
    </w:p>
    <w:p w14:paraId="65F2DDF0" w14:textId="7E32D32B" w:rsidR="000E05BF" w:rsidRDefault="000E05BF">
      <w:pPr>
        <w:pStyle w:val="TOC5"/>
        <w:rPr>
          <w:rFonts w:asciiTheme="minorHAnsi" w:eastAsiaTheme="minorEastAsia" w:hAnsiTheme="minorHAnsi" w:cstheme="minorBidi"/>
          <w:sz w:val="22"/>
          <w:szCs w:val="22"/>
        </w:rPr>
      </w:pPr>
      <w:r>
        <w:t>5.3.1.3.5 Write post</w:t>
      </w:r>
      <w:r>
        <w:tab/>
      </w:r>
      <w:r>
        <w:fldChar w:fldCharType="begin"/>
      </w:r>
      <w:r>
        <w:instrText xml:space="preserve"> PAGEREF _Toc103657930 \h </w:instrText>
      </w:r>
      <w:r>
        <w:fldChar w:fldCharType="separate"/>
      </w:r>
      <w:r>
        <w:t>48</w:t>
      </w:r>
      <w:r>
        <w:fldChar w:fldCharType="end"/>
      </w:r>
    </w:p>
    <w:p w14:paraId="31393407" w14:textId="50ED9295" w:rsidR="000E05BF" w:rsidRDefault="000E05BF">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_Toc103657931 \h </w:instrText>
      </w:r>
      <w:r>
        <w:fldChar w:fldCharType="separate"/>
      </w:r>
      <w:r>
        <w:t>49</w:t>
      </w:r>
      <w:r>
        <w:fldChar w:fldCharType="end"/>
      </w:r>
    </w:p>
    <w:p w14:paraId="7A8DC356" w14:textId="08DACF96" w:rsidR="000E05BF" w:rsidRDefault="000E05BF">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_Toc103657932 \h </w:instrText>
      </w:r>
      <w:r>
        <w:rPr>
          <w:noProof/>
        </w:rPr>
      </w:r>
      <w:r>
        <w:rPr>
          <w:noProof/>
        </w:rPr>
        <w:fldChar w:fldCharType="separate"/>
      </w:r>
      <w:r>
        <w:rPr>
          <w:noProof/>
        </w:rPr>
        <w:t>50</w:t>
      </w:r>
      <w:r>
        <w:rPr>
          <w:noProof/>
        </w:rPr>
        <w:fldChar w:fldCharType="end"/>
      </w:r>
    </w:p>
    <w:p w14:paraId="2B8BAF6E" w14:textId="789BFF76" w:rsidR="000E05BF" w:rsidRDefault="000E05BF">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_Toc103657933 \h </w:instrText>
      </w:r>
      <w:r>
        <w:rPr>
          <w:noProof/>
        </w:rPr>
      </w:r>
      <w:r>
        <w:rPr>
          <w:noProof/>
        </w:rPr>
        <w:fldChar w:fldCharType="separate"/>
      </w:r>
      <w:r>
        <w:rPr>
          <w:noProof/>
        </w:rPr>
        <w:t>51</w:t>
      </w:r>
      <w:r>
        <w:rPr>
          <w:noProof/>
        </w:rPr>
        <w:fldChar w:fldCharType="end"/>
      </w:r>
    </w:p>
    <w:p w14:paraId="28D5EC19" w14:textId="5D0B0955" w:rsidR="000E05BF" w:rsidRDefault="000E05BF">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_Toc103657934 \h </w:instrText>
      </w:r>
      <w:r>
        <w:rPr>
          <w:noProof/>
        </w:rPr>
      </w:r>
      <w:r>
        <w:rPr>
          <w:noProof/>
        </w:rPr>
        <w:fldChar w:fldCharType="separate"/>
      </w:r>
      <w:r>
        <w:rPr>
          <w:noProof/>
        </w:rPr>
        <w:t>52</w:t>
      </w:r>
      <w:r>
        <w:rPr>
          <w:noProof/>
        </w:rPr>
        <w:fldChar w:fldCharType="end"/>
      </w:r>
    </w:p>
    <w:p w14:paraId="31CF4C75" w14:textId="39CA5EF3" w:rsidR="000E05BF" w:rsidRDefault="000E05BF">
      <w:pPr>
        <w:pStyle w:val="TOC1"/>
        <w:rPr>
          <w:rFonts w:asciiTheme="minorHAnsi" w:eastAsiaTheme="minorEastAsia" w:hAnsiTheme="minorHAnsi" w:cstheme="minorBidi"/>
          <w:b w:val="0"/>
          <w:caps w:val="0"/>
          <w:noProof/>
          <w:sz w:val="22"/>
          <w:szCs w:val="22"/>
        </w:rPr>
      </w:pPr>
      <w:r w:rsidRPr="00FD3406">
        <w:rPr>
          <w:caps w:val="0"/>
          <w:noProof/>
        </w:rPr>
        <w:t>CHAPTER 6</w:t>
      </w:r>
      <w:r>
        <w:rPr>
          <w:noProof/>
        </w:rPr>
        <w:t xml:space="preserve"> OBSERVE AND EVALUATE</w:t>
      </w:r>
      <w:r>
        <w:rPr>
          <w:noProof/>
        </w:rPr>
        <w:tab/>
      </w:r>
      <w:r>
        <w:rPr>
          <w:noProof/>
        </w:rPr>
        <w:fldChar w:fldCharType="begin"/>
      </w:r>
      <w:r>
        <w:rPr>
          <w:noProof/>
        </w:rPr>
        <w:instrText xml:space="preserve"> PAGEREF _Toc103657935 \h </w:instrText>
      </w:r>
      <w:r>
        <w:rPr>
          <w:noProof/>
        </w:rPr>
      </w:r>
      <w:r>
        <w:rPr>
          <w:noProof/>
        </w:rPr>
        <w:fldChar w:fldCharType="separate"/>
      </w:r>
      <w:r>
        <w:rPr>
          <w:noProof/>
        </w:rPr>
        <w:t>53</w:t>
      </w:r>
      <w:r>
        <w:rPr>
          <w:noProof/>
        </w:rPr>
        <w:fldChar w:fldCharType="end"/>
      </w:r>
    </w:p>
    <w:p w14:paraId="78B4E204" w14:textId="5ACCE05A" w:rsidR="000E05BF" w:rsidRDefault="000E05BF">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_Toc103657936 \h </w:instrText>
      </w:r>
      <w:r>
        <w:rPr>
          <w:noProof/>
        </w:rPr>
      </w:r>
      <w:r>
        <w:rPr>
          <w:noProof/>
        </w:rPr>
        <w:fldChar w:fldCharType="separate"/>
      </w:r>
      <w:r>
        <w:rPr>
          <w:noProof/>
        </w:rPr>
        <w:t>53</w:t>
      </w:r>
      <w:r>
        <w:rPr>
          <w:noProof/>
        </w:rPr>
        <w:fldChar w:fldCharType="end"/>
      </w:r>
    </w:p>
    <w:p w14:paraId="4E4FB886" w14:textId="691C3200" w:rsidR="000E05BF" w:rsidRDefault="000E05BF">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_Toc103657937 \h </w:instrText>
      </w:r>
      <w:r>
        <w:rPr>
          <w:noProof/>
        </w:rPr>
      </w:r>
      <w:r>
        <w:rPr>
          <w:noProof/>
        </w:rPr>
        <w:fldChar w:fldCharType="separate"/>
      </w:r>
      <w:r>
        <w:rPr>
          <w:noProof/>
        </w:rPr>
        <w:t>54</w:t>
      </w:r>
      <w:r>
        <w:rPr>
          <w:noProof/>
        </w:rPr>
        <w:fldChar w:fldCharType="end"/>
      </w:r>
    </w:p>
    <w:p w14:paraId="6366DD4C" w14:textId="41A9EDE2" w:rsidR="000E05BF" w:rsidRDefault="000E05BF">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_Toc103657938 \h </w:instrText>
      </w:r>
      <w:r>
        <w:rPr>
          <w:noProof/>
        </w:rPr>
      </w:r>
      <w:r>
        <w:rPr>
          <w:noProof/>
        </w:rPr>
        <w:fldChar w:fldCharType="separate"/>
      </w:r>
      <w:r>
        <w:rPr>
          <w:noProof/>
        </w:rPr>
        <w:t>54</w:t>
      </w:r>
      <w:r>
        <w:rPr>
          <w:noProof/>
        </w:rPr>
        <w:fldChar w:fldCharType="end"/>
      </w:r>
    </w:p>
    <w:p w14:paraId="7C4486AB" w14:textId="1F630978" w:rsidR="000E05BF" w:rsidRDefault="000E05BF">
      <w:pPr>
        <w:pStyle w:val="TOC2"/>
        <w:rPr>
          <w:rFonts w:asciiTheme="minorHAnsi" w:eastAsiaTheme="minorEastAsia" w:hAnsiTheme="minorHAnsi" w:cstheme="minorBidi"/>
          <w:noProof/>
          <w:sz w:val="22"/>
          <w:szCs w:val="22"/>
        </w:rPr>
      </w:pPr>
      <w:r>
        <w:rPr>
          <w:noProof/>
        </w:rPr>
        <w:t>6.4 Login Page Testing</w:t>
      </w:r>
      <w:r>
        <w:rPr>
          <w:noProof/>
        </w:rPr>
        <w:tab/>
      </w:r>
      <w:r>
        <w:rPr>
          <w:noProof/>
        </w:rPr>
        <w:fldChar w:fldCharType="begin"/>
      </w:r>
      <w:r>
        <w:rPr>
          <w:noProof/>
        </w:rPr>
        <w:instrText xml:space="preserve"> PAGEREF _Toc103657939 \h </w:instrText>
      </w:r>
      <w:r>
        <w:rPr>
          <w:noProof/>
        </w:rPr>
      </w:r>
      <w:r>
        <w:rPr>
          <w:noProof/>
        </w:rPr>
        <w:fldChar w:fldCharType="separate"/>
      </w:r>
      <w:r>
        <w:rPr>
          <w:noProof/>
        </w:rPr>
        <w:t>56</w:t>
      </w:r>
      <w:r>
        <w:rPr>
          <w:noProof/>
        </w:rPr>
        <w:fldChar w:fldCharType="end"/>
      </w:r>
    </w:p>
    <w:p w14:paraId="6BEF5B0F" w14:textId="258B77D6" w:rsidR="000E05BF" w:rsidRDefault="000E05BF">
      <w:pPr>
        <w:pStyle w:val="TOC2"/>
        <w:rPr>
          <w:rFonts w:asciiTheme="minorHAnsi" w:eastAsiaTheme="minorEastAsia" w:hAnsiTheme="minorHAnsi" w:cstheme="minorBidi"/>
          <w:noProof/>
          <w:sz w:val="22"/>
          <w:szCs w:val="22"/>
        </w:rPr>
      </w:pPr>
      <w:r>
        <w:rPr>
          <w:noProof/>
        </w:rPr>
        <w:t>6.5 Signup Page Testing</w:t>
      </w:r>
      <w:r>
        <w:rPr>
          <w:noProof/>
        </w:rPr>
        <w:tab/>
      </w:r>
      <w:r>
        <w:rPr>
          <w:noProof/>
        </w:rPr>
        <w:fldChar w:fldCharType="begin"/>
      </w:r>
      <w:r>
        <w:rPr>
          <w:noProof/>
        </w:rPr>
        <w:instrText xml:space="preserve"> PAGEREF _Toc103657940 \h </w:instrText>
      </w:r>
      <w:r>
        <w:rPr>
          <w:noProof/>
        </w:rPr>
      </w:r>
      <w:r>
        <w:rPr>
          <w:noProof/>
        </w:rPr>
        <w:fldChar w:fldCharType="separate"/>
      </w:r>
      <w:r>
        <w:rPr>
          <w:noProof/>
        </w:rPr>
        <w:t>57</w:t>
      </w:r>
      <w:r>
        <w:rPr>
          <w:noProof/>
        </w:rPr>
        <w:fldChar w:fldCharType="end"/>
      </w:r>
    </w:p>
    <w:p w14:paraId="588541EA" w14:textId="56AF89E3" w:rsidR="000E05BF" w:rsidRDefault="000E05BF">
      <w:pPr>
        <w:pStyle w:val="TOC1"/>
        <w:rPr>
          <w:rFonts w:asciiTheme="minorHAnsi" w:eastAsiaTheme="minorEastAsia" w:hAnsiTheme="minorHAnsi" w:cstheme="minorBidi"/>
          <w:b w:val="0"/>
          <w:caps w:val="0"/>
          <w:noProof/>
          <w:sz w:val="22"/>
          <w:szCs w:val="22"/>
        </w:rPr>
      </w:pPr>
      <w:r>
        <w:rPr>
          <w:noProof/>
        </w:rPr>
        <w:lastRenderedPageBreak/>
        <w:t>CONCLUSION</w:t>
      </w:r>
      <w:r>
        <w:rPr>
          <w:noProof/>
        </w:rPr>
        <w:tab/>
      </w:r>
      <w:r>
        <w:rPr>
          <w:noProof/>
        </w:rPr>
        <w:fldChar w:fldCharType="begin"/>
      </w:r>
      <w:r>
        <w:rPr>
          <w:noProof/>
        </w:rPr>
        <w:instrText xml:space="preserve"> PAGEREF _Toc103657941 \h </w:instrText>
      </w:r>
      <w:r>
        <w:rPr>
          <w:noProof/>
        </w:rPr>
      </w:r>
      <w:r>
        <w:rPr>
          <w:noProof/>
        </w:rPr>
        <w:fldChar w:fldCharType="separate"/>
      </w:r>
      <w:r>
        <w:rPr>
          <w:noProof/>
        </w:rPr>
        <w:t>59</w:t>
      </w:r>
      <w:r>
        <w:rPr>
          <w:noProof/>
        </w:rPr>
        <w:fldChar w:fldCharType="end"/>
      </w:r>
    </w:p>
    <w:p w14:paraId="0B3E8467" w14:textId="08EEA21B" w:rsidR="000E05BF" w:rsidRDefault="000E05BF">
      <w:pPr>
        <w:pStyle w:val="TOC2"/>
        <w:rPr>
          <w:rFonts w:asciiTheme="minorHAnsi" w:eastAsiaTheme="minorEastAsia" w:hAnsiTheme="minorHAnsi" w:cstheme="minorBidi"/>
          <w:noProof/>
          <w:sz w:val="22"/>
          <w:szCs w:val="22"/>
        </w:rPr>
      </w:pPr>
      <w:r>
        <w:rPr>
          <w:noProof/>
        </w:rPr>
        <w:t>6.6 Conclusion</w:t>
      </w:r>
      <w:r>
        <w:rPr>
          <w:noProof/>
        </w:rPr>
        <w:tab/>
      </w:r>
      <w:r>
        <w:rPr>
          <w:noProof/>
        </w:rPr>
        <w:fldChar w:fldCharType="begin"/>
      </w:r>
      <w:r>
        <w:rPr>
          <w:noProof/>
        </w:rPr>
        <w:instrText xml:space="preserve"> PAGEREF _Toc103657942 \h </w:instrText>
      </w:r>
      <w:r>
        <w:rPr>
          <w:noProof/>
        </w:rPr>
      </w:r>
      <w:r>
        <w:rPr>
          <w:noProof/>
        </w:rPr>
        <w:fldChar w:fldCharType="separate"/>
      </w:r>
      <w:r>
        <w:rPr>
          <w:noProof/>
        </w:rPr>
        <w:t>59</w:t>
      </w:r>
      <w:r>
        <w:rPr>
          <w:noProof/>
        </w:rPr>
        <w:fldChar w:fldCharType="end"/>
      </w:r>
    </w:p>
    <w:p w14:paraId="786A2773" w14:textId="11E11210" w:rsidR="000E05BF" w:rsidRDefault="000E05BF">
      <w:pPr>
        <w:pStyle w:val="TOC2"/>
        <w:rPr>
          <w:rFonts w:asciiTheme="minorHAnsi" w:eastAsiaTheme="minorEastAsia" w:hAnsiTheme="minorHAnsi" w:cstheme="minorBidi"/>
          <w:noProof/>
          <w:sz w:val="22"/>
          <w:szCs w:val="22"/>
        </w:rPr>
      </w:pPr>
      <w:r>
        <w:rPr>
          <w:noProof/>
        </w:rPr>
        <w:t>6.7 Limitations</w:t>
      </w:r>
      <w:r>
        <w:rPr>
          <w:noProof/>
        </w:rPr>
        <w:tab/>
      </w:r>
      <w:r>
        <w:rPr>
          <w:noProof/>
        </w:rPr>
        <w:fldChar w:fldCharType="begin"/>
      </w:r>
      <w:r>
        <w:rPr>
          <w:noProof/>
        </w:rPr>
        <w:instrText xml:space="preserve"> PAGEREF _Toc103657943 \h </w:instrText>
      </w:r>
      <w:r>
        <w:rPr>
          <w:noProof/>
        </w:rPr>
      </w:r>
      <w:r>
        <w:rPr>
          <w:noProof/>
        </w:rPr>
        <w:fldChar w:fldCharType="separate"/>
      </w:r>
      <w:r>
        <w:rPr>
          <w:noProof/>
        </w:rPr>
        <w:t>59</w:t>
      </w:r>
      <w:r>
        <w:rPr>
          <w:noProof/>
        </w:rPr>
        <w:fldChar w:fldCharType="end"/>
      </w:r>
    </w:p>
    <w:p w14:paraId="1B786449" w14:textId="10449E32" w:rsidR="000E05BF" w:rsidRDefault="000E05BF">
      <w:pPr>
        <w:pStyle w:val="TOC2"/>
        <w:rPr>
          <w:rFonts w:asciiTheme="minorHAnsi" w:eastAsiaTheme="minorEastAsia" w:hAnsiTheme="minorHAnsi" w:cstheme="minorBidi"/>
          <w:noProof/>
          <w:sz w:val="22"/>
          <w:szCs w:val="22"/>
        </w:rPr>
      </w:pPr>
      <w:r>
        <w:rPr>
          <w:noProof/>
        </w:rPr>
        <w:t>6.8 Future Works</w:t>
      </w:r>
      <w:r>
        <w:rPr>
          <w:noProof/>
        </w:rPr>
        <w:tab/>
      </w:r>
      <w:r>
        <w:rPr>
          <w:noProof/>
        </w:rPr>
        <w:fldChar w:fldCharType="begin"/>
      </w:r>
      <w:r>
        <w:rPr>
          <w:noProof/>
        </w:rPr>
        <w:instrText xml:space="preserve"> PAGEREF _Toc103657944 \h </w:instrText>
      </w:r>
      <w:r>
        <w:rPr>
          <w:noProof/>
        </w:rPr>
      </w:r>
      <w:r>
        <w:rPr>
          <w:noProof/>
        </w:rPr>
        <w:fldChar w:fldCharType="separate"/>
      </w:r>
      <w:r>
        <w:rPr>
          <w:noProof/>
        </w:rPr>
        <w:t>59</w:t>
      </w:r>
      <w:r>
        <w:rPr>
          <w:noProof/>
        </w:rPr>
        <w:fldChar w:fldCharType="end"/>
      </w:r>
    </w:p>
    <w:p w14:paraId="74AC0195" w14:textId="6D527B1B" w:rsidR="000E05BF" w:rsidRDefault="000E05BF">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_Toc103657945 \h </w:instrText>
      </w:r>
      <w:r>
        <w:rPr>
          <w:noProof/>
        </w:rPr>
      </w:r>
      <w:r>
        <w:rPr>
          <w:noProof/>
        </w:rPr>
        <w:fldChar w:fldCharType="separate"/>
      </w:r>
      <w:r>
        <w:rPr>
          <w:noProof/>
        </w:rPr>
        <w:t>60</w:t>
      </w:r>
      <w:r>
        <w:rPr>
          <w:noProof/>
        </w:rPr>
        <w:fldChar w:fldCharType="end"/>
      </w:r>
    </w:p>
    <w:p w14:paraId="161A1A91" w14:textId="05C5B2C2"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9" w:name="_Toc103657854"/>
      <w:r>
        <w:lastRenderedPageBreak/>
        <w:t>List of Tables</w:t>
      </w:r>
      <w:bookmarkEnd w:id="9"/>
    </w:p>
    <w:p w14:paraId="117C2ED7" w14:textId="7D49B9F4" w:rsidR="009A49E0"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A49E0">
        <w:rPr>
          <w:noProof/>
        </w:rPr>
        <w:t>Table 2.1: Comparison between different social media platforms</w:t>
      </w:r>
      <w:r w:rsidR="009A49E0">
        <w:rPr>
          <w:noProof/>
        </w:rPr>
        <w:tab/>
      </w:r>
      <w:r w:rsidR="009A49E0">
        <w:rPr>
          <w:noProof/>
        </w:rPr>
        <w:fldChar w:fldCharType="begin"/>
      </w:r>
      <w:r w:rsidR="009A49E0">
        <w:rPr>
          <w:noProof/>
        </w:rPr>
        <w:instrText xml:space="preserve"> PAGEREF _Toc103632404 \h </w:instrText>
      </w:r>
      <w:r w:rsidR="009A49E0">
        <w:rPr>
          <w:noProof/>
        </w:rPr>
      </w:r>
      <w:r w:rsidR="009A49E0">
        <w:rPr>
          <w:noProof/>
        </w:rPr>
        <w:fldChar w:fldCharType="separate"/>
      </w:r>
      <w:r w:rsidR="009A49E0">
        <w:rPr>
          <w:noProof/>
        </w:rPr>
        <w:t>12</w:t>
      </w:r>
      <w:r w:rsidR="009A49E0">
        <w:rPr>
          <w:noProof/>
        </w:rPr>
        <w:fldChar w:fldCharType="end"/>
      </w:r>
    </w:p>
    <w:p w14:paraId="641DA0E8" w14:textId="41E0F7D0"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_Toc103632405 \h </w:instrText>
      </w:r>
      <w:r>
        <w:rPr>
          <w:noProof/>
        </w:rPr>
      </w:r>
      <w:r>
        <w:rPr>
          <w:noProof/>
        </w:rPr>
        <w:fldChar w:fldCharType="separate"/>
      </w:r>
      <w:r>
        <w:rPr>
          <w:noProof/>
        </w:rPr>
        <w:t>37</w:t>
      </w:r>
      <w:r>
        <w:rPr>
          <w:noProof/>
        </w:rPr>
        <w:fldChar w:fldCharType="end"/>
      </w:r>
    </w:p>
    <w:p w14:paraId="5FB2C3F7" w14:textId="2A4AB235" w:rsidR="009A49E0" w:rsidRDefault="009A49E0">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_Toc103632406 \h </w:instrText>
      </w:r>
      <w:r>
        <w:rPr>
          <w:noProof/>
        </w:rPr>
      </w:r>
      <w:r>
        <w:rPr>
          <w:noProof/>
        </w:rPr>
        <w:fldChar w:fldCharType="separate"/>
      </w:r>
      <w:r>
        <w:rPr>
          <w:noProof/>
        </w:rPr>
        <w:t>54</w:t>
      </w:r>
      <w:r>
        <w:rPr>
          <w:noProof/>
        </w:rPr>
        <w:fldChar w:fldCharType="end"/>
      </w:r>
    </w:p>
    <w:p w14:paraId="40770FB6" w14:textId="6814B2D8"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10" w:name="_Toc103657855"/>
      <w:r>
        <w:lastRenderedPageBreak/>
        <w:t>List of Figures</w:t>
      </w:r>
      <w:bookmarkEnd w:id="10"/>
    </w:p>
    <w:p w14:paraId="1952C1F2" w14:textId="09E5EECE" w:rsidR="000E05BF"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0E05BF">
        <w:rPr>
          <w:noProof/>
        </w:rPr>
        <w:t>Figure 1.1: Project Gantt Chart (Tasks)</w:t>
      </w:r>
      <w:r w:rsidR="000E05BF">
        <w:rPr>
          <w:noProof/>
        </w:rPr>
        <w:tab/>
      </w:r>
      <w:r w:rsidR="000E05BF">
        <w:rPr>
          <w:noProof/>
        </w:rPr>
        <w:fldChar w:fldCharType="begin"/>
      </w:r>
      <w:r w:rsidR="000E05BF">
        <w:rPr>
          <w:noProof/>
        </w:rPr>
        <w:instrText xml:space="preserve"> PAGEREF _Toc103657805 \h </w:instrText>
      </w:r>
      <w:r w:rsidR="000E05BF">
        <w:rPr>
          <w:noProof/>
        </w:rPr>
      </w:r>
      <w:r w:rsidR="000E05BF">
        <w:rPr>
          <w:noProof/>
        </w:rPr>
        <w:fldChar w:fldCharType="separate"/>
      </w:r>
      <w:r w:rsidR="000E05BF">
        <w:rPr>
          <w:noProof/>
        </w:rPr>
        <w:t>6</w:t>
      </w:r>
      <w:r w:rsidR="000E05BF">
        <w:rPr>
          <w:noProof/>
        </w:rPr>
        <w:fldChar w:fldCharType="end"/>
      </w:r>
    </w:p>
    <w:p w14:paraId="16E71E95" w14:textId="24BA831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_Toc103657806 \h </w:instrText>
      </w:r>
      <w:r>
        <w:rPr>
          <w:noProof/>
        </w:rPr>
      </w:r>
      <w:r>
        <w:rPr>
          <w:noProof/>
        </w:rPr>
        <w:fldChar w:fldCharType="separate"/>
      </w:r>
      <w:r>
        <w:rPr>
          <w:noProof/>
        </w:rPr>
        <w:t>7</w:t>
      </w:r>
      <w:r>
        <w:rPr>
          <w:noProof/>
        </w:rPr>
        <w:fldChar w:fldCharType="end"/>
      </w:r>
    </w:p>
    <w:p w14:paraId="3B8D006A" w14:textId="16206124"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_Toc103657807 \h </w:instrText>
      </w:r>
      <w:r>
        <w:rPr>
          <w:noProof/>
        </w:rPr>
      </w:r>
      <w:r>
        <w:rPr>
          <w:noProof/>
        </w:rPr>
        <w:fldChar w:fldCharType="separate"/>
      </w:r>
      <w:r>
        <w:rPr>
          <w:noProof/>
        </w:rPr>
        <w:t>12</w:t>
      </w:r>
      <w:r>
        <w:rPr>
          <w:noProof/>
        </w:rPr>
        <w:fldChar w:fldCharType="end"/>
      </w:r>
    </w:p>
    <w:p w14:paraId="2B55A485" w14:textId="6988326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_Toc103657808 \h </w:instrText>
      </w:r>
      <w:r>
        <w:rPr>
          <w:noProof/>
        </w:rPr>
      </w:r>
      <w:r>
        <w:rPr>
          <w:noProof/>
        </w:rPr>
        <w:fldChar w:fldCharType="separate"/>
      </w:r>
      <w:r>
        <w:rPr>
          <w:noProof/>
        </w:rPr>
        <w:t>13</w:t>
      </w:r>
      <w:r>
        <w:rPr>
          <w:noProof/>
        </w:rPr>
        <w:fldChar w:fldCharType="end"/>
      </w:r>
    </w:p>
    <w:p w14:paraId="0F955D22" w14:textId="4AA08B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w:t>
      </w:r>
      <w:r>
        <w:rPr>
          <w:noProof/>
        </w:rPr>
        <w:tab/>
      </w:r>
      <w:r>
        <w:rPr>
          <w:noProof/>
        </w:rPr>
        <w:fldChar w:fldCharType="begin"/>
      </w:r>
      <w:r>
        <w:rPr>
          <w:noProof/>
        </w:rPr>
        <w:instrText xml:space="preserve"> PAGEREF _Toc103657809 \h </w:instrText>
      </w:r>
      <w:r>
        <w:rPr>
          <w:noProof/>
        </w:rPr>
      </w:r>
      <w:r>
        <w:rPr>
          <w:noProof/>
        </w:rPr>
        <w:fldChar w:fldCharType="separate"/>
      </w:r>
      <w:r>
        <w:rPr>
          <w:noProof/>
        </w:rPr>
        <w:t>15</w:t>
      </w:r>
      <w:r>
        <w:rPr>
          <w:noProof/>
        </w:rPr>
        <w:fldChar w:fldCharType="end"/>
      </w:r>
    </w:p>
    <w:p w14:paraId="70229A85" w14:textId="489E9AE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w:t>
      </w:r>
      <w:r>
        <w:rPr>
          <w:noProof/>
        </w:rPr>
        <w:tab/>
      </w:r>
      <w:r>
        <w:rPr>
          <w:noProof/>
        </w:rPr>
        <w:fldChar w:fldCharType="begin"/>
      </w:r>
      <w:r>
        <w:rPr>
          <w:noProof/>
        </w:rPr>
        <w:instrText xml:space="preserve"> PAGEREF _Toc103657810 \h </w:instrText>
      </w:r>
      <w:r>
        <w:rPr>
          <w:noProof/>
        </w:rPr>
      </w:r>
      <w:r>
        <w:rPr>
          <w:noProof/>
        </w:rPr>
        <w:fldChar w:fldCharType="separate"/>
      </w:r>
      <w:r>
        <w:rPr>
          <w:noProof/>
        </w:rPr>
        <w:t>20</w:t>
      </w:r>
      <w:r>
        <w:rPr>
          <w:noProof/>
        </w:rPr>
        <w:fldChar w:fldCharType="end"/>
      </w:r>
    </w:p>
    <w:p w14:paraId="7A8ED0DB" w14:textId="3FF7324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_Toc103657811 \h </w:instrText>
      </w:r>
      <w:r>
        <w:rPr>
          <w:noProof/>
        </w:rPr>
      </w:r>
      <w:r>
        <w:rPr>
          <w:noProof/>
        </w:rPr>
        <w:fldChar w:fldCharType="separate"/>
      </w:r>
      <w:r>
        <w:rPr>
          <w:noProof/>
        </w:rPr>
        <w:t>25</w:t>
      </w:r>
      <w:r>
        <w:rPr>
          <w:noProof/>
        </w:rPr>
        <w:fldChar w:fldCharType="end"/>
      </w:r>
    </w:p>
    <w:p w14:paraId="53EF5B2B" w14:textId="0EF60A13"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_Toc103657812 \h </w:instrText>
      </w:r>
      <w:r>
        <w:rPr>
          <w:noProof/>
        </w:rPr>
      </w:r>
      <w:r>
        <w:rPr>
          <w:noProof/>
        </w:rPr>
        <w:fldChar w:fldCharType="separate"/>
      </w:r>
      <w:r>
        <w:rPr>
          <w:noProof/>
        </w:rPr>
        <w:t>27</w:t>
      </w:r>
      <w:r>
        <w:rPr>
          <w:noProof/>
        </w:rPr>
        <w:fldChar w:fldCharType="end"/>
      </w:r>
    </w:p>
    <w:p w14:paraId="208952F8" w14:textId="3871CF5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_Toc103657813 \h </w:instrText>
      </w:r>
      <w:r>
        <w:rPr>
          <w:noProof/>
        </w:rPr>
      </w:r>
      <w:r>
        <w:rPr>
          <w:noProof/>
        </w:rPr>
        <w:fldChar w:fldCharType="separate"/>
      </w:r>
      <w:r>
        <w:rPr>
          <w:noProof/>
        </w:rPr>
        <w:t>29</w:t>
      </w:r>
      <w:r>
        <w:rPr>
          <w:noProof/>
        </w:rPr>
        <w:fldChar w:fldCharType="end"/>
      </w:r>
    </w:p>
    <w:p w14:paraId="4F40BF79" w14:textId="314B121A"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_Toc103657814 \h </w:instrText>
      </w:r>
      <w:r>
        <w:rPr>
          <w:noProof/>
        </w:rPr>
      </w:r>
      <w:r>
        <w:rPr>
          <w:noProof/>
        </w:rPr>
        <w:fldChar w:fldCharType="separate"/>
      </w:r>
      <w:r>
        <w:rPr>
          <w:noProof/>
        </w:rPr>
        <w:t>30</w:t>
      </w:r>
      <w:r>
        <w:rPr>
          <w:noProof/>
        </w:rPr>
        <w:fldChar w:fldCharType="end"/>
      </w:r>
    </w:p>
    <w:p w14:paraId="01FE5476" w14:textId="2647D25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_Toc103657815 \h </w:instrText>
      </w:r>
      <w:r>
        <w:rPr>
          <w:noProof/>
        </w:rPr>
      </w:r>
      <w:r>
        <w:rPr>
          <w:noProof/>
        </w:rPr>
        <w:fldChar w:fldCharType="separate"/>
      </w:r>
      <w:r>
        <w:rPr>
          <w:noProof/>
        </w:rPr>
        <w:t>31</w:t>
      </w:r>
      <w:r>
        <w:rPr>
          <w:noProof/>
        </w:rPr>
        <w:fldChar w:fldCharType="end"/>
      </w:r>
    </w:p>
    <w:p w14:paraId="14FADBA2" w14:textId="4DEFB14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_Toc103657816 \h </w:instrText>
      </w:r>
      <w:r>
        <w:rPr>
          <w:noProof/>
        </w:rPr>
      </w:r>
      <w:r>
        <w:rPr>
          <w:noProof/>
        </w:rPr>
        <w:fldChar w:fldCharType="separate"/>
      </w:r>
      <w:r>
        <w:rPr>
          <w:noProof/>
        </w:rPr>
        <w:t>31</w:t>
      </w:r>
      <w:r>
        <w:rPr>
          <w:noProof/>
        </w:rPr>
        <w:fldChar w:fldCharType="end"/>
      </w:r>
    </w:p>
    <w:p w14:paraId="76C88222" w14:textId="5AEFF61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_Toc103657817 \h </w:instrText>
      </w:r>
      <w:r>
        <w:rPr>
          <w:noProof/>
        </w:rPr>
      </w:r>
      <w:r>
        <w:rPr>
          <w:noProof/>
        </w:rPr>
        <w:fldChar w:fldCharType="separate"/>
      </w:r>
      <w:r>
        <w:rPr>
          <w:noProof/>
        </w:rPr>
        <w:t>32</w:t>
      </w:r>
      <w:r>
        <w:rPr>
          <w:noProof/>
        </w:rPr>
        <w:fldChar w:fldCharType="end"/>
      </w:r>
    </w:p>
    <w:p w14:paraId="0535509C" w14:textId="5635D056"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_Toc103657818 \h </w:instrText>
      </w:r>
      <w:r>
        <w:rPr>
          <w:noProof/>
        </w:rPr>
      </w:r>
      <w:r>
        <w:rPr>
          <w:noProof/>
        </w:rPr>
        <w:fldChar w:fldCharType="separate"/>
      </w:r>
      <w:r>
        <w:rPr>
          <w:noProof/>
        </w:rPr>
        <w:t>33</w:t>
      </w:r>
      <w:r>
        <w:rPr>
          <w:noProof/>
        </w:rPr>
        <w:fldChar w:fldCharType="end"/>
      </w:r>
    </w:p>
    <w:p w14:paraId="696226B1" w14:textId="58810EB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_Toc103657819 \h </w:instrText>
      </w:r>
      <w:r>
        <w:rPr>
          <w:noProof/>
        </w:rPr>
      </w:r>
      <w:r>
        <w:rPr>
          <w:noProof/>
        </w:rPr>
        <w:fldChar w:fldCharType="separate"/>
      </w:r>
      <w:r>
        <w:rPr>
          <w:noProof/>
        </w:rPr>
        <w:t>33</w:t>
      </w:r>
      <w:r>
        <w:rPr>
          <w:noProof/>
        </w:rPr>
        <w:fldChar w:fldCharType="end"/>
      </w:r>
    </w:p>
    <w:p w14:paraId="75735314" w14:textId="1AF84EE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_Toc103657820 \h </w:instrText>
      </w:r>
      <w:r>
        <w:rPr>
          <w:noProof/>
        </w:rPr>
      </w:r>
      <w:r>
        <w:rPr>
          <w:noProof/>
        </w:rPr>
        <w:fldChar w:fldCharType="separate"/>
      </w:r>
      <w:r>
        <w:rPr>
          <w:noProof/>
        </w:rPr>
        <w:t>34</w:t>
      </w:r>
      <w:r>
        <w:rPr>
          <w:noProof/>
        </w:rPr>
        <w:fldChar w:fldCharType="end"/>
      </w:r>
    </w:p>
    <w:p w14:paraId="64470CFE" w14:textId="0605596C"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_Toc103657821 \h </w:instrText>
      </w:r>
      <w:r>
        <w:rPr>
          <w:noProof/>
        </w:rPr>
      </w:r>
      <w:r>
        <w:rPr>
          <w:noProof/>
        </w:rPr>
        <w:fldChar w:fldCharType="separate"/>
      </w:r>
      <w:r>
        <w:rPr>
          <w:noProof/>
        </w:rPr>
        <w:t>35</w:t>
      </w:r>
      <w:r>
        <w:rPr>
          <w:noProof/>
        </w:rPr>
        <w:fldChar w:fldCharType="end"/>
      </w:r>
    </w:p>
    <w:p w14:paraId="14CA4750" w14:textId="76969E4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_Toc103657822 \h </w:instrText>
      </w:r>
      <w:r>
        <w:rPr>
          <w:noProof/>
        </w:rPr>
      </w:r>
      <w:r>
        <w:rPr>
          <w:noProof/>
        </w:rPr>
        <w:fldChar w:fldCharType="separate"/>
      </w:r>
      <w:r>
        <w:rPr>
          <w:noProof/>
        </w:rPr>
        <w:t>36</w:t>
      </w:r>
      <w:r>
        <w:rPr>
          <w:noProof/>
        </w:rPr>
        <w:fldChar w:fldCharType="end"/>
      </w:r>
    </w:p>
    <w:p w14:paraId="2F1E9624" w14:textId="3F84C788"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_Toc103657823 \h </w:instrText>
      </w:r>
      <w:r>
        <w:rPr>
          <w:noProof/>
        </w:rPr>
      </w:r>
      <w:r>
        <w:rPr>
          <w:noProof/>
        </w:rPr>
        <w:fldChar w:fldCharType="separate"/>
      </w:r>
      <w:r>
        <w:rPr>
          <w:noProof/>
        </w:rPr>
        <w:t>37</w:t>
      </w:r>
      <w:r>
        <w:rPr>
          <w:noProof/>
        </w:rPr>
        <w:fldChar w:fldCharType="end"/>
      </w:r>
    </w:p>
    <w:p w14:paraId="4372A0E5" w14:textId="53BB02F7"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_Toc103657824 \h </w:instrText>
      </w:r>
      <w:r>
        <w:rPr>
          <w:noProof/>
        </w:rPr>
      </w:r>
      <w:r>
        <w:rPr>
          <w:noProof/>
        </w:rPr>
        <w:fldChar w:fldCharType="separate"/>
      </w:r>
      <w:r>
        <w:rPr>
          <w:noProof/>
        </w:rPr>
        <w:t>42</w:t>
      </w:r>
      <w:r>
        <w:rPr>
          <w:noProof/>
        </w:rPr>
        <w:fldChar w:fldCharType="end"/>
      </w:r>
    </w:p>
    <w:p w14:paraId="1F93456A" w14:textId="6F15F595"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_Toc103657825 \h </w:instrText>
      </w:r>
      <w:r>
        <w:rPr>
          <w:noProof/>
        </w:rPr>
      </w:r>
      <w:r>
        <w:rPr>
          <w:noProof/>
        </w:rPr>
        <w:fldChar w:fldCharType="separate"/>
      </w:r>
      <w:r>
        <w:rPr>
          <w:noProof/>
        </w:rPr>
        <w:t>43</w:t>
      </w:r>
      <w:r>
        <w:rPr>
          <w:noProof/>
        </w:rPr>
        <w:fldChar w:fldCharType="end"/>
      </w:r>
    </w:p>
    <w:p w14:paraId="6FDAAD46" w14:textId="375921D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_Toc103657826 \h </w:instrText>
      </w:r>
      <w:r>
        <w:rPr>
          <w:noProof/>
        </w:rPr>
      </w:r>
      <w:r>
        <w:rPr>
          <w:noProof/>
        </w:rPr>
        <w:fldChar w:fldCharType="separate"/>
      </w:r>
      <w:r>
        <w:rPr>
          <w:noProof/>
        </w:rPr>
        <w:t>44</w:t>
      </w:r>
      <w:r>
        <w:rPr>
          <w:noProof/>
        </w:rPr>
        <w:fldChar w:fldCharType="end"/>
      </w:r>
    </w:p>
    <w:p w14:paraId="3336585B" w14:textId="219183AB"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_Toc103657827 \h </w:instrText>
      </w:r>
      <w:r>
        <w:rPr>
          <w:noProof/>
        </w:rPr>
      </w:r>
      <w:r>
        <w:rPr>
          <w:noProof/>
        </w:rPr>
        <w:fldChar w:fldCharType="separate"/>
      </w:r>
      <w:r>
        <w:rPr>
          <w:noProof/>
        </w:rPr>
        <w:t>44</w:t>
      </w:r>
      <w:r>
        <w:rPr>
          <w:noProof/>
        </w:rPr>
        <w:fldChar w:fldCharType="end"/>
      </w:r>
    </w:p>
    <w:p w14:paraId="46E873B3" w14:textId="627DB3F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_Toc103657828 \h </w:instrText>
      </w:r>
      <w:r>
        <w:rPr>
          <w:noProof/>
        </w:rPr>
      </w:r>
      <w:r>
        <w:rPr>
          <w:noProof/>
        </w:rPr>
        <w:fldChar w:fldCharType="separate"/>
      </w:r>
      <w:r>
        <w:rPr>
          <w:noProof/>
        </w:rPr>
        <w:t>45</w:t>
      </w:r>
      <w:r>
        <w:rPr>
          <w:noProof/>
        </w:rPr>
        <w:fldChar w:fldCharType="end"/>
      </w:r>
    </w:p>
    <w:p w14:paraId="5EAB6F4B" w14:textId="18C1001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_Toc103657829 \h </w:instrText>
      </w:r>
      <w:r>
        <w:rPr>
          <w:noProof/>
        </w:rPr>
      </w:r>
      <w:r>
        <w:rPr>
          <w:noProof/>
        </w:rPr>
        <w:fldChar w:fldCharType="separate"/>
      </w:r>
      <w:r>
        <w:rPr>
          <w:noProof/>
        </w:rPr>
        <w:t>46</w:t>
      </w:r>
      <w:r>
        <w:rPr>
          <w:noProof/>
        </w:rPr>
        <w:fldChar w:fldCharType="end"/>
      </w:r>
    </w:p>
    <w:p w14:paraId="71D98535" w14:textId="6616B5F3"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_Toc103657830 \h </w:instrText>
      </w:r>
      <w:r>
        <w:rPr>
          <w:noProof/>
        </w:rPr>
      </w:r>
      <w:r>
        <w:rPr>
          <w:noProof/>
        </w:rPr>
        <w:fldChar w:fldCharType="separate"/>
      </w:r>
      <w:r>
        <w:rPr>
          <w:noProof/>
        </w:rPr>
        <w:t>47</w:t>
      </w:r>
      <w:r>
        <w:rPr>
          <w:noProof/>
        </w:rPr>
        <w:fldChar w:fldCharType="end"/>
      </w:r>
    </w:p>
    <w:p w14:paraId="40D830D9" w14:textId="20B7EE14"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_Toc103657831 \h </w:instrText>
      </w:r>
      <w:r>
        <w:rPr>
          <w:noProof/>
        </w:rPr>
      </w:r>
      <w:r>
        <w:rPr>
          <w:noProof/>
        </w:rPr>
        <w:fldChar w:fldCharType="separate"/>
      </w:r>
      <w:r>
        <w:rPr>
          <w:noProof/>
        </w:rPr>
        <w:t>48</w:t>
      </w:r>
      <w:r>
        <w:rPr>
          <w:noProof/>
        </w:rPr>
        <w:fldChar w:fldCharType="end"/>
      </w:r>
    </w:p>
    <w:p w14:paraId="40D6D291" w14:textId="255DFC38"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_Toc103657832 \h </w:instrText>
      </w:r>
      <w:r>
        <w:rPr>
          <w:noProof/>
        </w:rPr>
      </w:r>
      <w:r>
        <w:rPr>
          <w:noProof/>
        </w:rPr>
        <w:fldChar w:fldCharType="separate"/>
      </w:r>
      <w:r>
        <w:rPr>
          <w:noProof/>
        </w:rPr>
        <w:t>49</w:t>
      </w:r>
      <w:r>
        <w:rPr>
          <w:noProof/>
        </w:rPr>
        <w:fldChar w:fldCharType="end"/>
      </w:r>
    </w:p>
    <w:p w14:paraId="0C58E76F" w14:textId="1DB72E82"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_Toc103657833 \h </w:instrText>
      </w:r>
      <w:r>
        <w:rPr>
          <w:noProof/>
        </w:rPr>
      </w:r>
      <w:r>
        <w:rPr>
          <w:noProof/>
        </w:rPr>
        <w:fldChar w:fldCharType="separate"/>
      </w:r>
      <w:r>
        <w:rPr>
          <w:noProof/>
        </w:rPr>
        <w:t>50</w:t>
      </w:r>
      <w:r>
        <w:rPr>
          <w:noProof/>
        </w:rPr>
        <w:fldChar w:fldCharType="end"/>
      </w:r>
    </w:p>
    <w:p w14:paraId="49B3503C" w14:textId="000363D9"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_Toc103657834 \h </w:instrText>
      </w:r>
      <w:r>
        <w:rPr>
          <w:noProof/>
        </w:rPr>
      </w:r>
      <w:r>
        <w:rPr>
          <w:noProof/>
        </w:rPr>
        <w:fldChar w:fldCharType="separate"/>
      </w:r>
      <w:r>
        <w:rPr>
          <w:noProof/>
        </w:rPr>
        <w:t>51</w:t>
      </w:r>
      <w:r>
        <w:rPr>
          <w:noProof/>
        </w:rPr>
        <w:fldChar w:fldCharType="end"/>
      </w:r>
    </w:p>
    <w:p w14:paraId="7F19EF80" w14:textId="1A6DBDCE"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_Toc103657835 \h </w:instrText>
      </w:r>
      <w:r>
        <w:rPr>
          <w:noProof/>
        </w:rPr>
      </w:r>
      <w:r>
        <w:rPr>
          <w:noProof/>
        </w:rPr>
        <w:fldChar w:fldCharType="separate"/>
      </w:r>
      <w:r>
        <w:rPr>
          <w:noProof/>
        </w:rPr>
        <w:t>52</w:t>
      </w:r>
      <w:r>
        <w:rPr>
          <w:noProof/>
        </w:rPr>
        <w:fldChar w:fldCharType="end"/>
      </w:r>
    </w:p>
    <w:p w14:paraId="2105FC4F" w14:textId="6761E16D" w:rsidR="000E05BF" w:rsidRDefault="000E05BF">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_Toc103657836 \h </w:instrText>
      </w:r>
      <w:r>
        <w:rPr>
          <w:noProof/>
        </w:rPr>
      </w:r>
      <w:r>
        <w:rPr>
          <w:noProof/>
        </w:rPr>
        <w:fldChar w:fldCharType="separate"/>
      </w:r>
      <w:r>
        <w:rPr>
          <w:noProof/>
        </w:rPr>
        <w:t>55</w:t>
      </w:r>
      <w:r>
        <w:rPr>
          <w:noProof/>
        </w:rPr>
        <w:fldChar w:fldCharType="end"/>
      </w:r>
    </w:p>
    <w:p w14:paraId="7DAD3172" w14:textId="6A2CA0B0" w:rsidR="000E05BF" w:rsidRDefault="000E05BF">
      <w:pPr>
        <w:pStyle w:val="TableofFigures"/>
        <w:tabs>
          <w:tab w:val="right" w:leader="dot" w:pos="8189"/>
        </w:tabs>
        <w:rPr>
          <w:rFonts w:asciiTheme="minorHAnsi" w:eastAsiaTheme="minorEastAsia" w:hAnsiTheme="minorHAnsi" w:cstheme="minorBidi"/>
          <w:noProof/>
          <w:szCs w:val="22"/>
        </w:rPr>
      </w:pPr>
      <w:r>
        <w:rPr>
          <w:noProof/>
        </w:rPr>
        <w:lastRenderedPageBreak/>
        <w:t>Table 6.1: Login test cases</w:t>
      </w:r>
      <w:r>
        <w:rPr>
          <w:noProof/>
        </w:rPr>
        <w:tab/>
      </w:r>
      <w:r>
        <w:rPr>
          <w:noProof/>
        </w:rPr>
        <w:fldChar w:fldCharType="begin"/>
      </w:r>
      <w:r>
        <w:rPr>
          <w:noProof/>
        </w:rPr>
        <w:instrText xml:space="preserve"> PAGEREF _Toc103657837 \h </w:instrText>
      </w:r>
      <w:r>
        <w:rPr>
          <w:noProof/>
        </w:rPr>
      </w:r>
      <w:r>
        <w:rPr>
          <w:noProof/>
        </w:rPr>
        <w:fldChar w:fldCharType="separate"/>
      </w:r>
      <w:r>
        <w:rPr>
          <w:noProof/>
        </w:rPr>
        <w:t>56</w:t>
      </w:r>
      <w:r>
        <w:rPr>
          <w:noProof/>
        </w:rPr>
        <w:fldChar w:fldCharType="end"/>
      </w:r>
    </w:p>
    <w:p w14:paraId="784EDEF1" w14:textId="16717762" w:rsidR="000E05BF" w:rsidRDefault="000E05BF">
      <w:pPr>
        <w:pStyle w:val="TableofFigures"/>
        <w:tabs>
          <w:tab w:val="right" w:leader="dot" w:pos="8189"/>
        </w:tabs>
        <w:rPr>
          <w:rFonts w:asciiTheme="minorHAnsi" w:eastAsiaTheme="minorEastAsia" w:hAnsiTheme="minorHAnsi" w:cstheme="minorBidi"/>
          <w:noProof/>
          <w:szCs w:val="22"/>
        </w:rPr>
      </w:pPr>
      <w:r>
        <w:rPr>
          <w:noProof/>
        </w:rPr>
        <w:t>Table 6.2: Signup test cases</w:t>
      </w:r>
      <w:r>
        <w:rPr>
          <w:noProof/>
        </w:rPr>
        <w:tab/>
      </w:r>
      <w:r>
        <w:rPr>
          <w:noProof/>
        </w:rPr>
        <w:fldChar w:fldCharType="begin"/>
      </w:r>
      <w:r>
        <w:rPr>
          <w:noProof/>
        </w:rPr>
        <w:instrText xml:space="preserve"> PAGEREF _Toc103657838 \h </w:instrText>
      </w:r>
      <w:r>
        <w:rPr>
          <w:noProof/>
        </w:rPr>
      </w:r>
      <w:r>
        <w:rPr>
          <w:noProof/>
        </w:rPr>
        <w:fldChar w:fldCharType="separate"/>
      </w:r>
      <w:r>
        <w:rPr>
          <w:noProof/>
        </w:rPr>
        <w:t>57</w:t>
      </w:r>
      <w:r>
        <w:rPr>
          <w:noProof/>
        </w:rPr>
        <w:fldChar w:fldCharType="end"/>
      </w:r>
    </w:p>
    <w:p w14:paraId="17892007" w14:textId="04CBBF90" w:rsidR="0070363E" w:rsidRDefault="00871FE5" w:rsidP="00A537D0">
      <w:r>
        <w:fldChar w:fldCharType="end"/>
      </w:r>
      <w:r w:rsidR="0070363E">
        <w:br w:type="page"/>
      </w:r>
    </w:p>
    <w:p w14:paraId="029E7142" w14:textId="77777777" w:rsidR="0070363E" w:rsidRDefault="0070363E" w:rsidP="0070363E">
      <w:pPr>
        <w:pStyle w:val="Pre-ChapterHeadings"/>
      </w:pPr>
      <w:bookmarkStart w:id="11" w:name="_Toc103657856"/>
      <w:r>
        <w:lastRenderedPageBreak/>
        <w:t>List of Appendices</w:t>
      </w:r>
      <w:bookmarkEnd w:id="11"/>
    </w:p>
    <w:p w14:paraId="450C0367" w14:textId="23234057" w:rsidR="00A00972"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"Appendix" \c </w:instrText>
      </w:r>
      <w:r>
        <w:fldChar w:fldCharType="separate"/>
      </w:r>
      <w:r w:rsidR="00A00972">
        <w:rPr>
          <w:noProof/>
        </w:rPr>
        <w:t>Appendix A Sample Appendix</w:t>
      </w:r>
      <w:r w:rsidR="00A00972">
        <w:rPr>
          <w:noProof/>
        </w:rPr>
        <w:tab/>
      </w:r>
      <w:r w:rsidR="00A00972">
        <w:rPr>
          <w:noProof/>
        </w:rPr>
        <w:fldChar w:fldCharType="begin"/>
      </w:r>
      <w:r w:rsidR="00A00972">
        <w:rPr>
          <w:noProof/>
        </w:rPr>
        <w:instrText xml:space="preserve"> PAGEREF _Toc103047969 \h </w:instrText>
      </w:r>
      <w:r w:rsidR="00A00972">
        <w:rPr>
          <w:noProof/>
        </w:rPr>
      </w:r>
      <w:r w:rsidR="00A00972">
        <w:rPr>
          <w:noProof/>
        </w:rPr>
        <w:fldChar w:fldCharType="separate"/>
      </w:r>
      <w:r w:rsidR="00A00972">
        <w:rPr>
          <w:noProof/>
        </w:rPr>
        <w:t>54</w:t>
      </w:r>
      <w:r w:rsidR="00A00972">
        <w:rPr>
          <w:noProof/>
        </w:rPr>
        <w:fldChar w:fldCharType="end"/>
      </w:r>
    </w:p>
    <w:p w14:paraId="6F56ACF1" w14:textId="2A69200F" w:rsidR="00D65614" w:rsidRDefault="00871FE5" w:rsidP="00CD69FE">
      <w:r>
        <w:fldChar w:fldCharType="end"/>
      </w:r>
      <w:r w:rsidR="00BB7857">
        <w:br w:type="page"/>
      </w:r>
    </w:p>
    <w:p w14:paraId="6B359E8C" w14:textId="77777777" w:rsidR="00EF0CFF" w:rsidRDefault="00EF0CFF" w:rsidP="00EF0CFF">
      <w:pPr>
        <w:pStyle w:val="Pre-ChapterHeadings"/>
      </w:pPr>
      <w:bookmarkStart w:id="12" w:name="_Toc103657857"/>
      <w:r>
        <w:lastRenderedPageBreak/>
        <w:t>Glossary of Terms</w:t>
      </w:r>
      <w:bookmarkEnd w:id="12"/>
    </w:p>
    <w:p w14:paraId="03104A96" w14:textId="77777777" w:rsidR="005F22D6" w:rsidRPr="005F22D6" w:rsidRDefault="005F22D6" w:rsidP="005F22D6">
      <w:pPr>
        <w:pStyle w:val="BodyText"/>
        <w:rPr>
          <w:lang w:val="en-GB"/>
        </w:rPr>
      </w:pPr>
      <w:r>
        <w:rPr>
          <w:lang w:val="en-GB"/>
        </w:rPr>
        <w:t>&lt;Delete if not applicable&gt;</w:t>
      </w:r>
    </w:p>
    <w:p w14:paraId="230A1B5C" w14:textId="77777777" w:rsidR="00EF0CFF" w:rsidRDefault="00EF0CFF" w:rsidP="00EF0CFF">
      <w:pPr>
        <w:rPr>
          <w:rFonts w:eastAsiaTheme="minorHAnsi" w:cstheme="minorBidi"/>
          <w:sz w:val="28"/>
          <w:szCs w:val="22"/>
          <w:lang w:val="en-GB"/>
        </w:rPr>
      </w:pPr>
      <w:r>
        <w:br w:type="page"/>
      </w:r>
    </w:p>
    <w:p w14:paraId="55C85B1C" w14:textId="77777777" w:rsidR="00BB7857" w:rsidRDefault="00EF0CFF" w:rsidP="00EF0CFF">
      <w:pPr>
        <w:pStyle w:val="Pre-ChapterHeadings"/>
      </w:pPr>
      <w:bookmarkStart w:id="13" w:name="_Toc103657858"/>
      <w:r>
        <w:lastRenderedPageBreak/>
        <w:t>List of Abbreviations</w:t>
      </w:r>
      <w:bookmarkEnd w:id="13"/>
    </w:p>
    <w:p w14:paraId="025C24FB" w14:textId="77777777" w:rsidR="005F22D6" w:rsidRPr="004B58E3" w:rsidRDefault="005F22D6" w:rsidP="005F22D6">
      <w:pPr>
        <w:pStyle w:val="BodyText"/>
        <w:rPr>
          <w:rFonts w:asciiTheme="majorBidi" w:hAnsiTheme="majorBidi" w:cstheme="majorBidi"/>
        </w:rPr>
      </w:pPr>
      <w:r w:rsidRPr="004B58E3">
        <w:rPr>
          <w:rFonts w:asciiTheme="majorBidi" w:hAnsiTheme="majorBidi" w:cstheme="majorBidi"/>
        </w:rPr>
        <w:t>&lt;Delete if not applicable&gt;</w:t>
      </w:r>
    </w:p>
    <w:p w14:paraId="24036290" w14:textId="77777777" w:rsidR="005F22D6" w:rsidRPr="004B58E3" w:rsidRDefault="005F22D6" w:rsidP="005F22D6">
      <w:pPr>
        <w:pStyle w:val="BodyText"/>
        <w:rPr>
          <w:rFonts w:asciiTheme="majorBidi" w:hAnsiTheme="majorBidi" w:cstheme="majorBidi"/>
        </w:rPr>
        <w:sectPr w:rsidR="005F22D6" w:rsidRPr="004B58E3" w:rsidSect="00BB7857">
          <w:pgSz w:w="11907" w:h="16840" w:code="9"/>
          <w:pgMar w:top="1440" w:right="1440" w:bottom="1440" w:left="2268" w:header="1440" w:footer="1440" w:gutter="0"/>
          <w:pgNumType w:fmt="lowerRoman"/>
          <w:cols w:space="720"/>
          <w:noEndnote/>
        </w:sectPr>
      </w:pPr>
    </w:p>
    <w:p w14:paraId="30E8FCB1" w14:textId="4F74AE33" w:rsidR="00BF46CF" w:rsidRDefault="00BF46CF" w:rsidP="00A6336A">
      <w:pPr>
        <w:pStyle w:val="Heading1"/>
      </w:pPr>
      <w:r>
        <w:lastRenderedPageBreak/>
        <w:br/>
      </w:r>
      <w:bookmarkStart w:id="14" w:name="_Toc305575984"/>
      <w:bookmarkStart w:id="15" w:name="_Toc103657859"/>
      <w:r w:rsidR="00A6336A">
        <w:t>Introduction</w:t>
      </w:r>
      <w:bookmarkEnd w:id="14"/>
      <w:bookmarkEnd w:id="15"/>
    </w:p>
    <w:p w14:paraId="146866EB" w14:textId="2C6DDA54"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 unlike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6" w:name="_Toc303769554"/>
      <w:bookmarkStart w:id="17" w:name="_Toc303770869"/>
      <w:bookmarkStart w:id="18" w:name="_Toc305578412"/>
      <w:bookmarkStart w:id="19" w:name="_Toc103657860"/>
      <w:r>
        <w:t>Project Background</w:t>
      </w:r>
      <w:bookmarkEnd w:id="19"/>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20" w:name="_Toc103657861"/>
      <w:r>
        <w:lastRenderedPageBreak/>
        <w:t>Problem Statement</w:t>
      </w:r>
      <w:bookmarkEnd w:id="20"/>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w:t>
      </w:r>
      <w:proofErr w:type="spellStart"/>
      <w:r>
        <w:t>Egot</w:t>
      </w:r>
      <w:proofErr w:type="spellEnd"/>
      <w:r>
        <w: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21" w:name="_Toc103657862"/>
      <w:r>
        <w:lastRenderedPageBreak/>
        <w:t>Project Objectives</w:t>
      </w:r>
      <w:bookmarkEnd w:id="21"/>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7A854261" w14:textId="2890519A" w:rsidR="00AA1ACF" w:rsidRDefault="00AA1ACF" w:rsidP="00B068A6">
      <w:pPr>
        <w:pStyle w:val="BodyText"/>
        <w:numPr>
          <w:ilvl w:val="0"/>
          <w:numId w:val="10"/>
        </w:numPr>
        <w:spacing w:line="360" w:lineRule="auto"/>
      </w:pPr>
      <w:r>
        <w:t>Texting</w:t>
      </w:r>
      <w:r w:rsidR="000E3934">
        <w:t xml:space="preserve"> with</w:t>
      </w:r>
      <w:r>
        <w:t xml:space="preserve"> students or teachers.</w:t>
      </w:r>
    </w:p>
    <w:p w14:paraId="40A0CC83" w14:textId="7630F427" w:rsidR="00AA1ACF" w:rsidRDefault="00AA1ACF" w:rsidP="00B068A6">
      <w:pPr>
        <w:pStyle w:val="BodyText"/>
        <w:numPr>
          <w:ilvl w:val="0"/>
          <w:numId w:val="10"/>
        </w:numPr>
        <w:spacing w:line="360" w:lineRule="auto"/>
      </w:pPr>
      <w:r>
        <w:t>Connecting with other students by video call.</w:t>
      </w:r>
    </w:p>
    <w:p w14:paraId="70F7E774" w14:textId="3A97B896" w:rsidR="00AD7012" w:rsidRDefault="00AD7012" w:rsidP="00B068A6">
      <w:pPr>
        <w:pStyle w:val="BodyText"/>
        <w:numPr>
          <w:ilvl w:val="0"/>
          <w:numId w:val="10"/>
        </w:numPr>
        <w:spacing w:line="360" w:lineRule="auto"/>
      </w:pPr>
      <w:r>
        <w:t xml:space="preserve">Reach the audience easier and faster with </w:t>
      </w:r>
      <w:r w:rsidR="00AC71AD">
        <w:t>g</w:t>
      </w:r>
      <w:r>
        <w:t>roups.</w:t>
      </w:r>
    </w:p>
    <w:p w14:paraId="6B4C2AAF" w14:textId="468CF923" w:rsidR="007075EA" w:rsidRDefault="007075EA" w:rsidP="00B068A6">
      <w:pPr>
        <w:pStyle w:val="BodyText"/>
        <w:numPr>
          <w:ilvl w:val="0"/>
          <w:numId w:val="10"/>
        </w:numPr>
        <w:spacing w:line="360" w:lineRule="auto"/>
      </w:pPr>
      <w:r>
        <w:t>Sharing files or pictures or videos with others.</w:t>
      </w:r>
    </w:p>
    <w:p w14:paraId="293E8490" w14:textId="24ABF05C" w:rsidR="00625FA0" w:rsidRDefault="00625FA0" w:rsidP="00B068A6">
      <w:pPr>
        <w:pStyle w:val="BodyText"/>
        <w:numPr>
          <w:ilvl w:val="0"/>
          <w:numId w:val="10"/>
        </w:numPr>
        <w:spacing w:line="360" w:lineRule="auto"/>
      </w:pPr>
      <w:r>
        <w:t xml:space="preserve">Sharing your location </w:t>
      </w:r>
      <w:r w:rsidR="00282D16">
        <w:t>with</w:t>
      </w:r>
      <w:r>
        <w:t xml:space="preserve"> other members</w:t>
      </w:r>
      <w:r w:rsidR="00D62C7B">
        <w:t>.</w:t>
      </w:r>
    </w:p>
    <w:p w14:paraId="57A4A619" w14:textId="78C0C945" w:rsidR="007075EA" w:rsidRDefault="007075EA" w:rsidP="00B068A6">
      <w:pPr>
        <w:pStyle w:val="BodyText"/>
        <w:numPr>
          <w:ilvl w:val="0"/>
          <w:numId w:val="10"/>
        </w:numPr>
        <w:spacing w:line="360" w:lineRule="auto"/>
      </w:pPr>
      <w:r>
        <w:t>Reach learning resources</w:t>
      </w:r>
      <w:r w:rsidR="0088015A">
        <w:t xml:space="preserve"> easier.</w:t>
      </w:r>
    </w:p>
    <w:p w14:paraId="4BE732F4" w14:textId="3A81E019" w:rsidR="007075EA" w:rsidRDefault="00036FD6" w:rsidP="00B068A6">
      <w:pPr>
        <w:pStyle w:val="BodyText"/>
        <w:numPr>
          <w:ilvl w:val="0"/>
          <w:numId w:val="10"/>
        </w:numPr>
        <w:spacing w:line="360" w:lineRule="auto"/>
      </w:pPr>
      <w:r>
        <w:t xml:space="preserve">Get some </w:t>
      </w:r>
      <w:r w:rsidRPr="00036FD6">
        <w:t>housing</w:t>
      </w:r>
      <w:r w:rsidR="0057376B">
        <w:t xml:space="preserve"> and transportation and </w:t>
      </w:r>
      <w:r w:rsidR="00B5778B">
        <w:t>s</w:t>
      </w:r>
      <w:r w:rsidR="00972D49">
        <w:t xml:space="preserve">tudy </w:t>
      </w:r>
      <w:r w:rsidR="0057376B">
        <w:t>location</w:t>
      </w:r>
      <w:r w:rsidR="00972D49">
        <w:t>s</w:t>
      </w:r>
      <w:r>
        <w:t xml:space="preserve"> guidance.</w:t>
      </w:r>
    </w:p>
    <w:p w14:paraId="435AAE71" w14:textId="4D0E800E" w:rsidR="00BA5FC1" w:rsidRDefault="007075EA" w:rsidP="00A80A5F">
      <w:pPr>
        <w:pStyle w:val="BodyText"/>
        <w:numPr>
          <w:ilvl w:val="0"/>
          <w:numId w:val="10"/>
        </w:numPr>
        <w:spacing w:line="360" w:lineRule="auto"/>
      </w:pPr>
      <w:r>
        <w:t>Entertainment and having fun.</w:t>
      </w:r>
    </w:p>
    <w:p w14:paraId="7BA7FDF4" w14:textId="277999D8" w:rsidR="00476C22" w:rsidRPr="002E1197" w:rsidRDefault="000F22E1" w:rsidP="00AA336C">
      <w:pPr>
        <w:pStyle w:val="Heading2"/>
      </w:pPr>
      <w:bookmarkStart w:id="22" w:name="_Toc103657863"/>
      <w:r>
        <w:t>Project Significance</w:t>
      </w:r>
      <w:bookmarkEnd w:id="22"/>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lastRenderedPageBreak/>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561AF2A5" w:rsidR="00CD4EFB" w:rsidRPr="00BB2A17" w:rsidRDefault="00822DF6" w:rsidP="009A34DA">
      <w:pPr>
        <w:pStyle w:val="StyleTOC2Justified"/>
      </w:pPr>
      <w:r>
        <w:t>Students and instructors can also remain in touch with former friends and colleagues by using Triibe.</w:t>
      </w:r>
    </w:p>
    <w:p w14:paraId="75CBF87F" w14:textId="5BB5D04D" w:rsidR="00D1681F" w:rsidRDefault="00473C4C" w:rsidP="00D1681F">
      <w:pPr>
        <w:pStyle w:val="Heading2"/>
      </w:pPr>
      <w:bookmarkStart w:id="23" w:name="_Toc103657864"/>
      <w:r>
        <w:rPr>
          <w:noProof/>
        </w:rPr>
        <w:lastRenderedPageBreak/>
        <w:drawing>
          <wp:anchor distT="0" distB="0" distL="114300" distR="114300" simplePos="0" relativeHeight="251657216" behindDoc="0" locked="0" layoutInCell="1" allowOverlap="1" wp14:anchorId="3EC14C1C" wp14:editId="67DDE142">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23"/>
    </w:p>
    <w:p w14:paraId="46ABA182" w14:textId="1CAB47EA" w:rsidR="00F5318F" w:rsidRPr="000E05BF" w:rsidRDefault="00F5318F" w:rsidP="000E05BF">
      <w:pPr>
        <w:pStyle w:val="FigureTitle"/>
        <w:jc w:val="center"/>
      </w:pPr>
      <w:bookmarkStart w:id="24" w:name="_Toc103657805"/>
      <w:r w:rsidRPr="000E05BF">
        <w:t>Figure 1.1: Project Gantt Chart (Tasks)</w:t>
      </w:r>
      <w:bookmarkEnd w:id="24"/>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5" w:name="_Toc103657806"/>
      <w:r w:rsidRPr="000E05BF">
        <w:lastRenderedPageBreak/>
        <w:t>Figure 1.2: Project Gantt Chart (Chart)</w:t>
      </w:r>
      <w:bookmarkEnd w:id="25"/>
    </w:p>
    <w:p w14:paraId="007C9438" w14:textId="464EE004" w:rsidR="00F5318F" w:rsidRDefault="000D292C" w:rsidP="00F5318F">
      <w:pPr>
        <w:pStyle w:val="BodyText"/>
      </w:pPr>
      <w:r>
        <w:rPr>
          <w:noProof/>
        </w:rPr>
        <w:drawing>
          <wp:anchor distT="0" distB="0" distL="114300" distR="114300" simplePos="0" relativeHeight="251659264"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3FA19917" w:rsidR="000D292C" w:rsidRDefault="000D292C" w:rsidP="00D1681F">
      <w:pPr>
        <w:pStyle w:val="BodyText"/>
      </w:pPr>
    </w:p>
    <w:p w14:paraId="6AF5FE8D" w14:textId="3C05FF66" w:rsidR="000D292C" w:rsidRDefault="000D292C" w:rsidP="00D1681F">
      <w:pPr>
        <w:pStyle w:val="BodyText"/>
      </w:pPr>
    </w:p>
    <w:p w14:paraId="171D524D" w14:textId="2A69171C" w:rsidR="000D292C" w:rsidRPr="00D1681F" w:rsidRDefault="000D292C" w:rsidP="00D1681F">
      <w:pPr>
        <w:pStyle w:val="BodyText"/>
      </w:pPr>
    </w:p>
    <w:bookmarkEnd w:id="16"/>
    <w:bookmarkEnd w:id="17"/>
    <w:bookmarkEnd w:id="18"/>
    <w:p w14:paraId="7838E876" w14:textId="6BBEECAD" w:rsidR="004F1E33" w:rsidRDefault="004F1E33" w:rsidP="005B05C5">
      <w:pPr>
        <w:pStyle w:val="Heading1"/>
      </w:pPr>
      <w:r>
        <w:lastRenderedPageBreak/>
        <w:br/>
      </w:r>
      <w:bookmarkStart w:id="26" w:name="_Toc103657865"/>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3657866"/>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w:t>
      </w:r>
      <w:proofErr w:type="spellStart"/>
      <w:r w:rsidRPr="00783F20">
        <w:t>Haenlein</w:t>
      </w:r>
      <w:proofErr w:type="spellEnd"/>
      <w:r w:rsidRPr="00783F20">
        <w:t>, 2010)</w:t>
      </w:r>
    </w:p>
    <w:p w14:paraId="2772FD33" w14:textId="52D7161B" w:rsidR="005C1207" w:rsidRPr="005C1207" w:rsidRDefault="00B82D56" w:rsidP="005C1207">
      <w:pPr>
        <w:pStyle w:val="Heading2"/>
      </w:pPr>
      <w:bookmarkStart w:id="28" w:name="_Toc103657867"/>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proofErr w:type="gramStart"/>
      <w:r w:rsidR="00E4794D" w:rsidRPr="009600F8">
        <w:rPr>
          <w:lang w:bidi="ar-JO"/>
        </w:rPr>
        <w:t>i.e.</w:t>
      </w:r>
      <w:proofErr w:type="gramEnd"/>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3657868"/>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3657869"/>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3657870"/>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3657871"/>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3657872"/>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75FBBB49" w14:textId="77777777" w:rsidR="00AD1392" w:rsidRDefault="00AD1392" w:rsidP="00AC79A2">
      <w:pPr>
        <w:pStyle w:val="BodyText"/>
        <w:spacing w:line="240" w:lineRule="auto"/>
      </w:pPr>
    </w:p>
    <w:p w14:paraId="24ABE676" w14:textId="6F38ED7D" w:rsidR="00AC79A2" w:rsidRDefault="00AC79A2" w:rsidP="00AC79A2">
      <w:pPr>
        <w:pStyle w:val="BodyText"/>
        <w:spacing w:line="240" w:lineRule="auto"/>
      </w:pPr>
      <w:r>
        <w:lastRenderedPageBreak/>
        <w:t xml:space="preserve">Limitations: </w:t>
      </w:r>
    </w:p>
    <w:p w14:paraId="45A60F71" w14:textId="77777777" w:rsidR="00AC79A2" w:rsidRDefault="00AC79A2" w:rsidP="00AC79A2">
      <w:pPr>
        <w:pStyle w:val="BodyText"/>
        <w:numPr>
          <w:ilvl w:val="0"/>
          <w:numId w:val="14"/>
        </w:numPr>
        <w:spacing w:line="240" w:lineRule="auto"/>
      </w:pPr>
      <w:r w:rsidRPr="005D0A4C">
        <w:t>Spamming</w:t>
      </w:r>
      <w:r>
        <w:t>.</w:t>
      </w:r>
    </w:p>
    <w:p w14:paraId="2B2D7E13" w14:textId="2BBC60A8" w:rsidR="00A96E18" w:rsidRPr="003C01D7" w:rsidRDefault="00A6336A" w:rsidP="003C01D7">
      <w:pPr>
        <w:pStyle w:val="Heading2"/>
      </w:pPr>
      <w:bookmarkStart w:id="34" w:name="_Toc103657873"/>
      <w:r w:rsidRPr="003C01D7">
        <w:t>Tables</w:t>
      </w:r>
      <w:bookmarkEnd w:id="34"/>
    </w:p>
    <w:p w14:paraId="74D4D33C" w14:textId="77777777" w:rsidR="00F61CCA" w:rsidRPr="00F61CCA" w:rsidRDefault="00F61CCA" w:rsidP="00F61CCA">
      <w:pPr>
        <w:pStyle w:val="BodyText"/>
      </w:pPr>
    </w:p>
    <w:tbl>
      <w:tblPr>
        <w:tblStyle w:val="TableGrid"/>
        <w:tblpPr w:leftFromText="180" w:rightFromText="180" w:vertAnchor="text" w:horzAnchor="margin" w:tblpXSpec="center" w:tblpY="-56"/>
        <w:tblW w:w="9404" w:type="dxa"/>
        <w:jc w:val="left"/>
        <w:tblLook w:val="04A0" w:firstRow="1" w:lastRow="0" w:firstColumn="1" w:lastColumn="0" w:noHBand="0" w:noVBand="1"/>
      </w:tblPr>
      <w:tblGrid>
        <w:gridCol w:w="2173"/>
        <w:gridCol w:w="1956"/>
        <w:gridCol w:w="1874"/>
        <w:gridCol w:w="1905"/>
        <w:gridCol w:w="1496"/>
      </w:tblGrid>
      <w:tr w:rsidR="005506AA" w14:paraId="5526D4AD" w14:textId="77777777" w:rsidTr="005506AA">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4CFD691" w14:textId="77777777" w:rsidR="005506AA" w:rsidRDefault="005506AA" w:rsidP="005506AA">
            <w:r>
              <w:t>Functionalities</w:t>
            </w:r>
          </w:p>
        </w:tc>
        <w:tc>
          <w:tcPr>
            <w:tcW w:w="1956" w:type="dxa"/>
          </w:tcPr>
          <w:p w14:paraId="746752F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3AE6A2DA"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3D0245DC"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1B3ED966" w14:textId="77777777" w:rsidR="005506AA" w:rsidRDefault="005506AA" w:rsidP="005506AA">
            <w:pPr>
              <w:cnfStyle w:val="100000000000" w:firstRow="1" w:lastRow="0" w:firstColumn="0" w:lastColumn="0" w:oddVBand="0" w:evenVBand="0" w:oddHBand="0" w:evenHBand="0" w:firstRowFirstColumn="0" w:firstRowLastColumn="0" w:lastRowFirstColumn="0" w:lastRowLastColumn="0"/>
            </w:pPr>
            <w:r>
              <w:t>Triibe</w:t>
            </w:r>
          </w:p>
        </w:tc>
      </w:tr>
      <w:tr w:rsidR="005506AA" w14:paraId="507B38AA" w14:textId="77777777" w:rsidTr="005506AA">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DB9DAA5" w14:textId="77777777" w:rsidR="005506AA" w:rsidRPr="00434701" w:rsidRDefault="005506AA" w:rsidP="005506AA">
            <w:r w:rsidRPr="00434701">
              <w:t>1.</w:t>
            </w:r>
            <w:r>
              <w:t xml:space="preserve"> Profile Editor</w:t>
            </w:r>
          </w:p>
        </w:tc>
        <w:tc>
          <w:tcPr>
            <w:tcW w:w="1956" w:type="dxa"/>
          </w:tcPr>
          <w:p w14:paraId="6E05D80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1B3B3" wp14:editId="14D783C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3EBB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6B059" wp14:editId="6F081E5F">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EB66C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820CC3" wp14:editId="09305E33">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76889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A7756" wp14:editId="03E0E98D">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7388FF6"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2239BEA1" w14:textId="77777777" w:rsidR="005506AA" w:rsidRDefault="005506AA" w:rsidP="005506AA">
            <w:r>
              <w:t>2. Custom Skins</w:t>
            </w:r>
          </w:p>
        </w:tc>
        <w:tc>
          <w:tcPr>
            <w:tcW w:w="1956" w:type="dxa"/>
          </w:tcPr>
          <w:p w14:paraId="1C52FD6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C6863" wp14:editId="67ED9792">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6D04D3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DCB4AD" wp14:editId="4E0C1542">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02FB11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0A9A55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85899" wp14:editId="2F8BB455">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C869D1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FF7A15E" w14:textId="77777777" w:rsidR="005506AA" w:rsidRDefault="005506AA" w:rsidP="005506AA">
            <w:r>
              <w:t>3. Photos</w:t>
            </w:r>
          </w:p>
        </w:tc>
        <w:tc>
          <w:tcPr>
            <w:tcW w:w="1956" w:type="dxa"/>
          </w:tcPr>
          <w:p w14:paraId="29F6543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1F70D" wp14:editId="03BF5CDB">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A08826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59FAB3" wp14:editId="19F38743">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37EFEB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8CDD6" wp14:editId="371D62EF">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9FE51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693CA4" wp14:editId="49486D44">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DFE1092"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3462532" w14:textId="77777777" w:rsidR="005506AA" w:rsidRDefault="005506AA" w:rsidP="005506AA">
            <w:r>
              <w:t>4. Post Comments</w:t>
            </w:r>
          </w:p>
        </w:tc>
        <w:tc>
          <w:tcPr>
            <w:tcW w:w="1956" w:type="dxa"/>
          </w:tcPr>
          <w:p w14:paraId="150DC9D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4B61F" wp14:editId="361BBD19">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D049B9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32290B" wp14:editId="5C5D7757">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4D2A87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83779" wp14:editId="1E34E1E5">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09562D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AC5DC" wp14:editId="1715878E">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229EC35"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CEA6E6" w14:textId="77777777" w:rsidR="005506AA" w:rsidRDefault="005506AA" w:rsidP="005506AA">
            <w:r>
              <w:t>5. Friends</w:t>
            </w:r>
          </w:p>
        </w:tc>
        <w:tc>
          <w:tcPr>
            <w:tcW w:w="1956" w:type="dxa"/>
          </w:tcPr>
          <w:p w14:paraId="70E5BB0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FE052A" wp14:editId="3F18E709">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84567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59A5E5E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6428C0" wp14:editId="527C177B">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C71BB4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9D9954" wp14:editId="22102EF1">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E038F41"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D577230" w14:textId="77777777" w:rsidR="005506AA" w:rsidRDefault="005506AA" w:rsidP="005506AA">
            <w:r>
              <w:t>6. Video</w:t>
            </w:r>
          </w:p>
        </w:tc>
        <w:tc>
          <w:tcPr>
            <w:tcW w:w="1956" w:type="dxa"/>
          </w:tcPr>
          <w:p w14:paraId="7EC4797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E59E1A" wp14:editId="40EF4162">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274EF3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AC22B2" wp14:editId="27BBD531">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B0A36A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E7A10" wp14:editId="36CD99AB">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1DF491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8D17A8" wp14:editId="27D1360A">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6D53ABDB"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99BAEA6" w14:textId="77777777" w:rsidR="005506AA" w:rsidRDefault="005506AA" w:rsidP="005506AA">
            <w:r>
              <w:t>7. Weather</w:t>
            </w:r>
          </w:p>
        </w:tc>
        <w:tc>
          <w:tcPr>
            <w:tcW w:w="1956" w:type="dxa"/>
          </w:tcPr>
          <w:p w14:paraId="0487CE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07074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4DB04820"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CBD91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12E557" wp14:editId="0FF50DEE">
                  <wp:extent cx="182880" cy="18288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1148E8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DF4D770" w14:textId="77777777" w:rsidR="005506AA" w:rsidRDefault="005506AA" w:rsidP="005506AA">
            <w:r>
              <w:t>8. Privacy Settings</w:t>
            </w:r>
          </w:p>
        </w:tc>
        <w:tc>
          <w:tcPr>
            <w:tcW w:w="1956" w:type="dxa"/>
          </w:tcPr>
          <w:p w14:paraId="74F9A64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41656" wp14:editId="4E79C7E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86D9DC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F67030" wp14:editId="793AACAA">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04BCCC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DDAF" wp14:editId="7E8B5A03">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6FB486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92451" wp14:editId="50C321C0">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7DB1F368"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7CAC89FC" w14:textId="77777777" w:rsidR="005506AA" w:rsidRDefault="005506AA" w:rsidP="005506AA">
            <w:r>
              <w:t>9. Black Users</w:t>
            </w:r>
          </w:p>
        </w:tc>
        <w:tc>
          <w:tcPr>
            <w:tcW w:w="1956" w:type="dxa"/>
          </w:tcPr>
          <w:p w14:paraId="02368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F292EC" wp14:editId="3CFB4F36">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6DFC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A9E8A" wp14:editId="6840D864">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37878D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BA6061" wp14:editId="7B1019DD">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6FC1ED1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BD2F11" wp14:editId="7BC37BB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6384990"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ED3CB74" w14:textId="77777777" w:rsidR="005506AA" w:rsidRDefault="005506AA" w:rsidP="005506AA">
            <w:r>
              <w:t>10. Report Spam</w:t>
            </w:r>
          </w:p>
        </w:tc>
        <w:tc>
          <w:tcPr>
            <w:tcW w:w="1956" w:type="dxa"/>
          </w:tcPr>
          <w:p w14:paraId="0E30DF8F"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DDB79" wp14:editId="3289693B">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3FD303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232E86F8"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96BFB8" wp14:editId="1E45D408">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AFC904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E3F6BE" wp14:editId="7F7DCDEE">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1395480A"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86AFB9E" w14:textId="77777777" w:rsidR="005506AA" w:rsidRDefault="005506AA" w:rsidP="005506AA">
            <w:r>
              <w:t>11. Report Abuse</w:t>
            </w:r>
          </w:p>
        </w:tc>
        <w:tc>
          <w:tcPr>
            <w:tcW w:w="1956" w:type="dxa"/>
          </w:tcPr>
          <w:p w14:paraId="4B43C23A"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22DDB" wp14:editId="23B5F0EB">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17EFF25"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8305B" wp14:editId="0793C364">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00EDA47"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8CDF" wp14:editId="18183409">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4D8933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90FBC2" wp14:editId="1C172E0D">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A66001B" w14:textId="77777777" w:rsidTr="005506AA">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60F96FC9" w14:textId="77777777" w:rsidR="005506AA" w:rsidRDefault="005506AA" w:rsidP="005506AA">
            <w:r>
              <w:t>12. Chat Rooms</w:t>
            </w:r>
          </w:p>
        </w:tc>
        <w:tc>
          <w:tcPr>
            <w:tcW w:w="1956" w:type="dxa"/>
          </w:tcPr>
          <w:p w14:paraId="5C426F2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4E63D7" wp14:editId="1A591503">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BAEEBA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0945B1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678266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7C8C3" wp14:editId="022DD548">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550CFAA6" w14:textId="77777777" w:rsidTr="005506AA">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161EE414" w14:textId="77777777" w:rsidR="005506AA" w:rsidRDefault="005506AA" w:rsidP="005506AA">
            <w:r>
              <w:t>13. Instant Messaging</w:t>
            </w:r>
          </w:p>
        </w:tc>
        <w:tc>
          <w:tcPr>
            <w:tcW w:w="1956" w:type="dxa"/>
          </w:tcPr>
          <w:p w14:paraId="3A2085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5BE8F9" wp14:editId="68056CAD">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CB5BA8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271FFC" wp14:editId="7F02D90A">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C0D396"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4D5450" wp14:editId="50A84852">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A81EA7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B41A9" wp14:editId="7642E25C">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3374C4ED"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DF89236" w14:textId="77777777" w:rsidR="005506AA" w:rsidRDefault="005506AA" w:rsidP="005506AA">
            <w:r>
              <w:t>14. Groups</w:t>
            </w:r>
          </w:p>
        </w:tc>
        <w:tc>
          <w:tcPr>
            <w:tcW w:w="1956" w:type="dxa"/>
          </w:tcPr>
          <w:p w14:paraId="740E0EA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F2C7D3" wp14:editId="42E8D2C7">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A54682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32C20B1"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7EEF0A8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EAF022" wp14:editId="680B525E">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8F23DA6"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1B37BC3" w14:textId="77777777" w:rsidR="005506AA" w:rsidRDefault="005506AA" w:rsidP="005506AA">
            <w:r>
              <w:t>15. Events</w:t>
            </w:r>
          </w:p>
        </w:tc>
        <w:tc>
          <w:tcPr>
            <w:tcW w:w="1956" w:type="dxa"/>
          </w:tcPr>
          <w:p w14:paraId="7D9F9C2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3D078" wp14:editId="314149C9">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F35E2A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0145D959"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6FAFDE5B"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B874B8" wp14:editId="2F62825F">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22C58771"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033E099" w14:textId="77777777" w:rsidR="005506AA" w:rsidRDefault="005506AA" w:rsidP="005506AA">
            <w:r>
              <w:t>16. Ad-Free</w:t>
            </w:r>
          </w:p>
        </w:tc>
        <w:tc>
          <w:tcPr>
            <w:tcW w:w="1956" w:type="dxa"/>
          </w:tcPr>
          <w:p w14:paraId="313C188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874" w:type="dxa"/>
          </w:tcPr>
          <w:p w14:paraId="698525A4"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3053F2" wp14:editId="66115828">
                  <wp:extent cx="182880" cy="182880"/>
                  <wp:effectExtent l="0" t="0" r="0" b="0"/>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401EC6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48D8085C"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6FF071" wp14:editId="5B67E6D5">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5506AA" w14:paraId="4AF0C9FC" w14:textId="77777777" w:rsidTr="005506AA">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EE9C19C" w14:textId="77777777" w:rsidR="005506AA" w:rsidRDefault="005506AA" w:rsidP="005506AA">
            <w:r>
              <w:t>17. Guides</w:t>
            </w:r>
          </w:p>
        </w:tc>
        <w:tc>
          <w:tcPr>
            <w:tcW w:w="1956" w:type="dxa"/>
          </w:tcPr>
          <w:p w14:paraId="38B5430E"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CDA5192"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905" w:type="dxa"/>
          </w:tcPr>
          <w:p w14:paraId="7E780D93"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pPr>
          </w:p>
        </w:tc>
        <w:tc>
          <w:tcPr>
            <w:tcW w:w="1496" w:type="dxa"/>
          </w:tcPr>
          <w:p w14:paraId="5EADC1CD" w14:textId="77777777" w:rsidR="005506AA" w:rsidRDefault="005506AA" w:rsidP="005506A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C0F53AB" wp14:editId="33099C3E">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bl>
    <w:p w14:paraId="30302F76" w14:textId="5AFF735E" w:rsidR="00A6336A" w:rsidRPr="00A6336A" w:rsidRDefault="00A6336A" w:rsidP="000E05BF">
      <w:pPr>
        <w:pStyle w:val="FigureTitle"/>
        <w:jc w:val="center"/>
      </w:pPr>
      <w:bookmarkStart w:id="35" w:name="_Toc103632404"/>
      <w:bookmarkStart w:id="36" w:name="_Toc103657807"/>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bookmarkEnd w:id="36"/>
    </w:p>
    <w:p w14:paraId="43998F31" w14:textId="76988621" w:rsidR="00A6336A" w:rsidRPr="003C01D7" w:rsidRDefault="00A6336A" w:rsidP="003C01D7">
      <w:pPr>
        <w:pStyle w:val="Heading2"/>
      </w:pPr>
      <w:bookmarkStart w:id="37" w:name="_Toc103657874"/>
      <w:r w:rsidRPr="003C01D7">
        <w:lastRenderedPageBreak/>
        <w:t>Figures</w:t>
      </w:r>
      <w:bookmarkEnd w:id="37"/>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8" w:name="_Toc103657808"/>
      <w:r w:rsidRPr="000E05BF">
        <w:t xml:space="preserve">Figure 2.1: </w:t>
      </w:r>
      <w:r w:rsidR="00B64F89" w:rsidRPr="000E05BF">
        <w:t>Identification on the internet and through social media</w:t>
      </w:r>
      <w:bookmarkEnd w:id="38"/>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9" w:name="_Toc103657875"/>
      <w:r w:rsidR="00502455">
        <w:t>Methodology</w:t>
      </w:r>
      <w:bookmarkEnd w:id="39"/>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40" w:name="_Toc103657876"/>
      <w:r>
        <w:rPr>
          <w:lang w:bidi="ar-JO"/>
        </w:rPr>
        <w:t>The Software Development Life Cycle (Waterfall)</w:t>
      </w:r>
      <w:bookmarkEnd w:id="40"/>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72103C24" w:rsidR="007B1439" w:rsidRDefault="007B1439" w:rsidP="000E05BF">
      <w:pPr>
        <w:pStyle w:val="FigureTitle"/>
        <w:jc w:val="center"/>
        <w:rPr>
          <w:lang w:bidi="ar-JO"/>
        </w:rPr>
      </w:pPr>
      <w:bookmarkStart w:id="41" w:name="_Toc10365780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2" w:name="_Toc376275795"/>
      <w:bookmarkStart w:id="43" w:name="_Toc376354290"/>
      <w:bookmarkStart w:id="44" w:name="_Toc376355279"/>
      <w:bookmarkStart w:id="45" w:name="_Toc376613536"/>
      <w:bookmarkStart w:id="46" w:name="_Toc418177661"/>
      <w:bookmarkStart w:id="47" w:name="_Toc418184910"/>
      <w:bookmarkStart w:id="48"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2"/>
      <w:bookmarkEnd w:id="43"/>
      <w:bookmarkEnd w:id="44"/>
      <w:bookmarkEnd w:id="45"/>
      <w:bookmarkEnd w:id="46"/>
      <w:bookmarkEnd w:id="47"/>
      <w:r w:rsidR="0046126D">
        <w:t xml:space="preserve">The </w:t>
      </w:r>
      <w:r w:rsidR="0046126D" w:rsidRPr="008A587B">
        <w:t>waterfall</w:t>
      </w:r>
      <w:r w:rsidRPr="008A587B">
        <w:t xml:space="preserve"> methodology</w:t>
      </w:r>
      <w:bookmarkEnd w:id="48"/>
      <w:r w:rsidR="00D07E1D">
        <w:t xml:space="preserve"> phases</w:t>
      </w:r>
      <w:bookmarkEnd w:id="41"/>
    </w:p>
    <w:p w14:paraId="225FB752" w14:textId="6AAF08A2" w:rsidR="00A55248" w:rsidRDefault="001A76CC" w:rsidP="00736939">
      <w:pPr>
        <w:pStyle w:val="Heading3"/>
        <w:rPr>
          <w:lang w:bidi="ar-JO"/>
        </w:rPr>
      </w:pPr>
      <w:bookmarkStart w:id="49" w:name="_Toc103657877"/>
      <w:r w:rsidRPr="008B0498">
        <w:rPr>
          <w:lang w:bidi="ar-JO"/>
        </w:rPr>
        <w:t>Requirements</w:t>
      </w:r>
      <w:bookmarkEnd w:id="49"/>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50" w:name="_Toc103657878"/>
      <w:r w:rsidRPr="008B0498">
        <w:rPr>
          <w:lang w:bidi="ar-JO"/>
        </w:rPr>
        <w:t>Design</w:t>
      </w:r>
      <w:bookmarkEnd w:id="50"/>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1" w:name="_Toc103657879"/>
      <w:r w:rsidRPr="008B0498">
        <w:rPr>
          <w:lang w:bidi="ar-JO"/>
        </w:rPr>
        <w:lastRenderedPageBreak/>
        <w:t>Implementation</w:t>
      </w:r>
      <w:bookmarkEnd w:id="51"/>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2" w:name="_Toc103657880"/>
      <w:r w:rsidRPr="008B0498">
        <w:rPr>
          <w:lang w:bidi="ar-JO"/>
        </w:rPr>
        <w:t xml:space="preserve">Verification </w:t>
      </w:r>
      <w:r>
        <w:rPr>
          <w:lang w:bidi="ar-JO"/>
        </w:rPr>
        <w:t>and</w:t>
      </w:r>
      <w:r w:rsidRPr="008B0498">
        <w:rPr>
          <w:lang w:bidi="ar-JO"/>
        </w:rPr>
        <w:t xml:space="preserve"> testing</w:t>
      </w:r>
      <w:bookmarkEnd w:id="52"/>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3" w:name="_Toc103657881"/>
      <w:r w:rsidRPr="008B0498">
        <w:rPr>
          <w:lang w:bidi="ar-JO"/>
        </w:rPr>
        <w:t>Deployment and maintenance</w:t>
      </w:r>
      <w:bookmarkEnd w:id="53"/>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4" w:name="_Toc103657882"/>
      <w:r w:rsidRPr="00D87152">
        <w:rPr>
          <w:lang w:bidi="ar-JO"/>
        </w:rPr>
        <w:t>Advantages of the Waterfall methodology</w:t>
      </w:r>
      <w:bookmarkEnd w:id="54"/>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5" w:name="_Toc103657883"/>
      <w:r w:rsidRPr="00C3333B">
        <w:rPr>
          <w:lang w:bidi="ar-JO"/>
        </w:rPr>
        <w:t>Disadvantages of the Waterfall methodology</w:t>
      </w:r>
      <w:bookmarkEnd w:id="55"/>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 xml:space="preserve">When one part of a process is delayed, it causes </w:t>
      </w:r>
      <w:proofErr w:type="gramStart"/>
      <w:r>
        <w:rPr>
          <w:rFonts w:asciiTheme="majorBidi" w:hAnsiTheme="majorBidi" w:cstheme="majorBidi"/>
        </w:rPr>
        <w:t>all of</w:t>
      </w:r>
      <w:proofErr w:type="gramEnd"/>
      <w:r>
        <w:rPr>
          <w:rFonts w:asciiTheme="majorBidi" w:hAnsiTheme="majorBidi" w:cstheme="majorBidi"/>
        </w:rPr>
        <w:t xml:space="preserve">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6" w:name="_Toc103657884"/>
      <w:r w:rsidR="00FE059F">
        <w:t>ANALYSIS AND DESIGN</w:t>
      </w:r>
      <w:bookmarkEnd w:id="56"/>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7" w:name="_Toc103657885"/>
      <w:r w:rsidRPr="004869A8">
        <w:t>Analysis</w:t>
      </w:r>
      <w:bookmarkEnd w:id="57"/>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8" w:name="_Toc103657886"/>
      <w:r>
        <w:t xml:space="preserve">Triibe from the </w:t>
      </w:r>
      <w:r w:rsidRPr="004A1010">
        <w:rPr>
          <w:bCs/>
        </w:rPr>
        <w:t>technical point of view</w:t>
      </w:r>
      <w:bookmarkEnd w:id="58"/>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9" w:name="_Toc103657887"/>
      <w:r>
        <w:t>Triibe</w:t>
      </w:r>
      <w:r w:rsidR="00A628D9" w:rsidRPr="00A628D9">
        <w:t xml:space="preserve"> from </w:t>
      </w:r>
      <w:r>
        <w:t xml:space="preserve">a </w:t>
      </w:r>
      <w:r w:rsidR="00A628D9" w:rsidRPr="00A628D9">
        <w:t>risky point of view</w:t>
      </w:r>
      <w:bookmarkEnd w:id="59"/>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60" w:name="_Toc103657888"/>
      <w:r>
        <w:lastRenderedPageBreak/>
        <w:t>Triibe</w:t>
      </w:r>
      <w:r w:rsidRPr="00A628D9">
        <w:t xml:space="preserve"> </w:t>
      </w:r>
      <w:r w:rsidR="00A628D9" w:rsidRPr="00A628D9">
        <w:t xml:space="preserve">from </w:t>
      </w:r>
      <w:r>
        <w:t xml:space="preserve">an </w:t>
      </w:r>
      <w:r w:rsidR="00A628D9" w:rsidRPr="00A628D9">
        <w:t>economical point of view</w:t>
      </w:r>
      <w:bookmarkEnd w:id="60"/>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1" w:name="_Toc103657889"/>
      <w:r>
        <w:t>Triibe</w:t>
      </w:r>
      <w:r w:rsidRPr="00A628D9">
        <w:t xml:space="preserve"> </w:t>
      </w:r>
      <w:r w:rsidR="00A628D9" w:rsidRPr="00A628D9">
        <w:t xml:space="preserve">from </w:t>
      </w:r>
      <w:r>
        <w:t xml:space="preserve">a </w:t>
      </w:r>
      <w:r w:rsidR="00A628D9" w:rsidRPr="00A628D9">
        <w:t>SWOT point of view</w:t>
      </w:r>
      <w:bookmarkEnd w:id="61"/>
    </w:p>
    <w:p w14:paraId="0CFB89CB" w14:textId="17DCDBD5"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569E9DE6" w:rsidR="00C2654C" w:rsidRPr="008A587B" w:rsidRDefault="00C2654C" w:rsidP="000E05BF">
      <w:pPr>
        <w:pStyle w:val="FigureTitle"/>
        <w:jc w:val="center"/>
      </w:pPr>
      <w:bookmarkStart w:id="62" w:name="_Toc103657810"/>
      <w:r w:rsidRPr="008A587B">
        <w:t xml:space="preserve">Figure 4.1: </w:t>
      </w:r>
      <w:r w:rsidR="00FC001F" w:rsidRPr="008A587B">
        <w:t>t</w:t>
      </w:r>
      <w:r w:rsidRPr="008A587B">
        <w:t>he SWOT analysis’s main components.</w:t>
      </w:r>
      <w:bookmarkEnd w:id="62"/>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3" w:name="_Toc103657890"/>
      <w:r>
        <w:t>Triibe</w:t>
      </w:r>
      <w:r w:rsidRPr="00A628D9">
        <w:t xml:space="preserve"> </w:t>
      </w:r>
      <w:r w:rsidR="00A628D9" w:rsidRPr="00A628D9">
        <w:t xml:space="preserve">from </w:t>
      </w:r>
      <w:r>
        <w:t xml:space="preserve">a </w:t>
      </w:r>
      <w:r w:rsidR="00A628D9" w:rsidRPr="00A628D9">
        <w:t>Managerial point of view</w:t>
      </w:r>
      <w:bookmarkEnd w:id="63"/>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4" w:name="_Toc430471877"/>
      <w:bookmarkStart w:id="65" w:name="_Toc103657891"/>
      <w:r w:rsidRPr="00436940">
        <w:lastRenderedPageBreak/>
        <w:t>Requirements Determination</w:t>
      </w:r>
      <w:bookmarkEnd w:id="64"/>
      <w:bookmarkEnd w:id="65"/>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6" w:name="_Hlk101242172"/>
      <w:bookmarkStart w:id="67" w:name="_Toc103657892"/>
      <w:r>
        <w:t>fu</w:t>
      </w:r>
      <w:r w:rsidRPr="00A4313B">
        <w:t>nctional requirement</w:t>
      </w:r>
      <w:r>
        <w:t>s</w:t>
      </w:r>
      <w:bookmarkEnd w:id="67"/>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8" w:name="_Hlk101244615"/>
      <w:r w:rsidRPr="009D6269">
        <w:rPr>
          <w:b/>
          <w:bCs/>
        </w:rPr>
        <w:t>Functional requirements of triibe</w:t>
      </w:r>
      <w:r>
        <w:rPr>
          <w:b/>
          <w:bCs/>
        </w:rPr>
        <w:t>:</w:t>
      </w:r>
    </w:p>
    <w:bookmarkEnd w:id="68"/>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 xml:space="preserve">he user will be able to see </w:t>
      </w:r>
      <w:proofErr w:type="gramStart"/>
      <w:r w:rsidRPr="004512CD">
        <w:t>all</w:t>
      </w:r>
      <w:r w:rsidR="00954449">
        <w:t xml:space="preserve"> of</w:t>
      </w:r>
      <w:proofErr w:type="gramEnd"/>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9" w:name="_Toc103657893"/>
      <w:r>
        <w:t>Non-functional requirement</w:t>
      </w:r>
      <w:r w:rsidR="009725C3">
        <w:t>s</w:t>
      </w:r>
      <w:r>
        <w:t>:</w:t>
      </w:r>
      <w:bookmarkEnd w:id="69"/>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70" w:name="_Toc430471878"/>
      <w:bookmarkStart w:id="71" w:name="_Toc103657894"/>
      <w:r w:rsidRPr="004869A8">
        <w:lastRenderedPageBreak/>
        <w:t>System's Requirements</w:t>
      </w:r>
      <w:bookmarkEnd w:id="70"/>
      <w:bookmarkEnd w:id="71"/>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2" w:name="_Toc430471879"/>
      <w:bookmarkStart w:id="73" w:name="_Toc103657895"/>
      <w:r w:rsidRPr="00301CEE">
        <w:t>Design</w:t>
      </w:r>
      <w:bookmarkEnd w:id="72"/>
      <w:bookmarkEnd w:id="73"/>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4" w:name="_Toc430471880"/>
      <w:bookmarkStart w:id="75" w:name="_Toc103657896"/>
      <w:r w:rsidRPr="00DC646B">
        <w:t>Logical Design</w:t>
      </w:r>
      <w:bookmarkEnd w:id="74"/>
      <w:bookmarkEnd w:id="75"/>
    </w:p>
    <w:p w14:paraId="02DC51DC" w14:textId="6EAC6B5F" w:rsidR="000C0891" w:rsidRPr="001B0FA2" w:rsidRDefault="005C60A6" w:rsidP="00736939">
      <w:pPr>
        <w:pStyle w:val="BodyText"/>
        <w:spacing w:line="360" w:lineRule="auto"/>
      </w:pPr>
      <w:r>
        <w:t xml:space="preserve">The logical design phase describes </w:t>
      </w:r>
      <w:proofErr w:type="gramStart"/>
      <w:r>
        <w:t>all of</w:t>
      </w:r>
      <w:proofErr w:type="gramEnd"/>
      <w:r>
        <w:t xml:space="preserve">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6" w:name="_Toc430471881"/>
      <w:bookmarkStart w:id="77" w:name="_Toc103657897"/>
      <w:r w:rsidRPr="00DC646B">
        <w:t>Use Case Diagram</w:t>
      </w:r>
      <w:bookmarkEnd w:id="76"/>
      <w:bookmarkEnd w:id="77"/>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8" w:name="_Hlk101848098"/>
      <w:bookmarkStart w:id="79" w:name="_Toc103657811"/>
      <w:r w:rsidRPr="008A587B">
        <w:t>Figure 4.2: Triibe</w:t>
      </w:r>
      <w:r w:rsidR="00AD5DD4">
        <w:t xml:space="preserve"> user</w:t>
      </w:r>
      <w:r w:rsidRPr="008A587B">
        <w:t xml:space="preserve"> use cas</w:t>
      </w:r>
      <w:r w:rsidR="007D4F41">
        <w:t>e</w:t>
      </w:r>
      <w:bookmarkEnd w:id="79"/>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0E05BF">
      <w:pPr>
        <w:pStyle w:val="FigureTitle"/>
        <w:jc w:val="center"/>
      </w:pPr>
      <w:bookmarkStart w:id="80" w:name="_Toc103657812"/>
      <w:r w:rsidRPr="003E4DBE">
        <w:lastRenderedPageBreak/>
        <w:t xml:space="preserve">Table 4.1: description </w:t>
      </w:r>
      <w:r w:rsidR="002435DE">
        <w:t>of</w:t>
      </w:r>
      <w:r w:rsidRPr="003E4DBE">
        <w:t xml:space="preserve"> each use case</w:t>
      </w:r>
      <w:bookmarkEnd w:id="80"/>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1" w:name="_Toc103657898"/>
      <w:r w:rsidRPr="000C0891">
        <w:lastRenderedPageBreak/>
        <w:t>Admin use case</w:t>
      </w:r>
      <w:r w:rsidR="000C0891">
        <w:t xml:space="preserve"> diagram</w:t>
      </w:r>
      <w:bookmarkEnd w:id="81"/>
    </w:p>
    <w:p w14:paraId="1A0EC9CD" w14:textId="77777777" w:rsidR="00D36596" w:rsidRDefault="00D36596" w:rsidP="00F2123C">
      <w:pPr>
        <w:pStyle w:val="BodyText"/>
        <w:rPr>
          <w:b/>
          <w:bCs/>
          <w:noProof/>
          <w:u w:val="single"/>
        </w:rPr>
      </w:pPr>
    </w:p>
    <w:p w14:paraId="68166F49" w14:textId="7D3FF7B5" w:rsidR="006D4608" w:rsidRDefault="006D4608" w:rsidP="00F2123C">
      <w:pPr>
        <w:pStyle w:val="BodyText"/>
        <w:rPr>
          <w:b/>
          <w:bCs/>
          <w:u w:val="single"/>
        </w:rPr>
      </w:pPr>
      <w:r>
        <w:rPr>
          <w:b/>
          <w:bCs/>
          <w:noProof/>
          <w:u w:val="single"/>
        </w:rPr>
        <w:drawing>
          <wp:inline distT="0" distB="0" distL="0" distR="0" wp14:anchorId="158736E1" wp14:editId="43F95F04">
            <wp:extent cx="5151353" cy="5220586"/>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24">
                      <a:extLst>
                        <a:ext uri="{28A0092B-C50C-407E-A947-70E740481C1C}">
                          <a14:useLocalDpi xmlns:a14="http://schemas.microsoft.com/office/drawing/2010/main" val="0"/>
                        </a:ext>
                      </a:extLst>
                    </a:blip>
                    <a:srcRect b="627"/>
                    <a:stretch/>
                  </pic:blipFill>
                  <pic:spPr bwMode="auto">
                    <a:xfrm>
                      <a:off x="0" y="0"/>
                      <a:ext cx="5167343" cy="5236791"/>
                    </a:xfrm>
                    <a:prstGeom prst="rect">
                      <a:avLst/>
                    </a:prstGeom>
                    <a:ln>
                      <a:no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2" w:name="_Toc103657813"/>
      <w:r w:rsidRPr="006D4608">
        <w:t>Figure 4.</w:t>
      </w:r>
      <w:r>
        <w:t>3</w:t>
      </w:r>
      <w:r w:rsidRPr="006D4608">
        <w:t xml:space="preserve">: </w:t>
      </w:r>
      <w:r w:rsidRPr="000A2240">
        <w:t>Triibe admin use case</w:t>
      </w:r>
      <w:r w:rsidR="00F02DAF" w:rsidRPr="000A2240">
        <w:t xml:space="preserve"> diagram</w:t>
      </w:r>
      <w:bookmarkEnd w:id="82"/>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3" w:name="_Toc430471882"/>
      <w:bookmarkStart w:id="84" w:name="_Toc103657899"/>
      <w:r w:rsidRPr="00301CEE">
        <w:lastRenderedPageBreak/>
        <w:t>Sequence Diagram</w:t>
      </w:r>
      <w:bookmarkEnd w:id="83"/>
      <w:bookmarkEnd w:id="84"/>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5" w:name="_Toc103657814"/>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5"/>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6" w:name="_Toc103657815"/>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6"/>
    </w:p>
    <w:p w14:paraId="4F61A788" w14:textId="21557899" w:rsidR="008974F4" w:rsidRPr="008974F4" w:rsidRDefault="00A628D9" w:rsidP="00C70FAF">
      <w:pPr>
        <w:pStyle w:val="Heading4"/>
      </w:pPr>
      <w:bookmarkStart w:id="87" w:name="_Toc430471883"/>
      <w:bookmarkStart w:id="88" w:name="_Toc103657900"/>
      <w:r>
        <w:t>Context diagram</w:t>
      </w:r>
      <w:bookmarkEnd w:id="88"/>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9" w:name="_Toc103657816"/>
      <w:r w:rsidRPr="008974F4">
        <w:t>Figure 4.</w:t>
      </w:r>
      <w:r w:rsidR="00C70FAF">
        <w:t>6</w:t>
      </w:r>
      <w:r w:rsidRPr="008974F4">
        <w:t>: Triibe context diagram for adding a friend</w:t>
      </w:r>
      <w:bookmarkEnd w:id="89"/>
    </w:p>
    <w:p w14:paraId="0EB108EC" w14:textId="48E8375E" w:rsidR="00B15896" w:rsidRPr="00B15896" w:rsidRDefault="00094D78" w:rsidP="00B15896">
      <w:pPr>
        <w:pStyle w:val="Heading4"/>
      </w:pPr>
      <w:bookmarkStart w:id="90" w:name="_Toc103657901"/>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90"/>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1" w:name="_Toc103657817"/>
      <w:r w:rsidRPr="00871208">
        <w:t>Figure 4.</w:t>
      </w:r>
      <w:r w:rsidR="00C70FAF">
        <w:t>7</w:t>
      </w:r>
      <w:r w:rsidRPr="00871208">
        <w:t>:</w:t>
      </w:r>
      <w:r w:rsidRPr="004138CC">
        <w:t xml:space="preserve"> Symbols used in Dataflow Diagram</w:t>
      </w:r>
      <w:r>
        <w:t>s</w:t>
      </w:r>
      <w:bookmarkEnd w:id="91"/>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2" w:name="_Hlk101846216"/>
      <w:bookmarkStart w:id="93" w:name="_Toc103657818"/>
      <w:r w:rsidRPr="005C1038">
        <w:t>Figure 4.</w:t>
      </w:r>
      <w:r w:rsidR="00C70FAF">
        <w:t>8</w:t>
      </w:r>
      <w:r w:rsidRPr="005C1038">
        <w:t>: Triibe</w:t>
      </w:r>
      <w:r w:rsidR="001F748D">
        <w:t xml:space="preserve"> level 0</w:t>
      </w:r>
      <w:r w:rsidRPr="005C1038">
        <w:t xml:space="preserve"> data flow diagram</w:t>
      </w:r>
      <w:bookmarkEnd w:id="93"/>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4" w:name="_Hlk101850559"/>
      <w:bookmarkStart w:id="95" w:name="_Toc10365781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5"/>
    </w:p>
    <w:bookmarkEnd w:id="94"/>
    <w:p w14:paraId="017F6407" w14:textId="07D78BE0" w:rsidR="001F7C4E" w:rsidRDefault="00470766" w:rsidP="00470766">
      <w:pPr>
        <w:pStyle w:val="BodyText"/>
        <w:rPr>
          <w:i/>
          <w:iCs/>
        </w:rPr>
      </w:pPr>
      <w:r>
        <w:rPr>
          <w:i/>
          <w:iCs/>
          <w:noProof/>
        </w:rPr>
        <w:lastRenderedPageBreak/>
        <w:drawing>
          <wp:inline distT="0" distB="0" distL="0" distR="0" wp14:anchorId="731DB589" wp14:editId="42EAC2E6">
            <wp:extent cx="5206365" cy="359029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3590290"/>
                    </a:xfrm>
                    <a:prstGeom prst="rect">
                      <a:avLst/>
                    </a:prstGeom>
                  </pic:spPr>
                </pic:pic>
              </a:graphicData>
            </a:graphic>
          </wp:inline>
        </w:drawing>
      </w:r>
    </w:p>
    <w:p w14:paraId="7439C4F7" w14:textId="73260A31" w:rsidR="00470766" w:rsidRDefault="00470766" w:rsidP="00942678">
      <w:pPr>
        <w:pStyle w:val="FigureTitle"/>
        <w:jc w:val="center"/>
      </w:pPr>
      <w:bookmarkStart w:id="96" w:name="_Toc10365782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6"/>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7" w:name="_Toc103657902"/>
      <w:r>
        <w:lastRenderedPageBreak/>
        <w:t>Entity Relationship Diagram</w:t>
      </w:r>
      <w:bookmarkEnd w:id="97"/>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8" w:name="_Toc103657821"/>
      <w:r w:rsidRPr="00241FD6">
        <w:t>Figure 4.</w:t>
      </w:r>
      <w:r w:rsidR="00383165">
        <w:t>1</w:t>
      </w:r>
      <w:r w:rsidR="003664E4">
        <w:t>1</w:t>
      </w:r>
      <w:r w:rsidRPr="00241FD6">
        <w:t xml:space="preserve">: </w:t>
      </w:r>
      <w:r>
        <w:t>Triibe</w:t>
      </w:r>
      <w:r w:rsidRPr="00241FD6">
        <w:t xml:space="preserve"> </w:t>
      </w:r>
      <w:r>
        <w:t>ER Diagram</w:t>
      </w:r>
      <w:bookmarkEnd w:id="98"/>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99" w:name="_Toc103657903"/>
      <w:r w:rsidRPr="0027064C">
        <w:lastRenderedPageBreak/>
        <w:t>Database schema:</w:t>
      </w:r>
      <w:bookmarkEnd w:id="99"/>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0" w:name="_Toc103657822"/>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0"/>
    </w:p>
    <w:p w14:paraId="395CA0FB" w14:textId="74BC1EC1" w:rsidR="00241FD6" w:rsidRDefault="00241FD6" w:rsidP="00241FD6">
      <w:pPr>
        <w:pStyle w:val="BodyText"/>
        <w:jc w:val="center"/>
      </w:pPr>
    </w:p>
    <w:p w14:paraId="6FF4D05D" w14:textId="1DEA828A" w:rsidR="00C65580" w:rsidRDefault="00C65580" w:rsidP="00241FD6">
      <w:pPr>
        <w:pStyle w:val="BodyText"/>
        <w:jc w:val="center"/>
      </w:pPr>
    </w:p>
    <w:p w14:paraId="489E9A42" w14:textId="010E8200" w:rsidR="00C65580" w:rsidRDefault="00C65580" w:rsidP="00241FD6">
      <w:pPr>
        <w:pStyle w:val="BodyText"/>
        <w:jc w:val="center"/>
      </w:pPr>
    </w:p>
    <w:p w14:paraId="249DF86B" w14:textId="523ED400" w:rsidR="00C65580" w:rsidRDefault="00C65580" w:rsidP="00241FD6">
      <w:pPr>
        <w:pStyle w:val="BodyText"/>
        <w:jc w:val="center"/>
      </w:pPr>
    </w:p>
    <w:p w14:paraId="4F57F1D8" w14:textId="77777777" w:rsidR="00E433FF" w:rsidRPr="00241FD6" w:rsidRDefault="00E433FF" w:rsidP="00241FD6">
      <w:pPr>
        <w:pStyle w:val="BodyText"/>
        <w:jc w:val="center"/>
      </w:pPr>
    </w:p>
    <w:p w14:paraId="10DEAA2F" w14:textId="77777777" w:rsidR="00C02984" w:rsidRDefault="00C02984" w:rsidP="00241FD6">
      <w:pPr>
        <w:pStyle w:val="Heading3"/>
        <w:ind w:left="720" w:hanging="720"/>
      </w:pPr>
      <w:bookmarkStart w:id="101" w:name="_Toc103657904"/>
      <w:r w:rsidRPr="008B5831">
        <w:lastRenderedPageBreak/>
        <w:t>Physical Design</w:t>
      </w:r>
      <w:bookmarkEnd w:id="101"/>
    </w:p>
    <w:p w14:paraId="0916F2C7" w14:textId="6F3579B4" w:rsidR="005C60A6" w:rsidRDefault="005C60A6" w:rsidP="005C60A6">
      <w:pPr>
        <w:spacing w:before="100" w:beforeAutospacing="1" w:after="100" w:afterAutospacing="1"/>
        <w:jc w:val="both"/>
        <w:rPr>
          <w:sz w:val="24"/>
          <w:szCs w:val="24"/>
        </w:rPr>
      </w:pPr>
      <w:r>
        <w:rPr>
          <w:sz w:val="24"/>
          <w:szCs w:val="24"/>
        </w:rPr>
        <w:t xml:space="preserve">Physical design, on the other hand, concerns turning the logical design into a more technical specification for system development. </w:t>
      </w:r>
      <w:proofErr w:type="gramStart"/>
      <w:r>
        <w:rPr>
          <w:sz w:val="24"/>
          <w:szCs w:val="24"/>
        </w:rPr>
        <w:t>All of</w:t>
      </w:r>
      <w:proofErr w:type="gramEnd"/>
      <w:r>
        <w:rPr>
          <w:sz w:val="24"/>
          <w:szCs w:val="24"/>
        </w:rPr>
        <w:t xml:space="preserve">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942678">
      <w:pPr>
        <w:pStyle w:val="FigureTitle"/>
        <w:jc w:val="center"/>
      </w:pPr>
      <w:bookmarkStart w:id="102" w:name="_Toc103632405"/>
      <w:bookmarkStart w:id="103" w:name="_Toc103657823"/>
      <w:r>
        <w:t>Table 4.</w:t>
      </w:r>
      <w:r w:rsidR="00274B88">
        <w:t>2</w:t>
      </w:r>
      <w:r>
        <w:t xml:space="preserve">: </w:t>
      </w:r>
      <w:r w:rsidRPr="00DC72DE">
        <w:t>H/</w:t>
      </w:r>
      <w:r w:rsidR="00954047" w:rsidRPr="00DC72DE">
        <w:t>W. S</w:t>
      </w:r>
      <w:r w:rsidRPr="00DC72DE">
        <w:t>/W Specifications</w:t>
      </w:r>
      <w:bookmarkEnd w:id="102"/>
      <w:bookmarkEnd w:id="103"/>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4" w:name="_Toc103657905"/>
      <w:r w:rsidR="00C63444" w:rsidRPr="003E6ECF">
        <w:t>finding</w:t>
      </w:r>
      <w:r w:rsidR="003E6ECF" w:rsidRPr="003E6ECF">
        <w:t>S</w:t>
      </w:r>
      <w:bookmarkEnd w:id="104"/>
    </w:p>
    <w:p w14:paraId="58ECDE10" w14:textId="23BABC45" w:rsidR="00C63444" w:rsidRDefault="00C63444" w:rsidP="00C63444">
      <w:pPr>
        <w:pStyle w:val="Heading2"/>
      </w:pPr>
      <w:bookmarkStart w:id="105" w:name="_Toc103657906"/>
      <w:r>
        <w:t>Introduction</w:t>
      </w:r>
      <w:bookmarkEnd w:id="105"/>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6" w:name="_Toc103657907"/>
      <w:r w:rsidRPr="001B550F">
        <w:t>Languages and Platforms</w:t>
      </w:r>
      <w:bookmarkEnd w:id="106"/>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7" w:name="_Toc103657908"/>
      <w:r w:rsidRPr="003770DB">
        <w:t>Programming Language</w:t>
      </w:r>
      <w:r>
        <w:t>s</w:t>
      </w:r>
      <w:bookmarkEnd w:id="107"/>
    </w:p>
    <w:p w14:paraId="1EFA6534" w14:textId="75B653C4" w:rsidR="00D111E6" w:rsidRDefault="00D111E6" w:rsidP="00736939">
      <w:pPr>
        <w:pStyle w:val="Heading4"/>
        <w:rPr>
          <w:rStyle w:val="normaltextrun"/>
          <w:color w:val="000000"/>
          <w:shd w:val="clear" w:color="auto" w:fill="FFFFFF"/>
        </w:rPr>
      </w:pPr>
      <w:bookmarkStart w:id="108" w:name="_Toc103657909"/>
      <w:r w:rsidRPr="00D111E6">
        <w:rPr>
          <w:rStyle w:val="normaltextrun"/>
          <w:color w:val="000000"/>
          <w:shd w:val="clear" w:color="auto" w:fill="FFFFFF"/>
        </w:rPr>
        <w:t>H</w:t>
      </w:r>
      <w:r>
        <w:rPr>
          <w:rStyle w:val="normaltextrun"/>
          <w:color w:val="000000"/>
          <w:shd w:val="clear" w:color="auto" w:fill="FFFFFF"/>
        </w:rPr>
        <w:t>TML</w:t>
      </w:r>
      <w:bookmarkEnd w:id="108"/>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09" w:name="_Toc103657910"/>
      <w:r w:rsidRPr="00BA7E54">
        <w:lastRenderedPageBreak/>
        <w:t>CSS</w:t>
      </w:r>
      <w:bookmarkEnd w:id="109"/>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0" w:name="_Toc103657911"/>
      <w:r w:rsidRPr="00E73099">
        <w:t>JavaScript</w:t>
      </w:r>
      <w:bookmarkEnd w:id="110"/>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1" w:name="_Toc103657912"/>
      <w:r>
        <w:t>j</w:t>
      </w:r>
      <w:r w:rsidRPr="000D798F">
        <w:t>Query (AJAX)</w:t>
      </w:r>
      <w:bookmarkEnd w:id="111"/>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2" w:name="_Toc103657913"/>
      <w:r w:rsidRPr="008F7FCA">
        <w:t>PHP</w:t>
      </w:r>
      <w:bookmarkEnd w:id="112"/>
    </w:p>
    <w:p w14:paraId="4FA455F4" w14:textId="4A156D2A"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"Personal Home Page," often used with the MySQL database.</w:t>
      </w:r>
    </w:p>
    <w:p w14:paraId="7E2065CA" w14:textId="21916556" w:rsidR="004E787C" w:rsidRPr="004E787C" w:rsidRDefault="004E787C" w:rsidP="00736939">
      <w:pPr>
        <w:pStyle w:val="Heading4"/>
      </w:pPr>
      <w:bookmarkStart w:id="113" w:name="_Toc103657914"/>
      <w:r w:rsidRPr="004E787C">
        <w:t>MySQL</w:t>
      </w:r>
      <w:bookmarkEnd w:id="113"/>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4" w:name="_Toc103657915"/>
      <w:r>
        <w:lastRenderedPageBreak/>
        <w:t>Compilers</w:t>
      </w:r>
      <w:r w:rsidR="00954449">
        <w:t xml:space="preserve"> &amp; Editors</w:t>
      </w:r>
      <w:bookmarkEnd w:id="114"/>
    </w:p>
    <w:p w14:paraId="68EE4E28" w14:textId="75B8FB9B" w:rsidR="00140299" w:rsidRDefault="00140299" w:rsidP="00736939">
      <w:pPr>
        <w:pStyle w:val="Heading4"/>
      </w:pPr>
      <w:bookmarkStart w:id="115" w:name="_Toc103657916"/>
      <w:r>
        <w:t>Visual Studio Code</w:t>
      </w:r>
      <w:bookmarkEnd w:id="115"/>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6" w:name="_Toc103657917"/>
      <w:r w:rsidRPr="00984C12">
        <w:t>PHP My-Admin</w:t>
      </w:r>
      <w:bookmarkEnd w:id="116"/>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7" w:name="_Toc103657918"/>
      <w:r w:rsidRPr="00700759">
        <w:lastRenderedPageBreak/>
        <w:t>Tools</w:t>
      </w:r>
      <w:bookmarkEnd w:id="117"/>
    </w:p>
    <w:p w14:paraId="3B531698" w14:textId="2F20DC74" w:rsidR="000C22FF" w:rsidRDefault="000C22FF" w:rsidP="00736939">
      <w:pPr>
        <w:pStyle w:val="Heading4"/>
      </w:pPr>
      <w:bookmarkStart w:id="118" w:name="_Toc103657919"/>
      <w:r w:rsidRPr="000C22FF">
        <w:t>Figma</w:t>
      </w:r>
      <w:bookmarkEnd w:id="118"/>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19" w:name="_Toc103657920"/>
      <w:r w:rsidRPr="00977A62">
        <w:t>Diagrams.net</w:t>
      </w:r>
      <w:bookmarkEnd w:id="119"/>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0" w:name="_Toc103657921"/>
      <w:r w:rsidRPr="00C63444">
        <w:t>Project Interfaces and their Description</w:t>
      </w:r>
      <w:bookmarkEnd w:id="120"/>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1" w:name="_Toc103657922"/>
      <w:r w:rsidRPr="00CD2655">
        <w:lastRenderedPageBreak/>
        <w:t>Descriptions of the interfaces</w:t>
      </w:r>
      <w:bookmarkEnd w:id="121"/>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2" w:name="_Toc103657923"/>
      <w:r>
        <w:t>Sign-In page</w:t>
      </w:r>
      <w:bookmarkEnd w:id="122"/>
    </w:p>
    <w:p w14:paraId="651C5451" w14:textId="1EBCF438" w:rsidR="00CD2655" w:rsidRDefault="008F3C28" w:rsidP="00CD2655">
      <w:pPr>
        <w:pStyle w:val="BodyText"/>
      </w:pPr>
      <w:r>
        <w:rPr>
          <w:noProof/>
        </w:rPr>
        <w:drawing>
          <wp:inline distT="0" distB="0" distL="0" distR="0" wp14:anchorId="316579D5" wp14:editId="3B9F16A4">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softEdge rad="31750"/>
                    </a:effectLst>
                  </pic:spPr>
                </pic:pic>
              </a:graphicData>
            </a:graphic>
          </wp:inline>
        </w:drawing>
      </w:r>
    </w:p>
    <w:p w14:paraId="5E27D5F5" w14:textId="5ADC2926" w:rsidR="00B83BE6" w:rsidRDefault="00B83BE6" w:rsidP="00942678">
      <w:pPr>
        <w:pStyle w:val="FigureTitle"/>
        <w:jc w:val="center"/>
      </w:pPr>
      <w:bookmarkStart w:id="123" w:name="_Toc103657824"/>
      <w:r w:rsidRPr="00B83BE6">
        <w:t>Figure 5.1: login page</w:t>
      </w:r>
      <w:bookmarkEnd w:id="123"/>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4" w:name="_Toc103657924"/>
      <w:r w:rsidRPr="00CD2655">
        <w:lastRenderedPageBreak/>
        <w:t>Sign-Up page</w:t>
      </w:r>
      <w:bookmarkEnd w:id="124"/>
    </w:p>
    <w:p w14:paraId="26396E7E" w14:textId="42A90B32" w:rsidR="00CD2655" w:rsidRDefault="008F3C28" w:rsidP="00CD2655">
      <w:pPr>
        <w:pStyle w:val="BodyText"/>
      </w:pPr>
      <w:r>
        <w:rPr>
          <w:noProof/>
        </w:rPr>
        <w:drawing>
          <wp:inline distT="0" distB="0" distL="0" distR="0" wp14:anchorId="5BF0D225" wp14:editId="08C7D2D0">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31750"/>
                    </a:effectLst>
                  </pic:spPr>
                </pic:pic>
              </a:graphicData>
            </a:graphic>
          </wp:inline>
        </w:drawing>
      </w:r>
    </w:p>
    <w:p w14:paraId="4D65698A" w14:textId="4447853B" w:rsidR="00E05CDB" w:rsidRDefault="00E05CDB" w:rsidP="00942678">
      <w:pPr>
        <w:pStyle w:val="FigureTitle"/>
        <w:jc w:val="center"/>
      </w:pPr>
      <w:bookmarkStart w:id="125" w:name="_Toc103657825"/>
      <w:r w:rsidRPr="00B83BE6">
        <w:t>Figure 5.</w:t>
      </w:r>
      <w:r>
        <w:t>2</w:t>
      </w:r>
      <w:r w:rsidRPr="00B83BE6">
        <w:t xml:space="preserve">: </w:t>
      </w:r>
      <w:r>
        <w:t>Sign-Up page</w:t>
      </w:r>
      <w:bookmarkEnd w:id="125"/>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6" w:name="_Toc103657925"/>
      <w:r>
        <w:lastRenderedPageBreak/>
        <w:t>Home page</w:t>
      </w:r>
      <w:bookmarkEnd w:id="126"/>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7" w:name="_Toc103657826"/>
      <w:r w:rsidRPr="00942678">
        <w:t>Figure 5.3: Home page</w:t>
      </w:r>
      <w:bookmarkEnd w:id="127"/>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28" w:name="_Toc103657926"/>
      <w:r>
        <w:t>The Navbar</w:t>
      </w:r>
      <w:bookmarkEnd w:id="128"/>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29" w:name="_Toc103657827"/>
      <w:r w:rsidRPr="00B83BE6">
        <w:t>Figure 5.</w:t>
      </w:r>
      <w:r>
        <w:t>4</w:t>
      </w:r>
      <w:r w:rsidRPr="00B83BE6">
        <w:t>:</w:t>
      </w:r>
      <w:r>
        <w:t xml:space="preserve"> The Navbar</w:t>
      </w:r>
      <w:bookmarkEnd w:id="129"/>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0" w:name="_Toc103657927"/>
      <w:r w:rsidRPr="00BB2D29">
        <w:lastRenderedPageBreak/>
        <w:t>The friend’s sidebar</w:t>
      </w:r>
      <w:bookmarkEnd w:id="130"/>
    </w:p>
    <w:p w14:paraId="2F0D371A" w14:textId="5F3BC399" w:rsidR="008F3C28" w:rsidRDefault="00153177" w:rsidP="00153177">
      <w:pPr>
        <w:pStyle w:val="BodyText"/>
        <w:jc w:val="center"/>
      </w:pPr>
      <w:bookmarkStart w:id="131"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1"/>
    </w:p>
    <w:p w14:paraId="138C7E8F" w14:textId="1906CCD6" w:rsidR="00BB2D29" w:rsidRDefault="00BB2D29" w:rsidP="00942678">
      <w:pPr>
        <w:pStyle w:val="FigureTitle"/>
        <w:jc w:val="center"/>
      </w:pPr>
      <w:bookmarkStart w:id="132" w:name="_Toc103657828"/>
      <w:r w:rsidRPr="00B83BE6">
        <w:t>Figure 5.</w:t>
      </w:r>
      <w:r w:rsidR="006431E1">
        <w:t>5</w:t>
      </w:r>
      <w:r w:rsidRPr="00B83BE6">
        <w:t>:</w:t>
      </w:r>
      <w:r>
        <w:t xml:space="preserve"> Th</w:t>
      </w:r>
      <w:r w:rsidR="00150AC5">
        <w:t>e friend’s sidebar</w:t>
      </w:r>
      <w:bookmarkEnd w:id="132"/>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3" w:name="_Toc103657928"/>
      <w:r w:rsidRPr="006431E1">
        <w:lastRenderedPageBreak/>
        <w:t xml:space="preserve">The </w:t>
      </w:r>
      <w:r>
        <w:t>right</w:t>
      </w:r>
      <w:r w:rsidRPr="006431E1">
        <w:t xml:space="preserve"> sidebar</w:t>
      </w:r>
      <w:bookmarkEnd w:id="133"/>
    </w:p>
    <w:p w14:paraId="1A34A65F" w14:textId="6E15897A" w:rsidR="006431E1" w:rsidRDefault="006431E1" w:rsidP="006431E1">
      <w:pPr>
        <w:pStyle w:val="BodyText"/>
        <w:jc w:val="center"/>
      </w:pPr>
      <w:r>
        <w:rPr>
          <w:noProof/>
        </w:rPr>
        <w:drawing>
          <wp:inline distT="0" distB="0" distL="0" distR="0" wp14:anchorId="403DE73B" wp14:editId="0BF22D70">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39"/>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4" w:name="_Toc103657829"/>
      <w:r w:rsidRPr="00B83BE6">
        <w:t>Figure 5.</w:t>
      </w:r>
      <w:r>
        <w:t>6</w:t>
      </w:r>
      <w:r w:rsidRPr="00B83BE6">
        <w:t>:</w:t>
      </w:r>
      <w:r>
        <w:t xml:space="preserve"> The right sidebar</w:t>
      </w:r>
      <w:bookmarkEnd w:id="134"/>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 xml:space="preserve">The buttons in this sidebar will take you to some of the website's many useful pages. The Saved Posts will take you to a page where you can see </w:t>
      </w:r>
      <w:proofErr w:type="gramStart"/>
      <w:r w:rsidR="00842BC4">
        <w:t>all of</w:t>
      </w:r>
      <w:proofErr w:type="gramEnd"/>
      <w:r w:rsidR="00842BC4">
        <w:t xml:space="preserve">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5" w:name="_Toc103657929"/>
      <w:r w:rsidRPr="00D700CA">
        <w:lastRenderedPageBreak/>
        <w:t>The posts area</w:t>
      </w:r>
      <w:bookmarkEnd w:id="135"/>
    </w:p>
    <w:p w14:paraId="7FA1296F" w14:textId="6CA7FEA9" w:rsidR="00D700CA" w:rsidRPr="00D700CA" w:rsidRDefault="00D700CA" w:rsidP="00D700CA">
      <w:pPr>
        <w:pStyle w:val="BodyText"/>
        <w:jc w:val="center"/>
      </w:pPr>
      <w:r>
        <w:rPr>
          <w:noProof/>
        </w:rPr>
        <w:drawing>
          <wp:inline distT="0" distB="0" distL="0" distR="0" wp14:anchorId="03E1987A" wp14:editId="2285B95D">
            <wp:extent cx="5206365" cy="5180330"/>
            <wp:effectExtent l="0" t="0" r="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0"/>
                    <a:stretch>
                      <a:fillRect/>
                    </a:stretch>
                  </pic:blipFill>
                  <pic:spPr>
                    <a:xfrm>
                      <a:off x="0" y="0"/>
                      <a:ext cx="5206365" cy="5180330"/>
                    </a:xfrm>
                    <a:prstGeom prst="rect">
                      <a:avLst/>
                    </a:prstGeom>
                    <a:effectLst>
                      <a:softEdge rad="12700"/>
                    </a:effectLst>
                  </pic:spPr>
                </pic:pic>
              </a:graphicData>
            </a:graphic>
          </wp:inline>
        </w:drawing>
      </w:r>
    </w:p>
    <w:p w14:paraId="370F98E0" w14:textId="22C90A1C" w:rsidR="00D700CA" w:rsidRDefault="00D700CA" w:rsidP="00942678">
      <w:pPr>
        <w:pStyle w:val="FigureTitle"/>
        <w:jc w:val="center"/>
      </w:pPr>
      <w:bookmarkStart w:id="136" w:name="_Toc103657830"/>
      <w:r w:rsidRPr="00B83BE6">
        <w:t>Figure 5.</w:t>
      </w:r>
      <w:r>
        <w:t>7</w:t>
      </w:r>
      <w:r w:rsidRPr="00B83BE6">
        <w:t>:</w:t>
      </w:r>
      <w:r>
        <w:t xml:space="preserve"> The Main-content</w:t>
      </w:r>
      <w:bookmarkEnd w:id="136"/>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7" w:name="_Toc103657930"/>
      <w:r w:rsidRPr="008049BC">
        <w:lastRenderedPageBreak/>
        <w:t>Write post</w:t>
      </w:r>
      <w:bookmarkEnd w:id="137"/>
    </w:p>
    <w:p w14:paraId="464D84AE" w14:textId="45847790" w:rsidR="00D700CA" w:rsidRDefault="008049BC" w:rsidP="008049BC">
      <w:pPr>
        <w:pStyle w:val="BodyText"/>
        <w:jc w:val="center"/>
      </w:pPr>
      <w:r>
        <w:rPr>
          <w:noProof/>
        </w:rPr>
        <w:drawing>
          <wp:inline distT="0" distB="0" distL="0" distR="0" wp14:anchorId="3B64AD4D" wp14:editId="4436A601">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1"/>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38" w:name="_Toc103657831"/>
      <w:r w:rsidRPr="00B83BE6">
        <w:t>Figure 5.</w:t>
      </w:r>
      <w:r>
        <w:t>8</w:t>
      </w:r>
      <w:r w:rsidRPr="00B83BE6">
        <w:t>:</w:t>
      </w:r>
      <w:r>
        <w:t xml:space="preserve"> The Write post area</w:t>
      </w:r>
      <w:bookmarkEnd w:id="138"/>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39" w:name="_Toc103657931"/>
      <w:r w:rsidRPr="009E3203">
        <w:lastRenderedPageBreak/>
        <w:t>Home page (Dark mode)</w:t>
      </w:r>
      <w:bookmarkEnd w:id="139"/>
    </w:p>
    <w:p w14:paraId="7FE0140B" w14:textId="7B81B84C" w:rsidR="009E3203" w:rsidRPr="009E3203" w:rsidRDefault="009E3203" w:rsidP="009E3203">
      <w:pPr>
        <w:pStyle w:val="BodyText"/>
      </w:pPr>
      <w:r>
        <w:rPr>
          <w:noProof/>
        </w:rPr>
        <w:drawing>
          <wp:inline distT="0" distB="0" distL="0" distR="0" wp14:anchorId="3EA4D57F" wp14:editId="79643A79">
            <wp:extent cx="5206365" cy="2929890"/>
            <wp:effectExtent l="0" t="0" r="0" b="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pic:spPr>
                </pic:pic>
              </a:graphicData>
            </a:graphic>
          </wp:inline>
        </w:drawing>
      </w:r>
    </w:p>
    <w:p w14:paraId="43A51860" w14:textId="2312C1E9" w:rsidR="009E3203" w:rsidRDefault="009E3203" w:rsidP="00942678">
      <w:pPr>
        <w:pStyle w:val="FigureTitle"/>
        <w:jc w:val="center"/>
      </w:pPr>
      <w:bookmarkStart w:id="140" w:name="_Toc103657832"/>
      <w:r w:rsidRPr="00B83BE6">
        <w:t>Figure 5.</w:t>
      </w:r>
      <w:r>
        <w:t>9</w:t>
      </w:r>
      <w:r w:rsidRPr="00B83BE6">
        <w:t>:</w:t>
      </w:r>
      <w:r>
        <w:t xml:space="preserve"> </w:t>
      </w:r>
      <w:r w:rsidR="00F129E7">
        <w:t>The home page (dark mode)</w:t>
      </w:r>
      <w:bookmarkEnd w:id="140"/>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1" w:name="_Toc103657932"/>
      <w:r w:rsidRPr="00865BA5">
        <w:lastRenderedPageBreak/>
        <w:t>Personal profile</w:t>
      </w:r>
      <w:bookmarkEnd w:id="141"/>
    </w:p>
    <w:p w14:paraId="31D60BDB" w14:textId="76AA7C01" w:rsidR="00865BA5" w:rsidRDefault="00645FE5" w:rsidP="00865BA5">
      <w:pPr>
        <w:pStyle w:val="BodyText"/>
      </w:pPr>
      <w:r>
        <w:rPr>
          <w:noProof/>
        </w:rPr>
        <w:drawing>
          <wp:inline distT="0" distB="0" distL="0" distR="0" wp14:anchorId="39AC632A" wp14:editId="1E2E70CF">
            <wp:extent cx="5206365" cy="293052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softEdge rad="12700"/>
                    </a:effectLst>
                  </pic:spPr>
                </pic:pic>
              </a:graphicData>
            </a:graphic>
          </wp:inline>
        </w:drawing>
      </w:r>
    </w:p>
    <w:p w14:paraId="67A916D7" w14:textId="13B455D3" w:rsidR="00645FE5" w:rsidRDefault="00645FE5" w:rsidP="00942678">
      <w:pPr>
        <w:pStyle w:val="FigureTitle"/>
        <w:jc w:val="center"/>
      </w:pPr>
      <w:bookmarkStart w:id="142" w:name="_Toc103657833"/>
      <w:r w:rsidRPr="00B83BE6">
        <w:t>Figure 5.</w:t>
      </w:r>
      <w:r w:rsidR="009E3203">
        <w:t>10</w:t>
      </w:r>
      <w:r w:rsidRPr="00B83BE6">
        <w:t>:</w:t>
      </w:r>
      <w:r>
        <w:t xml:space="preserve"> The personal profile page</w:t>
      </w:r>
      <w:bookmarkEnd w:id="142"/>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3" w:name="_Toc103657933"/>
      <w:r>
        <w:lastRenderedPageBreak/>
        <w:t>Market page</w:t>
      </w:r>
      <w:bookmarkEnd w:id="143"/>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4" w:name="_Toc103657834"/>
      <w:r w:rsidRPr="003861C2">
        <w:t>Figure 5.1</w:t>
      </w:r>
      <w:r w:rsidR="00A026F0">
        <w:t>1</w:t>
      </w:r>
      <w:r w:rsidRPr="003861C2">
        <w:t xml:space="preserve">: The </w:t>
      </w:r>
      <w:r w:rsidR="00A026F0">
        <w:t>market</w:t>
      </w:r>
      <w:r w:rsidRPr="003861C2">
        <w:t xml:space="preserve"> page</w:t>
      </w:r>
      <w:bookmarkEnd w:id="144"/>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5" w:name="_Toc103657934"/>
      <w:r>
        <w:lastRenderedPageBreak/>
        <w:t>Chat page</w:t>
      </w:r>
      <w:bookmarkEnd w:id="145"/>
    </w:p>
    <w:p w14:paraId="1080C85D" w14:textId="06A307D0" w:rsidR="00247B67" w:rsidRDefault="00A026F0" w:rsidP="00247B67">
      <w:pPr>
        <w:pStyle w:val="BodyText"/>
      </w:pPr>
      <w:r>
        <w:rPr>
          <w:noProof/>
        </w:rPr>
        <w:drawing>
          <wp:inline distT="0" distB="0" distL="0" distR="0" wp14:anchorId="2E91C982" wp14:editId="676A0B53">
            <wp:extent cx="5206365" cy="2616835"/>
            <wp:effectExtent l="0" t="0" r="0" b="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5"/>
                    <a:stretch>
                      <a:fillRect/>
                    </a:stretch>
                  </pic:blipFill>
                  <pic:spPr>
                    <a:xfrm>
                      <a:off x="0" y="0"/>
                      <a:ext cx="5206365" cy="2616835"/>
                    </a:xfrm>
                    <a:prstGeom prst="rect">
                      <a:avLst/>
                    </a:prstGeom>
                  </pic:spPr>
                </pic:pic>
              </a:graphicData>
            </a:graphic>
          </wp:inline>
        </w:drawing>
      </w:r>
    </w:p>
    <w:p w14:paraId="74CB07EA" w14:textId="6145E7FF" w:rsidR="00A026F0" w:rsidRPr="003861C2" w:rsidRDefault="00A026F0" w:rsidP="00942678">
      <w:pPr>
        <w:pStyle w:val="FigureTitle"/>
        <w:jc w:val="center"/>
      </w:pPr>
      <w:bookmarkStart w:id="146" w:name="_Toc103657835"/>
      <w:r w:rsidRPr="003861C2">
        <w:t>Figure 5.1</w:t>
      </w:r>
      <w:r>
        <w:t>2</w:t>
      </w:r>
      <w:r w:rsidRPr="003861C2">
        <w:t xml:space="preserve">: The </w:t>
      </w:r>
      <w:r>
        <w:t>chat</w:t>
      </w:r>
      <w:r w:rsidRPr="003861C2">
        <w:t xml:space="preserve"> page</w:t>
      </w:r>
      <w:bookmarkEnd w:id="146"/>
    </w:p>
    <w:p w14:paraId="2BFB813D" w14:textId="27731117" w:rsidR="00A026F0" w:rsidRDefault="00A026F0" w:rsidP="00A026F0">
      <w:pPr>
        <w:pStyle w:val="BodyText"/>
        <w:spacing w:line="360" w:lineRule="auto"/>
      </w:pPr>
      <w:r w:rsidRPr="00B83BE6">
        <w:rPr>
          <w:b/>
          <w:bCs/>
        </w:rPr>
        <w:t>Description</w:t>
      </w:r>
      <w:r w:rsidRPr="00B83BE6">
        <w:t>:</w:t>
      </w:r>
      <w:r>
        <w:t xml:space="preserve"> </w:t>
      </w:r>
      <w:r w:rsidR="006B669B">
        <w:t>This is the chat page, where students may communicate with one another using text messages, photos, videos, and files.</w:t>
      </w:r>
    </w:p>
    <w:p w14:paraId="376F67DE" w14:textId="77777777" w:rsidR="00A026F0" w:rsidRPr="00247B67" w:rsidRDefault="00A026F0" w:rsidP="00A026F0">
      <w:pPr>
        <w:pStyle w:val="BodyText"/>
      </w:pPr>
    </w:p>
    <w:p w14:paraId="04E11CDF" w14:textId="77777777" w:rsidR="001C4AF7" w:rsidRDefault="001C4AF7" w:rsidP="00F567D5">
      <w:pPr>
        <w:pStyle w:val="Heading1"/>
      </w:pPr>
      <w:r>
        <w:lastRenderedPageBreak/>
        <w:br/>
      </w:r>
      <w:bookmarkStart w:id="147" w:name="_Toc103657935"/>
      <w:r>
        <w:t>OBSERVE AND EVALUATE</w:t>
      </w:r>
      <w:bookmarkEnd w:id="147"/>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48" w:name="_Toc103657936"/>
      <w:r>
        <w:t xml:space="preserve">steps </w:t>
      </w:r>
      <w:r w:rsidR="0073582F">
        <w:t>for</w:t>
      </w:r>
      <w:r>
        <w:t> software testing:</w:t>
      </w:r>
      <w:bookmarkEnd w:id="148"/>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49" w:name="_Toc103657937"/>
      <w:r>
        <w:lastRenderedPageBreak/>
        <w:t>T</w:t>
      </w:r>
      <w:r w:rsidR="00E231E3">
        <w:t>ypes of software testing</w:t>
      </w:r>
      <w:r>
        <w:t>:</w:t>
      </w:r>
      <w:bookmarkEnd w:id="149"/>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0" w:name="_Toc103657938"/>
      <w:r>
        <w:t>Techniques of Software Testing</w:t>
      </w:r>
      <w:r w:rsidR="00300B86">
        <w:t>:</w:t>
      </w:r>
      <w:bookmarkEnd w:id="150"/>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1" w:name="_Toc103657836"/>
      <w:r w:rsidRPr="00942678">
        <w:t xml:space="preserve">Figure 6.1: </w:t>
      </w:r>
      <w:r w:rsidR="000569DA" w:rsidRPr="00942678">
        <w:t>Software Testing Types</w:t>
      </w:r>
      <w:bookmarkEnd w:id="151"/>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838F0F0" w:rsidR="00DA2891" w:rsidRDefault="00DA2891" w:rsidP="00E547F2">
      <w:pPr>
        <w:pStyle w:val="BodyText"/>
        <w:spacing w:line="360" w:lineRule="auto"/>
      </w:pPr>
    </w:p>
    <w:p w14:paraId="6A92EB45" w14:textId="2CC76FCA" w:rsidR="00B67964" w:rsidRDefault="00DA2891" w:rsidP="00B67964">
      <w:pPr>
        <w:pStyle w:val="Heading2"/>
      </w:pPr>
      <w:bookmarkStart w:id="152" w:name="_Hlk103632084"/>
      <w:bookmarkStart w:id="153" w:name="_Toc103657939"/>
      <w:r>
        <w:lastRenderedPageBreak/>
        <w:t>Login Page Testing</w:t>
      </w:r>
      <w:bookmarkEnd w:id="153"/>
    </w:p>
    <w:p w14:paraId="7A186D6C" w14:textId="218919EB" w:rsidR="00B67964" w:rsidRPr="00B67964" w:rsidRDefault="00B67964" w:rsidP="00942678">
      <w:pPr>
        <w:pStyle w:val="FigureTitle"/>
        <w:jc w:val="center"/>
      </w:pPr>
      <w:bookmarkStart w:id="154" w:name="_Toc103632406"/>
      <w:bookmarkStart w:id="155" w:name="_Toc103657837"/>
      <w:r w:rsidRPr="00B67964">
        <w:t>Table 6.1: Login test cases</w:t>
      </w:r>
      <w:bookmarkEnd w:id="154"/>
      <w:bookmarkEnd w:id="155"/>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52"/>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lastRenderedPageBreak/>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7777777" w:rsidR="00DF162A" w:rsidRDefault="00DF162A" w:rsidP="00E547F2">
      <w:pPr>
        <w:pStyle w:val="BodyText"/>
        <w:spacing w:line="360" w:lineRule="auto"/>
      </w:pPr>
    </w:p>
    <w:p w14:paraId="68B863D9" w14:textId="10E4786D" w:rsidR="00B67964" w:rsidRDefault="00DF162A" w:rsidP="00B67964">
      <w:pPr>
        <w:pStyle w:val="Heading2"/>
      </w:pPr>
      <w:bookmarkStart w:id="156" w:name="_Toc103657940"/>
      <w:r>
        <w:t>Signup</w:t>
      </w:r>
      <w:r w:rsidRPr="00DF162A">
        <w:t xml:space="preserve"> Page Testing</w:t>
      </w:r>
      <w:bookmarkEnd w:id="156"/>
    </w:p>
    <w:p w14:paraId="27ECB2AF" w14:textId="2516AA71" w:rsidR="00817F8B" w:rsidRPr="00817F8B" w:rsidRDefault="00817F8B" w:rsidP="00942678">
      <w:pPr>
        <w:pStyle w:val="FigureTitle"/>
        <w:jc w:val="center"/>
      </w:pPr>
      <w:bookmarkStart w:id="157" w:name="_Toc103657838"/>
      <w:r w:rsidRPr="00B67964">
        <w:t>Table 6.</w:t>
      </w:r>
      <w:r>
        <w:t>2</w:t>
      </w:r>
      <w:r w:rsidRPr="00B67964">
        <w:t xml:space="preserve">: </w:t>
      </w:r>
      <w:r>
        <w:t xml:space="preserve">Signup </w:t>
      </w:r>
      <w:r w:rsidRPr="00B67964">
        <w:t>test cases</w:t>
      </w:r>
      <w:bookmarkEnd w:id="157"/>
    </w:p>
    <w:tbl>
      <w:tblPr>
        <w:tblStyle w:val="GridTable1Light"/>
        <w:tblpPr w:leftFromText="180" w:rightFromText="180" w:vertAnchor="text" w:tblpY="1"/>
        <w:tblOverlap w:val="never"/>
        <w:tblW w:w="9339" w:type="dxa"/>
        <w:tblLook w:val="04A0" w:firstRow="1" w:lastRow="0" w:firstColumn="1" w:lastColumn="0" w:noHBand="0" w:noVBand="1"/>
      </w:tblPr>
      <w:tblGrid>
        <w:gridCol w:w="710"/>
        <w:gridCol w:w="1403"/>
        <w:gridCol w:w="3097"/>
        <w:gridCol w:w="1496"/>
        <w:gridCol w:w="1496"/>
        <w:gridCol w:w="1137"/>
      </w:tblGrid>
      <w:tr w:rsidR="004D1119" w14:paraId="28AE50A7" w14:textId="77777777" w:rsidTr="006B669B">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10" w:type="dxa"/>
          </w:tcPr>
          <w:p w14:paraId="38DDB216" w14:textId="77777777" w:rsidR="00B67964" w:rsidRDefault="00B67964" w:rsidP="00A32513">
            <w:pPr>
              <w:pStyle w:val="BodyText"/>
              <w:spacing w:line="360" w:lineRule="auto"/>
            </w:pPr>
            <w:r>
              <w:t>Test Case #</w:t>
            </w:r>
          </w:p>
        </w:tc>
        <w:tc>
          <w:tcPr>
            <w:tcW w:w="1403" w:type="dxa"/>
          </w:tcPr>
          <w:p w14:paraId="2C05C6B1" w14:textId="77777777" w:rsidR="00B67964" w:rsidRPr="00E547F2" w:rsidRDefault="00B67964" w:rsidP="00A32513">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3097" w:type="dxa"/>
          </w:tcPr>
          <w:p w14:paraId="74A43FD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496" w:type="dxa"/>
          </w:tcPr>
          <w:p w14:paraId="5C3185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496" w:type="dxa"/>
          </w:tcPr>
          <w:p w14:paraId="72D97A18"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37" w:type="dxa"/>
          </w:tcPr>
          <w:p w14:paraId="1C2DEB73" w14:textId="77777777" w:rsidR="00B67964" w:rsidRDefault="00B67964" w:rsidP="00A32513">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4D1119" w14:paraId="34E68CD6" w14:textId="77777777" w:rsidTr="006B669B">
        <w:trPr>
          <w:trHeight w:val="2143"/>
        </w:trPr>
        <w:tc>
          <w:tcPr>
            <w:cnfStyle w:val="001000000000" w:firstRow="0" w:lastRow="0" w:firstColumn="1" w:lastColumn="0" w:oddVBand="0" w:evenVBand="0" w:oddHBand="0" w:evenHBand="0" w:firstRowFirstColumn="0" w:firstRowLastColumn="0" w:lastRowFirstColumn="0" w:lastRowLastColumn="0"/>
            <w:tcW w:w="710" w:type="dxa"/>
          </w:tcPr>
          <w:p w14:paraId="4258E126" w14:textId="77777777" w:rsidR="00B67964" w:rsidRDefault="00B67964" w:rsidP="00A32513">
            <w:pPr>
              <w:pStyle w:val="BodyText"/>
              <w:spacing w:line="360" w:lineRule="auto"/>
              <w:jc w:val="center"/>
            </w:pPr>
            <w:r>
              <w:t>1</w:t>
            </w:r>
          </w:p>
        </w:tc>
        <w:tc>
          <w:tcPr>
            <w:tcW w:w="1403" w:type="dxa"/>
          </w:tcPr>
          <w:p w14:paraId="66C23768" w14:textId="15FAFD90" w:rsidR="00B67964" w:rsidRDefault="00B67964" w:rsidP="00A32513">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the response when valid student </w:t>
            </w:r>
            <w:r w:rsidR="004F47C3">
              <w:t>info and valid pass is entered</w:t>
            </w:r>
          </w:p>
        </w:tc>
        <w:tc>
          <w:tcPr>
            <w:tcW w:w="3097" w:type="dxa"/>
          </w:tcPr>
          <w:p w14:paraId="43D4915C" w14:textId="482C7602"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w:t>
            </w:r>
            <w:r w:rsidR="004D1119">
              <w:t xml:space="preserve"> radwan</w:t>
            </w:r>
          </w:p>
          <w:p w14:paraId="20E22E87" w14:textId="3BBF1993" w:rsidR="004D1119" w:rsidRDefault="004D1119"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2D44E097" w14:textId="6D2642BB" w:rsidR="004D1119" w:rsidRDefault="00C02596" w:rsidP="004D1119">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r w:rsidR="004D1119">
              <w:t xml:space="preserve"> </w:t>
            </w:r>
            <w:hyperlink r:id="rId47" w:history="1">
              <w:r w:rsidRPr="00F92C4E">
                <w:rPr>
                  <w:rStyle w:val="Hyperlink"/>
                </w:rPr>
                <w:t>120180612122@st.ahu.edu.jo</w:t>
              </w:r>
            </w:hyperlink>
          </w:p>
          <w:p w14:paraId="3B30516A" w14:textId="77777777" w:rsid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11097A77" w14:textId="77777777" w:rsidR="00C02596"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4CD94492" w14:textId="0F2FF256" w:rsidR="00C02596" w:rsidRPr="00A32513" w:rsidRDefault="00C02596" w:rsidP="00C0259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admin123</w:t>
            </w:r>
          </w:p>
        </w:tc>
        <w:tc>
          <w:tcPr>
            <w:tcW w:w="1496" w:type="dxa"/>
          </w:tcPr>
          <w:p w14:paraId="46288030" w14:textId="08F43C5D"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should be successful</w:t>
            </w:r>
          </w:p>
        </w:tc>
        <w:tc>
          <w:tcPr>
            <w:tcW w:w="1496" w:type="dxa"/>
          </w:tcPr>
          <w:p w14:paraId="1ACA818A" w14:textId="179B7629" w:rsidR="00B67964" w:rsidRDefault="00805D93"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w:t>
            </w:r>
            <w:r w:rsidR="00B67964">
              <w:t xml:space="preserve"> was successful</w:t>
            </w:r>
          </w:p>
        </w:tc>
        <w:tc>
          <w:tcPr>
            <w:tcW w:w="1137" w:type="dxa"/>
          </w:tcPr>
          <w:p w14:paraId="65D84546" w14:textId="77777777" w:rsidR="00B67964" w:rsidRDefault="00B67964" w:rsidP="00A32513">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B5611A" w14:paraId="7A6B9BEE" w14:textId="77777777" w:rsidTr="006B669B">
        <w:trPr>
          <w:trHeight w:val="2143"/>
        </w:trPr>
        <w:tc>
          <w:tcPr>
            <w:cnfStyle w:val="001000000000" w:firstRow="0" w:lastRow="0" w:firstColumn="1" w:lastColumn="0" w:oddVBand="0" w:evenVBand="0" w:oddHBand="0" w:evenHBand="0" w:firstRowFirstColumn="0" w:firstRowLastColumn="0" w:lastRowFirstColumn="0" w:lastRowLastColumn="0"/>
            <w:tcW w:w="710" w:type="dxa"/>
          </w:tcPr>
          <w:p w14:paraId="6804977B" w14:textId="25AAFCCF" w:rsidR="00746086" w:rsidRDefault="00746086" w:rsidP="00746086">
            <w:pPr>
              <w:pStyle w:val="BodyText"/>
              <w:spacing w:line="360" w:lineRule="auto"/>
              <w:jc w:val="center"/>
            </w:pPr>
            <w:r>
              <w:lastRenderedPageBreak/>
              <w:t>2</w:t>
            </w:r>
          </w:p>
        </w:tc>
        <w:tc>
          <w:tcPr>
            <w:tcW w:w="1403" w:type="dxa"/>
          </w:tcPr>
          <w:p w14:paraId="13343EA6" w14:textId="34B43AA1" w:rsidR="00746086" w:rsidRDefault="00746086" w:rsidP="00746086">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info and valid pass is entered</w:t>
            </w:r>
          </w:p>
        </w:tc>
        <w:tc>
          <w:tcPr>
            <w:tcW w:w="3097" w:type="dxa"/>
          </w:tcPr>
          <w:p w14:paraId="013A115A"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Fname: radwan</w:t>
            </w:r>
          </w:p>
          <w:p w14:paraId="2BB85B86"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Lname: susan</w:t>
            </w:r>
          </w:p>
          <w:p w14:paraId="5A9BF580"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Email: </w:t>
            </w:r>
            <w:hyperlink r:id="rId48" w:history="1">
              <w:r w:rsidRPr="00F92C4E">
                <w:rPr>
                  <w:rStyle w:val="Hyperlink"/>
                </w:rPr>
                <w:t>120180612122@st.ahu.edu.jo</w:t>
              </w:r>
            </w:hyperlink>
          </w:p>
          <w:p w14:paraId="2C262254"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 120180612122</w:t>
            </w:r>
          </w:p>
          <w:p w14:paraId="4DFFC52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p w14:paraId="56542E89" w14:textId="4C50BF40"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 admin125</w:t>
            </w:r>
          </w:p>
        </w:tc>
        <w:tc>
          <w:tcPr>
            <w:tcW w:w="1496" w:type="dxa"/>
          </w:tcPr>
          <w:p w14:paraId="753046F2"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Signup should be </w:t>
            </w:r>
            <w:r w:rsidR="00B5611A">
              <w:t>Un</w:t>
            </w:r>
            <w:r>
              <w:t>successful</w:t>
            </w:r>
          </w:p>
          <w:p w14:paraId="52D1F524" w14:textId="77777777"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768A1B80" w14:textId="10E8FFE8"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Should appear telling the user that his info is invalid</w:t>
            </w:r>
          </w:p>
        </w:tc>
        <w:tc>
          <w:tcPr>
            <w:tcW w:w="1496" w:type="dxa"/>
          </w:tcPr>
          <w:p w14:paraId="2794218F" w14:textId="77777777"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Signup was </w:t>
            </w:r>
            <w:r w:rsidR="00B5611A">
              <w:t>Un</w:t>
            </w:r>
            <w:r>
              <w:t>successful</w:t>
            </w:r>
          </w:p>
          <w:p w14:paraId="2B4E069F" w14:textId="5A6D1DAB" w:rsidR="00B5611A" w:rsidRDefault="00B5611A"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37" w:type="dxa"/>
          </w:tcPr>
          <w:p w14:paraId="6B60C4D2" w14:textId="7019139A" w:rsidR="00746086" w:rsidRDefault="00746086" w:rsidP="0074608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6B669B" w14:paraId="7B68E00F" w14:textId="77777777" w:rsidTr="006B669B">
        <w:trPr>
          <w:trHeight w:val="2143"/>
        </w:trPr>
        <w:tc>
          <w:tcPr>
            <w:cnfStyle w:val="001000000000" w:firstRow="0" w:lastRow="0" w:firstColumn="1" w:lastColumn="0" w:oddVBand="0" w:evenVBand="0" w:oddHBand="0" w:evenHBand="0" w:firstRowFirstColumn="0" w:firstRowLastColumn="0" w:lastRowFirstColumn="0" w:lastRowLastColumn="0"/>
            <w:tcW w:w="710" w:type="dxa"/>
          </w:tcPr>
          <w:p w14:paraId="135EEE54" w14:textId="7A83D208" w:rsidR="006B669B" w:rsidRDefault="00C767D2" w:rsidP="006B669B">
            <w:pPr>
              <w:pStyle w:val="BodyText"/>
              <w:spacing w:line="360" w:lineRule="auto"/>
              <w:jc w:val="center"/>
            </w:pPr>
            <w:r>
              <w:t>3</w:t>
            </w:r>
          </w:p>
        </w:tc>
        <w:tc>
          <w:tcPr>
            <w:tcW w:w="1403" w:type="dxa"/>
          </w:tcPr>
          <w:p w14:paraId="3BE9D9B1" w14:textId="47CCA986" w:rsidR="006B669B" w:rsidRDefault="006B669B" w:rsidP="006B669B">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Check the response when</w:t>
            </w:r>
            <w:r>
              <w:t xml:space="preserve"> no information is entered</w:t>
            </w:r>
          </w:p>
        </w:tc>
        <w:tc>
          <w:tcPr>
            <w:tcW w:w="3097" w:type="dxa"/>
          </w:tcPr>
          <w:p w14:paraId="109CE19D" w14:textId="11904A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Fname: </w:t>
            </w:r>
          </w:p>
          <w:p w14:paraId="6D87F5B6" w14:textId="6776B748"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Lname: </w:t>
            </w:r>
          </w:p>
          <w:p w14:paraId="13EA315E" w14:textId="624E4BA6"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Email:</w:t>
            </w:r>
          </w:p>
          <w:p w14:paraId="1A74AC81" w14:textId="046004ED"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StNo:</w:t>
            </w:r>
          </w:p>
          <w:p w14:paraId="090AA40A" w14:textId="7255F60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p w14:paraId="15513897" w14:textId="247C3089"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confirmPass:</w:t>
            </w:r>
          </w:p>
        </w:tc>
        <w:tc>
          <w:tcPr>
            <w:tcW w:w="1496" w:type="dxa"/>
          </w:tcPr>
          <w:p w14:paraId="590CA7EF"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should be Unsuccessful</w:t>
            </w:r>
          </w:p>
          <w:p w14:paraId="55934F12"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a popup</w:t>
            </w:r>
          </w:p>
          <w:p w14:paraId="67F4B1CD" w14:textId="498F5F61"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 xml:space="preserve">Should appear telling </w:t>
            </w:r>
            <w:r w:rsidR="00484913">
              <w:t>to enter his information</w:t>
            </w:r>
          </w:p>
        </w:tc>
        <w:tc>
          <w:tcPr>
            <w:tcW w:w="1496" w:type="dxa"/>
          </w:tcPr>
          <w:p w14:paraId="2062EAF9" w14:textId="77777777"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Signup was Unsuccessful</w:t>
            </w:r>
          </w:p>
          <w:p w14:paraId="3155E11C" w14:textId="0DDD2615"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And the popup appeared</w:t>
            </w:r>
          </w:p>
        </w:tc>
        <w:tc>
          <w:tcPr>
            <w:tcW w:w="1137" w:type="dxa"/>
          </w:tcPr>
          <w:p w14:paraId="46A9CEA1" w14:textId="780A9C03" w:rsidR="006B669B" w:rsidRDefault="006B669B" w:rsidP="006B669B">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371F9C00" w14:textId="7640A3BB" w:rsidR="00B67964" w:rsidRPr="00B67964" w:rsidRDefault="00A32513" w:rsidP="00B67964">
      <w:pPr>
        <w:pStyle w:val="BodyText"/>
      </w:pPr>
      <w:r>
        <w:br w:type="textWrapping" w:clear="all"/>
      </w:r>
    </w:p>
    <w:p w14:paraId="21E2C36F" w14:textId="77777777" w:rsidR="001C4AF7" w:rsidRDefault="001C4AF7" w:rsidP="000E05BF">
      <w:pPr>
        <w:pStyle w:val="Heading1"/>
        <w:numPr>
          <w:ilvl w:val="0"/>
          <w:numId w:val="0"/>
        </w:numPr>
      </w:pPr>
      <w:r>
        <w:lastRenderedPageBreak/>
        <w:br/>
      </w:r>
      <w:bookmarkStart w:id="158" w:name="_Toc103657941"/>
      <w:r>
        <w:t>CONCLUSION</w:t>
      </w:r>
      <w:bookmarkEnd w:id="158"/>
    </w:p>
    <w:p w14:paraId="13704022" w14:textId="77777777" w:rsidR="001C4AF7" w:rsidRDefault="001C4AF7" w:rsidP="001C4AF7">
      <w:pPr>
        <w:pStyle w:val="Heading2"/>
      </w:pPr>
      <w:bookmarkStart w:id="159" w:name="_Toc103657942"/>
      <w:r w:rsidRPr="001C4AF7">
        <w:t>Conclusion</w:t>
      </w:r>
      <w:bookmarkEnd w:id="159"/>
    </w:p>
    <w:p w14:paraId="545924C7" w14:textId="77777777" w:rsidR="001C4AF7" w:rsidRDefault="00ED5272" w:rsidP="00ED5272">
      <w:pPr>
        <w:pStyle w:val="Heading2"/>
      </w:pPr>
      <w:bookmarkStart w:id="160" w:name="_Toc103657943"/>
      <w:r>
        <w:t>Limitations</w:t>
      </w:r>
      <w:bookmarkEnd w:id="160"/>
    </w:p>
    <w:p w14:paraId="7AE4CA9E" w14:textId="77777777" w:rsidR="00ED5272" w:rsidRPr="00ED5272" w:rsidRDefault="00ED5272" w:rsidP="00ED5272">
      <w:pPr>
        <w:pStyle w:val="Heading2"/>
      </w:pPr>
      <w:bookmarkStart w:id="161" w:name="_Toc103657944"/>
      <w:r>
        <w:t>Future Works</w:t>
      </w:r>
      <w:bookmarkEnd w:id="161"/>
    </w:p>
    <w:p w14:paraId="363E17EB" w14:textId="77777777" w:rsidR="001C4AF7" w:rsidRPr="001C4AF7" w:rsidRDefault="001C4AF7" w:rsidP="001C4AF7">
      <w:pPr>
        <w:pStyle w:val="BodyText"/>
      </w:pPr>
    </w:p>
    <w:p w14:paraId="07286A6A" w14:textId="77777777" w:rsidR="001C4AF7" w:rsidRDefault="001C4AF7" w:rsidP="001C4AF7">
      <w:pPr>
        <w:pStyle w:val="Heading1"/>
        <w:numPr>
          <w:ilvl w:val="0"/>
          <w:numId w:val="0"/>
        </w:numPr>
        <w:jc w:val="left"/>
        <w:sectPr w:rsidR="001C4AF7" w:rsidSect="00BB7857">
          <w:headerReference w:type="default" r:id="rId49"/>
          <w:footerReference w:type="first" r:id="rId50"/>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62" w:name="_Toc103657945"/>
      <w:r>
        <w:lastRenderedPageBreak/>
        <w:t>references</w:t>
      </w:r>
      <w:bookmarkEnd w:id="162"/>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1"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proofErr w:type="spellStart"/>
      <w:r w:rsidRPr="00563021">
        <w:t>Egot</w:t>
      </w:r>
      <w:proofErr w:type="spellEnd"/>
      <w:r w:rsidRPr="00563021">
        <w:t xml:space="preserve">, E. (2017, December 13). </w:t>
      </w:r>
      <w:r w:rsidRPr="00563021">
        <w:rPr>
          <w:i/>
          <w:iCs/>
        </w:rPr>
        <w:t>Statement of problem of social networking</w:t>
      </w:r>
      <w:r w:rsidRPr="00563021">
        <w:t xml:space="preserve">. Academia. Retrieved March 26, 2022, from </w:t>
      </w:r>
      <w:hyperlink r:id="rId52"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w:t>
      </w:r>
      <w:proofErr w:type="spellStart"/>
      <w:r w:rsidRPr="00563021">
        <w:t>Haenlein</w:t>
      </w:r>
      <w:proofErr w:type="spellEnd"/>
      <w:r w:rsidRPr="00563021">
        <w:t xml:space="preserve">, M. (2010). Users of the world, unite! The challenges and opportunities of social media. Business Horizons, 53, 59-68. </w:t>
      </w:r>
      <w:hyperlink r:id="rId53"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4"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w:t>
      </w:r>
      <w:proofErr w:type="spellStart"/>
      <w:r w:rsidRPr="00A0718A">
        <w:t>Analyticssteps</w:t>
      </w:r>
      <w:proofErr w:type="spellEnd"/>
      <w:r w:rsidRPr="00A0718A">
        <w:t xml:space="preserve">. Retrieved April 15, 2022, from </w:t>
      </w:r>
      <w:hyperlink r:id="rId55"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w:t>
      </w:r>
      <w:proofErr w:type="spellStart"/>
      <w:r w:rsidRPr="001B550F">
        <w:t>Ectacenter</w:t>
      </w:r>
      <w:proofErr w:type="spellEnd"/>
      <w:r w:rsidRPr="001B550F">
        <w:t xml:space="preserve">. Retrieved May 8, 2022, from </w:t>
      </w:r>
      <w:hyperlink r:id="rId56"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7"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63" w:name="_Hlk103014306"/>
      <w:r w:rsidRPr="00840E82">
        <w:t>Johnson, Bruce</w:t>
      </w:r>
      <w:bookmarkEnd w:id="163"/>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w:t>
      </w:r>
      <w:proofErr w:type="spellStart"/>
      <w:r w:rsidRPr="00840E82">
        <w:t>Diagramly</w:t>
      </w:r>
      <w:proofErr w:type="spellEnd"/>
      <w:r w:rsidRPr="00840E82">
        <w:t xml:space="preserve">: A Free Online Tool for Creating Diagrams and Charts". </w:t>
      </w:r>
      <w:proofErr w:type="spellStart"/>
      <w:r w:rsidRPr="00840E82">
        <w:t>Gigaom</w:t>
      </w:r>
      <w:proofErr w:type="spellEnd"/>
      <w:r w:rsidRPr="00840E82">
        <w:t>.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proofErr w:type="spellStart"/>
      <w:r w:rsidRPr="00C20240">
        <w:t>Cem</w:t>
      </w:r>
      <w:proofErr w:type="spellEnd"/>
      <w:r w:rsidRPr="00C20240">
        <w:t xml:space="preserve"> </w:t>
      </w:r>
      <w:proofErr w:type="spellStart"/>
      <w:r w:rsidRPr="00C20240">
        <w:t>Kaner</w:t>
      </w:r>
      <w:proofErr w:type="spellEnd"/>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30CF0363" w14:textId="7DD1CA1F" w:rsidR="00736939" w:rsidRDefault="000D63AE" w:rsidP="00612D23">
      <w:pPr>
        <w:pStyle w:val="NormalWeb"/>
        <w:spacing w:before="0" w:beforeAutospacing="0" w:after="0" w:afterAutospacing="0" w:line="480" w:lineRule="auto"/>
        <w:ind w:left="720" w:hanging="720"/>
        <w:rPr>
          <w:rStyle w:val="Hyperlink"/>
        </w:rPr>
      </w:pPr>
      <w:proofErr w:type="spellStart"/>
      <w:r w:rsidRPr="000D63AE">
        <w:t>Brendensong</w:t>
      </w:r>
      <w:proofErr w:type="spellEnd"/>
      <w:r w:rsidRPr="000D63AE">
        <w:t>, B. (n.d.). 5.4.</w:t>
      </w:r>
      <w:proofErr w:type="gramStart"/>
      <w:r w:rsidRPr="000D63AE">
        <w:t>3.The</w:t>
      </w:r>
      <w:proofErr w:type="gramEnd"/>
      <w:r w:rsidRPr="000D63AE">
        <w:t xml:space="preserve"> data validation process · </w:t>
      </w:r>
      <w:proofErr w:type="spellStart"/>
      <w:r w:rsidRPr="000D63AE">
        <w:t>brendensong</w:t>
      </w:r>
      <w:proofErr w:type="spellEnd"/>
      <w:r w:rsidRPr="000D63AE">
        <w:t xml:space="preserve">/Google-Data-Analytics-Professional-Certificate Wiki. GitHub. Retrieved May 10, 2022, from </w:t>
      </w:r>
      <w:hyperlink r:id="rId58" w:history="1">
        <w:r w:rsidRPr="00F104D0">
          <w:rPr>
            <w:rStyle w:val="Hyperlink"/>
          </w:rPr>
          <w:t>https://github.com/brendensong/Google-Data-Analytics-Professional-Certificate/wiki/5.4.3.The-data-validation-process</w:t>
        </w:r>
      </w:hyperlink>
    </w:p>
    <w:p w14:paraId="74440703" w14:textId="1D0682D4" w:rsidR="00904156" w:rsidRDefault="00904156" w:rsidP="00612D23">
      <w:pPr>
        <w:pStyle w:val="NormalWeb"/>
        <w:spacing w:before="0" w:beforeAutospacing="0" w:after="0" w:afterAutospacing="0" w:line="480" w:lineRule="auto"/>
        <w:ind w:left="720" w:hanging="720"/>
        <w:rPr>
          <w:rStyle w:val="Hyperlink"/>
        </w:rPr>
      </w:pPr>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w:t>
      </w:r>
      <w:proofErr w:type="spellStart"/>
      <w:r w:rsidRPr="00904156">
        <w:t>GeeksforGeeks</w:t>
      </w:r>
      <w:proofErr w:type="spellEnd"/>
      <w:r w:rsidRPr="00904156">
        <w:t xml:space="preserve">. Retrieved May 16, 2022, from </w:t>
      </w:r>
      <w:hyperlink r:id="rId59"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w:t>
      </w:r>
      <w:proofErr w:type="spellStart"/>
      <w:r w:rsidRPr="00D62A65">
        <w:t>GeeksforGeeks</w:t>
      </w:r>
      <w:proofErr w:type="spellEnd"/>
      <w:r w:rsidRPr="00D62A65">
        <w:t xml:space="preserve">. Retrieved May 16, 2022, from </w:t>
      </w:r>
      <w:hyperlink r:id="rId60"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4483A520" w14:textId="77777777" w:rsidR="00904156" w:rsidRDefault="00904156" w:rsidP="00904156">
      <w:pPr>
        <w:pStyle w:val="NormalWeb"/>
        <w:spacing w:before="0" w:beforeAutospacing="0" w:after="0" w:afterAutospacing="0" w:line="480" w:lineRule="auto"/>
        <w:ind w:left="720" w:hanging="720"/>
      </w:pPr>
    </w:p>
    <w:p w14:paraId="7E6361E7" w14:textId="0DB2BB40" w:rsidR="00D62A65" w:rsidRDefault="00D62A65" w:rsidP="00D62A65">
      <w:pPr>
        <w:spacing w:line="240" w:lineRule="auto"/>
      </w:pPr>
    </w:p>
    <w:p w14:paraId="1CC62DBD" w14:textId="79D57AEE" w:rsidR="00D62A65" w:rsidRDefault="00D62A65" w:rsidP="00D62A65">
      <w:pPr>
        <w:spacing w:line="240" w:lineRule="auto"/>
      </w:pPr>
    </w:p>
    <w:p w14:paraId="0DDA0369" w14:textId="7FC18BDD" w:rsidR="00D62A65" w:rsidRDefault="00D62A65" w:rsidP="00D62A65">
      <w:pPr>
        <w:spacing w:line="240" w:lineRule="auto"/>
      </w:pPr>
    </w:p>
    <w:p w14:paraId="3F1F8A62" w14:textId="380C9710" w:rsidR="00D62A65" w:rsidRDefault="00D62A65" w:rsidP="00D62A65">
      <w:pPr>
        <w:spacing w:line="240" w:lineRule="auto"/>
      </w:pPr>
    </w:p>
    <w:p w14:paraId="560C02E6" w14:textId="25D81357" w:rsidR="00D62A65" w:rsidRDefault="00D62A65" w:rsidP="00D62A65">
      <w:pPr>
        <w:spacing w:line="240" w:lineRule="auto"/>
      </w:pPr>
    </w:p>
    <w:p w14:paraId="6D6AA5A7" w14:textId="2F61E896" w:rsidR="00D62A65" w:rsidRDefault="00D62A65" w:rsidP="00D62A65">
      <w:pPr>
        <w:spacing w:line="240" w:lineRule="auto"/>
      </w:pPr>
    </w:p>
    <w:p w14:paraId="5A249224" w14:textId="48074C24" w:rsidR="00D62A65" w:rsidRDefault="00D62A65" w:rsidP="00D62A65">
      <w:pPr>
        <w:spacing w:line="240" w:lineRule="auto"/>
      </w:pPr>
    </w:p>
    <w:p w14:paraId="5B00CB7B" w14:textId="488B15AF" w:rsidR="00D62A65" w:rsidRDefault="00D62A65" w:rsidP="00D62A65">
      <w:pPr>
        <w:spacing w:line="240" w:lineRule="auto"/>
      </w:pPr>
    </w:p>
    <w:p w14:paraId="1ACBB8E9" w14:textId="5C6E265B" w:rsidR="00D62A65" w:rsidRDefault="00D62A65" w:rsidP="00D62A65">
      <w:pPr>
        <w:spacing w:line="240" w:lineRule="auto"/>
      </w:pPr>
    </w:p>
    <w:p w14:paraId="08C253F8" w14:textId="5F204AA0" w:rsidR="000E05BF" w:rsidRDefault="000E05BF" w:rsidP="00D62A65">
      <w:pPr>
        <w:spacing w:line="240" w:lineRule="auto"/>
      </w:pPr>
    </w:p>
    <w:p w14:paraId="74DBCA1E" w14:textId="2EE5D39D" w:rsidR="000E05BF" w:rsidRDefault="000E05BF" w:rsidP="00D62A65">
      <w:pPr>
        <w:spacing w:line="240" w:lineRule="auto"/>
      </w:pPr>
    </w:p>
    <w:p w14:paraId="41F40B79" w14:textId="4A68E7D7" w:rsidR="000E05BF" w:rsidRDefault="000E05BF" w:rsidP="00D62A65">
      <w:pPr>
        <w:spacing w:line="240" w:lineRule="auto"/>
      </w:pPr>
    </w:p>
    <w:p w14:paraId="3592F680" w14:textId="62076CB5" w:rsidR="000E05BF" w:rsidRDefault="000E05BF" w:rsidP="00D62A65">
      <w:pPr>
        <w:spacing w:line="240" w:lineRule="auto"/>
      </w:pPr>
    </w:p>
    <w:p w14:paraId="51E23E49" w14:textId="6F7C4AE3" w:rsidR="000E05BF" w:rsidRDefault="000E05BF" w:rsidP="00D62A65">
      <w:pPr>
        <w:spacing w:line="240" w:lineRule="auto"/>
      </w:pPr>
    </w:p>
    <w:p w14:paraId="0E51D48A" w14:textId="74535F29" w:rsidR="000E05BF" w:rsidRDefault="000E05BF" w:rsidP="00D62A65">
      <w:pPr>
        <w:spacing w:line="240" w:lineRule="auto"/>
      </w:pPr>
    </w:p>
    <w:p w14:paraId="3D76AE77" w14:textId="0D0FEDC4" w:rsidR="000E05BF" w:rsidRDefault="000E05BF" w:rsidP="00D62A65">
      <w:pPr>
        <w:spacing w:line="240" w:lineRule="auto"/>
      </w:pPr>
    </w:p>
    <w:p w14:paraId="37212636" w14:textId="0DC3AD54" w:rsidR="000E05BF" w:rsidRDefault="000E05BF" w:rsidP="00D62A65">
      <w:pPr>
        <w:spacing w:line="240" w:lineRule="auto"/>
      </w:pPr>
    </w:p>
    <w:p w14:paraId="26DD1C79" w14:textId="0B9A2733" w:rsidR="000E05BF" w:rsidRDefault="000E05BF" w:rsidP="00D62A65">
      <w:pPr>
        <w:spacing w:line="240" w:lineRule="auto"/>
      </w:pPr>
    </w:p>
    <w:p w14:paraId="33DE8FD1" w14:textId="7C4018EB" w:rsidR="000E05BF" w:rsidRDefault="000E05BF" w:rsidP="00D62A65">
      <w:pPr>
        <w:spacing w:line="240" w:lineRule="auto"/>
      </w:pPr>
    </w:p>
    <w:p w14:paraId="4208E0F6" w14:textId="69AB254A" w:rsidR="000E05BF" w:rsidRDefault="000E05BF" w:rsidP="00D62A65">
      <w:pPr>
        <w:spacing w:line="240" w:lineRule="auto"/>
      </w:pPr>
    </w:p>
    <w:p w14:paraId="65C2859C" w14:textId="728CA9EE" w:rsidR="000E05BF" w:rsidRDefault="000E05BF" w:rsidP="00D62A65">
      <w:pPr>
        <w:spacing w:line="240" w:lineRule="auto"/>
      </w:pPr>
    </w:p>
    <w:p w14:paraId="195FFDC2" w14:textId="1296BD57" w:rsidR="000E05BF" w:rsidRDefault="000E05BF" w:rsidP="00D62A65">
      <w:pPr>
        <w:spacing w:line="240" w:lineRule="auto"/>
      </w:pPr>
    </w:p>
    <w:p w14:paraId="3BEA7F7C" w14:textId="2E297976" w:rsidR="000E05BF" w:rsidRDefault="000E05BF" w:rsidP="00D62A65">
      <w:pPr>
        <w:spacing w:line="240" w:lineRule="auto"/>
      </w:pPr>
    </w:p>
    <w:p w14:paraId="08256D4D" w14:textId="1EDED6C0" w:rsidR="000E05BF" w:rsidRDefault="000E05BF" w:rsidP="00D62A65">
      <w:pPr>
        <w:spacing w:line="240" w:lineRule="auto"/>
      </w:pPr>
    </w:p>
    <w:p w14:paraId="65E14AEE" w14:textId="0F047BBC" w:rsidR="000E05BF" w:rsidRDefault="000E05BF" w:rsidP="00D62A65">
      <w:pPr>
        <w:spacing w:line="240" w:lineRule="auto"/>
      </w:pPr>
    </w:p>
    <w:p w14:paraId="3A0B84A8" w14:textId="66ED050F" w:rsidR="000E05BF" w:rsidRDefault="000E05BF" w:rsidP="00D62A65">
      <w:pPr>
        <w:spacing w:line="240" w:lineRule="auto"/>
      </w:pPr>
    </w:p>
    <w:p w14:paraId="2DE7FD19" w14:textId="37E56A18" w:rsidR="000E05BF" w:rsidRDefault="000E05BF" w:rsidP="00D62A65">
      <w:pPr>
        <w:spacing w:line="240" w:lineRule="auto"/>
      </w:pPr>
    </w:p>
    <w:p w14:paraId="7723F587" w14:textId="398F41F1" w:rsidR="000E05BF" w:rsidRDefault="000E05BF" w:rsidP="00D62A65">
      <w:pPr>
        <w:spacing w:line="240" w:lineRule="auto"/>
      </w:pPr>
    </w:p>
    <w:p w14:paraId="47E184CE" w14:textId="31B0ACE7" w:rsidR="000E05BF" w:rsidRDefault="000E05BF" w:rsidP="00D62A65">
      <w:pPr>
        <w:spacing w:line="240" w:lineRule="auto"/>
      </w:pPr>
    </w:p>
    <w:p w14:paraId="61E5DA21" w14:textId="49EE1761" w:rsidR="000E05BF" w:rsidRDefault="000E05BF" w:rsidP="00D62A65">
      <w:pPr>
        <w:spacing w:line="240" w:lineRule="auto"/>
      </w:pPr>
    </w:p>
    <w:p w14:paraId="4E03B396" w14:textId="7F0D690A" w:rsidR="000E05BF" w:rsidRDefault="000E05BF" w:rsidP="00D62A65">
      <w:pPr>
        <w:spacing w:line="240" w:lineRule="auto"/>
      </w:pPr>
    </w:p>
    <w:p w14:paraId="4083A5E2" w14:textId="157FB5AE" w:rsidR="000E05BF" w:rsidRDefault="000E05BF" w:rsidP="00D62A65">
      <w:pPr>
        <w:spacing w:line="240" w:lineRule="auto"/>
      </w:pPr>
    </w:p>
    <w:p w14:paraId="5F69A13C" w14:textId="77777777" w:rsidR="000E05BF" w:rsidRDefault="000E05BF" w:rsidP="00D62A65">
      <w:pPr>
        <w:spacing w:line="240" w:lineRule="auto"/>
      </w:pPr>
    </w:p>
    <w:p w14:paraId="498E478A" w14:textId="77777777" w:rsidR="00D62A65" w:rsidRDefault="00D62A65" w:rsidP="00D62A65">
      <w:pPr>
        <w:spacing w:line="240" w:lineRule="auto"/>
      </w:pPr>
    </w:p>
    <w:p w14:paraId="420BCDDB" w14:textId="77777777" w:rsidR="006F3CE5" w:rsidRDefault="006F3CE5">
      <w:pPr>
        <w:spacing w:line="240" w:lineRule="auto"/>
      </w:pPr>
    </w:p>
    <w:p w14:paraId="4E8A2FED" w14:textId="77777777" w:rsidR="00F96FE6" w:rsidRDefault="00F96FE6" w:rsidP="00F96FE6">
      <w:pPr>
        <w:pStyle w:val="Appendix"/>
      </w:pPr>
      <w:r>
        <w:lastRenderedPageBreak/>
        <w:br/>
      </w:r>
      <w:bookmarkStart w:id="164" w:name="_Toc305575988"/>
      <w:bookmarkStart w:id="165" w:name="_Toc103047969"/>
      <w:r>
        <w:t>Sample Appendix</w:t>
      </w:r>
      <w:bookmarkEnd w:id="164"/>
      <w:bookmarkEnd w:id="165"/>
    </w:p>
    <w:p w14:paraId="265D8552" w14:textId="77777777" w:rsidR="0088106E" w:rsidRDefault="00B77E3E" w:rsidP="00F96FE6">
      <w:pPr>
        <w:pStyle w:val="BodyText"/>
      </w:pPr>
      <w:r>
        <w:t>&lt;</w:t>
      </w:r>
      <w:r w:rsidR="00F96FE6">
        <w:t>This is a sample Appendix. Insert additional appendices with the “Start New Appendix” command.</w:t>
      </w:r>
      <w:r>
        <w:t>&gt;</w:t>
      </w:r>
    </w:p>
    <w:p w14:paraId="6CD055AE" w14:textId="77777777" w:rsidR="00165C01" w:rsidRPr="00B77E3E" w:rsidRDefault="00165C01" w:rsidP="001F32BC"/>
    <w:sectPr w:rsidR="00165C01"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24835" w14:textId="77777777" w:rsidR="003C47DF" w:rsidRDefault="003C47DF">
      <w:pPr>
        <w:spacing w:line="240" w:lineRule="auto"/>
      </w:pPr>
      <w:r>
        <w:separator/>
      </w:r>
    </w:p>
  </w:endnote>
  <w:endnote w:type="continuationSeparator" w:id="0">
    <w:p w14:paraId="3814D2AB" w14:textId="77777777" w:rsidR="003C47DF" w:rsidRDefault="003C47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E4A31" w14:textId="77777777" w:rsidR="003C47DF" w:rsidRDefault="003C47DF">
      <w:pPr>
        <w:spacing w:line="240" w:lineRule="auto"/>
      </w:pPr>
      <w:r>
        <w:separator/>
      </w:r>
    </w:p>
  </w:footnote>
  <w:footnote w:type="continuationSeparator" w:id="0">
    <w:p w14:paraId="39C38EC4" w14:textId="77777777" w:rsidR="003C47DF" w:rsidRDefault="003C47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1"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5"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7C286AC3"/>
    <w:multiLevelType w:val="multilevel"/>
    <w:tmpl w:val="35763FE8"/>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5"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0"/>
  </w:num>
  <w:num w:numId="2" w16cid:durableId="1647129189">
    <w:abstractNumId w:val="34"/>
  </w:num>
  <w:num w:numId="3" w16cid:durableId="23096351">
    <w:abstractNumId w:val="33"/>
  </w:num>
  <w:num w:numId="4" w16cid:durableId="1325204671">
    <w:abstractNumId w:val="7"/>
  </w:num>
  <w:num w:numId="5" w16cid:durableId="1072237810">
    <w:abstractNumId w:val="20"/>
  </w:num>
  <w:num w:numId="6" w16cid:durableId="13247737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0"/>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2"/>
  </w:num>
  <w:num w:numId="12" w16cid:durableId="1794053515">
    <w:abstractNumId w:val="14"/>
  </w:num>
  <w:num w:numId="13" w16cid:durableId="638388272">
    <w:abstractNumId w:val="17"/>
  </w:num>
  <w:num w:numId="14" w16cid:durableId="1633897934">
    <w:abstractNumId w:val="15"/>
  </w:num>
  <w:num w:numId="15" w16cid:durableId="1457330323">
    <w:abstractNumId w:val="0"/>
  </w:num>
  <w:num w:numId="16" w16cid:durableId="1529172802">
    <w:abstractNumId w:val="25"/>
  </w:num>
  <w:num w:numId="17" w16cid:durableId="1631857404">
    <w:abstractNumId w:val="18"/>
  </w:num>
  <w:num w:numId="18" w16cid:durableId="467286832">
    <w:abstractNumId w:val="11"/>
  </w:num>
  <w:num w:numId="19" w16cid:durableId="361631147">
    <w:abstractNumId w:val="26"/>
  </w:num>
  <w:num w:numId="20" w16cid:durableId="1617056068">
    <w:abstractNumId w:val="1"/>
  </w:num>
  <w:num w:numId="21" w16cid:durableId="1097168070">
    <w:abstractNumId w:val="9"/>
  </w:num>
  <w:num w:numId="22" w16cid:durableId="1589265816">
    <w:abstractNumId w:val="31"/>
  </w:num>
  <w:num w:numId="23" w16cid:durableId="2080008643">
    <w:abstractNumId w:val="6"/>
  </w:num>
  <w:num w:numId="24" w16cid:durableId="1785538856">
    <w:abstractNumId w:val="16"/>
  </w:num>
  <w:num w:numId="25" w16cid:durableId="1118062328">
    <w:abstractNumId w:val="24"/>
  </w:num>
  <w:num w:numId="26" w16cid:durableId="1129665506">
    <w:abstractNumId w:val="19"/>
  </w:num>
  <w:num w:numId="27" w16cid:durableId="1939633156">
    <w:abstractNumId w:val="35"/>
  </w:num>
  <w:num w:numId="28" w16cid:durableId="1648826338">
    <w:abstractNumId w:val="29"/>
  </w:num>
  <w:num w:numId="29" w16cid:durableId="1289314970">
    <w:abstractNumId w:val="30"/>
  </w:num>
  <w:num w:numId="30" w16cid:durableId="551624067">
    <w:abstractNumId w:val="27"/>
  </w:num>
  <w:num w:numId="31" w16cid:durableId="80222328">
    <w:abstractNumId w:val="28"/>
  </w:num>
  <w:num w:numId="32" w16cid:durableId="1119447117">
    <w:abstractNumId w:val="8"/>
  </w:num>
  <w:num w:numId="33" w16cid:durableId="1967613137">
    <w:abstractNumId w:val="3"/>
  </w:num>
  <w:num w:numId="34" w16cid:durableId="1634092321">
    <w:abstractNumId w:val="21"/>
  </w:num>
  <w:num w:numId="35" w16cid:durableId="693111407">
    <w:abstractNumId w:val="23"/>
  </w:num>
  <w:num w:numId="36" w16cid:durableId="1853567699">
    <w:abstractNumId w:val="2"/>
  </w:num>
  <w:num w:numId="37" w16cid:durableId="84153569">
    <w:abstractNumId w:val="13"/>
  </w:num>
  <w:num w:numId="38" w16cid:durableId="105197013">
    <w:abstractNumId w:val="32"/>
  </w:num>
  <w:num w:numId="39" w16cid:durableId="59463605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6BC9"/>
    <w:rsid w:val="0003081C"/>
    <w:rsid w:val="00033CC7"/>
    <w:rsid w:val="00036BC7"/>
    <w:rsid w:val="00036FD6"/>
    <w:rsid w:val="00037E07"/>
    <w:rsid w:val="00037EE1"/>
    <w:rsid w:val="0004385C"/>
    <w:rsid w:val="000448A5"/>
    <w:rsid w:val="000456C3"/>
    <w:rsid w:val="00052D16"/>
    <w:rsid w:val="00054FA7"/>
    <w:rsid w:val="000569DA"/>
    <w:rsid w:val="00065048"/>
    <w:rsid w:val="0006670A"/>
    <w:rsid w:val="000707D8"/>
    <w:rsid w:val="00087E2F"/>
    <w:rsid w:val="0009076F"/>
    <w:rsid w:val="00094D78"/>
    <w:rsid w:val="0009502C"/>
    <w:rsid w:val="00097867"/>
    <w:rsid w:val="00097DD2"/>
    <w:rsid w:val="000A2240"/>
    <w:rsid w:val="000A3A92"/>
    <w:rsid w:val="000A42ED"/>
    <w:rsid w:val="000A602C"/>
    <w:rsid w:val="000B2AD5"/>
    <w:rsid w:val="000B62E5"/>
    <w:rsid w:val="000C0891"/>
    <w:rsid w:val="000C13B5"/>
    <w:rsid w:val="000C22FF"/>
    <w:rsid w:val="000C2883"/>
    <w:rsid w:val="000C2B14"/>
    <w:rsid w:val="000C5A87"/>
    <w:rsid w:val="000D2305"/>
    <w:rsid w:val="000D2884"/>
    <w:rsid w:val="000D292C"/>
    <w:rsid w:val="000D4F00"/>
    <w:rsid w:val="000D63AE"/>
    <w:rsid w:val="000D798F"/>
    <w:rsid w:val="000E05BF"/>
    <w:rsid w:val="000E3934"/>
    <w:rsid w:val="000E5AF9"/>
    <w:rsid w:val="000F22E1"/>
    <w:rsid w:val="000F2566"/>
    <w:rsid w:val="000F3179"/>
    <w:rsid w:val="000F54DD"/>
    <w:rsid w:val="00102484"/>
    <w:rsid w:val="00103DC0"/>
    <w:rsid w:val="00107E25"/>
    <w:rsid w:val="0011162C"/>
    <w:rsid w:val="00116B5F"/>
    <w:rsid w:val="00120515"/>
    <w:rsid w:val="00121CF2"/>
    <w:rsid w:val="001265F0"/>
    <w:rsid w:val="001276F7"/>
    <w:rsid w:val="001300BC"/>
    <w:rsid w:val="00140299"/>
    <w:rsid w:val="0014102C"/>
    <w:rsid w:val="00144542"/>
    <w:rsid w:val="001454BF"/>
    <w:rsid w:val="00145A2C"/>
    <w:rsid w:val="00150AC5"/>
    <w:rsid w:val="00150DB4"/>
    <w:rsid w:val="001511B3"/>
    <w:rsid w:val="00153177"/>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6A5F"/>
    <w:rsid w:val="001A75C2"/>
    <w:rsid w:val="001A76CC"/>
    <w:rsid w:val="001B0E1C"/>
    <w:rsid w:val="001B0FA2"/>
    <w:rsid w:val="001B3694"/>
    <w:rsid w:val="001B386B"/>
    <w:rsid w:val="001B550F"/>
    <w:rsid w:val="001B72AC"/>
    <w:rsid w:val="001C4AF7"/>
    <w:rsid w:val="001D2B50"/>
    <w:rsid w:val="001D2BEF"/>
    <w:rsid w:val="001D37BB"/>
    <w:rsid w:val="001D6D56"/>
    <w:rsid w:val="001D78FD"/>
    <w:rsid w:val="001E17F6"/>
    <w:rsid w:val="001E59F4"/>
    <w:rsid w:val="001F136C"/>
    <w:rsid w:val="001F270B"/>
    <w:rsid w:val="001F32BC"/>
    <w:rsid w:val="001F3334"/>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40E19"/>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7064C"/>
    <w:rsid w:val="00270DB7"/>
    <w:rsid w:val="00274B88"/>
    <w:rsid w:val="00274EE1"/>
    <w:rsid w:val="00275564"/>
    <w:rsid w:val="002764EF"/>
    <w:rsid w:val="00277EC1"/>
    <w:rsid w:val="00282D16"/>
    <w:rsid w:val="00291E5C"/>
    <w:rsid w:val="002920F3"/>
    <w:rsid w:val="00294B0F"/>
    <w:rsid w:val="002A45ED"/>
    <w:rsid w:val="002A5B1D"/>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6423"/>
    <w:rsid w:val="00311786"/>
    <w:rsid w:val="00321A56"/>
    <w:rsid w:val="0032547F"/>
    <w:rsid w:val="00326F03"/>
    <w:rsid w:val="003278ED"/>
    <w:rsid w:val="003345E0"/>
    <w:rsid w:val="00336422"/>
    <w:rsid w:val="00341D84"/>
    <w:rsid w:val="003421F1"/>
    <w:rsid w:val="00347031"/>
    <w:rsid w:val="003510EE"/>
    <w:rsid w:val="0035440C"/>
    <w:rsid w:val="003550D3"/>
    <w:rsid w:val="00356313"/>
    <w:rsid w:val="00361752"/>
    <w:rsid w:val="00362D95"/>
    <w:rsid w:val="00364EB0"/>
    <w:rsid w:val="003664E4"/>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47DF"/>
    <w:rsid w:val="003D1ED7"/>
    <w:rsid w:val="003E0094"/>
    <w:rsid w:val="003E45AA"/>
    <w:rsid w:val="003E4DBE"/>
    <w:rsid w:val="003E50A8"/>
    <w:rsid w:val="003E6090"/>
    <w:rsid w:val="003E6ECF"/>
    <w:rsid w:val="003E77F2"/>
    <w:rsid w:val="003E7AF6"/>
    <w:rsid w:val="003F1206"/>
    <w:rsid w:val="003F1F81"/>
    <w:rsid w:val="003F5FAB"/>
    <w:rsid w:val="003F7E5F"/>
    <w:rsid w:val="00400F5B"/>
    <w:rsid w:val="00401DFA"/>
    <w:rsid w:val="004048D6"/>
    <w:rsid w:val="00404E5C"/>
    <w:rsid w:val="00405C36"/>
    <w:rsid w:val="00407774"/>
    <w:rsid w:val="00411FBB"/>
    <w:rsid w:val="004138CC"/>
    <w:rsid w:val="00420DF8"/>
    <w:rsid w:val="00421947"/>
    <w:rsid w:val="0042555E"/>
    <w:rsid w:val="00426465"/>
    <w:rsid w:val="00430651"/>
    <w:rsid w:val="00433B9D"/>
    <w:rsid w:val="00433E4B"/>
    <w:rsid w:val="004357EF"/>
    <w:rsid w:val="00440D21"/>
    <w:rsid w:val="00441A10"/>
    <w:rsid w:val="00442EF5"/>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56D5"/>
    <w:rsid w:val="004D5949"/>
    <w:rsid w:val="004E0A37"/>
    <w:rsid w:val="004E16CF"/>
    <w:rsid w:val="004E16DE"/>
    <w:rsid w:val="004E2AE1"/>
    <w:rsid w:val="004E2C22"/>
    <w:rsid w:val="004E6C4C"/>
    <w:rsid w:val="004E787C"/>
    <w:rsid w:val="004E7B80"/>
    <w:rsid w:val="004F0F1A"/>
    <w:rsid w:val="004F1E33"/>
    <w:rsid w:val="004F47C3"/>
    <w:rsid w:val="00502455"/>
    <w:rsid w:val="00515AC9"/>
    <w:rsid w:val="00520B8C"/>
    <w:rsid w:val="00521B0D"/>
    <w:rsid w:val="00526ACA"/>
    <w:rsid w:val="00535212"/>
    <w:rsid w:val="00535AF0"/>
    <w:rsid w:val="00535EB8"/>
    <w:rsid w:val="00546DDB"/>
    <w:rsid w:val="00550651"/>
    <w:rsid w:val="005506AA"/>
    <w:rsid w:val="00552D8C"/>
    <w:rsid w:val="00555C27"/>
    <w:rsid w:val="00557160"/>
    <w:rsid w:val="00557C3F"/>
    <w:rsid w:val="00563021"/>
    <w:rsid w:val="0057376B"/>
    <w:rsid w:val="00574E56"/>
    <w:rsid w:val="00580458"/>
    <w:rsid w:val="005807A7"/>
    <w:rsid w:val="005815D6"/>
    <w:rsid w:val="00584043"/>
    <w:rsid w:val="00584442"/>
    <w:rsid w:val="00584699"/>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3175"/>
    <w:rsid w:val="005E60F5"/>
    <w:rsid w:val="005E754C"/>
    <w:rsid w:val="005F05AF"/>
    <w:rsid w:val="005F134E"/>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5E1E"/>
    <w:rsid w:val="006431E1"/>
    <w:rsid w:val="00644964"/>
    <w:rsid w:val="00644CE5"/>
    <w:rsid w:val="00645FE5"/>
    <w:rsid w:val="00646058"/>
    <w:rsid w:val="00656B4B"/>
    <w:rsid w:val="00660445"/>
    <w:rsid w:val="00664447"/>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6C0C"/>
    <w:rsid w:val="006E0086"/>
    <w:rsid w:val="006E2429"/>
    <w:rsid w:val="006E36F5"/>
    <w:rsid w:val="006E53E5"/>
    <w:rsid w:val="006E5CD6"/>
    <w:rsid w:val="006E5F97"/>
    <w:rsid w:val="006E78DC"/>
    <w:rsid w:val="006F012F"/>
    <w:rsid w:val="006F0368"/>
    <w:rsid w:val="006F1DF5"/>
    <w:rsid w:val="006F3CE5"/>
    <w:rsid w:val="006F3F63"/>
    <w:rsid w:val="006F43AA"/>
    <w:rsid w:val="006F5324"/>
    <w:rsid w:val="006F6860"/>
    <w:rsid w:val="006F6A4C"/>
    <w:rsid w:val="007005A8"/>
    <w:rsid w:val="00700759"/>
    <w:rsid w:val="007009AD"/>
    <w:rsid w:val="0070363E"/>
    <w:rsid w:val="007075EA"/>
    <w:rsid w:val="0071028A"/>
    <w:rsid w:val="00712327"/>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612E3"/>
    <w:rsid w:val="0077350C"/>
    <w:rsid w:val="0077529B"/>
    <w:rsid w:val="00777544"/>
    <w:rsid w:val="007810C3"/>
    <w:rsid w:val="00781A7A"/>
    <w:rsid w:val="00782029"/>
    <w:rsid w:val="00783551"/>
    <w:rsid w:val="00783F20"/>
    <w:rsid w:val="00786987"/>
    <w:rsid w:val="00787D8B"/>
    <w:rsid w:val="00791EF3"/>
    <w:rsid w:val="007A10F4"/>
    <w:rsid w:val="007A1DBF"/>
    <w:rsid w:val="007A1F6E"/>
    <w:rsid w:val="007A5CB4"/>
    <w:rsid w:val="007A70FA"/>
    <w:rsid w:val="007B1439"/>
    <w:rsid w:val="007C0A42"/>
    <w:rsid w:val="007D18ED"/>
    <w:rsid w:val="007D49B7"/>
    <w:rsid w:val="007D4F41"/>
    <w:rsid w:val="007E1B5A"/>
    <w:rsid w:val="007E21E6"/>
    <w:rsid w:val="007E2D26"/>
    <w:rsid w:val="007E4890"/>
    <w:rsid w:val="007E520C"/>
    <w:rsid w:val="007E61C3"/>
    <w:rsid w:val="007F2B16"/>
    <w:rsid w:val="007F2E04"/>
    <w:rsid w:val="007F314A"/>
    <w:rsid w:val="007F4F8D"/>
    <w:rsid w:val="007F6AAB"/>
    <w:rsid w:val="007F7616"/>
    <w:rsid w:val="008000CD"/>
    <w:rsid w:val="008049BC"/>
    <w:rsid w:val="00805834"/>
    <w:rsid w:val="00805D93"/>
    <w:rsid w:val="00813235"/>
    <w:rsid w:val="00817686"/>
    <w:rsid w:val="00817F8B"/>
    <w:rsid w:val="00822DB0"/>
    <w:rsid w:val="00822DF6"/>
    <w:rsid w:val="00827089"/>
    <w:rsid w:val="00831082"/>
    <w:rsid w:val="00831136"/>
    <w:rsid w:val="00831E8F"/>
    <w:rsid w:val="008330DF"/>
    <w:rsid w:val="00833783"/>
    <w:rsid w:val="008350A5"/>
    <w:rsid w:val="00835145"/>
    <w:rsid w:val="008376F9"/>
    <w:rsid w:val="00840789"/>
    <w:rsid w:val="00840E82"/>
    <w:rsid w:val="00842571"/>
    <w:rsid w:val="0084293A"/>
    <w:rsid w:val="00842BC4"/>
    <w:rsid w:val="00846577"/>
    <w:rsid w:val="008535AF"/>
    <w:rsid w:val="00855811"/>
    <w:rsid w:val="00857EC7"/>
    <w:rsid w:val="00860723"/>
    <w:rsid w:val="00863E97"/>
    <w:rsid w:val="00865560"/>
    <w:rsid w:val="00865BA5"/>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F37"/>
    <w:rsid w:val="008C6D6D"/>
    <w:rsid w:val="008C7278"/>
    <w:rsid w:val="008D295A"/>
    <w:rsid w:val="008D2CE1"/>
    <w:rsid w:val="008D63BA"/>
    <w:rsid w:val="008E051D"/>
    <w:rsid w:val="008E1B61"/>
    <w:rsid w:val="008E3B94"/>
    <w:rsid w:val="008E56F1"/>
    <w:rsid w:val="008E71C9"/>
    <w:rsid w:val="008E761D"/>
    <w:rsid w:val="008E7DE9"/>
    <w:rsid w:val="008F3C28"/>
    <w:rsid w:val="008F4FB9"/>
    <w:rsid w:val="008F548C"/>
    <w:rsid w:val="008F66CB"/>
    <w:rsid w:val="008F7FCA"/>
    <w:rsid w:val="00904156"/>
    <w:rsid w:val="00910DD8"/>
    <w:rsid w:val="009141E1"/>
    <w:rsid w:val="009151A9"/>
    <w:rsid w:val="00916C32"/>
    <w:rsid w:val="0092293F"/>
    <w:rsid w:val="00930339"/>
    <w:rsid w:val="00933817"/>
    <w:rsid w:val="0093439B"/>
    <w:rsid w:val="00935871"/>
    <w:rsid w:val="009403F1"/>
    <w:rsid w:val="0094231D"/>
    <w:rsid w:val="00942462"/>
    <w:rsid w:val="00942678"/>
    <w:rsid w:val="0094292E"/>
    <w:rsid w:val="00951EA1"/>
    <w:rsid w:val="009530FE"/>
    <w:rsid w:val="00954047"/>
    <w:rsid w:val="00954449"/>
    <w:rsid w:val="00955BAA"/>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69"/>
    <w:rsid w:val="009A0EDA"/>
    <w:rsid w:val="009A34DA"/>
    <w:rsid w:val="009A4811"/>
    <w:rsid w:val="009A49E0"/>
    <w:rsid w:val="009A5EA4"/>
    <w:rsid w:val="009B1BE0"/>
    <w:rsid w:val="009B697E"/>
    <w:rsid w:val="009B75A7"/>
    <w:rsid w:val="009C0127"/>
    <w:rsid w:val="009C119A"/>
    <w:rsid w:val="009C2CEC"/>
    <w:rsid w:val="009C6800"/>
    <w:rsid w:val="009C7E47"/>
    <w:rsid w:val="009D4085"/>
    <w:rsid w:val="009D6269"/>
    <w:rsid w:val="009E3203"/>
    <w:rsid w:val="009E6AC6"/>
    <w:rsid w:val="009F1BE1"/>
    <w:rsid w:val="00A00972"/>
    <w:rsid w:val="00A026F0"/>
    <w:rsid w:val="00A04A76"/>
    <w:rsid w:val="00A0718A"/>
    <w:rsid w:val="00A10B58"/>
    <w:rsid w:val="00A120BF"/>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F2F"/>
    <w:rsid w:val="00A52F52"/>
    <w:rsid w:val="00A537D0"/>
    <w:rsid w:val="00A5519A"/>
    <w:rsid w:val="00A55248"/>
    <w:rsid w:val="00A610BE"/>
    <w:rsid w:val="00A628D9"/>
    <w:rsid w:val="00A6336A"/>
    <w:rsid w:val="00A66CB5"/>
    <w:rsid w:val="00A705E3"/>
    <w:rsid w:val="00A80A5F"/>
    <w:rsid w:val="00A8134B"/>
    <w:rsid w:val="00A81E93"/>
    <w:rsid w:val="00A96E18"/>
    <w:rsid w:val="00A97097"/>
    <w:rsid w:val="00A97D07"/>
    <w:rsid w:val="00AA0C0F"/>
    <w:rsid w:val="00AA1ACF"/>
    <w:rsid w:val="00AA2110"/>
    <w:rsid w:val="00AA24D3"/>
    <w:rsid w:val="00AA336C"/>
    <w:rsid w:val="00AA5875"/>
    <w:rsid w:val="00AB0B36"/>
    <w:rsid w:val="00AB10BB"/>
    <w:rsid w:val="00AB12EB"/>
    <w:rsid w:val="00AB2AAD"/>
    <w:rsid w:val="00AB5FB3"/>
    <w:rsid w:val="00AB71CD"/>
    <w:rsid w:val="00AC3383"/>
    <w:rsid w:val="00AC631D"/>
    <w:rsid w:val="00AC661B"/>
    <w:rsid w:val="00AC71AD"/>
    <w:rsid w:val="00AC79A2"/>
    <w:rsid w:val="00AD126B"/>
    <w:rsid w:val="00AD1392"/>
    <w:rsid w:val="00AD15C9"/>
    <w:rsid w:val="00AD5DD4"/>
    <w:rsid w:val="00AD6214"/>
    <w:rsid w:val="00AD628B"/>
    <w:rsid w:val="00AD65AC"/>
    <w:rsid w:val="00AD7012"/>
    <w:rsid w:val="00AE21AC"/>
    <w:rsid w:val="00AE6A3F"/>
    <w:rsid w:val="00AF0326"/>
    <w:rsid w:val="00B00A0C"/>
    <w:rsid w:val="00B037C6"/>
    <w:rsid w:val="00B068A6"/>
    <w:rsid w:val="00B07D46"/>
    <w:rsid w:val="00B10B5C"/>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5611A"/>
    <w:rsid w:val="00B566DD"/>
    <w:rsid w:val="00B5778B"/>
    <w:rsid w:val="00B57917"/>
    <w:rsid w:val="00B64F89"/>
    <w:rsid w:val="00B67964"/>
    <w:rsid w:val="00B7036C"/>
    <w:rsid w:val="00B73D49"/>
    <w:rsid w:val="00B77171"/>
    <w:rsid w:val="00B77E3E"/>
    <w:rsid w:val="00B82D56"/>
    <w:rsid w:val="00B83BE6"/>
    <w:rsid w:val="00B852E8"/>
    <w:rsid w:val="00B8627E"/>
    <w:rsid w:val="00B879FC"/>
    <w:rsid w:val="00B9001C"/>
    <w:rsid w:val="00B911A8"/>
    <w:rsid w:val="00B919A6"/>
    <w:rsid w:val="00B94F01"/>
    <w:rsid w:val="00B95A70"/>
    <w:rsid w:val="00BA1328"/>
    <w:rsid w:val="00BA54D0"/>
    <w:rsid w:val="00BA5FC1"/>
    <w:rsid w:val="00BA6CDD"/>
    <w:rsid w:val="00BA76F5"/>
    <w:rsid w:val="00BA7E54"/>
    <w:rsid w:val="00BB0404"/>
    <w:rsid w:val="00BB2A17"/>
    <w:rsid w:val="00BB2D29"/>
    <w:rsid w:val="00BB3368"/>
    <w:rsid w:val="00BB514F"/>
    <w:rsid w:val="00BB73DA"/>
    <w:rsid w:val="00BB7857"/>
    <w:rsid w:val="00BC00A7"/>
    <w:rsid w:val="00BC0CD6"/>
    <w:rsid w:val="00BC1696"/>
    <w:rsid w:val="00BC2857"/>
    <w:rsid w:val="00BC42F8"/>
    <w:rsid w:val="00BC49DA"/>
    <w:rsid w:val="00BD17E0"/>
    <w:rsid w:val="00BD2DC0"/>
    <w:rsid w:val="00BD51D5"/>
    <w:rsid w:val="00BD55C0"/>
    <w:rsid w:val="00BD5A4B"/>
    <w:rsid w:val="00BD745D"/>
    <w:rsid w:val="00BD7D25"/>
    <w:rsid w:val="00BE04E2"/>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CF"/>
    <w:rsid w:val="00C3333B"/>
    <w:rsid w:val="00C3340B"/>
    <w:rsid w:val="00C3535B"/>
    <w:rsid w:val="00C36CFB"/>
    <w:rsid w:val="00C36FFF"/>
    <w:rsid w:val="00C42380"/>
    <w:rsid w:val="00C466AC"/>
    <w:rsid w:val="00C56EC5"/>
    <w:rsid w:val="00C60472"/>
    <w:rsid w:val="00C618EB"/>
    <w:rsid w:val="00C63444"/>
    <w:rsid w:val="00C65580"/>
    <w:rsid w:val="00C657F4"/>
    <w:rsid w:val="00C658C0"/>
    <w:rsid w:val="00C70FAF"/>
    <w:rsid w:val="00C71066"/>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5D58"/>
    <w:rsid w:val="00D03C20"/>
    <w:rsid w:val="00D050CD"/>
    <w:rsid w:val="00D07E1D"/>
    <w:rsid w:val="00D111E6"/>
    <w:rsid w:val="00D13ECB"/>
    <w:rsid w:val="00D1681F"/>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614"/>
    <w:rsid w:val="00D67DD1"/>
    <w:rsid w:val="00D700CA"/>
    <w:rsid w:val="00D71E4D"/>
    <w:rsid w:val="00D72952"/>
    <w:rsid w:val="00D74427"/>
    <w:rsid w:val="00D75F16"/>
    <w:rsid w:val="00D771F5"/>
    <w:rsid w:val="00D81AFC"/>
    <w:rsid w:val="00D83B1B"/>
    <w:rsid w:val="00D87152"/>
    <w:rsid w:val="00D87685"/>
    <w:rsid w:val="00D9153B"/>
    <w:rsid w:val="00D92237"/>
    <w:rsid w:val="00D95EF7"/>
    <w:rsid w:val="00DA2499"/>
    <w:rsid w:val="00DA269D"/>
    <w:rsid w:val="00DA2891"/>
    <w:rsid w:val="00DA2E57"/>
    <w:rsid w:val="00DA3563"/>
    <w:rsid w:val="00DA47DB"/>
    <w:rsid w:val="00DA59BB"/>
    <w:rsid w:val="00DA5FA8"/>
    <w:rsid w:val="00DA62F0"/>
    <w:rsid w:val="00DA7B84"/>
    <w:rsid w:val="00DB17D3"/>
    <w:rsid w:val="00DB22C4"/>
    <w:rsid w:val="00DB51E6"/>
    <w:rsid w:val="00DB77A9"/>
    <w:rsid w:val="00DC37D3"/>
    <w:rsid w:val="00DD14DA"/>
    <w:rsid w:val="00DD1D32"/>
    <w:rsid w:val="00DD513A"/>
    <w:rsid w:val="00DF162A"/>
    <w:rsid w:val="00DF43AF"/>
    <w:rsid w:val="00DF5922"/>
    <w:rsid w:val="00DF5B09"/>
    <w:rsid w:val="00E01E73"/>
    <w:rsid w:val="00E05CDB"/>
    <w:rsid w:val="00E071A9"/>
    <w:rsid w:val="00E10324"/>
    <w:rsid w:val="00E10D9C"/>
    <w:rsid w:val="00E160EF"/>
    <w:rsid w:val="00E16F69"/>
    <w:rsid w:val="00E179E6"/>
    <w:rsid w:val="00E2028C"/>
    <w:rsid w:val="00E231E3"/>
    <w:rsid w:val="00E23A0F"/>
    <w:rsid w:val="00E25FA6"/>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7707"/>
    <w:rsid w:val="00EC3FAC"/>
    <w:rsid w:val="00EC6EF2"/>
    <w:rsid w:val="00EC77A5"/>
    <w:rsid w:val="00EC7892"/>
    <w:rsid w:val="00ED0099"/>
    <w:rsid w:val="00ED5272"/>
    <w:rsid w:val="00EE37C5"/>
    <w:rsid w:val="00EF0CFF"/>
    <w:rsid w:val="00EF3E75"/>
    <w:rsid w:val="00EF4564"/>
    <w:rsid w:val="00EF4CE0"/>
    <w:rsid w:val="00EF600A"/>
    <w:rsid w:val="00F0094F"/>
    <w:rsid w:val="00F01B5D"/>
    <w:rsid w:val="00F02DAF"/>
    <w:rsid w:val="00F02DC1"/>
    <w:rsid w:val="00F046E1"/>
    <w:rsid w:val="00F06372"/>
    <w:rsid w:val="00F1160E"/>
    <w:rsid w:val="00F1212E"/>
    <w:rsid w:val="00F129E7"/>
    <w:rsid w:val="00F12F3E"/>
    <w:rsid w:val="00F1339E"/>
    <w:rsid w:val="00F15CB9"/>
    <w:rsid w:val="00F1683B"/>
    <w:rsid w:val="00F16EB2"/>
    <w:rsid w:val="00F2123C"/>
    <w:rsid w:val="00F246DA"/>
    <w:rsid w:val="00F24D78"/>
    <w:rsid w:val="00F26861"/>
    <w:rsid w:val="00F307CC"/>
    <w:rsid w:val="00F30FC1"/>
    <w:rsid w:val="00F33205"/>
    <w:rsid w:val="00F3646B"/>
    <w:rsid w:val="00F366BA"/>
    <w:rsid w:val="00F46B33"/>
    <w:rsid w:val="00F503CD"/>
    <w:rsid w:val="00F5258B"/>
    <w:rsid w:val="00F5318F"/>
    <w:rsid w:val="00F548C0"/>
    <w:rsid w:val="00F567D5"/>
    <w:rsid w:val="00F5788D"/>
    <w:rsid w:val="00F57BE3"/>
    <w:rsid w:val="00F61CCA"/>
    <w:rsid w:val="00F621E7"/>
    <w:rsid w:val="00F622A3"/>
    <w:rsid w:val="00F62373"/>
    <w:rsid w:val="00F648C5"/>
    <w:rsid w:val="00F735BC"/>
    <w:rsid w:val="00F73FA5"/>
    <w:rsid w:val="00F80AE1"/>
    <w:rsid w:val="00F869E0"/>
    <w:rsid w:val="00F937DF"/>
    <w:rsid w:val="00F96FE6"/>
    <w:rsid w:val="00F979CC"/>
    <w:rsid w:val="00FA1611"/>
    <w:rsid w:val="00FA29A9"/>
    <w:rsid w:val="00FA45BB"/>
    <w:rsid w:val="00FB34FF"/>
    <w:rsid w:val="00FC001F"/>
    <w:rsid w:val="00FC0B30"/>
    <w:rsid w:val="00FC25F5"/>
    <w:rsid w:val="00FC2CFF"/>
    <w:rsid w:val="00FC4DAF"/>
    <w:rsid w:val="00FD301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rsid w:val="00B46DC5"/>
    <w:pPr>
      <w:spacing w:after="360" w:line="480" w:lineRule="auto"/>
      <w:jc w:val="both"/>
    </w:pPr>
    <w:rPr>
      <w:sz w:val="24"/>
    </w:rPr>
  </w:style>
  <w:style w:type="character" w:customStyle="1" w:styleId="BodyTextChar">
    <w:name w:val="Body Text Char"/>
    <w:basedOn w:val="DefaultParagraphFont"/>
    <w:link w:val="BodyText"/>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mailto:120180612122@st.ahu.edu.jo" TargetMode="External"/><Relationship Id="rId50" Type="http://schemas.openxmlformats.org/officeDocument/2006/relationships/footer" Target="footer3.xml"/><Relationship Id="rId55" Type="http://schemas.openxmlformats.org/officeDocument/2006/relationships/hyperlink" Target="https://www.analyticssteps.com/blogs/waterfall-methodology-working-advantages-disadvantages"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dx.doi.org/10.1016/j.bushor.2009.09.003" TargetMode="External"/><Relationship Id="rId58" Type="http://schemas.openxmlformats.org/officeDocument/2006/relationships/hyperlink" Target="https://github.com/brendensong/Google-Data-Analytics-Professional-Certificate/wiki/5.4.3.The-data-validation-process"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mailto:120180612122@st.ahu.edu.jo" TargetMode="External"/><Relationship Id="rId56" Type="http://schemas.openxmlformats.org/officeDocument/2006/relationships/hyperlink" Target="https://ectacenter.org/implementprocess/interactive//" TargetMode="External"/><Relationship Id="rId8" Type="http://schemas.openxmlformats.org/officeDocument/2006/relationships/webSettings" Target="webSettings.xml"/><Relationship Id="rId51" Type="http://schemas.openxmlformats.org/officeDocument/2006/relationships/hyperlink" Target="https://phys.org/news/2008-06-university-minnesota-uncovers-benefits-social.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eeksforgeeks.org/software-engineering-classical-waterfall-mode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jinxizhou.wordpress.com/2012/08/12/facebook/"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2.xml"/><Relationship Id="rId57" Type="http://schemas.openxmlformats.org/officeDocument/2006/relationships/hyperlink" Target="https://www.w3schools.com/jquery/jquery_ajax_intro.as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academia.edu/35424022/statement_of_problem_of_social_networking" TargetMode="External"/><Relationship Id="rId60" Type="http://schemas.openxmlformats.org/officeDocument/2006/relationships/hyperlink" Target="https://www.geeksforgeeks.org/software-testing-basics/"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116157"/>
    <w:rsid w:val="001D19F3"/>
    <w:rsid w:val="00227F7A"/>
    <w:rsid w:val="002318E1"/>
    <w:rsid w:val="0025502E"/>
    <w:rsid w:val="00272266"/>
    <w:rsid w:val="00281087"/>
    <w:rsid w:val="002D5356"/>
    <w:rsid w:val="002F4526"/>
    <w:rsid w:val="00320945"/>
    <w:rsid w:val="00345145"/>
    <w:rsid w:val="003C34CB"/>
    <w:rsid w:val="0046684B"/>
    <w:rsid w:val="005367A8"/>
    <w:rsid w:val="00560BD0"/>
    <w:rsid w:val="006613C8"/>
    <w:rsid w:val="006720A1"/>
    <w:rsid w:val="006C2987"/>
    <w:rsid w:val="006D064B"/>
    <w:rsid w:val="006D7A30"/>
    <w:rsid w:val="00700858"/>
    <w:rsid w:val="00727515"/>
    <w:rsid w:val="00811B7E"/>
    <w:rsid w:val="00867A23"/>
    <w:rsid w:val="009D55C5"/>
    <w:rsid w:val="00A07F0E"/>
    <w:rsid w:val="00A60805"/>
    <w:rsid w:val="00A70E8F"/>
    <w:rsid w:val="00B4200D"/>
    <w:rsid w:val="00B86E9A"/>
    <w:rsid w:val="00C17014"/>
    <w:rsid w:val="00C76AF4"/>
    <w:rsid w:val="00CB765F"/>
    <w:rsid w:val="00DB3E60"/>
    <w:rsid w:val="00DC5B35"/>
    <w:rsid w:val="00E242E0"/>
    <w:rsid w:val="00E2745B"/>
    <w:rsid w:val="00E37B18"/>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306AAE2-A9D8-47F6-A154-9EE8C429C370}">
  <ds:schemaRefs>
    <ds:schemaRef ds:uri="http://schemas.microsoft.com/sharepoint/v3/contenttype/forms"/>
  </ds:schemaRefs>
</ds:datastoreItem>
</file>

<file path=customXml/itemProps2.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4.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4863</TotalTime>
  <Pages>78</Pages>
  <Words>8352</Words>
  <Characters>47607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55848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615</cp:revision>
  <cp:lastPrinted>2007-08-15T19:30:00Z</cp:lastPrinted>
  <dcterms:created xsi:type="dcterms:W3CDTF">2022-03-22T16:07:00Z</dcterms:created>
  <dcterms:modified xsi:type="dcterms:W3CDTF">2022-05-17T02:31:00Z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
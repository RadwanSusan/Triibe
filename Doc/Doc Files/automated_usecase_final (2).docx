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p w14:paraId="22BBBF85" w14:textId="77777777" w:rsidR="00846577" w:rsidRDefault="001B76B6" w:rsidP="005A6613">
          <w:pPr>
            <w:pStyle w:val="ThesisTitle"/>
            <w:rPr>
              <w:lang w:val="en-US"/>
            </w:rPr>
          </w:pPr>
          <w:r>
            <w:rPr>
              <w:rFonts w:hint="cs"/>
              <w:lang w:bidi="ar-JO"/>
            </w:rPr>
            <w:t>AUTOMATED USECASE DIAGRAM TOOL</w:t>
          </w:r>
        </w:p>
      </w:sdtContent>
    </w:sdt>
    <w:p w14:paraId="17AF0CE3"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Anfal Ibrahim Al.Rawashdeh</w:t>
      </w:r>
    </w:p>
    <w:p w14:paraId="318E2374"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 xml:space="preserve">Heba </w:t>
      </w:r>
      <w:r w:rsidR="002B3166">
        <w:rPr>
          <w:rStyle w:val="Emphasis"/>
          <w:b/>
          <w:bCs/>
          <w:i w:val="0"/>
          <w:iCs w:val="0"/>
          <w:sz w:val="28"/>
          <w:szCs w:val="28"/>
        </w:rPr>
        <w:t>Suleiman</w:t>
      </w:r>
      <w:r>
        <w:rPr>
          <w:rStyle w:val="Emphasis"/>
          <w:b/>
          <w:bCs/>
          <w:i w:val="0"/>
          <w:iCs w:val="0"/>
          <w:sz w:val="28"/>
          <w:szCs w:val="28"/>
        </w:rPr>
        <w:t xml:space="preserve"> AL.Qarara'a</w:t>
      </w:r>
    </w:p>
    <w:p w14:paraId="34F2DB74"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Nsreen Basam AL.Hamadeen</w:t>
      </w:r>
    </w:p>
    <w:p w14:paraId="63D9C176" w14:textId="77777777" w:rsidR="00C51DE8" w:rsidRDefault="00C51DE8" w:rsidP="004E0B8F">
      <w:pPr>
        <w:spacing w:line="240" w:lineRule="auto"/>
        <w:jc w:val="center"/>
        <w:rPr>
          <w:rStyle w:val="Emphasis"/>
          <w:b/>
          <w:bCs/>
          <w:i w:val="0"/>
          <w:iCs w:val="0"/>
          <w:sz w:val="28"/>
          <w:szCs w:val="28"/>
        </w:rPr>
      </w:pPr>
      <w:r>
        <w:rPr>
          <w:rStyle w:val="Emphasis"/>
          <w:b/>
          <w:bCs/>
          <w:i w:val="0"/>
          <w:iCs w:val="0"/>
          <w:sz w:val="28"/>
          <w:szCs w:val="28"/>
        </w:rPr>
        <w:t xml:space="preserve">Maram Reyad </w:t>
      </w:r>
      <w:r w:rsidR="004E0B8F">
        <w:rPr>
          <w:rStyle w:val="Emphasis"/>
          <w:b/>
          <w:bCs/>
          <w:i w:val="0"/>
          <w:iCs w:val="0"/>
          <w:sz w:val="28"/>
          <w:szCs w:val="28"/>
        </w:rPr>
        <w:t>J</w:t>
      </w:r>
      <w:r>
        <w:rPr>
          <w:rStyle w:val="Emphasis"/>
          <w:b/>
          <w:bCs/>
          <w:i w:val="0"/>
          <w:iCs w:val="0"/>
          <w:sz w:val="28"/>
          <w:szCs w:val="28"/>
        </w:rPr>
        <w:t>oma'a</w:t>
      </w:r>
    </w:p>
    <w:p w14:paraId="33DFC148"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 xml:space="preserve">Sara Hassn A'alayan </w:t>
      </w:r>
    </w:p>
    <w:p w14:paraId="2A06B2D6" w14:textId="77777777" w:rsidR="00C51DE8" w:rsidRDefault="00C51DE8" w:rsidP="00C51DE8">
      <w:pPr>
        <w:spacing w:line="240" w:lineRule="auto"/>
        <w:jc w:val="center"/>
        <w:rPr>
          <w:rStyle w:val="Emphasis"/>
          <w:b/>
          <w:bCs/>
          <w:i w:val="0"/>
          <w:iCs w:val="0"/>
          <w:sz w:val="28"/>
          <w:szCs w:val="28"/>
        </w:rPr>
      </w:pPr>
    </w:p>
    <w:p w14:paraId="5E0780C0" w14:textId="77777777" w:rsidR="00C51DE8" w:rsidRDefault="00C51DE8" w:rsidP="00C51DE8">
      <w:pPr>
        <w:spacing w:line="240" w:lineRule="auto"/>
        <w:jc w:val="center"/>
        <w:rPr>
          <w:rStyle w:val="Emphasis"/>
          <w:b/>
          <w:bCs/>
          <w:i w:val="0"/>
          <w:iCs w:val="0"/>
          <w:sz w:val="28"/>
          <w:szCs w:val="28"/>
        </w:rPr>
      </w:pPr>
    </w:p>
    <w:p w14:paraId="60E32AC0" w14:textId="77777777" w:rsidR="00C51DE8" w:rsidRDefault="00C51DE8" w:rsidP="00052D16">
      <w:pPr>
        <w:spacing w:line="240" w:lineRule="auto"/>
        <w:jc w:val="center"/>
        <w:rPr>
          <w:rStyle w:val="Emphasis"/>
          <w:b/>
          <w:bCs/>
          <w:i w:val="0"/>
          <w:iCs w:val="0"/>
          <w:sz w:val="28"/>
          <w:szCs w:val="28"/>
        </w:rPr>
      </w:pPr>
    </w:p>
    <w:p w14:paraId="05EC0243" w14:textId="77777777" w:rsidR="00C51DE8" w:rsidRDefault="00C51DE8" w:rsidP="00052D16">
      <w:pPr>
        <w:spacing w:line="240" w:lineRule="auto"/>
        <w:jc w:val="center"/>
        <w:rPr>
          <w:rStyle w:val="Emphasis"/>
          <w:b/>
          <w:bCs/>
          <w:i w:val="0"/>
          <w:iCs w:val="0"/>
          <w:sz w:val="28"/>
          <w:szCs w:val="28"/>
        </w:rPr>
      </w:pPr>
    </w:p>
    <w:p w14:paraId="4A1F7724" w14:textId="77777777" w:rsidR="00C51DE8" w:rsidRDefault="00C51DE8" w:rsidP="00052D16">
      <w:pPr>
        <w:spacing w:line="240" w:lineRule="auto"/>
        <w:jc w:val="center"/>
        <w:rPr>
          <w:rStyle w:val="Emphasis"/>
          <w:b/>
          <w:bCs/>
          <w:i w:val="0"/>
          <w:iCs w:val="0"/>
          <w:sz w:val="28"/>
          <w:szCs w:val="28"/>
        </w:rPr>
      </w:pPr>
    </w:p>
    <w:p w14:paraId="342A7FC3" w14:textId="77777777" w:rsidR="00C51DE8" w:rsidRDefault="00C51DE8" w:rsidP="00052D16">
      <w:pPr>
        <w:spacing w:line="240" w:lineRule="auto"/>
        <w:jc w:val="center"/>
        <w:rPr>
          <w:rStyle w:val="Emphasis"/>
          <w:b/>
          <w:bCs/>
          <w:i w:val="0"/>
          <w:iCs w:val="0"/>
          <w:sz w:val="28"/>
          <w:szCs w:val="28"/>
        </w:rPr>
      </w:pPr>
    </w:p>
    <w:p w14:paraId="5D7433F4" w14:textId="77777777" w:rsidR="00C51DE8" w:rsidRDefault="00C51DE8" w:rsidP="00052D16">
      <w:pPr>
        <w:spacing w:line="240" w:lineRule="auto"/>
        <w:jc w:val="center"/>
        <w:rPr>
          <w:rStyle w:val="Emphasis"/>
          <w:b/>
          <w:bCs/>
          <w:i w:val="0"/>
          <w:iCs w:val="0"/>
          <w:sz w:val="28"/>
          <w:szCs w:val="28"/>
        </w:rPr>
      </w:pPr>
    </w:p>
    <w:p w14:paraId="4DFA08DB" w14:textId="77777777" w:rsidR="00C51DE8" w:rsidRDefault="00C51DE8" w:rsidP="00052D16">
      <w:pPr>
        <w:spacing w:line="240" w:lineRule="auto"/>
        <w:jc w:val="center"/>
        <w:rPr>
          <w:rStyle w:val="Emphasis"/>
          <w:b/>
          <w:bCs/>
          <w:i w:val="0"/>
          <w:iCs w:val="0"/>
          <w:sz w:val="28"/>
          <w:szCs w:val="28"/>
        </w:rPr>
      </w:pPr>
    </w:p>
    <w:p w14:paraId="0C32A502" w14:textId="77777777" w:rsidR="00C51DE8" w:rsidRDefault="00C51DE8" w:rsidP="00052D16">
      <w:pPr>
        <w:spacing w:line="240" w:lineRule="auto"/>
        <w:jc w:val="center"/>
        <w:rPr>
          <w:rStyle w:val="Emphasis"/>
          <w:b/>
          <w:bCs/>
          <w:i w:val="0"/>
          <w:iCs w:val="0"/>
          <w:sz w:val="28"/>
          <w:szCs w:val="28"/>
        </w:rPr>
      </w:pPr>
    </w:p>
    <w:p w14:paraId="0DF10357" w14:textId="77777777" w:rsidR="00C51DE8" w:rsidRDefault="00C51DE8" w:rsidP="00052D16">
      <w:pPr>
        <w:spacing w:line="240" w:lineRule="auto"/>
        <w:jc w:val="center"/>
        <w:rPr>
          <w:rStyle w:val="Emphasis"/>
          <w:b/>
          <w:bCs/>
          <w:i w:val="0"/>
          <w:iCs w:val="0"/>
          <w:sz w:val="28"/>
          <w:szCs w:val="28"/>
        </w:rPr>
      </w:pPr>
    </w:p>
    <w:p w14:paraId="7219CA43" w14:textId="77777777" w:rsidR="00C51DE8" w:rsidRDefault="00C51DE8" w:rsidP="00C51DE8">
      <w:pPr>
        <w:spacing w:line="240" w:lineRule="auto"/>
        <w:rPr>
          <w:rStyle w:val="Emphasis"/>
          <w:b/>
          <w:bCs/>
          <w:i w:val="0"/>
          <w:iCs w:val="0"/>
          <w:sz w:val="28"/>
          <w:szCs w:val="28"/>
        </w:rPr>
      </w:pPr>
    </w:p>
    <w:p w14:paraId="62716C3E" w14:textId="77777777" w:rsidR="00BB3368" w:rsidRDefault="00C21D0B" w:rsidP="00052D16">
      <w:pPr>
        <w:spacing w:line="240" w:lineRule="auto"/>
        <w:jc w:val="center"/>
        <w:rPr>
          <w:rStyle w:val="Emphasis"/>
          <w:b/>
          <w:bCs/>
          <w:i w:val="0"/>
          <w:iCs w:val="0"/>
          <w:sz w:val="28"/>
          <w:szCs w:val="28"/>
        </w:rPr>
      </w:pPr>
      <w:r w:rsidRPr="00C21D0B">
        <w:rPr>
          <w:rStyle w:val="Emphasis"/>
          <w:b/>
          <w:bCs/>
          <w:i w:val="0"/>
          <w:iCs w:val="0"/>
          <w:sz w:val="28"/>
          <w:szCs w:val="28"/>
        </w:rPr>
        <w:t>BACHELOR'S DEGREE</w:t>
      </w:r>
    </w:p>
    <w:p w14:paraId="345262C3"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7A39D51" w14:textId="77777777" w:rsidR="00C21D0B" w:rsidRPr="00C21D0B" w:rsidRDefault="00C21D0B" w:rsidP="00235979">
      <w:pPr>
        <w:pStyle w:val="Year"/>
      </w:pPr>
      <w:r w:rsidRPr="00C21D0B">
        <w:t xml:space="preserve">AL-HUSSEIN BIN TALAL UNIVERSITY </w:t>
      </w:r>
    </w:p>
    <w:p w14:paraId="3AD71B65" w14:textId="77777777" w:rsidR="00235979" w:rsidRPr="0037134F" w:rsidRDefault="00195D8C" w:rsidP="006407EA">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6407EA">
            <w:rPr>
              <w:lang w:val="en-US" w:bidi="ar-JO"/>
            </w:rPr>
            <w:t>2015</w:t>
          </w:r>
        </w:sdtContent>
      </w:sdt>
    </w:p>
    <w:p w14:paraId="6942CBE7" w14:textId="77777777" w:rsidR="00614142" w:rsidRPr="00D81AFC" w:rsidRDefault="00614142" w:rsidP="002A62A8">
      <w:pPr>
        <w:jc w:val="center"/>
        <w:rPr>
          <w:b/>
          <w:bCs/>
          <w:sz w:val="28"/>
          <w:szCs w:val="28"/>
        </w:rPr>
      </w:pPr>
      <w:bookmarkStart w:id="0" w:name="_Toc301863769"/>
      <w:bookmarkStart w:id="1"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0"/>
      <w:bookmarkEnd w:id="1"/>
    </w:p>
    <w:p w14:paraId="4295516E"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7561D41B" w14:textId="77777777" w:rsidR="00614142" w:rsidRPr="00442EF5" w:rsidRDefault="00614142" w:rsidP="00614142">
      <w:pPr>
        <w:pStyle w:val="Pre-ChapterHeadings"/>
      </w:pPr>
      <w:bookmarkStart w:id="2" w:name="_Toc305406541"/>
      <w:r>
        <w:lastRenderedPageBreak/>
        <w:t>Permission to Use</w:t>
      </w:r>
      <w:bookmarkEnd w:id="2"/>
    </w:p>
    <w:p w14:paraId="45130645" w14:textId="77777777" w:rsidR="00614142" w:rsidRPr="000A4D99" w:rsidRDefault="00614142" w:rsidP="00C82171">
      <w:pPr>
        <w:pStyle w:val="Pre-ChapterBodyText"/>
      </w:pPr>
      <w:r w:rsidRPr="000A4D99">
        <w:t xml:space="preserve">In presenting this </w:t>
      </w:r>
      <w:r w:rsidR="00B247B2">
        <w:t>project</w:t>
      </w:r>
      <w:r w:rsidRPr="000A4D99">
        <w:t xml:space="preserve"> in fulfilment of the requirements for a </w:t>
      </w:r>
      <w:r w:rsidR="00C82171">
        <w:t>Degree of</w:t>
      </w:r>
      <w:r w:rsidR="00C82171">
        <w:br/>
        <w:t xml:space="preserve">Bachelor of Information Technology </w:t>
      </w:r>
      <w:r w:rsidRPr="000A4D99">
        <w:t xml:space="preserve">from </w:t>
      </w:r>
      <w:r w:rsidR="00B247B2">
        <w:t>Al-Hussein Bin Talal University</w:t>
      </w:r>
      <w:r w:rsidRPr="000A4D99">
        <w:t xml:space="preserve">, </w:t>
      </w:r>
      <w:r w:rsidR="00C82171">
        <w:t>We</w:t>
      </w:r>
      <w:r w:rsidRPr="000A4D99">
        <w:t xml:space="preserve"> agree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to </w:t>
      </w:r>
      <w:r w:rsidR="00B247B2">
        <w:t>Al-Hussein Bin Talal University</w:t>
      </w:r>
      <w:r w:rsidRPr="000A4D99">
        <w:t xml:space="preserve"> for any scholarly use which may be made of any material from my </w:t>
      </w:r>
      <w:r w:rsidR="00B247B2">
        <w:t>project</w:t>
      </w:r>
      <w:r w:rsidRPr="000A4D99">
        <w:t>.</w:t>
      </w:r>
    </w:p>
    <w:p w14:paraId="05E465A7" w14:textId="77777777" w:rsidR="00614142" w:rsidRPr="002A62A8" w:rsidRDefault="00614142" w:rsidP="002A62A8">
      <w:r>
        <w:br w:type="page"/>
      </w:r>
    </w:p>
    <w:p w14:paraId="261C7051" w14:textId="77777777" w:rsidR="00614142" w:rsidRDefault="00614142" w:rsidP="000544FE">
      <w:pPr>
        <w:pStyle w:val="Pre-ChapterHeadings"/>
      </w:pPr>
      <w:bookmarkStart w:id="3" w:name="_Toc305406543"/>
      <w:r>
        <w:lastRenderedPageBreak/>
        <w:t>A</w:t>
      </w:r>
      <w:r w:rsidRPr="005125E9">
        <w:t>bstract</w:t>
      </w:r>
      <w:bookmarkEnd w:id="3"/>
    </w:p>
    <w:p w14:paraId="2C0D9331" w14:textId="77777777" w:rsidR="00886D5C" w:rsidRDefault="00886D5C" w:rsidP="000544FE">
      <w:pPr>
        <w:pStyle w:val="Abstract"/>
        <w:ind w:left="720"/>
        <w:rPr>
          <w:lang w:bidi="ar-DZ"/>
        </w:rPr>
      </w:pPr>
    </w:p>
    <w:p w14:paraId="1FD48862" w14:textId="77777777" w:rsidR="006407EA" w:rsidRDefault="00EE1282" w:rsidP="006407EA">
      <w:pPr>
        <w:pStyle w:val="Abstract"/>
        <w:ind w:left="360"/>
        <w:rPr>
          <w:lang w:val="en-US"/>
        </w:rPr>
      </w:pPr>
      <w:r w:rsidRPr="009F75D4">
        <w:t xml:space="preserve">Software engineering one of the most important Specialties, concerned with principles of the software. Software engineering is a layered technology from pressman's view. The main objective for this project is to developing Automated Use Case Diagram Tool. This tool provides automated or semi-automated support for the process and methods. Moreover, to support engineers to perform their tasks in a systematic and/or automatic manner. Briefly this tool takes the requirement in natural languages from the user then acts as an analyst and parts of the designer through converting the requirement that it was obtained from the user to the UML notation. The incremental methodology was used in order to develop this tool. The tool has been tested and obtained the results with high performance. However, this tool has some limitations such </w:t>
      </w:r>
      <w:r w:rsidR="006407EA">
        <w:t xml:space="preserve">as </w:t>
      </w:r>
      <w:r w:rsidR="007F1AC6" w:rsidRPr="007F1AC6">
        <w:rPr>
          <w:lang w:val="en-US"/>
        </w:rPr>
        <w:t>include and extend relationship</w:t>
      </w:r>
      <w:r w:rsidR="006407EA">
        <w:rPr>
          <w:lang w:val="en-US"/>
        </w:rPr>
        <w:t>.</w:t>
      </w:r>
    </w:p>
    <w:p w14:paraId="3780D951" w14:textId="77777777" w:rsidR="006407EA" w:rsidRDefault="006407EA" w:rsidP="006407EA">
      <w:pPr>
        <w:pStyle w:val="Abstract"/>
        <w:ind w:left="360"/>
        <w:rPr>
          <w:lang w:val="en-US"/>
        </w:rPr>
      </w:pPr>
    </w:p>
    <w:p w14:paraId="651DB75D" w14:textId="77777777" w:rsidR="006407EA" w:rsidRDefault="006407EA" w:rsidP="006407EA">
      <w:pPr>
        <w:pStyle w:val="Abstract"/>
        <w:ind w:left="360"/>
        <w:rPr>
          <w:lang w:val="en-US"/>
        </w:rPr>
      </w:pPr>
    </w:p>
    <w:p w14:paraId="40105ACE" w14:textId="77777777" w:rsidR="006407EA" w:rsidRPr="007F1AC6" w:rsidRDefault="006407EA" w:rsidP="006407EA">
      <w:pPr>
        <w:pStyle w:val="Abstract"/>
        <w:ind w:left="360"/>
        <w:rPr>
          <w:lang w:val="en-US"/>
        </w:rPr>
      </w:pPr>
    </w:p>
    <w:p w14:paraId="4E785984" w14:textId="77777777" w:rsidR="007F1AC6" w:rsidRPr="007F1AC6" w:rsidRDefault="007F1AC6" w:rsidP="007F1AC6">
      <w:pPr>
        <w:pStyle w:val="Abstract"/>
        <w:ind w:left="360"/>
        <w:rPr>
          <w:lang w:val="en-US"/>
        </w:rPr>
      </w:pPr>
      <w:r w:rsidRPr="007F1AC6">
        <w:rPr>
          <w:lang w:val="en-US"/>
        </w:rPr>
        <w:t>.</w:t>
      </w:r>
    </w:p>
    <w:p w14:paraId="7A0EFE22" w14:textId="77777777" w:rsidR="00EE1282" w:rsidRDefault="00EE1282" w:rsidP="007F1AC6">
      <w:pPr>
        <w:pStyle w:val="Abstract"/>
        <w:ind w:left="360"/>
      </w:pPr>
    </w:p>
    <w:p w14:paraId="2C384EBF" w14:textId="77777777" w:rsidR="00CC63C3" w:rsidRDefault="00CC63C3" w:rsidP="003D207A">
      <w:pPr>
        <w:pStyle w:val="Abstract"/>
      </w:pPr>
    </w:p>
    <w:p w14:paraId="0731BA8D" w14:textId="77777777" w:rsidR="006407EA" w:rsidRDefault="006407EA" w:rsidP="00EF2C6D">
      <w:pPr>
        <w:pStyle w:val="Pre-ChapterHeadings"/>
      </w:pPr>
      <w:bookmarkStart w:id="4" w:name="_Toc305406544"/>
    </w:p>
    <w:p w14:paraId="19CE5970" w14:textId="77777777" w:rsidR="006407EA" w:rsidRDefault="006407EA" w:rsidP="00EF2C6D">
      <w:pPr>
        <w:pStyle w:val="Pre-ChapterHeadings"/>
      </w:pPr>
    </w:p>
    <w:p w14:paraId="1C49E998" w14:textId="77777777" w:rsidR="00EF2C6D" w:rsidRDefault="00614142" w:rsidP="00EF2C6D">
      <w:pPr>
        <w:pStyle w:val="Pre-ChapterHeadings"/>
        <w:rPr>
          <w:b w:val="0"/>
          <w:bCs/>
          <w:i/>
          <w:iCs/>
          <w:lang w:val="en-US" w:bidi="ar-JO"/>
        </w:rPr>
      </w:pPr>
      <w:r>
        <w:t>Acknowledgement</w:t>
      </w:r>
      <w:bookmarkEnd w:id="4"/>
    </w:p>
    <w:p w14:paraId="5A931FC5" w14:textId="77777777" w:rsidR="00D97723" w:rsidRPr="00D97723" w:rsidRDefault="00D97723" w:rsidP="00D97723">
      <w:pPr>
        <w:jc w:val="right"/>
        <w:rPr>
          <w:rFonts w:ascii="Arial Unicode MS" w:eastAsia="Arial Unicode MS" w:hAnsi="Arial Unicode MS" w:cs="Arial Unicode MS"/>
          <w:b/>
          <w:bCs/>
          <w:color w:val="00B050"/>
          <w:szCs w:val="22"/>
          <w:rtl/>
          <w:lang w:bidi="ar-JO"/>
        </w:rPr>
      </w:pPr>
      <w:r w:rsidRPr="00D97723">
        <w:rPr>
          <w:rFonts w:ascii="Arial Unicode MS" w:eastAsia="Arial Unicode MS" w:hAnsi="Arial Unicode MS" w:cs="Arial Unicode MS" w:hint="cs"/>
          <w:b/>
          <w:bCs/>
          <w:color w:val="00B050"/>
          <w:szCs w:val="22"/>
          <w:rtl/>
          <w:lang w:bidi="ar-JO"/>
        </w:rPr>
        <w:lastRenderedPageBreak/>
        <w:t xml:space="preserve">قال الله تعالى: </w:t>
      </w:r>
    </w:p>
    <w:p w14:paraId="5936A135" w14:textId="77777777" w:rsidR="00EF2C6D" w:rsidRDefault="00487CB0" w:rsidP="00D97723">
      <w:pPr>
        <w:jc w:val="right"/>
        <w:rPr>
          <w:b/>
          <w:bCs/>
          <w:rtl/>
          <w:lang w:bidi="ar-JO"/>
        </w:rPr>
      </w:pPr>
      <w:r w:rsidRPr="00D97723">
        <w:rPr>
          <w:rFonts w:ascii="Arial Unicode MS" w:eastAsia="Arial Unicode MS" w:hAnsi="Arial Unicode MS" w:cs="Arial Unicode MS" w:hint="cs"/>
          <w:b/>
          <w:bCs/>
          <w:color w:val="00B050"/>
          <w:szCs w:val="22"/>
          <w:rtl/>
          <w:lang w:bidi="ar-JO"/>
        </w:rPr>
        <w:t>أقرا</w:t>
      </w:r>
      <w:r w:rsidR="00D97723" w:rsidRPr="00D97723">
        <w:rPr>
          <w:rFonts w:ascii="Arial Unicode MS" w:eastAsia="Arial Unicode MS" w:hAnsi="Arial Unicode MS" w:cs="Arial Unicode MS" w:hint="cs"/>
          <w:b/>
          <w:bCs/>
          <w:color w:val="00B050"/>
          <w:szCs w:val="22"/>
          <w:rtl/>
          <w:lang w:bidi="ar-JO"/>
        </w:rPr>
        <w:t xml:space="preserve"> باسم ربك الذي خلق (1)خلق </w:t>
      </w:r>
      <w:r w:rsidRPr="00D97723">
        <w:rPr>
          <w:rFonts w:ascii="Arial Unicode MS" w:eastAsia="Arial Unicode MS" w:hAnsi="Arial Unicode MS" w:cs="Arial Unicode MS" w:hint="cs"/>
          <w:b/>
          <w:bCs/>
          <w:color w:val="00B050"/>
          <w:szCs w:val="22"/>
          <w:rtl/>
          <w:lang w:bidi="ar-JO"/>
        </w:rPr>
        <w:t>الإنسان</w:t>
      </w:r>
      <w:r w:rsidR="00D97723" w:rsidRPr="00D97723">
        <w:rPr>
          <w:rFonts w:ascii="Arial Unicode MS" w:eastAsia="Arial Unicode MS" w:hAnsi="Arial Unicode MS" w:cs="Arial Unicode MS" w:hint="cs"/>
          <w:b/>
          <w:bCs/>
          <w:color w:val="00B050"/>
          <w:szCs w:val="22"/>
          <w:rtl/>
          <w:lang w:bidi="ar-JO"/>
        </w:rPr>
        <w:t xml:space="preserve"> من علق (2)</w:t>
      </w:r>
      <w:r w:rsidRPr="00D97723">
        <w:rPr>
          <w:rFonts w:ascii="Arial Unicode MS" w:eastAsia="Arial Unicode MS" w:hAnsi="Arial Unicode MS" w:cs="Arial Unicode MS" w:hint="cs"/>
          <w:b/>
          <w:bCs/>
          <w:color w:val="00B050"/>
          <w:szCs w:val="22"/>
          <w:rtl/>
          <w:lang w:bidi="ar-JO"/>
        </w:rPr>
        <w:t>أقرا</w:t>
      </w:r>
      <w:r w:rsidR="00D97723" w:rsidRPr="00D97723">
        <w:rPr>
          <w:rFonts w:ascii="Arial Unicode MS" w:eastAsia="Arial Unicode MS" w:hAnsi="Arial Unicode MS" w:cs="Arial Unicode MS" w:hint="cs"/>
          <w:b/>
          <w:bCs/>
          <w:color w:val="00B050"/>
          <w:szCs w:val="22"/>
          <w:rtl/>
          <w:lang w:bidi="ar-JO"/>
        </w:rPr>
        <w:t xml:space="preserve"> وربك </w:t>
      </w:r>
      <w:r w:rsidRPr="00D97723">
        <w:rPr>
          <w:rFonts w:ascii="Arial Unicode MS" w:eastAsia="Arial Unicode MS" w:hAnsi="Arial Unicode MS" w:cs="Arial Unicode MS" w:hint="cs"/>
          <w:b/>
          <w:bCs/>
          <w:color w:val="00B050"/>
          <w:szCs w:val="22"/>
          <w:rtl/>
          <w:lang w:bidi="ar-JO"/>
        </w:rPr>
        <w:t>الأكرم</w:t>
      </w:r>
      <w:r w:rsidR="00D97723" w:rsidRPr="00D97723">
        <w:rPr>
          <w:rFonts w:ascii="Arial Unicode MS" w:eastAsia="Arial Unicode MS" w:hAnsi="Arial Unicode MS" w:cs="Arial Unicode MS" w:hint="cs"/>
          <w:b/>
          <w:bCs/>
          <w:color w:val="00B050"/>
          <w:szCs w:val="22"/>
          <w:rtl/>
          <w:lang w:bidi="ar-JO"/>
        </w:rPr>
        <w:t xml:space="preserve"> (3)الذي علم بالقلم (4)علم </w:t>
      </w:r>
      <w:r w:rsidRPr="00D97723">
        <w:rPr>
          <w:rFonts w:ascii="Arial Unicode MS" w:eastAsia="Arial Unicode MS" w:hAnsi="Arial Unicode MS" w:cs="Arial Unicode MS" w:hint="cs"/>
          <w:b/>
          <w:bCs/>
          <w:color w:val="00B050"/>
          <w:szCs w:val="22"/>
          <w:rtl/>
          <w:lang w:bidi="ar-JO"/>
        </w:rPr>
        <w:t>الإنسان</w:t>
      </w:r>
      <w:r w:rsidR="00D97723" w:rsidRPr="00D97723">
        <w:rPr>
          <w:rFonts w:ascii="Arial Unicode MS" w:eastAsia="Arial Unicode MS" w:hAnsi="Arial Unicode MS" w:cs="Arial Unicode MS" w:hint="cs"/>
          <w:b/>
          <w:bCs/>
          <w:color w:val="00B050"/>
          <w:szCs w:val="22"/>
          <w:rtl/>
          <w:lang w:bidi="ar-JO"/>
        </w:rPr>
        <w:t xml:space="preserve"> مالم يعلم</w:t>
      </w:r>
      <w:r w:rsidR="00D97723" w:rsidRPr="00D97723">
        <w:rPr>
          <w:rFonts w:ascii="Arial Unicode MS" w:eastAsia="Arial Unicode MS" w:hAnsi="Arial Unicode MS" w:cs="Arial Unicode MS" w:hint="cs"/>
          <w:b/>
          <w:bCs/>
          <w:color w:val="00B050"/>
          <w:rtl/>
          <w:lang w:bidi="ar-JO"/>
        </w:rPr>
        <w:t xml:space="preserve"> (5) </w:t>
      </w:r>
      <w:r w:rsidR="00D97723" w:rsidRPr="00D97723">
        <w:rPr>
          <w:rFonts w:hint="cs"/>
          <w:b/>
          <w:bCs/>
          <w:rtl/>
          <w:lang w:bidi="ar-JO"/>
        </w:rPr>
        <w:t xml:space="preserve"> سورة العلق </w:t>
      </w:r>
    </w:p>
    <w:p w14:paraId="1FD34386" w14:textId="77777777" w:rsidR="001573DC" w:rsidRDefault="001573DC" w:rsidP="00D97723">
      <w:pPr>
        <w:jc w:val="right"/>
        <w:rPr>
          <w:b/>
          <w:bCs/>
          <w:rtl/>
          <w:lang w:bidi="ar-JO"/>
        </w:rPr>
      </w:pPr>
    </w:p>
    <w:p w14:paraId="06D23A49" w14:textId="77777777" w:rsidR="001573DC" w:rsidRDefault="001573DC" w:rsidP="00D97723">
      <w:pPr>
        <w:jc w:val="right"/>
        <w:rPr>
          <w:b/>
          <w:bCs/>
          <w:rtl/>
          <w:lang w:bidi="ar-JO"/>
        </w:rPr>
      </w:pPr>
    </w:p>
    <w:p w14:paraId="4A12A463" w14:textId="77777777" w:rsidR="001573DC" w:rsidRPr="00C43E9A" w:rsidRDefault="001573DC" w:rsidP="00BA6ECE">
      <w:pPr>
        <w:jc w:val="both"/>
        <w:rPr>
          <w:sz w:val="24"/>
          <w:szCs w:val="22"/>
          <w:lang w:bidi="ar-JO"/>
        </w:rPr>
      </w:pPr>
      <w:r w:rsidRPr="00C43E9A">
        <w:rPr>
          <w:sz w:val="24"/>
          <w:szCs w:val="22"/>
          <w:lang w:bidi="ar-JO"/>
        </w:rPr>
        <w:t>There are no words to match my gratitude; Above all else, you've shaped my attitude,</w:t>
      </w:r>
    </w:p>
    <w:p w14:paraId="483947B3" w14:textId="77777777" w:rsidR="001573DC" w:rsidRPr="00C43E9A" w:rsidRDefault="001573DC" w:rsidP="00BA6ECE">
      <w:pPr>
        <w:jc w:val="both"/>
        <w:rPr>
          <w:sz w:val="24"/>
          <w:szCs w:val="22"/>
          <w:lang w:bidi="ar-JO"/>
        </w:rPr>
      </w:pPr>
      <w:r w:rsidRPr="00C43E9A">
        <w:rPr>
          <w:sz w:val="24"/>
          <w:szCs w:val="22"/>
          <w:lang w:bidi="ar-JO"/>
        </w:rPr>
        <w:t>Nurturing me with discipline and light Knowledge is the least of what you taught,</w:t>
      </w:r>
    </w:p>
    <w:p w14:paraId="588080C8" w14:textId="77777777" w:rsidR="001573DC" w:rsidRPr="00C43E9A" w:rsidRDefault="001573DC" w:rsidP="00BA6ECE">
      <w:pPr>
        <w:jc w:val="both"/>
        <w:rPr>
          <w:sz w:val="24"/>
          <w:szCs w:val="22"/>
          <w:lang w:bidi="ar-JO"/>
        </w:rPr>
      </w:pPr>
      <w:r w:rsidRPr="00C43E9A">
        <w:rPr>
          <w:sz w:val="24"/>
          <w:szCs w:val="22"/>
          <w:lang w:bidi="ar-JO"/>
        </w:rPr>
        <w:t>Yet that least at least prepared my head. Out of your heart I've learned the things I ought,</w:t>
      </w:r>
    </w:p>
    <w:p w14:paraId="54D961EE" w14:textId="77777777" w:rsidR="001573DC" w:rsidRPr="00C43E9A" w:rsidRDefault="001573DC" w:rsidP="00BA6ECE">
      <w:pPr>
        <w:jc w:val="both"/>
        <w:rPr>
          <w:sz w:val="24"/>
          <w:szCs w:val="22"/>
          <w:rtl/>
          <w:lang w:bidi="ar-JO"/>
        </w:rPr>
      </w:pPr>
      <w:r w:rsidRPr="00C43E9A">
        <w:rPr>
          <w:sz w:val="24"/>
          <w:szCs w:val="22"/>
          <w:lang w:bidi="ar-JO"/>
        </w:rPr>
        <w:t xml:space="preserve">Underscoring words you never said, for you my </w:t>
      </w:r>
      <w:r w:rsidRPr="00C43E9A">
        <w:rPr>
          <w:rStyle w:val="hps"/>
          <w:sz w:val="24"/>
          <w:szCs w:val="22"/>
        </w:rPr>
        <w:t xml:space="preserve">father which I </w:t>
      </w:r>
      <w:r w:rsidR="008502E5" w:rsidRPr="00C43E9A">
        <w:rPr>
          <w:rStyle w:val="hps"/>
          <w:sz w:val="24"/>
          <w:szCs w:val="22"/>
        </w:rPr>
        <w:t>Carry your</w:t>
      </w:r>
      <w:r w:rsidRPr="00C43E9A">
        <w:rPr>
          <w:rStyle w:val="hps"/>
          <w:sz w:val="24"/>
          <w:szCs w:val="22"/>
        </w:rPr>
        <w:t xml:space="preserve"> </w:t>
      </w:r>
      <w:r w:rsidR="008502E5" w:rsidRPr="00C43E9A">
        <w:rPr>
          <w:rStyle w:val="hps"/>
          <w:sz w:val="24"/>
          <w:szCs w:val="22"/>
        </w:rPr>
        <w:t>name with</w:t>
      </w:r>
      <w:r w:rsidRPr="00C43E9A">
        <w:rPr>
          <w:rStyle w:val="hps"/>
          <w:sz w:val="24"/>
          <w:szCs w:val="22"/>
        </w:rPr>
        <w:t xml:space="preserve"> pride</w:t>
      </w:r>
      <w:r w:rsidRPr="00C43E9A">
        <w:rPr>
          <w:sz w:val="24"/>
          <w:szCs w:val="22"/>
          <w:lang w:bidi="ar-JO"/>
        </w:rPr>
        <w:t>.</w:t>
      </w:r>
    </w:p>
    <w:p w14:paraId="328EC92B" w14:textId="77777777" w:rsidR="00EE7D37" w:rsidRPr="00D97723" w:rsidRDefault="00EE7D37" w:rsidP="00BA6ECE">
      <w:pPr>
        <w:jc w:val="both"/>
        <w:rPr>
          <w:b/>
          <w:bCs/>
          <w:rtl/>
          <w:lang w:bidi="ar-JO"/>
        </w:rPr>
      </w:pPr>
    </w:p>
    <w:p w14:paraId="2AC84B11" w14:textId="77777777" w:rsidR="00EE7D37" w:rsidRPr="00F14F56" w:rsidRDefault="00EE7D37" w:rsidP="00BA6ECE">
      <w:pPr>
        <w:jc w:val="both"/>
        <w:rPr>
          <w:sz w:val="24"/>
          <w:szCs w:val="22"/>
          <w:lang w:bidi="ar-JO"/>
        </w:rPr>
      </w:pPr>
      <w:r w:rsidRPr="00F14F56">
        <w:rPr>
          <w:sz w:val="24"/>
          <w:szCs w:val="22"/>
          <w:lang w:bidi="ar-JO"/>
        </w:rPr>
        <w:t>Is the candle melts to illuminate paths of others?  Is tender, which overflows with no limits? Is the symbol embodies the struggle? Yes, they are our information technology staff.</w:t>
      </w:r>
    </w:p>
    <w:p w14:paraId="60F499D9" w14:textId="77777777" w:rsidR="00EF2C6D" w:rsidRPr="00F14F56" w:rsidRDefault="00EE7D37" w:rsidP="00BA6ECE">
      <w:pPr>
        <w:jc w:val="both"/>
        <w:rPr>
          <w:sz w:val="24"/>
          <w:szCs w:val="22"/>
          <w:rtl/>
          <w:lang w:bidi="ar-JO"/>
        </w:rPr>
      </w:pPr>
      <w:r w:rsidRPr="00F14F56">
        <w:rPr>
          <w:sz w:val="24"/>
          <w:szCs w:val="22"/>
          <w:lang w:bidi="ar-JO"/>
        </w:rPr>
        <w:t xml:space="preserve">Let us to write words? Words filled Acknowledgements? Words hesitate on every tongue? You know why?  You </w:t>
      </w:r>
      <w:r w:rsidR="0094495D" w:rsidRPr="00F14F56">
        <w:rPr>
          <w:sz w:val="24"/>
          <w:szCs w:val="22"/>
          <w:lang w:bidi="ar-JO"/>
        </w:rPr>
        <w:t>taught us that</w:t>
      </w:r>
      <w:r w:rsidRPr="00F14F56">
        <w:rPr>
          <w:sz w:val="24"/>
          <w:szCs w:val="22"/>
          <w:lang w:bidi="ar-JO"/>
        </w:rPr>
        <w:t xml:space="preserve"> the goal of life is not knowledge but action? You </w:t>
      </w:r>
      <w:r w:rsidR="0094495D" w:rsidRPr="00F14F56">
        <w:rPr>
          <w:sz w:val="24"/>
          <w:szCs w:val="22"/>
          <w:lang w:bidi="ar-JO"/>
        </w:rPr>
        <w:t>taught</w:t>
      </w:r>
      <w:r w:rsidRPr="00F14F56">
        <w:rPr>
          <w:sz w:val="24"/>
          <w:szCs w:val="22"/>
          <w:lang w:bidi="ar-JO"/>
        </w:rPr>
        <w:t xml:space="preserve"> that we created for success and not failure?</w:t>
      </w:r>
    </w:p>
    <w:p w14:paraId="22BF0F66" w14:textId="77777777" w:rsidR="00EF2C6D" w:rsidRPr="0094495D" w:rsidRDefault="00EF2C6D" w:rsidP="00BA6ECE">
      <w:pPr>
        <w:jc w:val="both"/>
        <w:rPr>
          <w:sz w:val="24"/>
          <w:szCs w:val="22"/>
        </w:rPr>
      </w:pPr>
    </w:p>
    <w:p w14:paraId="16BE6F4F" w14:textId="77777777" w:rsidR="00EF2C6D" w:rsidRPr="0094495D" w:rsidRDefault="00EF2C6D" w:rsidP="00BA6ECE">
      <w:pPr>
        <w:jc w:val="both"/>
        <w:rPr>
          <w:sz w:val="24"/>
          <w:szCs w:val="22"/>
        </w:rPr>
      </w:pPr>
      <w:r w:rsidRPr="0094495D">
        <w:rPr>
          <w:sz w:val="24"/>
          <w:szCs w:val="22"/>
        </w:rPr>
        <w:t xml:space="preserve">Personally, </w:t>
      </w:r>
      <w:r w:rsidR="008730B9" w:rsidRPr="0094495D">
        <w:rPr>
          <w:sz w:val="24"/>
          <w:szCs w:val="22"/>
        </w:rPr>
        <w:t>we would like</w:t>
      </w:r>
      <w:r w:rsidRPr="0094495D">
        <w:rPr>
          <w:sz w:val="24"/>
          <w:szCs w:val="22"/>
        </w:rPr>
        <w:t xml:space="preserve"> to thank all those who ha</w:t>
      </w:r>
      <w:r w:rsidR="0094495D">
        <w:rPr>
          <w:sz w:val="24"/>
          <w:szCs w:val="22"/>
        </w:rPr>
        <w:t xml:space="preserve">ve helped with their advice and </w:t>
      </w:r>
      <w:r w:rsidR="0094495D" w:rsidRPr="0094495D">
        <w:rPr>
          <w:sz w:val="24"/>
          <w:szCs w:val="22"/>
        </w:rPr>
        <w:t>efforts</w:t>
      </w:r>
      <w:r w:rsidR="0094495D">
        <w:rPr>
          <w:sz w:val="24"/>
          <w:szCs w:val="22"/>
        </w:rPr>
        <w:t xml:space="preserve">.                  </w:t>
      </w:r>
    </w:p>
    <w:p w14:paraId="22C0E678" w14:textId="77777777" w:rsidR="00EF2C6D" w:rsidRPr="0094495D" w:rsidRDefault="008730B9" w:rsidP="00BA6ECE">
      <w:pPr>
        <w:jc w:val="both"/>
        <w:rPr>
          <w:sz w:val="24"/>
          <w:szCs w:val="22"/>
        </w:rPr>
      </w:pPr>
      <w:r w:rsidRPr="0094495D">
        <w:rPr>
          <w:sz w:val="24"/>
          <w:szCs w:val="22"/>
        </w:rPr>
        <w:t>We would like</w:t>
      </w:r>
      <w:r w:rsidR="00EF2C6D" w:rsidRPr="0094495D">
        <w:rPr>
          <w:sz w:val="24"/>
          <w:szCs w:val="22"/>
        </w:rPr>
        <w:t xml:space="preserve"> also to thank all the information technology staff, especially our supervisor, Dr.Mal</w:t>
      </w:r>
      <w:r w:rsidR="00BA6ECE">
        <w:rPr>
          <w:sz w:val="24"/>
          <w:szCs w:val="22"/>
        </w:rPr>
        <w:t>e</w:t>
      </w:r>
      <w:r w:rsidR="00EF2C6D" w:rsidRPr="0094495D">
        <w:rPr>
          <w:sz w:val="24"/>
          <w:szCs w:val="22"/>
        </w:rPr>
        <w:t xml:space="preserve">k </w:t>
      </w:r>
      <w:r w:rsidR="00BA6ECE">
        <w:rPr>
          <w:sz w:val="24"/>
          <w:szCs w:val="22"/>
        </w:rPr>
        <w:t>Alk</w:t>
      </w:r>
      <w:r w:rsidR="00EF2C6D" w:rsidRPr="0094495D">
        <w:rPr>
          <w:sz w:val="24"/>
          <w:szCs w:val="22"/>
        </w:rPr>
        <w:t xml:space="preserve">asasbeh for </w:t>
      </w:r>
      <w:r w:rsidR="00BA6ECE" w:rsidRPr="00BA6ECE">
        <w:rPr>
          <w:sz w:val="24"/>
          <w:szCs w:val="22"/>
        </w:rPr>
        <w:t>all his encouragement, support, and all his efforts</w:t>
      </w:r>
      <w:r w:rsidR="00BA6ECE">
        <w:rPr>
          <w:sz w:val="24"/>
          <w:szCs w:val="22"/>
        </w:rPr>
        <w:t xml:space="preserve">.   </w:t>
      </w:r>
      <w:r w:rsidR="00EF2C6D" w:rsidRPr="0094495D">
        <w:rPr>
          <w:sz w:val="24"/>
          <w:szCs w:val="22"/>
        </w:rPr>
        <w:t>For</w:t>
      </w:r>
      <w:r w:rsidR="00D01A79" w:rsidRPr="0094495D">
        <w:rPr>
          <w:sz w:val="24"/>
          <w:szCs w:val="22"/>
        </w:rPr>
        <w:t xml:space="preserve"> our</w:t>
      </w:r>
      <w:r w:rsidR="00EF2C6D" w:rsidRPr="0094495D">
        <w:rPr>
          <w:sz w:val="24"/>
          <w:szCs w:val="22"/>
        </w:rPr>
        <w:t xml:space="preserve"> parents, friends and everyone, we offer our research.</w:t>
      </w:r>
    </w:p>
    <w:p w14:paraId="5D5648FB" w14:textId="77777777" w:rsidR="00BF46CF" w:rsidRDefault="00BF46CF">
      <w:pPr>
        <w:jc w:val="center"/>
      </w:pPr>
    </w:p>
    <w:p w14:paraId="523AB8A6" w14:textId="77777777" w:rsidR="00BF46CF" w:rsidRDefault="00BF46CF">
      <w:pPr>
        <w:jc w:val="center"/>
      </w:pPr>
    </w:p>
    <w:p w14:paraId="31CA8EA0" w14:textId="77777777" w:rsidR="00BA6ECE" w:rsidRDefault="00BA6ECE" w:rsidP="0088106E">
      <w:pPr>
        <w:pStyle w:val="Pre-ChapterHeadings"/>
      </w:pPr>
    </w:p>
    <w:p w14:paraId="42CE4D31" w14:textId="77777777" w:rsidR="00BF46CF" w:rsidRDefault="00BF46CF" w:rsidP="0088106E">
      <w:pPr>
        <w:pStyle w:val="Pre-ChapterHeadings"/>
      </w:pPr>
      <w:r>
        <w:t xml:space="preserve">Table of </w:t>
      </w:r>
      <w:r w:rsidRPr="0088106E">
        <w:t>Contents</w:t>
      </w:r>
    </w:p>
    <w:p w14:paraId="7F742C0F" w14:textId="77777777" w:rsidR="00B45755" w:rsidRDefault="00D3361A">
      <w:pPr>
        <w:pStyle w:val="TOC1"/>
        <w:rPr>
          <w:rFonts w:asciiTheme="minorHAnsi" w:eastAsiaTheme="minorEastAsia" w:hAnsiTheme="minorHAnsi" w:cstheme="minorBidi"/>
          <w:b w:val="0"/>
          <w:caps w:val="0"/>
          <w:noProof/>
          <w:sz w:val="22"/>
          <w:szCs w:val="22"/>
        </w:rPr>
      </w:pPr>
      <w:r>
        <w:rPr>
          <w:b w:val="0"/>
          <w:caps w:val="0"/>
        </w:rPr>
        <w:fldChar w:fldCharType="begin"/>
      </w:r>
      <w:r w:rsidR="0088106E">
        <w:instrText xml:space="preserve"> TOC \o "1-5" \t "Back_Head,7,Pre-Chapter Headings,6" </w:instrText>
      </w:r>
      <w:r>
        <w:rPr>
          <w:b w:val="0"/>
          <w:caps w:val="0"/>
        </w:rPr>
        <w:fldChar w:fldCharType="separate"/>
      </w:r>
      <w:r w:rsidR="00B45755" w:rsidRPr="0044197C">
        <w:rPr>
          <w:caps w:val="0"/>
          <w:noProof/>
          <w:color w:val="000000"/>
        </w:rPr>
        <w:t>CHAPTER 1</w:t>
      </w:r>
      <w:r w:rsidR="00B45755">
        <w:rPr>
          <w:noProof/>
        </w:rPr>
        <w:t xml:space="preserve"> Introduction</w:t>
      </w:r>
      <w:r w:rsidR="00B45755">
        <w:rPr>
          <w:noProof/>
        </w:rPr>
        <w:tab/>
      </w:r>
      <w:r>
        <w:rPr>
          <w:noProof/>
        </w:rPr>
        <w:fldChar w:fldCharType="begin"/>
      </w:r>
      <w:r w:rsidR="00B45755">
        <w:rPr>
          <w:noProof/>
        </w:rPr>
        <w:instrText xml:space="preserve"> PAGEREF _Toc430471838 \h </w:instrText>
      </w:r>
      <w:r>
        <w:rPr>
          <w:noProof/>
        </w:rPr>
      </w:r>
      <w:r>
        <w:rPr>
          <w:noProof/>
        </w:rPr>
        <w:fldChar w:fldCharType="separate"/>
      </w:r>
      <w:r w:rsidR="00B45755">
        <w:rPr>
          <w:noProof/>
        </w:rPr>
        <w:t>1</w:t>
      </w:r>
      <w:r>
        <w:rPr>
          <w:noProof/>
        </w:rPr>
        <w:fldChar w:fldCharType="end"/>
      </w:r>
    </w:p>
    <w:p w14:paraId="26CB44CB" w14:textId="77777777" w:rsidR="00B45755" w:rsidRDefault="00B45755">
      <w:pPr>
        <w:pStyle w:val="TOC2"/>
        <w:rPr>
          <w:rFonts w:asciiTheme="minorHAnsi" w:eastAsiaTheme="minorEastAsia" w:hAnsiTheme="minorHAnsi" w:cstheme="minorBidi"/>
          <w:noProof/>
          <w:sz w:val="22"/>
          <w:szCs w:val="22"/>
        </w:rPr>
      </w:pPr>
      <w:r>
        <w:rPr>
          <w:noProof/>
        </w:rPr>
        <w:lastRenderedPageBreak/>
        <w:t>1.1 Project Background</w:t>
      </w:r>
      <w:r>
        <w:rPr>
          <w:noProof/>
        </w:rPr>
        <w:tab/>
      </w:r>
      <w:r w:rsidR="00D3361A">
        <w:rPr>
          <w:noProof/>
        </w:rPr>
        <w:fldChar w:fldCharType="begin"/>
      </w:r>
      <w:r>
        <w:rPr>
          <w:noProof/>
        </w:rPr>
        <w:instrText xml:space="preserve"> PAGEREF _Toc430471839 \h </w:instrText>
      </w:r>
      <w:r w:rsidR="00D3361A">
        <w:rPr>
          <w:noProof/>
        </w:rPr>
      </w:r>
      <w:r w:rsidR="00D3361A">
        <w:rPr>
          <w:noProof/>
        </w:rPr>
        <w:fldChar w:fldCharType="separate"/>
      </w:r>
      <w:r>
        <w:rPr>
          <w:noProof/>
        </w:rPr>
        <w:t>3</w:t>
      </w:r>
      <w:r w:rsidR="00D3361A">
        <w:rPr>
          <w:noProof/>
        </w:rPr>
        <w:fldChar w:fldCharType="end"/>
      </w:r>
    </w:p>
    <w:p w14:paraId="5F1AF7A3" w14:textId="77777777" w:rsidR="00B45755" w:rsidRDefault="00B45755">
      <w:pPr>
        <w:pStyle w:val="TOC2"/>
        <w:rPr>
          <w:rFonts w:asciiTheme="minorHAnsi" w:eastAsiaTheme="minorEastAsia" w:hAnsiTheme="minorHAnsi" w:cstheme="minorBidi"/>
          <w:noProof/>
          <w:sz w:val="22"/>
          <w:szCs w:val="22"/>
        </w:rPr>
      </w:pPr>
      <w:r>
        <w:rPr>
          <w:noProof/>
        </w:rPr>
        <w:t>1.2 Problem Statement</w:t>
      </w:r>
      <w:r>
        <w:rPr>
          <w:noProof/>
        </w:rPr>
        <w:tab/>
      </w:r>
      <w:r w:rsidR="00D3361A">
        <w:rPr>
          <w:noProof/>
        </w:rPr>
        <w:fldChar w:fldCharType="begin"/>
      </w:r>
      <w:r>
        <w:rPr>
          <w:noProof/>
        </w:rPr>
        <w:instrText xml:space="preserve"> PAGEREF _Toc430471840 \h </w:instrText>
      </w:r>
      <w:r w:rsidR="00D3361A">
        <w:rPr>
          <w:noProof/>
        </w:rPr>
      </w:r>
      <w:r w:rsidR="00D3361A">
        <w:rPr>
          <w:noProof/>
        </w:rPr>
        <w:fldChar w:fldCharType="separate"/>
      </w:r>
      <w:r>
        <w:rPr>
          <w:noProof/>
        </w:rPr>
        <w:t>4</w:t>
      </w:r>
      <w:r w:rsidR="00D3361A">
        <w:rPr>
          <w:noProof/>
        </w:rPr>
        <w:fldChar w:fldCharType="end"/>
      </w:r>
    </w:p>
    <w:p w14:paraId="289B0487" w14:textId="77777777" w:rsidR="00B45755" w:rsidRDefault="00B45755">
      <w:pPr>
        <w:pStyle w:val="TOC2"/>
        <w:rPr>
          <w:rFonts w:asciiTheme="minorHAnsi" w:eastAsiaTheme="minorEastAsia" w:hAnsiTheme="minorHAnsi" w:cstheme="minorBidi"/>
          <w:noProof/>
          <w:sz w:val="22"/>
          <w:szCs w:val="22"/>
        </w:rPr>
      </w:pPr>
      <w:r>
        <w:rPr>
          <w:noProof/>
        </w:rPr>
        <w:t>1.3 Project Objectives</w:t>
      </w:r>
      <w:r>
        <w:rPr>
          <w:noProof/>
        </w:rPr>
        <w:tab/>
      </w:r>
      <w:r w:rsidR="00D3361A">
        <w:rPr>
          <w:noProof/>
        </w:rPr>
        <w:fldChar w:fldCharType="begin"/>
      </w:r>
      <w:r>
        <w:rPr>
          <w:noProof/>
        </w:rPr>
        <w:instrText xml:space="preserve"> PAGEREF _Toc430471842 \h </w:instrText>
      </w:r>
      <w:r w:rsidR="00D3361A">
        <w:rPr>
          <w:noProof/>
        </w:rPr>
      </w:r>
      <w:r w:rsidR="00D3361A">
        <w:rPr>
          <w:noProof/>
        </w:rPr>
        <w:fldChar w:fldCharType="separate"/>
      </w:r>
      <w:r>
        <w:rPr>
          <w:noProof/>
        </w:rPr>
        <w:t>4</w:t>
      </w:r>
      <w:r w:rsidR="00D3361A">
        <w:rPr>
          <w:noProof/>
        </w:rPr>
        <w:fldChar w:fldCharType="end"/>
      </w:r>
    </w:p>
    <w:p w14:paraId="5E09807D" w14:textId="77777777" w:rsidR="00B45755" w:rsidRDefault="00B45755">
      <w:pPr>
        <w:pStyle w:val="TOC2"/>
        <w:rPr>
          <w:rFonts w:asciiTheme="minorHAnsi" w:eastAsiaTheme="minorEastAsia" w:hAnsiTheme="minorHAnsi" w:cstheme="minorBidi"/>
          <w:noProof/>
          <w:sz w:val="22"/>
          <w:szCs w:val="22"/>
        </w:rPr>
      </w:pPr>
      <w:r>
        <w:rPr>
          <w:noProof/>
        </w:rPr>
        <w:t>1.4 ProjectSignificance</w:t>
      </w:r>
      <w:r>
        <w:rPr>
          <w:noProof/>
        </w:rPr>
        <w:tab/>
      </w:r>
      <w:r w:rsidR="00D3361A">
        <w:rPr>
          <w:noProof/>
        </w:rPr>
        <w:fldChar w:fldCharType="begin"/>
      </w:r>
      <w:r>
        <w:rPr>
          <w:noProof/>
        </w:rPr>
        <w:instrText xml:space="preserve"> PAGEREF _Toc430471843 \h </w:instrText>
      </w:r>
      <w:r w:rsidR="00D3361A">
        <w:rPr>
          <w:noProof/>
        </w:rPr>
      </w:r>
      <w:r w:rsidR="00D3361A">
        <w:rPr>
          <w:noProof/>
        </w:rPr>
        <w:fldChar w:fldCharType="separate"/>
      </w:r>
      <w:r>
        <w:rPr>
          <w:noProof/>
        </w:rPr>
        <w:t>5</w:t>
      </w:r>
      <w:r w:rsidR="00D3361A">
        <w:rPr>
          <w:noProof/>
        </w:rPr>
        <w:fldChar w:fldCharType="end"/>
      </w:r>
    </w:p>
    <w:p w14:paraId="2D932642" w14:textId="77777777" w:rsidR="00B45755" w:rsidRDefault="00B45755">
      <w:pPr>
        <w:pStyle w:val="TOC2"/>
        <w:rPr>
          <w:rFonts w:asciiTheme="minorHAnsi" w:eastAsiaTheme="minorEastAsia" w:hAnsiTheme="minorHAnsi" w:cstheme="minorBidi"/>
          <w:noProof/>
          <w:sz w:val="22"/>
          <w:szCs w:val="22"/>
        </w:rPr>
      </w:pPr>
      <w:r>
        <w:rPr>
          <w:noProof/>
        </w:rPr>
        <w:t>1.5 Project Ganttchart</w:t>
      </w:r>
      <w:r>
        <w:rPr>
          <w:noProof/>
        </w:rPr>
        <w:tab/>
      </w:r>
      <w:r w:rsidR="00D3361A">
        <w:rPr>
          <w:noProof/>
        </w:rPr>
        <w:fldChar w:fldCharType="begin"/>
      </w:r>
      <w:r>
        <w:rPr>
          <w:noProof/>
        </w:rPr>
        <w:instrText xml:space="preserve"> PAGEREF _Toc430471844 \h </w:instrText>
      </w:r>
      <w:r w:rsidR="00D3361A">
        <w:rPr>
          <w:noProof/>
        </w:rPr>
      </w:r>
      <w:r w:rsidR="00D3361A">
        <w:rPr>
          <w:noProof/>
        </w:rPr>
        <w:fldChar w:fldCharType="separate"/>
      </w:r>
      <w:r>
        <w:rPr>
          <w:noProof/>
        </w:rPr>
        <w:t>5</w:t>
      </w:r>
      <w:r w:rsidR="00D3361A">
        <w:rPr>
          <w:noProof/>
        </w:rPr>
        <w:fldChar w:fldCharType="end"/>
      </w:r>
    </w:p>
    <w:p w14:paraId="012F8C92"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2</w:t>
      </w:r>
      <w:r>
        <w:rPr>
          <w:noProof/>
        </w:rPr>
        <w:t xml:space="preserve"> LITERATURE REVIEW</w:t>
      </w:r>
      <w:r>
        <w:rPr>
          <w:noProof/>
        </w:rPr>
        <w:tab/>
      </w:r>
      <w:r w:rsidR="00D3361A">
        <w:rPr>
          <w:noProof/>
        </w:rPr>
        <w:fldChar w:fldCharType="begin"/>
      </w:r>
      <w:r>
        <w:rPr>
          <w:noProof/>
        </w:rPr>
        <w:instrText xml:space="preserve"> PAGEREF _Toc430471845 \h </w:instrText>
      </w:r>
      <w:r w:rsidR="00D3361A">
        <w:rPr>
          <w:noProof/>
        </w:rPr>
      </w:r>
      <w:r w:rsidR="00D3361A">
        <w:rPr>
          <w:noProof/>
        </w:rPr>
        <w:fldChar w:fldCharType="separate"/>
      </w:r>
      <w:r>
        <w:rPr>
          <w:noProof/>
        </w:rPr>
        <w:t>8</w:t>
      </w:r>
      <w:r w:rsidR="00D3361A">
        <w:rPr>
          <w:noProof/>
        </w:rPr>
        <w:fldChar w:fldCharType="end"/>
      </w:r>
    </w:p>
    <w:p w14:paraId="1830614F" w14:textId="77777777" w:rsidR="00B45755" w:rsidRDefault="00B45755">
      <w:pPr>
        <w:pStyle w:val="TOC2"/>
        <w:rPr>
          <w:rFonts w:asciiTheme="minorHAnsi" w:eastAsiaTheme="minorEastAsia" w:hAnsiTheme="minorHAnsi" w:cstheme="minorBidi"/>
          <w:noProof/>
          <w:sz w:val="22"/>
          <w:szCs w:val="22"/>
        </w:rPr>
      </w:pPr>
      <w:r>
        <w:rPr>
          <w:noProof/>
        </w:rPr>
        <w:t>2.1 Definitions</w:t>
      </w:r>
      <w:r>
        <w:rPr>
          <w:noProof/>
        </w:rPr>
        <w:tab/>
      </w:r>
      <w:r w:rsidR="00D3361A">
        <w:rPr>
          <w:noProof/>
        </w:rPr>
        <w:fldChar w:fldCharType="begin"/>
      </w:r>
      <w:r>
        <w:rPr>
          <w:noProof/>
        </w:rPr>
        <w:instrText xml:space="preserve"> PAGEREF _Toc430471846 \h </w:instrText>
      </w:r>
      <w:r w:rsidR="00D3361A">
        <w:rPr>
          <w:noProof/>
        </w:rPr>
      </w:r>
      <w:r w:rsidR="00D3361A">
        <w:rPr>
          <w:noProof/>
        </w:rPr>
        <w:fldChar w:fldCharType="separate"/>
      </w:r>
      <w:r>
        <w:rPr>
          <w:noProof/>
        </w:rPr>
        <w:t>8</w:t>
      </w:r>
      <w:r w:rsidR="00D3361A">
        <w:rPr>
          <w:noProof/>
        </w:rPr>
        <w:fldChar w:fldCharType="end"/>
      </w:r>
    </w:p>
    <w:p w14:paraId="1311C3E2" w14:textId="77777777" w:rsidR="00B45755" w:rsidRDefault="00B45755">
      <w:pPr>
        <w:pStyle w:val="TOC3"/>
        <w:rPr>
          <w:rFonts w:asciiTheme="minorHAnsi" w:eastAsiaTheme="minorEastAsia" w:hAnsiTheme="minorHAnsi" w:cstheme="minorBidi"/>
          <w:noProof/>
          <w:sz w:val="22"/>
          <w:szCs w:val="22"/>
        </w:rPr>
      </w:pPr>
      <w:r>
        <w:rPr>
          <w:noProof/>
        </w:rPr>
        <w:t>2.1.1 Automation</w:t>
      </w:r>
      <w:r>
        <w:rPr>
          <w:noProof/>
        </w:rPr>
        <w:tab/>
      </w:r>
      <w:r w:rsidR="00D3361A">
        <w:rPr>
          <w:noProof/>
        </w:rPr>
        <w:fldChar w:fldCharType="begin"/>
      </w:r>
      <w:r>
        <w:rPr>
          <w:noProof/>
        </w:rPr>
        <w:instrText xml:space="preserve"> PAGEREF _Toc430471847 \h </w:instrText>
      </w:r>
      <w:r w:rsidR="00D3361A">
        <w:rPr>
          <w:noProof/>
        </w:rPr>
      </w:r>
      <w:r w:rsidR="00D3361A">
        <w:rPr>
          <w:noProof/>
        </w:rPr>
        <w:fldChar w:fldCharType="separate"/>
      </w:r>
      <w:r>
        <w:rPr>
          <w:noProof/>
        </w:rPr>
        <w:t>8</w:t>
      </w:r>
      <w:r w:rsidR="00D3361A">
        <w:rPr>
          <w:noProof/>
        </w:rPr>
        <w:fldChar w:fldCharType="end"/>
      </w:r>
    </w:p>
    <w:p w14:paraId="2B946C37" w14:textId="77777777" w:rsidR="00B45755" w:rsidRDefault="00B45755">
      <w:pPr>
        <w:pStyle w:val="TOC3"/>
        <w:rPr>
          <w:rFonts w:asciiTheme="minorHAnsi" w:eastAsiaTheme="minorEastAsia" w:hAnsiTheme="minorHAnsi" w:cstheme="minorBidi"/>
          <w:noProof/>
          <w:sz w:val="22"/>
          <w:szCs w:val="22"/>
        </w:rPr>
      </w:pPr>
      <w:r>
        <w:rPr>
          <w:noProof/>
        </w:rPr>
        <w:t>2.1.2 Software engineering</w:t>
      </w:r>
      <w:r>
        <w:rPr>
          <w:noProof/>
        </w:rPr>
        <w:tab/>
      </w:r>
      <w:r w:rsidR="00D3361A">
        <w:rPr>
          <w:noProof/>
        </w:rPr>
        <w:fldChar w:fldCharType="begin"/>
      </w:r>
      <w:r>
        <w:rPr>
          <w:noProof/>
        </w:rPr>
        <w:instrText xml:space="preserve"> PAGEREF _Toc430471848 \h </w:instrText>
      </w:r>
      <w:r w:rsidR="00D3361A">
        <w:rPr>
          <w:noProof/>
        </w:rPr>
      </w:r>
      <w:r w:rsidR="00D3361A">
        <w:rPr>
          <w:noProof/>
        </w:rPr>
        <w:fldChar w:fldCharType="separate"/>
      </w:r>
      <w:r>
        <w:rPr>
          <w:noProof/>
        </w:rPr>
        <w:t>9</w:t>
      </w:r>
      <w:r w:rsidR="00D3361A">
        <w:rPr>
          <w:noProof/>
        </w:rPr>
        <w:fldChar w:fldCharType="end"/>
      </w:r>
    </w:p>
    <w:p w14:paraId="78083129" w14:textId="77777777" w:rsidR="00B45755" w:rsidRDefault="00B45755">
      <w:pPr>
        <w:pStyle w:val="TOC2"/>
        <w:rPr>
          <w:rFonts w:asciiTheme="minorHAnsi" w:eastAsiaTheme="minorEastAsia" w:hAnsiTheme="minorHAnsi" w:cstheme="minorBidi"/>
          <w:noProof/>
          <w:sz w:val="22"/>
          <w:szCs w:val="22"/>
        </w:rPr>
      </w:pPr>
      <w:r>
        <w:rPr>
          <w:noProof/>
        </w:rPr>
        <w:t>2.2 Types of automation:</w:t>
      </w:r>
      <w:r>
        <w:rPr>
          <w:noProof/>
        </w:rPr>
        <w:tab/>
      </w:r>
      <w:r w:rsidR="00D3361A">
        <w:rPr>
          <w:noProof/>
        </w:rPr>
        <w:fldChar w:fldCharType="begin"/>
      </w:r>
      <w:r>
        <w:rPr>
          <w:noProof/>
        </w:rPr>
        <w:instrText xml:space="preserve"> PAGEREF _Toc430471849 \h </w:instrText>
      </w:r>
      <w:r w:rsidR="00D3361A">
        <w:rPr>
          <w:noProof/>
        </w:rPr>
      </w:r>
      <w:r w:rsidR="00D3361A">
        <w:rPr>
          <w:noProof/>
        </w:rPr>
        <w:fldChar w:fldCharType="separate"/>
      </w:r>
      <w:r>
        <w:rPr>
          <w:noProof/>
        </w:rPr>
        <w:t>10</w:t>
      </w:r>
      <w:r w:rsidR="00D3361A">
        <w:rPr>
          <w:noProof/>
        </w:rPr>
        <w:fldChar w:fldCharType="end"/>
      </w:r>
    </w:p>
    <w:p w14:paraId="6D52FCC6" w14:textId="77777777" w:rsidR="00B45755" w:rsidRDefault="00B45755">
      <w:pPr>
        <w:pStyle w:val="TOC3"/>
        <w:rPr>
          <w:rFonts w:asciiTheme="minorHAnsi" w:eastAsiaTheme="minorEastAsia" w:hAnsiTheme="minorHAnsi" w:cstheme="minorBidi"/>
          <w:noProof/>
          <w:sz w:val="22"/>
          <w:szCs w:val="22"/>
        </w:rPr>
      </w:pPr>
      <w:r>
        <w:rPr>
          <w:noProof/>
        </w:rPr>
        <w:t>2.2.1 Open and closed loop</w:t>
      </w:r>
      <w:r>
        <w:rPr>
          <w:noProof/>
        </w:rPr>
        <w:tab/>
      </w:r>
      <w:r w:rsidR="00D3361A">
        <w:rPr>
          <w:noProof/>
        </w:rPr>
        <w:fldChar w:fldCharType="begin"/>
      </w:r>
      <w:r>
        <w:rPr>
          <w:noProof/>
        </w:rPr>
        <w:instrText xml:space="preserve"> PAGEREF _Toc430471850 \h </w:instrText>
      </w:r>
      <w:r w:rsidR="00D3361A">
        <w:rPr>
          <w:noProof/>
        </w:rPr>
      </w:r>
      <w:r w:rsidR="00D3361A">
        <w:rPr>
          <w:noProof/>
        </w:rPr>
        <w:fldChar w:fldCharType="separate"/>
      </w:r>
      <w:r>
        <w:rPr>
          <w:noProof/>
        </w:rPr>
        <w:t>10</w:t>
      </w:r>
      <w:r w:rsidR="00D3361A">
        <w:rPr>
          <w:noProof/>
        </w:rPr>
        <w:fldChar w:fldCharType="end"/>
      </w:r>
    </w:p>
    <w:p w14:paraId="23B8185D" w14:textId="77777777" w:rsidR="00B45755" w:rsidRDefault="00B45755">
      <w:pPr>
        <w:pStyle w:val="TOC3"/>
        <w:rPr>
          <w:rFonts w:asciiTheme="minorHAnsi" w:eastAsiaTheme="minorEastAsia" w:hAnsiTheme="minorHAnsi" w:cstheme="minorBidi"/>
          <w:noProof/>
          <w:sz w:val="22"/>
          <w:szCs w:val="22"/>
        </w:rPr>
      </w:pPr>
      <w:r>
        <w:rPr>
          <w:noProof/>
        </w:rPr>
        <w:t>2.2.2 Feedback control</w:t>
      </w:r>
      <w:r>
        <w:rPr>
          <w:noProof/>
        </w:rPr>
        <w:tab/>
      </w:r>
      <w:r w:rsidR="00D3361A">
        <w:rPr>
          <w:noProof/>
        </w:rPr>
        <w:fldChar w:fldCharType="begin"/>
      </w:r>
      <w:r>
        <w:rPr>
          <w:noProof/>
        </w:rPr>
        <w:instrText xml:space="preserve"> PAGEREF _Toc430471851 \h </w:instrText>
      </w:r>
      <w:r w:rsidR="00D3361A">
        <w:rPr>
          <w:noProof/>
        </w:rPr>
      </w:r>
      <w:r w:rsidR="00D3361A">
        <w:rPr>
          <w:noProof/>
        </w:rPr>
        <w:fldChar w:fldCharType="separate"/>
      </w:r>
      <w:r>
        <w:rPr>
          <w:noProof/>
        </w:rPr>
        <w:t>10</w:t>
      </w:r>
      <w:r w:rsidR="00D3361A">
        <w:rPr>
          <w:noProof/>
        </w:rPr>
        <w:fldChar w:fldCharType="end"/>
      </w:r>
    </w:p>
    <w:p w14:paraId="688B78EE" w14:textId="77777777" w:rsidR="00B45755" w:rsidRDefault="00B45755">
      <w:pPr>
        <w:pStyle w:val="TOC3"/>
        <w:rPr>
          <w:rFonts w:asciiTheme="minorHAnsi" w:eastAsiaTheme="minorEastAsia" w:hAnsiTheme="minorHAnsi" w:cstheme="minorBidi"/>
          <w:noProof/>
          <w:sz w:val="22"/>
          <w:szCs w:val="22"/>
        </w:rPr>
      </w:pPr>
      <w:r>
        <w:rPr>
          <w:noProof/>
        </w:rPr>
        <w:t>2.2.3 Computer control</w:t>
      </w:r>
      <w:r>
        <w:rPr>
          <w:noProof/>
        </w:rPr>
        <w:tab/>
      </w:r>
      <w:r w:rsidR="00D3361A">
        <w:rPr>
          <w:noProof/>
        </w:rPr>
        <w:fldChar w:fldCharType="begin"/>
      </w:r>
      <w:r>
        <w:rPr>
          <w:noProof/>
        </w:rPr>
        <w:instrText xml:space="preserve"> PAGEREF _Toc430471852 \h </w:instrText>
      </w:r>
      <w:r w:rsidR="00D3361A">
        <w:rPr>
          <w:noProof/>
        </w:rPr>
      </w:r>
      <w:r w:rsidR="00D3361A">
        <w:rPr>
          <w:noProof/>
        </w:rPr>
        <w:fldChar w:fldCharType="separate"/>
      </w:r>
      <w:r>
        <w:rPr>
          <w:noProof/>
        </w:rPr>
        <w:t>10</w:t>
      </w:r>
      <w:r w:rsidR="00D3361A">
        <w:rPr>
          <w:noProof/>
        </w:rPr>
        <w:fldChar w:fldCharType="end"/>
      </w:r>
    </w:p>
    <w:p w14:paraId="49AB37CC" w14:textId="77777777" w:rsidR="00B45755" w:rsidRDefault="00B45755">
      <w:pPr>
        <w:pStyle w:val="TOC2"/>
        <w:rPr>
          <w:rFonts w:asciiTheme="minorHAnsi" w:eastAsiaTheme="minorEastAsia" w:hAnsiTheme="minorHAnsi" w:cstheme="minorBidi"/>
          <w:noProof/>
          <w:sz w:val="22"/>
          <w:szCs w:val="22"/>
        </w:rPr>
      </w:pPr>
      <w:r>
        <w:rPr>
          <w:noProof/>
        </w:rPr>
        <w:t>2.3 Automated software engineering tools</w:t>
      </w:r>
      <w:r>
        <w:rPr>
          <w:noProof/>
        </w:rPr>
        <w:tab/>
      </w:r>
      <w:r w:rsidR="00D3361A">
        <w:rPr>
          <w:noProof/>
        </w:rPr>
        <w:fldChar w:fldCharType="begin"/>
      </w:r>
      <w:r>
        <w:rPr>
          <w:noProof/>
        </w:rPr>
        <w:instrText xml:space="preserve"> PAGEREF _Toc430471853 \h </w:instrText>
      </w:r>
      <w:r w:rsidR="00D3361A">
        <w:rPr>
          <w:noProof/>
        </w:rPr>
      </w:r>
      <w:r w:rsidR="00D3361A">
        <w:rPr>
          <w:noProof/>
        </w:rPr>
        <w:fldChar w:fldCharType="separate"/>
      </w:r>
      <w:r>
        <w:rPr>
          <w:noProof/>
        </w:rPr>
        <w:t>11</w:t>
      </w:r>
      <w:r w:rsidR="00D3361A">
        <w:rPr>
          <w:noProof/>
        </w:rPr>
        <w:fldChar w:fldCharType="end"/>
      </w:r>
    </w:p>
    <w:p w14:paraId="4888782F" w14:textId="77777777" w:rsidR="00B45755" w:rsidRDefault="00B45755">
      <w:pPr>
        <w:pStyle w:val="TOC3"/>
        <w:rPr>
          <w:rFonts w:asciiTheme="minorHAnsi" w:eastAsiaTheme="minorEastAsia" w:hAnsiTheme="minorHAnsi" w:cstheme="minorBidi"/>
          <w:noProof/>
          <w:sz w:val="22"/>
          <w:szCs w:val="22"/>
        </w:rPr>
      </w:pPr>
      <w:r>
        <w:rPr>
          <w:noProof/>
        </w:rPr>
        <w:t>2.3.1 CRC Cards:</w:t>
      </w:r>
      <w:r>
        <w:rPr>
          <w:noProof/>
        </w:rPr>
        <w:tab/>
      </w:r>
      <w:r w:rsidR="00D3361A">
        <w:rPr>
          <w:noProof/>
        </w:rPr>
        <w:fldChar w:fldCharType="begin"/>
      </w:r>
      <w:r>
        <w:rPr>
          <w:noProof/>
        </w:rPr>
        <w:instrText xml:space="preserve"> PAGEREF _Toc430471854 \h </w:instrText>
      </w:r>
      <w:r w:rsidR="00D3361A">
        <w:rPr>
          <w:noProof/>
        </w:rPr>
      </w:r>
      <w:r w:rsidR="00D3361A">
        <w:rPr>
          <w:noProof/>
        </w:rPr>
        <w:fldChar w:fldCharType="separate"/>
      </w:r>
      <w:r>
        <w:rPr>
          <w:noProof/>
        </w:rPr>
        <w:t>11</w:t>
      </w:r>
      <w:r w:rsidR="00D3361A">
        <w:rPr>
          <w:noProof/>
        </w:rPr>
        <w:fldChar w:fldCharType="end"/>
      </w:r>
    </w:p>
    <w:p w14:paraId="36776C35" w14:textId="77777777" w:rsidR="00B45755" w:rsidRDefault="00B45755">
      <w:pPr>
        <w:pStyle w:val="TOC3"/>
        <w:rPr>
          <w:rFonts w:asciiTheme="minorHAnsi" w:eastAsiaTheme="minorEastAsia" w:hAnsiTheme="minorHAnsi" w:cstheme="minorBidi"/>
          <w:noProof/>
          <w:sz w:val="22"/>
          <w:szCs w:val="22"/>
        </w:rPr>
      </w:pPr>
      <w:r>
        <w:rPr>
          <w:noProof/>
          <w:lang w:bidi="ar-DZ"/>
        </w:rPr>
        <w:t>CRC Approach – The Process:</w:t>
      </w:r>
      <w:r>
        <w:rPr>
          <w:noProof/>
        </w:rPr>
        <w:tab/>
      </w:r>
      <w:r w:rsidR="00D3361A">
        <w:rPr>
          <w:noProof/>
        </w:rPr>
        <w:fldChar w:fldCharType="begin"/>
      </w:r>
      <w:r>
        <w:rPr>
          <w:noProof/>
        </w:rPr>
        <w:instrText xml:space="preserve"> PAGEREF _Toc430471855 \h </w:instrText>
      </w:r>
      <w:r w:rsidR="00D3361A">
        <w:rPr>
          <w:noProof/>
        </w:rPr>
      </w:r>
      <w:r w:rsidR="00D3361A">
        <w:rPr>
          <w:noProof/>
        </w:rPr>
        <w:fldChar w:fldCharType="separate"/>
      </w:r>
      <w:r>
        <w:rPr>
          <w:noProof/>
        </w:rPr>
        <w:t>12</w:t>
      </w:r>
      <w:r w:rsidR="00D3361A">
        <w:rPr>
          <w:noProof/>
        </w:rPr>
        <w:fldChar w:fldCharType="end"/>
      </w:r>
    </w:p>
    <w:p w14:paraId="1E7EEB86" w14:textId="77777777" w:rsidR="00B45755" w:rsidRDefault="00B45755">
      <w:pPr>
        <w:pStyle w:val="TOC2"/>
        <w:rPr>
          <w:rFonts w:asciiTheme="minorHAnsi" w:eastAsiaTheme="minorEastAsia" w:hAnsiTheme="minorHAnsi" w:cstheme="minorBidi"/>
          <w:noProof/>
          <w:sz w:val="22"/>
          <w:szCs w:val="22"/>
        </w:rPr>
      </w:pPr>
      <w:r>
        <w:rPr>
          <w:noProof/>
        </w:rPr>
        <w:t>2.4 Need of automated tools:</w:t>
      </w:r>
      <w:r>
        <w:rPr>
          <w:noProof/>
        </w:rPr>
        <w:tab/>
      </w:r>
      <w:r w:rsidR="00D3361A">
        <w:rPr>
          <w:noProof/>
        </w:rPr>
        <w:fldChar w:fldCharType="begin"/>
      </w:r>
      <w:r>
        <w:rPr>
          <w:noProof/>
        </w:rPr>
        <w:instrText xml:space="preserve"> PAGEREF _Toc430471856 \h </w:instrText>
      </w:r>
      <w:r w:rsidR="00D3361A">
        <w:rPr>
          <w:noProof/>
        </w:rPr>
      </w:r>
      <w:r w:rsidR="00D3361A">
        <w:rPr>
          <w:noProof/>
        </w:rPr>
        <w:fldChar w:fldCharType="separate"/>
      </w:r>
      <w:r>
        <w:rPr>
          <w:noProof/>
        </w:rPr>
        <w:t>17</w:t>
      </w:r>
      <w:r w:rsidR="00D3361A">
        <w:rPr>
          <w:noProof/>
        </w:rPr>
        <w:fldChar w:fldCharType="end"/>
      </w:r>
    </w:p>
    <w:p w14:paraId="061E24FD"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3</w:t>
      </w:r>
      <w:r>
        <w:rPr>
          <w:noProof/>
        </w:rPr>
        <w:t xml:space="preserve"> Methodology</w:t>
      </w:r>
      <w:r>
        <w:rPr>
          <w:noProof/>
        </w:rPr>
        <w:tab/>
      </w:r>
      <w:r w:rsidR="00D3361A">
        <w:rPr>
          <w:noProof/>
        </w:rPr>
        <w:fldChar w:fldCharType="begin"/>
      </w:r>
      <w:r>
        <w:rPr>
          <w:noProof/>
        </w:rPr>
        <w:instrText xml:space="preserve"> PAGEREF _Toc430471858 \h </w:instrText>
      </w:r>
      <w:r w:rsidR="00D3361A">
        <w:rPr>
          <w:noProof/>
        </w:rPr>
      </w:r>
      <w:r w:rsidR="00D3361A">
        <w:rPr>
          <w:noProof/>
        </w:rPr>
        <w:fldChar w:fldCharType="separate"/>
      </w:r>
      <w:r>
        <w:rPr>
          <w:noProof/>
        </w:rPr>
        <w:t>18</w:t>
      </w:r>
      <w:r w:rsidR="00D3361A">
        <w:rPr>
          <w:noProof/>
        </w:rPr>
        <w:fldChar w:fldCharType="end"/>
      </w:r>
    </w:p>
    <w:p w14:paraId="4D7D9EF4" w14:textId="77777777" w:rsidR="00B45755" w:rsidRDefault="00B45755">
      <w:pPr>
        <w:pStyle w:val="TOC2"/>
        <w:rPr>
          <w:rFonts w:asciiTheme="minorHAnsi" w:eastAsiaTheme="minorEastAsia" w:hAnsiTheme="minorHAnsi" w:cstheme="minorBidi"/>
          <w:noProof/>
          <w:sz w:val="22"/>
          <w:szCs w:val="22"/>
        </w:rPr>
      </w:pPr>
      <w:r>
        <w:rPr>
          <w:noProof/>
        </w:rPr>
        <w:t>3.1</w:t>
      </w:r>
      <w:r w:rsidRPr="0044197C">
        <w:rPr>
          <w:bCs/>
          <w:noProof/>
        </w:rPr>
        <w:t xml:space="preserve"> What is</w:t>
      </w:r>
      <w:r w:rsidRPr="0044197C">
        <w:rPr>
          <w:rFonts w:asciiTheme="majorBidi" w:hAnsiTheme="majorBidi"/>
          <w:noProof/>
          <w:lang w:bidi="ar-JO"/>
        </w:rPr>
        <w:t xml:space="preserve"> incremental</w:t>
      </w:r>
      <w:r w:rsidRPr="0044197C">
        <w:rPr>
          <w:bCs/>
          <w:noProof/>
        </w:rPr>
        <w:t xml:space="preserve"> methodology</w:t>
      </w:r>
      <w:r>
        <w:rPr>
          <w:noProof/>
        </w:rPr>
        <w:tab/>
      </w:r>
      <w:r w:rsidR="00D3361A">
        <w:rPr>
          <w:noProof/>
        </w:rPr>
        <w:fldChar w:fldCharType="begin"/>
      </w:r>
      <w:r>
        <w:rPr>
          <w:noProof/>
        </w:rPr>
        <w:instrText xml:space="preserve"> PAGEREF _Toc430471859 \h </w:instrText>
      </w:r>
      <w:r w:rsidR="00D3361A">
        <w:rPr>
          <w:noProof/>
        </w:rPr>
      </w:r>
      <w:r w:rsidR="00D3361A">
        <w:rPr>
          <w:noProof/>
        </w:rPr>
        <w:fldChar w:fldCharType="separate"/>
      </w:r>
      <w:r>
        <w:rPr>
          <w:noProof/>
        </w:rPr>
        <w:t>18</w:t>
      </w:r>
      <w:r w:rsidR="00D3361A">
        <w:rPr>
          <w:noProof/>
        </w:rPr>
        <w:fldChar w:fldCharType="end"/>
      </w:r>
    </w:p>
    <w:p w14:paraId="6747D473" w14:textId="77777777" w:rsidR="00B45755" w:rsidRDefault="00B45755">
      <w:pPr>
        <w:pStyle w:val="TOC2"/>
        <w:rPr>
          <w:rFonts w:asciiTheme="minorHAnsi" w:eastAsiaTheme="minorEastAsia" w:hAnsiTheme="minorHAnsi" w:cstheme="minorBidi"/>
          <w:noProof/>
          <w:sz w:val="22"/>
          <w:szCs w:val="22"/>
        </w:rPr>
      </w:pPr>
      <w:r>
        <w:rPr>
          <w:noProof/>
        </w:rPr>
        <w:t>3.2</w:t>
      </w:r>
      <w:r w:rsidRPr="0044197C">
        <w:rPr>
          <w:rFonts w:asciiTheme="majorBidi" w:hAnsiTheme="majorBidi"/>
          <w:noProof/>
          <w:lang w:bidi="ar-JO"/>
        </w:rPr>
        <w:t xml:space="preserve"> Incremental</w:t>
      </w:r>
      <w:r w:rsidRPr="0044197C">
        <w:rPr>
          <w:bCs/>
          <w:noProof/>
        </w:rPr>
        <w:t xml:space="preserve"> methodology</w:t>
      </w:r>
      <w:r>
        <w:rPr>
          <w:noProof/>
        </w:rPr>
        <w:t xml:space="preserve"> as a concept</w:t>
      </w:r>
      <w:r>
        <w:rPr>
          <w:noProof/>
        </w:rPr>
        <w:tab/>
      </w:r>
      <w:r w:rsidR="00D3361A">
        <w:rPr>
          <w:noProof/>
        </w:rPr>
        <w:fldChar w:fldCharType="begin"/>
      </w:r>
      <w:r>
        <w:rPr>
          <w:noProof/>
        </w:rPr>
        <w:instrText xml:space="preserve"> PAGEREF _Toc430471860 \h </w:instrText>
      </w:r>
      <w:r w:rsidR="00D3361A">
        <w:rPr>
          <w:noProof/>
        </w:rPr>
      </w:r>
      <w:r w:rsidR="00D3361A">
        <w:rPr>
          <w:noProof/>
        </w:rPr>
        <w:fldChar w:fldCharType="separate"/>
      </w:r>
      <w:r>
        <w:rPr>
          <w:noProof/>
        </w:rPr>
        <w:t>19</w:t>
      </w:r>
      <w:r w:rsidR="00D3361A">
        <w:rPr>
          <w:noProof/>
        </w:rPr>
        <w:fldChar w:fldCharType="end"/>
      </w:r>
    </w:p>
    <w:p w14:paraId="49AE2980" w14:textId="77777777" w:rsidR="00B45755" w:rsidRDefault="00B45755">
      <w:pPr>
        <w:pStyle w:val="TOC2"/>
        <w:rPr>
          <w:rFonts w:asciiTheme="minorHAnsi" w:eastAsiaTheme="minorEastAsia" w:hAnsiTheme="minorHAnsi" w:cstheme="minorBidi"/>
          <w:noProof/>
          <w:sz w:val="22"/>
          <w:szCs w:val="22"/>
        </w:rPr>
      </w:pPr>
      <w:r>
        <w:rPr>
          <w:noProof/>
        </w:rPr>
        <w:t>3.3</w:t>
      </w:r>
      <w:r w:rsidRPr="0044197C">
        <w:rPr>
          <w:bCs/>
          <w:noProof/>
        </w:rPr>
        <w:t xml:space="preserve"> Steps of the incremental methodology</w:t>
      </w:r>
      <w:r>
        <w:rPr>
          <w:noProof/>
        </w:rPr>
        <w:tab/>
      </w:r>
      <w:r w:rsidR="00D3361A">
        <w:rPr>
          <w:noProof/>
        </w:rPr>
        <w:fldChar w:fldCharType="begin"/>
      </w:r>
      <w:r>
        <w:rPr>
          <w:noProof/>
        </w:rPr>
        <w:instrText xml:space="preserve"> PAGEREF _Toc430471861 \h </w:instrText>
      </w:r>
      <w:r w:rsidR="00D3361A">
        <w:rPr>
          <w:noProof/>
        </w:rPr>
      </w:r>
      <w:r w:rsidR="00D3361A">
        <w:rPr>
          <w:noProof/>
        </w:rPr>
        <w:fldChar w:fldCharType="separate"/>
      </w:r>
      <w:r>
        <w:rPr>
          <w:noProof/>
        </w:rPr>
        <w:t>20</w:t>
      </w:r>
      <w:r w:rsidR="00D3361A">
        <w:rPr>
          <w:noProof/>
        </w:rPr>
        <w:fldChar w:fldCharType="end"/>
      </w:r>
    </w:p>
    <w:p w14:paraId="397AF8A7" w14:textId="77777777" w:rsidR="00B45755" w:rsidRDefault="00B45755">
      <w:pPr>
        <w:pStyle w:val="TOC3"/>
        <w:rPr>
          <w:rFonts w:asciiTheme="minorHAnsi" w:eastAsiaTheme="minorEastAsia" w:hAnsiTheme="minorHAnsi" w:cstheme="minorBidi"/>
          <w:noProof/>
          <w:sz w:val="22"/>
          <w:szCs w:val="22"/>
        </w:rPr>
      </w:pPr>
      <w:r>
        <w:rPr>
          <w:noProof/>
        </w:rPr>
        <w:t>3.3.1</w:t>
      </w:r>
      <w:r w:rsidRPr="0044197C">
        <w:rPr>
          <w:noProof/>
          <w:shd w:val="clear" w:color="auto" w:fill="FFFFFF"/>
        </w:rPr>
        <w:t xml:space="preserve"> Analysis:</w:t>
      </w:r>
      <w:r>
        <w:rPr>
          <w:noProof/>
        </w:rPr>
        <w:tab/>
      </w:r>
      <w:r w:rsidR="00D3361A">
        <w:rPr>
          <w:noProof/>
        </w:rPr>
        <w:fldChar w:fldCharType="begin"/>
      </w:r>
      <w:r>
        <w:rPr>
          <w:noProof/>
        </w:rPr>
        <w:instrText xml:space="preserve"> PAGEREF _Toc430471862 \h </w:instrText>
      </w:r>
      <w:r w:rsidR="00D3361A">
        <w:rPr>
          <w:noProof/>
        </w:rPr>
      </w:r>
      <w:r w:rsidR="00D3361A">
        <w:rPr>
          <w:noProof/>
        </w:rPr>
        <w:fldChar w:fldCharType="separate"/>
      </w:r>
      <w:r>
        <w:rPr>
          <w:noProof/>
        </w:rPr>
        <w:t>20</w:t>
      </w:r>
      <w:r w:rsidR="00D3361A">
        <w:rPr>
          <w:noProof/>
        </w:rPr>
        <w:fldChar w:fldCharType="end"/>
      </w:r>
    </w:p>
    <w:p w14:paraId="3DA200C0" w14:textId="77777777" w:rsidR="00B45755" w:rsidRDefault="00B45755">
      <w:pPr>
        <w:pStyle w:val="TOC3"/>
        <w:rPr>
          <w:rFonts w:asciiTheme="minorHAnsi" w:eastAsiaTheme="minorEastAsia" w:hAnsiTheme="minorHAnsi" w:cstheme="minorBidi"/>
          <w:noProof/>
          <w:sz w:val="22"/>
          <w:szCs w:val="22"/>
        </w:rPr>
      </w:pPr>
      <w:r>
        <w:rPr>
          <w:noProof/>
        </w:rPr>
        <w:t>3.3.2 System Design:</w:t>
      </w:r>
      <w:r>
        <w:rPr>
          <w:noProof/>
        </w:rPr>
        <w:tab/>
      </w:r>
      <w:r w:rsidR="00D3361A">
        <w:rPr>
          <w:noProof/>
        </w:rPr>
        <w:fldChar w:fldCharType="begin"/>
      </w:r>
      <w:r>
        <w:rPr>
          <w:noProof/>
        </w:rPr>
        <w:instrText xml:space="preserve"> PAGEREF _Toc430471863 \h </w:instrText>
      </w:r>
      <w:r w:rsidR="00D3361A">
        <w:rPr>
          <w:noProof/>
        </w:rPr>
      </w:r>
      <w:r w:rsidR="00D3361A">
        <w:rPr>
          <w:noProof/>
        </w:rPr>
        <w:fldChar w:fldCharType="separate"/>
      </w:r>
      <w:r>
        <w:rPr>
          <w:noProof/>
        </w:rPr>
        <w:t>20</w:t>
      </w:r>
      <w:r w:rsidR="00D3361A">
        <w:rPr>
          <w:noProof/>
        </w:rPr>
        <w:fldChar w:fldCharType="end"/>
      </w:r>
    </w:p>
    <w:p w14:paraId="0B0396AD" w14:textId="77777777" w:rsidR="00B45755" w:rsidRDefault="00B45755">
      <w:pPr>
        <w:pStyle w:val="TOC3"/>
        <w:rPr>
          <w:rFonts w:asciiTheme="minorHAnsi" w:eastAsiaTheme="minorEastAsia" w:hAnsiTheme="minorHAnsi" w:cstheme="minorBidi"/>
          <w:noProof/>
          <w:sz w:val="22"/>
          <w:szCs w:val="22"/>
        </w:rPr>
      </w:pPr>
      <w:r>
        <w:rPr>
          <w:noProof/>
        </w:rPr>
        <w:t>3.3.3 Implementation:</w:t>
      </w:r>
      <w:r>
        <w:rPr>
          <w:noProof/>
        </w:rPr>
        <w:tab/>
      </w:r>
      <w:r w:rsidR="00D3361A">
        <w:rPr>
          <w:noProof/>
        </w:rPr>
        <w:fldChar w:fldCharType="begin"/>
      </w:r>
      <w:r>
        <w:rPr>
          <w:noProof/>
        </w:rPr>
        <w:instrText xml:space="preserve"> PAGEREF _Toc430471864 \h </w:instrText>
      </w:r>
      <w:r w:rsidR="00D3361A">
        <w:rPr>
          <w:noProof/>
        </w:rPr>
      </w:r>
      <w:r w:rsidR="00D3361A">
        <w:rPr>
          <w:noProof/>
        </w:rPr>
        <w:fldChar w:fldCharType="separate"/>
      </w:r>
      <w:r>
        <w:rPr>
          <w:noProof/>
        </w:rPr>
        <w:t>21</w:t>
      </w:r>
      <w:r w:rsidR="00D3361A">
        <w:rPr>
          <w:noProof/>
        </w:rPr>
        <w:fldChar w:fldCharType="end"/>
      </w:r>
    </w:p>
    <w:p w14:paraId="23B824EB" w14:textId="77777777" w:rsidR="00B45755" w:rsidRDefault="00B45755">
      <w:pPr>
        <w:pStyle w:val="TOC3"/>
        <w:rPr>
          <w:rFonts w:asciiTheme="minorHAnsi" w:eastAsiaTheme="minorEastAsia" w:hAnsiTheme="minorHAnsi" w:cstheme="minorBidi"/>
          <w:noProof/>
          <w:sz w:val="22"/>
          <w:szCs w:val="22"/>
        </w:rPr>
      </w:pPr>
      <w:r>
        <w:rPr>
          <w:noProof/>
        </w:rPr>
        <w:t>3.3.4 Testing:</w:t>
      </w:r>
      <w:r>
        <w:rPr>
          <w:noProof/>
        </w:rPr>
        <w:tab/>
      </w:r>
      <w:r w:rsidR="00D3361A">
        <w:rPr>
          <w:noProof/>
        </w:rPr>
        <w:fldChar w:fldCharType="begin"/>
      </w:r>
      <w:r>
        <w:rPr>
          <w:noProof/>
        </w:rPr>
        <w:instrText xml:space="preserve"> PAGEREF _Toc430471865 \h </w:instrText>
      </w:r>
      <w:r w:rsidR="00D3361A">
        <w:rPr>
          <w:noProof/>
        </w:rPr>
      </w:r>
      <w:r w:rsidR="00D3361A">
        <w:rPr>
          <w:noProof/>
        </w:rPr>
        <w:fldChar w:fldCharType="separate"/>
      </w:r>
      <w:r>
        <w:rPr>
          <w:noProof/>
        </w:rPr>
        <w:t>21</w:t>
      </w:r>
      <w:r w:rsidR="00D3361A">
        <w:rPr>
          <w:noProof/>
        </w:rPr>
        <w:fldChar w:fldCharType="end"/>
      </w:r>
    </w:p>
    <w:p w14:paraId="6A6D1C71"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4</w:t>
      </w:r>
      <w:r>
        <w:rPr>
          <w:noProof/>
        </w:rPr>
        <w:t xml:space="preserve"> ANALYSIS AND DESIGN</w:t>
      </w:r>
      <w:r>
        <w:rPr>
          <w:noProof/>
        </w:rPr>
        <w:tab/>
      </w:r>
      <w:r w:rsidR="00D3361A">
        <w:rPr>
          <w:noProof/>
        </w:rPr>
        <w:fldChar w:fldCharType="begin"/>
      </w:r>
      <w:r>
        <w:rPr>
          <w:noProof/>
        </w:rPr>
        <w:instrText xml:space="preserve"> PAGEREF _Toc430471866 \h </w:instrText>
      </w:r>
      <w:r w:rsidR="00D3361A">
        <w:rPr>
          <w:noProof/>
        </w:rPr>
      </w:r>
      <w:r w:rsidR="00D3361A">
        <w:rPr>
          <w:noProof/>
        </w:rPr>
        <w:fldChar w:fldCharType="separate"/>
      </w:r>
      <w:r>
        <w:rPr>
          <w:noProof/>
        </w:rPr>
        <w:t>22</w:t>
      </w:r>
      <w:r w:rsidR="00D3361A">
        <w:rPr>
          <w:noProof/>
        </w:rPr>
        <w:fldChar w:fldCharType="end"/>
      </w:r>
    </w:p>
    <w:p w14:paraId="76E9096B" w14:textId="77777777" w:rsidR="00B45755" w:rsidRDefault="00B45755">
      <w:pPr>
        <w:pStyle w:val="TOC2"/>
        <w:rPr>
          <w:rFonts w:asciiTheme="minorHAnsi" w:eastAsiaTheme="minorEastAsia" w:hAnsiTheme="minorHAnsi" w:cstheme="minorBidi"/>
          <w:noProof/>
          <w:sz w:val="22"/>
          <w:szCs w:val="22"/>
        </w:rPr>
      </w:pPr>
      <w:r>
        <w:rPr>
          <w:noProof/>
        </w:rPr>
        <w:t>4.1 Analysis</w:t>
      </w:r>
      <w:r>
        <w:rPr>
          <w:noProof/>
        </w:rPr>
        <w:tab/>
      </w:r>
      <w:r w:rsidR="00D3361A">
        <w:rPr>
          <w:noProof/>
        </w:rPr>
        <w:fldChar w:fldCharType="begin"/>
      </w:r>
      <w:r>
        <w:rPr>
          <w:noProof/>
        </w:rPr>
        <w:instrText xml:space="preserve"> PAGEREF _Toc430471867 \h </w:instrText>
      </w:r>
      <w:r w:rsidR="00D3361A">
        <w:rPr>
          <w:noProof/>
        </w:rPr>
      </w:r>
      <w:r w:rsidR="00D3361A">
        <w:rPr>
          <w:noProof/>
        </w:rPr>
        <w:fldChar w:fldCharType="separate"/>
      </w:r>
      <w:r>
        <w:rPr>
          <w:noProof/>
        </w:rPr>
        <w:t>22</w:t>
      </w:r>
      <w:r w:rsidR="00D3361A">
        <w:rPr>
          <w:noProof/>
        </w:rPr>
        <w:fldChar w:fldCharType="end"/>
      </w:r>
    </w:p>
    <w:p w14:paraId="651B3D10" w14:textId="77777777" w:rsidR="00B45755" w:rsidRDefault="00B45755">
      <w:pPr>
        <w:pStyle w:val="TOC3"/>
        <w:rPr>
          <w:rFonts w:asciiTheme="minorHAnsi" w:eastAsiaTheme="minorEastAsia" w:hAnsiTheme="minorHAnsi" w:cstheme="minorBidi"/>
          <w:noProof/>
          <w:sz w:val="22"/>
          <w:szCs w:val="22"/>
        </w:rPr>
      </w:pPr>
      <w:r w:rsidRPr="0044197C">
        <w:rPr>
          <w:bCs/>
          <w:noProof/>
        </w:rPr>
        <w:t>4.1.1 AUDT from technical point of view</w:t>
      </w:r>
      <w:r>
        <w:rPr>
          <w:noProof/>
        </w:rPr>
        <w:tab/>
      </w:r>
      <w:r w:rsidR="00D3361A">
        <w:rPr>
          <w:noProof/>
        </w:rPr>
        <w:fldChar w:fldCharType="begin"/>
      </w:r>
      <w:r>
        <w:rPr>
          <w:noProof/>
        </w:rPr>
        <w:instrText xml:space="preserve"> PAGEREF _Toc430471868 \h </w:instrText>
      </w:r>
      <w:r w:rsidR="00D3361A">
        <w:rPr>
          <w:noProof/>
        </w:rPr>
      </w:r>
      <w:r w:rsidR="00D3361A">
        <w:rPr>
          <w:noProof/>
        </w:rPr>
        <w:fldChar w:fldCharType="separate"/>
      </w:r>
      <w:r>
        <w:rPr>
          <w:noProof/>
        </w:rPr>
        <w:t>22</w:t>
      </w:r>
      <w:r w:rsidR="00D3361A">
        <w:rPr>
          <w:noProof/>
        </w:rPr>
        <w:fldChar w:fldCharType="end"/>
      </w:r>
    </w:p>
    <w:p w14:paraId="61027DEE" w14:textId="77777777" w:rsidR="00B45755" w:rsidRDefault="00B45755">
      <w:pPr>
        <w:pStyle w:val="TOC3"/>
        <w:rPr>
          <w:rFonts w:asciiTheme="minorHAnsi" w:eastAsiaTheme="minorEastAsia" w:hAnsiTheme="minorHAnsi" w:cstheme="minorBidi"/>
          <w:noProof/>
          <w:sz w:val="22"/>
          <w:szCs w:val="22"/>
        </w:rPr>
      </w:pPr>
      <w:r w:rsidRPr="0044197C">
        <w:rPr>
          <w:bCs/>
          <w:noProof/>
        </w:rPr>
        <w:t>4.1.2 AUDT from risky point of view</w:t>
      </w:r>
      <w:r>
        <w:rPr>
          <w:noProof/>
        </w:rPr>
        <w:tab/>
      </w:r>
      <w:r w:rsidR="00D3361A">
        <w:rPr>
          <w:noProof/>
        </w:rPr>
        <w:fldChar w:fldCharType="begin"/>
      </w:r>
      <w:r>
        <w:rPr>
          <w:noProof/>
        </w:rPr>
        <w:instrText xml:space="preserve"> PAGEREF _Toc430471869 \h </w:instrText>
      </w:r>
      <w:r w:rsidR="00D3361A">
        <w:rPr>
          <w:noProof/>
        </w:rPr>
      </w:r>
      <w:r w:rsidR="00D3361A">
        <w:rPr>
          <w:noProof/>
        </w:rPr>
        <w:fldChar w:fldCharType="separate"/>
      </w:r>
      <w:r>
        <w:rPr>
          <w:noProof/>
        </w:rPr>
        <w:t>23</w:t>
      </w:r>
      <w:r w:rsidR="00D3361A">
        <w:rPr>
          <w:noProof/>
        </w:rPr>
        <w:fldChar w:fldCharType="end"/>
      </w:r>
    </w:p>
    <w:p w14:paraId="37A5FB9D" w14:textId="77777777" w:rsidR="00B45755" w:rsidRDefault="00B45755">
      <w:pPr>
        <w:pStyle w:val="TOC3"/>
        <w:rPr>
          <w:rFonts w:asciiTheme="minorHAnsi" w:eastAsiaTheme="minorEastAsia" w:hAnsiTheme="minorHAnsi" w:cstheme="minorBidi"/>
          <w:noProof/>
          <w:sz w:val="22"/>
          <w:szCs w:val="22"/>
        </w:rPr>
      </w:pPr>
      <w:r w:rsidRPr="0044197C">
        <w:rPr>
          <w:bCs/>
          <w:noProof/>
        </w:rPr>
        <w:t>4.1.3 AUDT from economical point of view</w:t>
      </w:r>
      <w:r>
        <w:rPr>
          <w:noProof/>
        </w:rPr>
        <w:tab/>
      </w:r>
      <w:r w:rsidR="00D3361A">
        <w:rPr>
          <w:noProof/>
        </w:rPr>
        <w:fldChar w:fldCharType="begin"/>
      </w:r>
      <w:r>
        <w:rPr>
          <w:noProof/>
        </w:rPr>
        <w:instrText xml:space="preserve"> PAGEREF _Toc430471870 \h </w:instrText>
      </w:r>
      <w:r w:rsidR="00D3361A">
        <w:rPr>
          <w:noProof/>
        </w:rPr>
      </w:r>
      <w:r w:rsidR="00D3361A">
        <w:rPr>
          <w:noProof/>
        </w:rPr>
        <w:fldChar w:fldCharType="separate"/>
      </w:r>
      <w:r>
        <w:rPr>
          <w:noProof/>
        </w:rPr>
        <w:t>24</w:t>
      </w:r>
      <w:r w:rsidR="00D3361A">
        <w:rPr>
          <w:noProof/>
        </w:rPr>
        <w:fldChar w:fldCharType="end"/>
      </w:r>
    </w:p>
    <w:p w14:paraId="75B27BF1" w14:textId="77777777" w:rsidR="00B45755" w:rsidRDefault="00B45755">
      <w:pPr>
        <w:pStyle w:val="TOC3"/>
        <w:rPr>
          <w:rFonts w:asciiTheme="minorHAnsi" w:eastAsiaTheme="minorEastAsia" w:hAnsiTheme="minorHAnsi" w:cstheme="minorBidi"/>
          <w:noProof/>
          <w:sz w:val="22"/>
          <w:szCs w:val="22"/>
        </w:rPr>
      </w:pPr>
      <w:r w:rsidRPr="0044197C">
        <w:rPr>
          <w:bCs/>
          <w:noProof/>
        </w:rPr>
        <w:lastRenderedPageBreak/>
        <w:t>4.1.4 AUDT from SWOT point of view</w:t>
      </w:r>
      <w:r>
        <w:rPr>
          <w:noProof/>
        </w:rPr>
        <w:tab/>
      </w:r>
      <w:r w:rsidR="00D3361A">
        <w:rPr>
          <w:noProof/>
        </w:rPr>
        <w:fldChar w:fldCharType="begin"/>
      </w:r>
      <w:r>
        <w:rPr>
          <w:noProof/>
        </w:rPr>
        <w:instrText xml:space="preserve"> PAGEREF _Toc430471871 \h </w:instrText>
      </w:r>
      <w:r w:rsidR="00D3361A">
        <w:rPr>
          <w:noProof/>
        </w:rPr>
      </w:r>
      <w:r w:rsidR="00D3361A">
        <w:rPr>
          <w:noProof/>
        </w:rPr>
        <w:fldChar w:fldCharType="separate"/>
      </w:r>
      <w:r>
        <w:rPr>
          <w:noProof/>
        </w:rPr>
        <w:t>24</w:t>
      </w:r>
      <w:r w:rsidR="00D3361A">
        <w:rPr>
          <w:noProof/>
        </w:rPr>
        <w:fldChar w:fldCharType="end"/>
      </w:r>
    </w:p>
    <w:p w14:paraId="5B49B872" w14:textId="77777777" w:rsidR="00B45755" w:rsidRDefault="00B45755">
      <w:pPr>
        <w:pStyle w:val="TOC3"/>
        <w:rPr>
          <w:rFonts w:asciiTheme="minorHAnsi" w:eastAsiaTheme="minorEastAsia" w:hAnsiTheme="minorHAnsi" w:cstheme="minorBidi"/>
          <w:noProof/>
          <w:sz w:val="22"/>
          <w:szCs w:val="22"/>
        </w:rPr>
      </w:pPr>
      <w:r w:rsidRPr="0044197C">
        <w:rPr>
          <w:bCs/>
          <w:noProof/>
        </w:rPr>
        <w:t>4.1.5 AUDT from Managerial point of view</w:t>
      </w:r>
      <w:r>
        <w:rPr>
          <w:noProof/>
        </w:rPr>
        <w:tab/>
      </w:r>
      <w:r w:rsidR="00D3361A">
        <w:rPr>
          <w:noProof/>
        </w:rPr>
        <w:fldChar w:fldCharType="begin"/>
      </w:r>
      <w:r>
        <w:rPr>
          <w:noProof/>
        </w:rPr>
        <w:instrText xml:space="preserve"> PAGEREF _Toc430471872 \h </w:instrText>
      </w:r>
      <w:r w:rsidR="00D3361A">
        <w:rPr>
          <w:noProof/>
        </w:rPr>
      </w:r>
      <w:r w:rsidR="00D3361A">
        <w:rPr>
          <w:noProof/>
        </w:rPr>
        <w:fldChar w:fldCharType="separate"/>
      </w:r>
      <w:r>
        <w:rPr>
          <w:noProof/>
        </w:rPr>
        <w:t>26</w:t>
      </w:r>
      <w:r w:rsidR="00D3361A">
        <w:rPr>
          <w:noProof/>
        </w:rPr>
        <w:fldChar w:fldCharType="end"/>
      </w:r>
    </w:p>
    <w:p w14:paraId="3635DCD5" w14:textId="77777777" w:rsidR="00B45755" w:rsidRDefault="00B45755">
      <w:pPr>
        <w:pStyle w:val="TOC3"/>
        <w:rPr>
          <w:rFonts w:asciiTheme="minorHAnsi" w:eastAsiaTheme="minorEastAsia" w:hAnsiTheme="minorHAnsi" w:cstheme="minorBidi"/>
          <w:noProof/>
          <w:sz w:val="22"/>
          <w:szCs w:val="22"/>
        </w:rPr>
      </w:pPr>
      <w:r>
        <w:rPr>
          <w:noProof/>
        </w:rPr>
        <w:t>4.1.6</w:t>
      </w:r>
      <w:r w:rsidRPr="0044197C">
        <w:rPr>
          <w:bCs/>
          <w:noProof/>
        </w:rPr>
        <w:t xml:space="preserve"> AUDT</w:t>
      </w:r>
      <w:r>
        <w:rPr>
          <w:noProof/>
        </w:rPr>
        <w:t xml:space="preserve"> from programming point of view</w:t>
      </w:r>
      <w:r>
        <w:rPr>
          <w:noProof/>
        </w:rPr>
        <w:tab/>
      </w:r>
      <w:r w:rsidR="00D3361A">
        <w:rPr>
          <w:noProof/>
        </w:rPr>
        <w:fldChar w:fldCharType="begin"/>
      </w:r>
      <w:r>
        <w:rPr>
          <w:noProof/>
        </w:rPr>
        <w:instrText xml:space="preserve"> PAGEREF _Toc430471873 \h </w:instrText>
      </w:r>
      <w:r w:rsidR="00D3361A">
        <w:rPr>
          <w:noProof/>
        </w:rPr>
      </w:r>
      <w:r w:rsidR="00D3361A">
        <w:rPr>
          <w:noProof/>
        </w:rPr>
        <w:fldChar w:fldCharType="separate"/>
      </w:r>
      <w:r>
        <w:rPr>
          <w:noProof/>
        </w:rPr>
        <w:t>26</w:t>
      </w:r>
      <w:r w:rsidR="00D3361A">
        <w:rPr>
          <w:noProof/>
        </w:rPr>
        <w:fldChar w:fldCharType="end"/>
      </w:r>
    </w:p>
    <w:p w14:paraId="4B65B50A" w14:textId="77777777" w:rsidR="00B45755" w:rsidRDefault="00B45755">
      <w:pPr>
        <w:pStyle w:val="TOC3"/>
        <w:rPr>
          <w:rFonts w:asciiTheme="minorHAnsi" w:eastAsiaTheme="minorEastAsia" w:hAnsiTheme="minorHAnsi" w:cstheme="minorBidi"/>
          <w:noProof/>
          <w:sz w:val="22"/>
          <w:szCs w:val="22"/>
        </w:rPr>
      </w:pPr>
      <w:r>
        <w:rPr>
          <w:noProof/>
        </w:rPr>
        <w:t>4.1.7</w:t>
      </w:r>
      <w:r w:rsidRPr="0044197C">
        <w:rPr>
          <w:bCs/>
          <w:noProof/>
        </w:rPr>
        <w:t xml:space="preserve"> AUDT</w:t>
      </w:r>
      <w:r>
        <w:rPr>
          <w:noProof/>
        </w:rPr>
        <w:t xml:space="preserve"> from SDLC methodology point of view</w:t>
      </w:r>
      <w:r>
        <w:rPr>
          <w:noProof/>
        </w:rPr>
        <w:tab/>
      </w:r>
      <w:r w:rsidR="00D3361A">
        <w:rPr>
          <w:noProof/>
        </w:rPr>
        <w:fldChar w:fldCharType="begin"/>
      </w:r>
      <w:r>
        <w:rPr>
          <w:noProof/>
        </w:rPr>
        <w:instrText xml:space="preserve"> PAGEREF _Toc430471874 \h </w:instrText>
      </w:r>
      <w:r w:rsidR="00D3361A">
        <w:rPr>
          <w:noProof/>
        </w:rPr>
      </w:r>
      <w:r w:rsidR="00D3361A">
        <w:rPr>
          <w:noProof/>
        </w:rPr>
        <w:fldChar w:fldCharType="separate"/>
      </w:r>
      <w:r>
        <w:rPr>
          <w:noProof/>
        </w:rPr>
        <w:t>28</w:t>
      </w:r>
      <w:r w:rsidR="00D3361A">
        <w:rPr>
          <w:noProof/>
        </w:rPr>
        <w:fldChar w:fldCharType="end"/>
      </w:r>
    </w:p>
    <w:p w14:paraId="17DF1C6C" w14:textId="77777777" w:rsidR="00B45755" w:rsidRDefault="00B45755" w:rsidP="00B45755">
      <w:pPr>
        <w:pStyle w:val="TOC3"/>
        <w:rPr>
          <w:rFonts w:asciiTheme="minorHAnsi" w:eastAsiaTheme="minorEastAsia" w:hAnsiTheme="minorHAnsi" w:cstheme="minorBidi"/>
          <w:noProof/>
          <w:sz w:val="22"/>
          <w:szCs w:val="22"/>
        </w:rPr>
      </w:pPr>
      <w:r>
        <w:rPr>
          <w:noProof/>
        </w:rPr>
        <w:t>4.1.8</w:t>
      </w:r>
      <w:r w:rsidRPr="0044197C">
        <w:rPr>
          <w:bCs/>
          <w:noProof/>
        </w:rPr>
        <w:t xml:space="preserve"> AUDT</w:t>
      </w:r>
      <w:r>
        <w:rPr>
          <w:noProof/>
        </w:rPr>
        <w:t xml:space="preserve"> from system point of view:</w:t>
      </w:r>
      <w:r>
        <w:rPr>
          <w:noProof/>
        </w:rPr>
        <w:tab/>
      </w:r>
      <w:r w:rsidR="00D3361A">
        <w:rPr>
          <w:noProof/>
        </w:rPr>
        <w:fldChar w:fldCharType="begin"/>
      </w:r>
      <w:r>
        <w:rPr>
          <w:noProof/>
        </w:rPr>
        <w:instrText xml:space="preserve"> PAGEREF _Toc430471875 \h </w:instrText>
      </w:r>
      <w:r w:rsidR="00D3361A">
        <w:rPr>
          <w:noProof/>
        </w:rPr>
      </w:r>
      <w:r w:rsidR="00D3361A">
        <w:rPr>
          <w:noProof/>
        </w:rPr>
        <w:fldChar w:fldCharType="separate"/>
      </w:r>
      <w:r>
        <w:rPr>
          <w:noProof/>
        </w:rPr>
        <w:t>29</w:t>
      </w:r>
      <w:r w:rsidR="00D3361A">
        <w:rPr>
          <w:noProof/>
        </w:rPr>
        <w:fldChar w:fldCharType="end"/>
      </w:r>
      <w:r>
        <w:rPr>
          <w:rFonts w:asciiTheme="minorHAnsi" w:eastAsiaTheme="minorEastAsia" w:hAnsiTheme="minorHAnsi" w:cstheme="minorBidi"/>
          <w:noProof/>
          <w:sz w:val="22"/>
          <w:szCs w:val="22"/>
        </w:rPr>
        <w:t xml:space="preserve"> </w:t>
      </w:r>
    </w:p>
    <w:p w14:paraId="65522244" w14:textId="77777777" w:rsidR="00B45755" w:rsidRDefault="00B45755">
      <w:pPr>
        <w:pStyle w:val="TOC3"/>
        <w:rPr>
          <w:rFonts w:asciiTheme="minorHAnsi" w:eastAsiaTheme="minorEastAsia" w:hAnsiTheme="minorHAnsi" w:cstheme="minorBidi"/>
          <w:noProof/>
          <w:sz w:val="22"/>
          <w:szCs w:val="22"/>
        </w:rPr>
      </w:pPr>
      <w:r>
        <w:rPr>
          <w:noProof/>
        </w:rPr>
        <w:t>4.1.9 Requirements Determination</w:t>
      </w:r>
      <w:r>
        <w:rPr>
          <w:noProof/>
        </w:rPr>
        <w:tab/>
      </w:r>
      <w:r w:rsidR="00D3361A">
        <w:rPr>
          <w:noProof/>
        </w:rPr>
        <w:fldChar w:fldCharType="begin"/>
      </w:r>
      <w:r>
        <w:rPr>
          <w:noProof/>
        </w:rPr>
        <w:instrText xml:space="preserve"> PAGEREF _Toc430471877 \h </w:instrText>
      </w:r>
      <w:r w:rsidR="00D3361A">
        <w:rPr>
          <w:noProof/>
        </w:rPr>
      </w:r>
      <w:r w:rsidR="00D3361A">
        <w:rPr>
          <w:noProof/>
        </w:rPr>
        <w:fldChar w:fldCharType="separate"/>
      </w:r>
      <w:r>
        <w:rPr>
          <w:noProof/>
        </w:rPr>
        <w:t>30</w:t>
      </w:r>
      <w:r w:rsidR="00D3361A">
        <w:rPr>
          <w:noProof/>
        </w:rPr>
        <w:fldChar w:fldCharType="end"/>
      </w:r>
    </w:p>
    <w:p w14:paraId="1AF96C0A" w14:textId="77777777" w:rsidR="00B45755" w:rsidRDefault="00B45755">
      <w:pPr>
        <w:pStyle w:val="TOC3"/>
        <w:rPr>
          <w:rFonts w:asciiTheme="minorHAnsi" w:eastAsiaTheme="minorEastAsia" w:hAnsiTheme="minorHAnsi" w:cstheme="minorBidi"/>
          <w:noProof/>
          <w:sz w:val="22"/>
          <w:szCs w:val="22"/>
        </w:rPr>
      </w:pPr>
      <w:r>
        <w:rPr>
          <w:noProof/>
        </w:rPr>
        <w:t>4.1.10 System's Requirements</w:t>
      </w:r>
      <w:r>
        <w:rPr>
          <w:noProof/>
        </w:rPr>
        <w:tab/>
      </w:r>
      <w:r w:rsidR="00D3361A">
        <w:rPr>
          <w:noProof/>
        </w:rPr>
        <w:fldChar w:fldCharType="begin"/>
      </w:r>
      <w:r>
        <w:rPr>
          <w:noProof/>
        </w:rPr>
        <w:instrText xml:space="preserve"> PAGEREF _Toc430471878 \h </w:instrText>
      </w:r>
      <w:r w:rsidR="00D3361A">
        <w:rPr>
          <w:noProof/>
        </w:rPr>
      </w:r>
      <w:r w:rsidR="00D3361A">
        <w:rPr>
          <w:noProof/>
        </w:rPr>
        <w:fldChar w:fldCharType="separate"/>
      </w:r>
      <w:r>
        <w:rPr>
          <w:noProof/>
        </w:rPr>
        <w:t>33</w:t>
      </w:r>
      <w:r w:rsidR="00D3361A">
        <w:rPr>
          <w:noProof/>
        </w:rPr>
        <w:fldChar w:fldCharType="end"/>
      </w:r>
    </w:p>
    <w:p w14:paraId="6DB26D3C" w14:textId="77777777" w:rsidR="00B45755" w:rsidRDefault="00B45755">
      <w:pPr>
        <w:pStyle w:val="TOC2"/>
        <w:rPr>
          <w:rFonts w:asciiTheme="minorHAnsi" w:eastAsiaTheme="minorEastAsia" w:hAnsiTheme="minorHAnsi" w:cstheme="minorBidi"/>
          <w:noProof/>
          <w:sz w:val="22"/>
          <w:szCs w:val="22"/>
        </w:rPr>
      </w:pPr>
      <w:r>
        <w:rPr>
          <w:noProof/>
        </w:rPr>
        <w:t>4.2 Design</w:t>
      </w:r>
      <w:r>
        <w:rPr>
          <w:noProof/>
        </w:rPr>
        <w:tab/>
      </w:r>
      <w:r w:rsidR="00D3361A">
        <w:rPr>
          <w:noProof/>
        </w:rPr>
        <w:fldChar w:fldCharType="begin"/>
      </w:r>
      <w:r>
        <w:rPr>
          <w:noProof/>
        </w:rPr>
        <w:instrText xml:space="preserve"> PAGEREF _Toc430471879 \h </w:instrText>
      </w:r>
      <w:r w:rsidR="00D3361A">
        <w:rPr>
          <w:noProof/>
        </w:rPr>
      </w:r>
      <w:r w:rsidR="00D3361A">
        <w:rPr>
          <w:noProof/>
        </w:rPr>
        <w:fldChar w:fldCharType="separate"/>
      </w:r>
      <w:r>
        <w:rPr>
          <w:noProof/>
        </w:rPr>
        <w:t>33</w:t>
      </w:r>
      <w:r w:rsidR="00D3361A">
        <w:rPr>
          <w:noProof/>
        </w:rPr>
        <w:fldChar w:fldCharType="end"/>
      </w:r>
    </w:p>
    <w:p w14:paraId="71157A13" w14:textId="77777777" w:rsidR="00B45755" w:rsidRDefault="00B45755">
      <w:pPr>
        <w:pStyle w:val="TOC3"/>
        <w:rPr>
          <w:rFonts w:asciiTheme="minorHAnsi" w:eastAsiaTheme="minorEastAsia" w:hAnsiTheme="minorHAnsi" w:cstheme="minorBidi"/>
          <w:noProof/>
          <w:sz w:val="22"/>
          <w:szCs w:val="22"/>
        </w:rPr>
      </w:pPr>
      <w:r>
        <w:rPr>
          <w:noProof/>
        </w:rPr>
        <w:t>4.2.1 Logical Design</w:t>
      </w:r>
      <w:r>
        <w:rPr>
          <w:noProof/>
        </w:rPr>
        <w:tab/>
      </w:r>
      <w:r w:rsidR="00D3361A">
        <w:rPr>
          <w:noProof/>
        </w:rPr>
        <w:fldChar w:fldCharType="begin"/>
      </w:r>
      <w:r>
        <w:rPr>
          <w:noProof/>
        </w:rPr>
        <w:instrText xml:space="preserve"> PAGEREF _Toc430471880 \h </w:instrText>
      </w:r>
      <w:r w:rsidR="00D3361A">
        <w:rPr>
          <w:noProof/>
        </w:rPr>
      </w:r>
      <w:r w:rsidR="00D3361A">
        <w:rPr>
          <w:noProof/>
        </w:rPr>
        <w:fldChar w:fldCharType="separate"/>
      </w:r>
      <w:r>
        <w:rPr>
          <w:noProof/>
        </w:rPr>
        <w:t>34</w:t>
      </w:r>
      <w:r w:rsidR="00D3361A">
        <w:rPr>
          <w:noProof/>
        </w:rPr>
        <w:fldChar w:fldCharType="end"/>
      </w:r>
    </w:p>
    <w:p w14:paraId="5FF91EAA" w14:textId="77777777" w:rsidR="00B45755" w:rsidRDefault="00B45755">
      <w:pPr>
        <w:pStyle w:val="TOC4"/>
        <w:rPr>
          <w:rFonts w:asciiTheme="minorHAnsi" w:eastAsiaTheme="minorEastAsia" w:hAnsiTheme="minorHAnsi" w:cstheme="minorBidi"/>
          <w:noProof/>
          <w:sz w:val="22"/>
          <w:szCs w:val="22"/>
        </w:rPr>
      </w:pPr>
      <w:r>
        <w:rPr>
          <w:noProof/>
        </w:rPr>
        <w:t>4.2.1.1 Use Case Diagram</w:t>
      </w:r>
      <w:r>
        <w:rPr>
          <w:noProof/>
        </w:rPr>
        <w:tab/>
      </w:r>
      <w:r w:rsidR="00D3361A">
        <w:rPr>
          <w:noProof/>
        </w:rPr>
        <w:fldChar w:fldCharType="begin"/>
      </w:r>
      <w:r>
        <w:rPr>
          <w:noProof/>
        </w:rPr>
        <w:instrText xml:space="preserve"> PAGEREF _Toc430471881 \h </w:instrText>
      </w:r>
      <w:r w:rsidR="00D3361A">
        <w:rPr>
          <w:noProof/>
        </w:rPr>
      </w:r>
      <w:r w:rsidR="00D3361A">
        <w:rPr>
          <w:noProof/>
        </w:rPr>
        <w:fldChar w:fldCharType="separate"/>
      </w:r>
      <w:r>
        <w:rPr>
          <w:noProof/>
        </w:rPr>
        <w:t>34</w:t>
      </w:r>
      <w:r w:rsidR="00D3361A">
        <w:rPr>
          <w:noProof/>
        </w:rPr>
        <w:fldChar w:fldCharType="end"/>
      </w:r>
    </w:p>
    <w:p w14:paraId="731A5205" w14:textId="77777777" w:rsidR="00B45755" w:rsidRDefault="00B45755">
      <w:pPr>
        <w:pStyle w:val="TOC4"/>
        <w:rPr>
          <w:rFonts w:asciiTheme="minorHAnsi" w:eastAsiaTheme="minorEastAsia" w:hAnsiTheme="minorHAnsi" w:cstheme="minorBidi"/>
          <w:noProof/>
          <w:sz w:val="22"/>
          <w:szCs w:val="22"/>
        </w:rPr>
      </w:pPr>
      <w:r>
        <w:rPr>
          <w:noProof/>
        </w:rPr>
        <w:t>4.2.1.2 Sequence Diagrams</w:t>
      </w:r>
      <w:r>
        <w:rPr>
          <w:noProof/>
        </w:rPr>
        <w:tab/>
      </w:r>
      <w:r w:rsidR="00D3361A">
        <w:rPr>
          <w:noProof/>
        </w:rPr>
        <w:fldChar w:fldCharType="begin"/>
      </w:r>
      <w:r>
        <w:rPr>
          <w:noProof/>
        </w:rPr>
        <w:instrText xml:space="preserve"> PAGEREF _Toc430471882 \h </w:instrText>
      </w:r>
      <w:r w:rsidR="00D3361A">
        <w:rPr>
          <w:noProof/>
        </w:rPr>
      </w:r>
      <w:r w:rsidR="00D3361A">
        <w:rPr>
          <w:noProof/>
        </w:rPr>
        <w:fldChar w:fldCharType="separate"/>
      </w:r>
      <w:r>
        <w:rPr>
          <w:noProof/>
        </w:rPr>
        <w:t>39</w:t>
      </w:r>
      <w:r w:rsidR="00D3361A">
        <w:rPr>
          <w:noProof/>
        </w:rPr>
        <w:fldChar w:fldCharType="end"/>
      </w:r>
    </w:p>
    <w:p w14:paraId="53C98A18" w14:textId="77777777" w:rsidR="00B45755" w:rsidRDefault="00B45755" w:rsidP="00B45755">
      <w:pPr>
        <w:pStyle w:val="TOC4"/>
        <w:rPr>
          <w:rFonts w:asciiTheme="minorHAnsi" w:eastAsiaTheme="minorEastAsia" w:hAnsiTheme="minorHAnsi" w:cstheme="minorBidi"/>
          <w:noProof/>
          <w:sz w:val="22"/>
          <w:szCs w:val="22"/>
        </w:rPr>
      </w:pPr>
      <w:r>
        <w:rPr>
          <w:noProof/>
        </w:rPr>
        <w:t>4.2.1.3 Context diagram</w:t>
      </w:r>
      <w:r>
        <w:rPr>
          <w:noProof/>
        </w:rPr>
        <w:tab/>
      </w:r>
      <w:r w:rsidR="00D3361A">
        <w:rPr>
          <w:noProof/>
        </w:rPr>
        <w:fldChar w:fldCharType="begin"/>
      </w:r>
      <w:r>
        <w:rPr>
          <w:noProof/>
        </w:rPr>
        <w:instrText xml:space="preserve"> PAGEREF _Toc430471883 \h </w:instrText>
      </w:r>
      <w:r w:rsidR="00D3361A">
        <w:rPr>
          <w:noProof/>
        </w:rPr>
      </w:r>
      <w:r w:rsidR="00D3361A">
        <w:rPr>
          <w:noProof/>
        </w:rPr>
        <w:fldChar w:fldCharType="separate"/>
      </w:r>
      <w:r>
        <w:rPr>
          <w:noProof/>
        </w:rPr>
        <w:t>42</w:t>
      </w:r>
      <w:r w:rsidR="00D3361A">
        <w:rPr>
          <w:noProof/>
        </w:rPr>
        <w:fldChar w:fldCharType="end"/>
      </w:r>
    </w:p>
    <w:p w14:paraId="75C3935B" w14:textId="77777777" w:rsidR="00B45755" w:rsidRDefault="00B45755">
      <w:pPr>
        <w:pStyle w:val="TOC4"/>
        <w:rPr>
          <w:rFonts w:asciiTheme="minorHAnsi" w:eastAsiaTheme="minorEastAsia" w:hAnsiTheme="minorHAnsi" w:cstheme="minorBidi"/>
          <w:noProof/>
          <w:sz w:val="22"/>
          <w:szCs w:val="22"/>
        </w:rPr>
      </w:pPr>
      <w:r>
        <w:rPr>
          <w:noProof/>
        </w:rPr>
        <w:t>4.2.1.4 Data Flow Diagram</w:t>
      </w:r>
      <w:r>
        <w:rPr>
          <w:noProof/>
        </w:rPr>
        <w:tab/>
      </w:r>
      <w:r w:rsidR="00D3361A">
        <w:rPr>
          <w:noProof/>
        </w:rPr>
        <w:fldChar w:fldCharType="begin"/>
      </w:r>
      <w:r>
        <w:rPr>
          <w:noProof/>
        </w:rPr>
        <w:instrText xml:space="preserve"> PAGEREF _Toc430471884 \h </w:instrText>
      </w:r>
      <w:r w:rsidR="00D3361A">
        <w:rPr>
          <w:noProof/>
        </w:rPr>
      </w:r>
      <w:r w:rsidR="00D3361A">
        <w:rPr>
          <w:noProof/>
        </w:rPr>
        <w:fldChar w:fldCharType="separate"/>
      </w:r>
      <w:r>
        <w:rPr>
          <w:noProof/>
        </w:rPr>
        <w:t>43</w:t>
      </w:r>
      <w:r w:rsidR="00D3361A">
        <w:rPr>
          <w:noProof/>
        </w:rPr>
        <w:fldChar w:fldCharType="end"/>
      </w:r>
    </w:p>
    <w:p w14:paraId="6AF905B0" w14:textId="77777777" w:rsidR="00B45755" w:rsidRDefault="00B45755">
      <w:pPr>
        <w:pStyle w:val="TOC3"/>
        <w:rPr>
          <w:rFonts w:asciiTheme="minorHAnsi" w:eastAsiaTheme="minorEastAsia" w:hAnsiTheme="minorHAnsi" w:cstheme="minorBidi"/>
          <w:noProof/>
          <w:sz w:val="22"/>
          <w:szCs w:val="22"/>
        </w:rPr>
      </w:pPr>
      <w:r>
        <w:rPr>
          <w:noProof/>
        </w:rPr>
        <w:t>4.2.2 Physical Design</w:t>
      </w:r>
      <w:r>
        <w:rPr>
          <w:noProof/>
        </w:rPr>
        <w:tab/>
      </w:r>
      <w:r w:rsidR="00D3361A">
        <w:rPr>
          <w:noProof/>
        </w:rPr>
        <w:fldChar w:fldCharType="begin"/>
      </w:r>
      <w:r>
        <w:rPr>
          <w:noProof/>
        </w:rPr>
        <w:instrText xml:space="preserve"> PAGEREF _Toc430471885 \h </w:instrText>
      </w:r>
      <w:r w:rsidR="00D3361A">
        <w:rPr>
          <w:noProof/>
        </w:rPr>
      </w:r>
      <w:r w:rsidR="00D3361A">
        <w:rPr>
          <w:noProof/>
        </w:rPr>
        <w:fldChar w:fldCharType="separate"/>
      </w:r>
      <w:r>
        <w:rPr>
          <w:noProof/>
        </w:rPr>
        <w:t>44</w:t>
      </w:r>
      <w:r w:rsidR="00D3361A">
        <w:rPr>
          <w:noProof/>
        </w:rPr>
        <w:fldChar w:fldCharType="end"/>
      </w:r>
    </w:p>
    <w:p w14:paraId="6E5C260C"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5</w:t>
      </w:r>
      <w:r>
        <w:rPr>
          <w:noProof/>
        </w:rPr>
        <w:t xml:space="preserve"> findingS</w:t>
      </w:r>
      <w:r>
        <w:rPr>
          <w:noProof/>
        </w:rPr>
        <w:tab/>
      </w:r>
      <w:r w:rsidR="00D3361A">
        <w:rPr>
          <w:noProof/>
        </w:rPr>
        <w:fldChar w:fldCharType="begin"/>
      </w:r>
      <w:r>
        <w:rPr>
          <w:noProof/>
        </w:rPr>
        <w:instrText xml:space="preserve"> PAGEREF _Toc430471886 \h </w:instrText>
      </w:r>
      <w:r w:rsidR="00D3361A">
        <w:rPr>
          <w:noProof/>
        </w:rPr>
      </w:r>
      <w:r w:rsidR="00D3361A">
        <w:rPr>
          <w:noProof/>
        </w:rPr>
        <w:fldChar w:fldCharType="separate"/>
      </w:r>
      <w:r>
        <w:rPr>
          <w:noProof/>
        </w:rPr>
        <w:t>46</w:t>
      </w:r>
      <w:r w:rsidR="00D3361A">
        <w:rPr>
          <w:noProof/>
        </w:rPr>
        <w:fldChar w:fldCharType="end"/>
      </w:r>
    </w:p>
    <w:p w14:paraId="602C96F7" w14:textId="77777777" w:rsidR="00B45755" w:rsidRDefault="00B45755">
      <w:pPr>
        <w:pStyle w:val="TOC2"/>
        <w:rPr>
          <w:rFonts w:asciiTheme="minorHAnsi" w:eastAsiaTheme="minorEastAsia" w:hAnsiTheme="minorHAnsi" w:cstheme="minorBidi"/>
          <w:noProof/>
          <w:sz w:val="22"/>
          <w:szCs w:val="22"/>
        </w:rPr>
      </w:pPr>
      <w:r>
        <w:rPr>
          <w:noProof/>
        </w:rPr>
        <w:t>5.1 Introduction</w:t>
      </w:r>
      <w:r>
        <w:rPr>
          <w:noProof/>
        </w:rPr>
        <w:tab/>
      </w:r>
      <w:r w:rsidR="00D3361A">
        <w:rPr>
          <w:noProof/>
        </w:rPr>
        <w:fldChar w:fldCharType="begin"/>
      </w:r>
      <w:r>
        <w:rPr>
          <w:noProof/>
        </w:rPr>
        <w:instrText xml:space="preserve"> PAGEREF _Toc430471887 \h </w:instrText>
      </w:r>
      <w:r w:rsidR="00D3361A">
        <w:rPr>
          <w:noProof/>
        </w:rPr>
      </w:r>
      <w:r w:rsidR="00D3361A">
        <w:rPr>
          <w:noProof/>
        </w:rPr>
        <w:fldChar w:fldCharType="separate"/>
      </w:r>
      <w:r>
        <w:rPr>
          <w:noProof/>
        </w:rPr>
        <w:t>46</w:t>
      </w:r>
      <w:r w:rsidR="00D3361A">
        <w:rPr>
          <w:noProof/>
        </w:rPr>
        <w:fldChar w:fldCharType="end"/>
      </w:r>
    </w:p>
    <w:p w14:paraId="29A85E45" w14:textId="77777777" w:rsidR="00B45755" w:rsidRDefault="00B45755">
      <w:pPr>
        <w:pStyle w:val="TOC2"/>
        <w:rPr>
          <w:rFonts w:asciiTheme="minorHAnsi" w:eastAsiaTheme="minorEastAsia" w:hAnsiTheme="minorHAnsi" w:cstheme="minorBidi"/>
          <w:noProof/>
          <w:sz w:val="22"/>
          <w:szCs w:val="22"/>
        </w:rPr>
      </w:pPr>
      <w:r>
        <w:rPr>
          <w:noProof/>
        </w:rPr>
        <w:t>5.2 AUDT Interfaces and their Description</w:t>
      </w:r>
      <w:r>
        <w:rPr>
          <w:noProof/>
        </w:rPr>
        <w:tab/>
      </w:r>
      <w:r w:rsidR="00D3361A">
        <w:rPr>
          <w:noProof/>
        </w:rPr>
        <w:fldChar w:fldCharType="begin"/>
      </w:r>
      <w:r>
        <w:rPr>
          <w:noProof/>
        </w:rPr>
        <w:instrText xml:space="preserve"> PAGEREF _Toc430471888 \h </w:instrText>
      </w:r>
      <w:r w:rsidR="00D3361A">
        <w:rPr>
          <w:noProof/>
        </w:rPr>
      </w:r>
      <w:r w:rsidR="00D3361A">
        <w:rPr>
          <w:noProof/>
        </w:rPr>
        <w:fldChar w:fldCharType="separate"/>
      </w:r>
      <w:r>
        <w:rPr>
          <w:noProof/>
        </w:rPr>
        <w:t>49</w:t>
      </w:r>
      <w:r w:rsidR="00D3361A">
        <w:rPr>
          <w:noProof/>
        </w:rPr>
        <w:fldChar w:fldCharType="end"/>
      </w:r>
    </w:p>
    <w:p w14:paraId="3B353D0E" w14:textId="77777777" w:rsidR="00B45755" w:rsidRDefault="00B45755">
      <w:pPr>
        <w:pStyle w:val="TOC3"/>
        <w:rPr>
          <w:rFonts w:asciiTheme="minorHAnsi" w:eastAsiaTheme="minorEastAsia" w:hAnsiTheme="minorHAnsi" w:cstheme="minorBidi"/>
          <w:noProof/>
          <w:sz w:val="22"/>
          <w:szCs w:val="22"/>
        </w:rPr>
      </w:pPr>
      <w:r>
        <w:rPr>
          <w:noProof/>
        </w:rPr>
        <w:t>5.2.1 Descriptions of the interfaces</w:t>
      </w:r>
      <w:r>
        <w:rPr>
          <w:noProof/>
        </w:rPr>
        <w:tab/>
      </w:r>
      <w:r w:rsidR="00D3361A">
        <w:rPr>
          <w:noProof/>
        </w:rPr>
        <w:fldChar w:fldCharType="begin"/>
      </w:r>
      <w:r>
        <w:rPr>
          <w:noProof/>
        </w:rPr>
        <w:instrText xml:space="preserve"> PAGEREF _Toc430471889 \h </w:instrText>
      </w:r>
      <w:r w:rsidR="00D3361A">
        <w:rPr>
          <w:noProof/>
        </w:rPr>
      </w:r>
      <w:r w:rsidR="00D3361A">
        <w:rPr>
          <w:noProof/>
        </w:rPr>
        <w:fldChar w:fldCharType="separate"/>
      </w:r>
      <w:r>
        <w:rPr>
          <w:noProof/>
        </w:rPr>
        <w:t>50</w:t>
      </w:r>
      <w:r w:rsidR="00D3361A">
        <w:rPr>
          <w:noProof/>
        </w:rPr>
        <w:fldChar w:fldCharType="end"/>
      </w:r>
    </w:p>
    <w:p w14:paraId="04742093" w14:textId="77777777" w:rsidR="00B45755" w:rsidRDefault="00B45755">
      <w:pPr>
        <w:pStyle w:val="TOC4"/>
        <w:rPr>
          <w:rFonts w:asciiTheme="minorHAnsi" w:eastAsiaTheme="minorEastAsia" w:hAnsiTheme="minorHAnsi" w:cstheme="minorBidi"/>
          <w:noProof/>
          <w:sz w:val="22"/>
          <w:szCs w:val="22"/>
        </w:rPr>
      </w:pPr>
      <w:r>
        <w:rPr>
          <w:noProof/>
        </w:rPr>
        <w:t>5.2.1.1 Start</w:t>
      </w:r>
      <w:r>
        <w:rPr>
          <w:noProof/>
        </w:rPr>
        <w:tab/>
      </w:r>
      <w:r w:rsidR="00D3361A">
        <w:rPr>
          <w:noProof/>
        </w:rPr>
        <w:fldChar w:fldCharType="begin"/>
      </w:r>
      <w:r>
        <w:rPr>
          <w:noProof/>
        </w:rPr>
        <w:instrText xml:space="preserve"> PAGEREF _Toc430471890 \h </w:instrText>
      </w:r>
      <w:r w:rsidR="00D3361A">
        <w:rPr>
          <w:noProof/>
        </w:rPr>
      </w:r>
      <w:r w:rsidR="00D3361A">
        <w:rPr>
          <w:noProof/>
        </w:rPr>
        <w:fldChar w:fldCharType="separate"/>
      </w:r>
      <w:r>
        <w:rPr>
          <w:noProof/>
        </w:rPr>
        <w:t>50</w:t>
      </w:r>
      <w:r w:rsidR="00D3361A">
        <w:rPr>
          <w:noProof/>
        </w:rPr>
        <w:fldChar w:fldCharType="end"/>
      </w:r>
    </w:p>
    <w:p w14:paraId="76125CC0" w14:textId="77777777" w:rsidR="00B45755" w:rsidRDefault="00B45755">
      <w:pPr>
        <w:pStyle w:val="TOC4"/>
        <w:rPr>
          <w:rFonts w:asciiTheme="minorHAnsi" w:eastAsiaTheme="minorEastAsia" w:hAnsiTheme="minorHAnsi" w:cstheme="minorBidi"/>
          <w:noProof/>
          <w:sz w:val="22"/>
          <w:szCs w:val="22"/>
        </w:rPr>
      </w:pPr>
      <w:r w:rsidRPr="0044197C">
        <w:rPr>
          <w:bCs/>
          <w:noProof/>
          <w:lang w:val="en-GB"/>
        </w:rPr>
        <w:t>5.2.1.2</w:t>
      </w:r>
      <w:r>
        <w:rPr>
          <w:noProof/>
        </w:rPr>
        <w:t xml:space="preserve"> Type of Requirements</w:t>
      </w:r>
      <w:r>
        <w:rPr>
          <w:noProof/>
        </w:rPr>
        <w:tab/>
      </w:r>
      <w:r w:rsidR="00D3361A">
        <w:rPr>
          <w:noProof/>
        </w:rPr>
        <w:fldChar w:fldCharType="begin"/>
      </w:r>
      <w:r>
        <w:rPr>
          <w:noProof/>
        </w:rPr>
        <w:instrText xml:space="preserve"> PAGEREF _Toc430471891 \h </w:instrText>
      </w:r>
      <w:r w:rsidR="00D3361A">
        <w:rPr>
          <w:noProof/>
        </w:rPr>
      </w:r>
      <w:r w:rsidR="00D3361A">
        <w:rPr>
          <w:noProof/>
        </w:rPr>
        <w:fldChar w:fldCharType="separate"/>
      </w:r>
      <w:r>
        <w:rPr>
          <w:noProof/>
        </w:rPr>
        <w:t>51</w:t>
      </w:r>
      <w:r w:rsidR="00D3361A">
        <w:rPr>
          <w:noProof/>
        </w:rPr>
        <w:fldChar w:fldCharType="end"/>
      </w:r>
    </w:p>
    <w:p w14:paraId="397D182D" w14:textId="77777777" w:rsidR="00B45755" w:rsidRDefault="00B45755">
      <w:pPr>
        <w:pStyle w:val="TOC4"/>
        <w:rPr>
          <w:rFonts w:asciiTheme="minorHAnsi" w:eastAsiaTheme="minorEastAsia" w:hAnsiTheme="minorHAnsi" w:cstheme="minorBidi"/>
          <w:noProof/>
          <w:sz w:val="22"/>
          <w:szCs w:val="22"/>
        </w:rPr>
      </w:pPr>
      <w:r>
        <w:rPr>
          <w:noProof/>
        </w:rPr>
        <w:t>5.2.1.3 Tokenization and find error</w:t>
      </w:r>
      <w:r>
        <w:rPr>
          <w:noProof/>
        </w:rPr>
        <w:tab/>
      </w:r>
      <w:r w:rsidR="00D3361A">
        <w:rPr>
          <w:noProof/>
        </w:rPr>
        <w:fldChar w:fldCharType="begin"/>
      </w:r>
      <w:r>
        <w:rPr>
          <w:noProof/>
        </w:rPr>
        <w:instrText xml:space="preserve"> PAGEREF _Toc430471892 \h </w:instrText>
      </w:r>
      <w:r w:rsidR="00D3361A">
        <w:rPr>
          <w:noProof/>
        </w:rPr>
      </w:r>
      <w:r w:rsidR="00D3361A">
        <w:rPr>
          <w:noProof/>
        </w:rPr>
        <w:fldChar w:fldCharType="separate"/>
      </w:r>
      <w:r>
        <w:rPr>
          <w:noProof/>
        </w:rPr>
        <w:t>52</w:t>
      </w:r>
      <w:r w:rsidR="00D3361A">
        <w:rPr>
          <w:noProof/>
        </w:rPr>
        <w:fldChar w:fldCharType="end"/>
      </w:r>
    </w:p>
    <w:p w14:paraId="0F155BE1" w14:textId="77777777" w:rsidR="00B45755" w:rsidRDefault="00B45755">
      <w:pPr>
        <w:pStyle w:val="TOC5"/>
        <w:rPr>
          <w:rFonts w:asciiTheme="minorHAnsi" w:eastAsiaTheme="minorEastAsia" w:hAnsiTheme="minorHAnsi" w:cstheme="minorBidi"/>
          <w:sz w:val="22"/>
          <w:szCs w:val="22"/>
        </w:rPr>
      </w:pPr>
      <w:r>
        <w:t>5.2.1.3.1 No error message</w:t>
      </w:r>
      <w:r>
        <w:tab/>
      </w:r>
      <w:r w:rsidR="00D3361A">
        <w:fldChar w:fldCharType="begin"/>
      </w:r>
      <w:r>
        <w:instrText xml:space="preserve"> PAGEREF _Toc430471893 \h </w:instrText>
      </w:r>
      <w:r w:rsidR="00D3361A">
        <w:fldChar w:fldCharType="separate"/>
      </w:r>
      <w:r>
        <w:t>55</w:t>
      </w:r>
      <w:r w:rsidR="00D3361A">
        <w:fldChar w:fldCharType="end"/>
      </w:r>
    </w:p>
    <w:p w14:paraId="41727EEF" w14:textId="77777777" w:rsidR="00B45755" w:rsidRDefault="00B45755">
      <w:pPr>
        <w:pStyle w:val="TOC5"/>
        <w:rPr>
          <w:rFonts w:asciiTheme="minorHAnsi" w:eastAsiaTheme="minorEastAsia" w:hAnsiTheme="minorHAnsi" w:cstheme="minorBidi"/>
          <w:sz w:val="22"/>
          <w:szCs w:val="22"/>
        </w:rPr>
      </w:pPr>
      <w:r>
        <w:t>5.2.1.3.2 Grammatical and syntax error message</w:t>
      </w:r>
      <w:r>
        <w:tab/>
      </w:r>
      <w:r w:rsidR="00D3361A">
        <w:fldChar w:fldCharType="begin"/>
      </w:r>
      <w:r>
        <w:instrText xml:space="preserve"> PAGEREF _Toc430471894 \h </w:instrText>
      </w:r>
      <w:r w:rsidR="00D3361A">
        <w:fldChar w:fldCharType="separate"/>
      </w:r>
      <w:r>
        <w:t>56</w:t>
      </w:r>
      <w:r w:rsidR="00D3361A">
        <w:fldChar w:fldCharType="end"/>
      </w:r>
    </w:p>
    <w:p w14:paraId="607C7981"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5.2.1.4 Filter the requirements</w:t>
      </w:r>
      <w:r>
        <w:rPr>
          <w:noProof/>
        </w:rPr>
        <w:tab/>
      </w:r>
      <w:r w:rsidR="00D3361A">
        <w:rPr>
          <w:noProof/>
        </w:rPr>
        <w:fldChar w:fldCharType="begin"/>
      </w:r>
      <w:r>
        <w:rPr>
          <w:noProof/>
        </w:rPr>
        <w:instrText xml:space="preserve"> PAGEREF _Toc430471895 \h </w:instrText>
      </w:r>
      <w:r w:rsidR="00D3361A">
        <w:rPr>
          <w:noProof/>
        </w:rPr>
      </w:r>
      <w:r w:rsidR="00D3361A">
        <w:rPr>
          <w:noProof/>
        </w:rPr>
        <w:fldChar w:fldCharType="separate"/>
      </w:r>
      <w:r>
        <w:rPr>
          <w:noProof/>
        </w:rPr>
        <w:t>58</w:t>
      </w:r>
      <w:r w:rsidR="00D3361A">
        <w:rPr>
          <w:noProof/>
        </w:rPr>
        <w:fldChar w:fldCharType="end"/>
      </w:r>
    </w:p>
    <w:p w14:paraId="224E2C2C"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5.2.1.5 Send to the drawer</w:t>
      </w:r>
      <w:r>
        <w:rPr>
          <w:noProof/>
        </w:rPr>
        <w:tab/>
      </w:r>
      <w:r w:rsidR="00D3361A">
        <w:rPr>
          <w:noProof/>
        </w:rPr>
        <w:fldChar w:fldCharType="begin"/>
      </w:r>
      <w:r>
        <w:rPr>
          <w:noProof/>
        </w:rPr>
        <w:instrText xml:space="preserve"> PAGEREF _Toc430471896 \h </w:instrText>
      </w:r>
      <w:r w:rsidR="00D3361A">
        <w:rPr>
          <w:noProof/>
        </w:rPr>
      </w:r>
      <w:r w:rsidR="00D3361A">
        <w:rPr>
          <w:noProof/>
        </w:rPr>
        <w:fldChar w:fldCharType="separate"/>
      </w:r>
      <w:r>
        <w:rPr>
          <w:noProof/>
        </w:rPr>
        <w:t>64</w:t>
      </w:r>
      <w:r w:rsidR="00D3361A">
        <w:rPr>
          <w:noProof/>
        </w:rPr>
        <w:fldChar w:fldCharType="end"/>
      </w:r>
    </w:p>
    <w:p w14:paraId="2C015373" w14:textId="77777777" w:rsidR="00B45755" w:rsidRDefault="00B45755">
      <w:pPr>
        <w:pStyle w:val="TOC4"/>
        <w:rPr>
          <w:rFonts w:asciiTheme="minorHAnsi" w:eastAsiaTheme="minorEastAsia" w:hAnsiTheme="minorHAnsi" w:cstheme="minorBidi"/>
          <w:noProof/>
          <w:sz w:val="22"/>
          <w:szCs w:val="22"/>
        </w:rPr>
      </w:pPr>
      <w:r>
        <w:rPr>
          <w:noProof/>
          <w:lang w:eastAsia="en-CA"/>
        </w:rPr>
        <w:t>5.2.1.6 Convert to the use case and display the result</w:t>
      </w:r>
      <w:r>
        <w:rPr>
          <w:noProof/>
        </w:rPr>
        <w:tab/>
      </w:r>
      <w:r w:rsidR="00D3361A">
        <w:rPr>
          <w:noProof/>
        </w:rPr>
        <w:fldChar w:fldCharType="begin"/>
      </w:r>
      <w:r>
        <w:rPr>
          <w:noProof/>
        </w:rPr>
        <w:instrText xml:space="preserve"> PAGEREF _Toc430471897 \h </w:instrText>
      </w:r>
      <w:r w:rsidR="00D3361A">
        <w:rPr>
          <w:noProof/>
        </w:rPr>
      </w:r>
      <w:r w:rsidR="00D3361A">
        <w:rPr>
          <w:noProof/>
        </w:rPr>
        <w:fldChar w:fldCharType="separate"/>
      </w:r>
      <w:r>
        <w:rPr>
          <w:noProof/>
        </w:rPr>
        <w:t>65</w:t>
      </w:r>
      <w:r w:rsidR="00D3361A">
        <w:rPr>
          <w:noProof/>
        </w:rPr>
        <w:fldChar w:fldCharType="end"/>
      </w:r>
    </w:p>
    <w:p w14:paraId="49EB36D9"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5.2.1.7 End the application</w:t>
      </w:r>
      <w:r>
        <w:rPr>
          <w:noProof/>
        </w:rPr>
        <w:tab/>
      </w:r>
      <w:r w:rsidR="00D3361A">
        <w:rPr>
          <w:noProof/>
        </w:rPr>
        <w:fldChar w:fldCharType="begin"/>
      </w:r>
      <w:r>
        <w:rPr>
          <w:noProof/>
        </w:rPr>
        <w:instrText xml:space="preserve"> PAGEREF _Toc430471898 \h </w:instrText>
      </w:r>
      <w:r w:rsidR="00D3361A">
        <w:rPr>
          <w:noProof/>
        </w:rPr>
      </w:r>
      <w:r w:rsidR="00D3361A">
        <w:rPr>
          <w:noProof/>
        </w:rPr>
        <w:fldChar w:fldCharType="separate"/>
      </w:r>
      <w:r>
        <w:rPr>
          <w:noProof/>
        </w:rPr>
        <w:t>73</w:t>
      </w:r>
      <w:r w:rsidR="00D3361A">
        <w:rPr>
          <w:noProof/>
        </w:rPr>
        <w:fldChar w:fldCharType="end"/>
      </w:r>
    </w:p>
    <w:p w14:paraId="5FA3F507"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5.2.1.8 Boss testing</w:t>
      </w:r>
      <w:r>
        <w:rPr>
          <w:noProof/>
        </w:rPr>
        <w:tab/>
      </w:r>
      <w:r w:rsidR="00D3361A">
        <w:rPr>
          <w:noProof/>
        </w:rPr>
        <w:fldChar w:fldCharType="begin"/>
      </w:r>
      <w:r>
        <w:rPr>
          <w:noProof/>
        </w:rPr>
        <w:instrText xml:space="preserve"> PAGEREF _Toc430471899 \h </w:instrText>
      </w:r>
      <w:r w:rsidR="00D3361A">
        <w:rPr>
          <w:noProof/>
        </w:rPr>
      </w:r>
      <w:r w:rsidR="00D3361A">
        <w:rPr>
          <w:noProof/>
        </w:rPr>
        <w:fldChar w:fldCharType="separate"/>
      </w:r>
      <w:r>
        <w:rPr>
          <w:noProof/>
        </w:rPr>
        <w:t>74</w:t>
      </w:r>
      <w:r w:rsidR="00D3361A">
        <w:rPr>
          <w:noProof/>
        </w:rPr>
        <w:fldChar w:fldCharType="end"/>
      </w:r>
    </w:p>
    <w:p w14:paraId="2FFBF159"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5.2.1.9 Help centre</w:t>
      </w:r>
      <w:r>
        <w:rPr>
          <w:noProof/>
        </w:rPr>
        <w:tab/>
      </w:r>
      <w:r w:rsidR="00D3361A">
        <w:rPr>
          <w:noProof/>
        </w:rPr>
        <w:fldChar w:fldCharType="begin"/>
      </w:r>
      <w:r>
        <w:rPr>
          <w:noProof/>
        </w:rPr>
        <w:instrText xml:space="preserve"> PAGEREF _Toc430471900 \h </w:instrText>
      </w:r>
      <w:r w:rsidR="00D3361A">
        <w:rPr>
          <w:noProof/>
        </w:rPr>
      </w:r>
      <w:r w:rsidR="00D3361A">
        <w:rPr>
          <w:noProof/>
        </w:rPr>
        <w:fldChar w:fldCharType="separate"/>
      </w:r>
      <w:r>
        <w:rPr>
          <w:noProof/>
        </w:rPr>
        <w:t>76</w:t>
      </w:r>
      <w:r w:rsidR="00D3361A">
        <w:rPr>
          <w:noProof/>
        </w:rPr>
        <w:fldChar w:fldCharType="end"/>
      </w:r>
    </w:p>
    <w:p w14:paraId="6F66BB12"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5.2.1.10 Upload file</w:t>
      </w:r>
      <w:r>
        <w:rPr>
          <w:noProof/>
        </w:rPr>
        <w:tab/>
      </w:r>
      <w:r w:rsidR="00D3361A">
        <w:rPr>
          <w:noProof/>
        </w:rPr>
        <w:fldChar w:fldCharType="begin"/>
      </w:r>
      <w:r>
        <w:rPr>
          <w:noProof/>
        </w:rPr>
        <w:instrText xml:space="preserve"> PAGEREF _Toc430471901 \h </w:instrText>
      </w:r>
      <w:r w:rsidR="00D3361A">
        <w:rPr>
          <w:noProof/>
        </w:rPr>
      </w:r>
      <w:r w:rsidR="00D3361A">
        <w:rPr>
          <w:noProof/>
        </w:rPr>
        <w:fldChar w:fldCharType="separate"/>
      </w:r>
      <w:r>
        <w:rPr>
          <w:noProof/>
        </w:rPr>
        <w:t>78</w:t>
      </w:r>
      <w:r w:rsidR="00D3361A">
        <w:rPr>
          <w:noProof/>
        </w:rPr>
        <w:fldChar w:fldCharType="end"/>
      </w:r>
    </w:p>
    <w:p w14:paraId="53239647"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5.2.1.11 Save as test</w:t>
      </w:r>
      <w:r>
        <w:rPr>
          <w:noProof/>
        </w:rPr>
        <w:tab/>
      </w:r>
      <w:r w:rsidR="00D3361A">
        <w:rPr>
          <w:noProof/>
        </w:rPr>
        <w:fldChar w:fldCharType="begin"/>
      </w:r>
      <w:r>
        <w:rPr>
          <w:noProof/>
        </w:rPr>
        <w:instrText xml:space="preserve"> PAGEREF _Toc430471902 \h </w:instrText>
      </w:r>
      <w:r w:rsidR="00D3361A">
        <w:rPr>
          <w:noProof/>
        </w:rPr>
      </w:r>
      <w:r w:rsidR="00D3361A">
        <w:rPr>
          <w:noProof/>
        </w:rPr>
        <w:fldChar w:fldCharType="separate"/>
      </w:r>
      <w:r>
        <w:rPr>
          <w:noProof/>
        </w:rPr>
        <w:t>80</w:t>
      </w:r>
      <w:r w:rsidR="00D3361A">
        <w:rPr>
          <w:noProof/>
        </w:rPr>
        <w:fldChar w:fldCharType="end"/>
      </w:r>
    </w:p>
    <w:p w14:paraId="1748FBA3" w14:textId="77777777" w:rsidR="00B45755" w:rsidRDefault="00B45755">
      <w:pPr>
        <w:pStyle w:val="TOC4"/>
        <w:rPr>
          <w:rFonts w:asciiTheme="minorHAnsi" w:eastAsiaTheme="minorEastAsia" w:hAnsiTheme="minorHAnsi" w:cstheme="minorBidi"/>
          <w:noProof/>
          <w:sz w:val="22"/>
          <w:szCs w:val="22"/>
        </w:rPr>
      </w:pPr>
      <w:r w:rsidRPr="0044197C">
        <w:rPr>
          <w:noProof/>
          <w:lang w:val="en-GB"/>
        </w:rPr>
        <w:lastRenderedPageBreak/>
        <w:t>5.2.1.12 Add verb to the dictionary</w:t>
      </w:r>
      <w:r>
        <w:rPr>
          <w:noProof/>
        </w:rPr>
        <w:tab/>
      </w:r>
      <w:r w:rsidR="00D3361A">
        <w:rPr>
          <w:noProof/>
        </w:rPr>
        <w:fldChar w:fldCharType="begin"/>
      </w:r>
      <w:r>
        <w:rPr>
          <w:noProof/>
        </w:rPr>
        <w:instrText xml:space="preserve"> PAGEREF _Toc430471903 \h </w:instrText>
      </w:r>
      <w:r w:rsidR="00D3361A">
        <w:rPr>
          <w:noProof/>
        </w:rPr>
      </w:r>
      <w:r w:rsidR="00D3361A">
        <w:rPr>
          <w:noProof/>
        </w:rPr>
        <w:fldChar w:fldCharType="separate"/>
      </w:r>
      <w:r>
        <w:rPr>
          <w:noProof/>
        </w:rPr>
        <w:t>82</w:t>
      </w:r>
      <w:r w:rsidR="00D3361A">
        <w:rPr>
          <w:noProof/>
        </w:rPr>
        <w:fldChar w:fldCharType="end"/>
      </w:r>
    </w:p>
    <w:p w14:paraId="65EA4785"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5.2.1.13 Ready samples</w:t>
      </w:r>
      <w:r>
        <w:rPr>
          <w:noProof/>
        </w:rPr>
        <w:tab/>
      </w:r>
      <w:r w:rsidR="00D3361A">
        <w:rPr>
          <w:noProof/>
        </w:rPr>
        <w:fldChar w:fldCharType="begin"/>
      </w:r>
      <w:r>
        <w:rPr>
          <w:noProof/>
        </w:rPr>
        <w:instrText xml:space="preserve"> PAGEREF _Toc430471904 \h </w:instrText>
      </w:r>
      <w:r w:rsidR="00D3361A">
        <w:rPr>
          <w:noProof/>
        </w:rPr>
      </w:r>
      <w:r w:rsidR="00D3361A">
        <w:rPr>
          <w:noProof/>
        </w:rPr>
        <w:fldChar w:fldCharType="separate"/>
      </w:r>
      <w:r>
        <w:rPr>
          <w:noProof/>
        </w:rPr>
        <w:t>86</w:t>
      </w:r>
      <w:r w:rsidR="00D3361A">
        <w:rPr>
          <w:noProof/>
        </w:rPr>
        <w:fldChar w:fldCharType="end"/>
      </w:r>
    </w:p>
    <w:p w14:paraId="67C6B911"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5.2.1.14 Ready template</w:t>
      </w:r>
      <w:r>
        <w:rPr>
          <w:noProof/>
        </w:rPr>
        <w:tab/>
      </w:r>
      <w:r w:rsidR="00D3361A">
        <w:rPr>
          <w:noProof/>
        </w:rPr>
        <w:fldChar w:fldCharType="begin"/>
      </w:r>
      <w:r>
        <w:rPr>
          <w:noProof/>
        </w:rPr>
        <w:instrText xml:space="preserve"> PAGEREF _Toc430471905 \h </w:instrText>
      </w:r>
      <w:r w:rsidR="00D3361A">
        <w:rPr>
          <w:noProof/>
        </w:rPr>
      </w:r>
      <w:r w:rsidR="00D3361A">
        <w:rPr>
          <w:noProof/>
        </w:rPr>
        <w:fldChar w:fldCharType="separate"/>
      </w:r>
      <w:r>
        <w:rPr>
          <w:noProof/>
        </w:rPr>
        <w:t>89</w:t>
      </w:r>
      <w:r w:rsidR="00D3361A">
        <w:rPr>
          <w:noProof/>
        </w:rPr>
        <w:fldChar w:fldCharType="end"/>
      </w:r>
    </w:p>
    <w:p w14:paraId="4DB6B5C4"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5.2.1.15 Reset the application</w:t>
      </w:r>
      <w:r>
        <w:rPr>
          <w:noProof/>
        </w:rPr>
        <w:tab/>
      </w:r>
      <w:r w:rsidR="00D3361A">
        <w:rPr>
          <w:noProof/>
        </w:rPr>
        <w:fldChar w:fldCharType="begin"/>
      </w:r>
      <w:r>
        <w:rPr>
          <w:noProof/>
        </w:rPr>
        <w:instrText xml:space="preserve"> PAGEREF _Toc430471906 \h </w:instrText>
      </w:r>
      <w:r w:rsidR="00D3361A">
        <w:rPr>
          <w:noProof/>
        </w:rPr>
      </w:r>
      <w:r w:rsidR="00D3361A">
        <w:rPr>
          <w:noProof/>
        </w:rPr>
        <w:fldChar w:fldCharType="separate"/>
      </w:r>
      <w:r>
        <w:rPr>
          <w:noProof/>
        </w:rPr>
        <w:t>108</w:t>
      </w:r>
      <w:r w:rsidR="00D3361A">
        <w:rPr>
          <w:noProof/>
        </w:rPr>
        <w:fldChar w:fldCharType="end"/>
      </w:r>
    </w:p>
    <w:p w14:paraId="7567EBF4"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5.2.1.16 Manual requirements</w:t>
      </w:r>
      <w:r>
        <w:rPr>
          <w:noProof/>
        </w:rPr>
        <w:tab/>
      </w:r>
      <w:r w:rsidR="00D3361A">
        <w:rPr>
          <w:noProof/>
        </w:rPr>
        <w:fldChar w:fldCharType="begin"/>
      </w:r>
      <w:r>
        <w:rPr>
          <w:noProof/>
        </w:rPr>
        <w:instrText xml:space="preserve"> PAGEREF _Toc430471907 \h </w:instrText>
      </w:r>
      <w:r w:rsidR="00D3361A">
        <w:rPr>
          <w:noProof/>
        </w:rPr>
      </w:r>
      <w:r w:rsidR="00D3361A">
        <w:rPr>
          <w:noProof/>
        </w:rPr>
        <w:fldChar w:fldCharType="separate"/>
      </w:r>
      <w:r>
        <w:rPr>
          <w:noProof/>
        </w:rPr>
        <w:t>110</w:t>
      </w:r>
      <w:r w:rsidR="00D3361A">
        <w:rPr>
          <w:noProof/>
        </w:rPr>
        <w:fldChar w:fldCharType="end"/>
      </w:r>
    </w:p>
    <w:p w14:paraId="2ED3E1FC" w14:textId="77777777" w:rsidR="00B45755" w:rsidRDefault="00B45755">
      <w:pPr>
        <w:pStyle w:val="TOC5"/>
        <w:rPr>
          <w:rFonts w:asciiTheme="minorHAnsi" w:eastAsiaTheme="minorEastAsia" w:hAnsiTheme="minorHAnsi" w:cstheme="minorBidi"/>
          <w:sz w:val="22"/>
          <w:szCs w:val="22"/>
        </w:rPr>
      </w:pPr>
      <w:r w:rsidRPr="0044197C">
        <w:rPr>
          <w:lang w:val="en-GB"/>
        </w:rPr>
        <w:t>5.2.1.16.1 Arabic natural language</w:t>
      </w:r>
      <w:r>
        <w:tab/>
      </w:r>
      <w:r w:rsidR="00D3361A">
        <w:fldChar w:fldCharType="begin"/>
      </w:r>
      <w:r>
        <w:instrText xml:space="preserve"> PAGEREF _Toc430471908 \h </w:instrText>
      </w:r>
      <w:r w:rsidR="00D3361A">
        <w:fldChar w:fldCharType="separate"/>
      </w:r>
      <w:r>
        <w:t>122</w:t>
      </w:r>
      <w:r w:rsidR="00D3361A">
        <w:fldChar w:fldCharType="end"/>
      </w:r>
    </w:p>
    <w:p w14:paraId="11913B38" w14:textId="77777777" w:rsidR="00B45755" w:rsidRDefault="00B45755">
      <w:pPr>
        <w:pStyle w:val="TOC5"/>
        <w:rPr>
          <w:rFonts w:asciiTheme="minorHAnsi" w:eastAsiaTheme="minorEastAsia" w:hAnsiTheme="minorHAnsi" w:cstheme="minorBidi"/>
          <w:sz w:val="22"/>
          <w:szCs w:val="22"/>
        </w:rPr>
      </w:pPr>
      <w:r>
        <w:t>5.2.1.16.2 Requirements validation</w:t>
      </w:r>
      <w:r>
        <w:tab/>
      </w:r>
      <w:r w:rsidR="00D3361A">
        <w:fldChar w:fldCharType="begin"/>
      </w:r>
      <w:r>
        <w:instrText xml:space="preserve"> PAGEREF _Toc430471909 \h </w:instrText>
      </w:r>
      <w:r w:rsidR="00D3361A">
        <w:fldChar w:fldCharType="separate"/>
      </w:r>
      <w:r>
        <w:t>123</w:t>
      </w:r>
      <w:r w:rsidR="00D3361A">
        <w:fldChar w:fldCharType="end"/>
      </w:r>
    </w:p>
    <w:p w14:paraId="0B998F71"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5.2.1.17 Edit massage</w:t>
      </w:r>
      <w:r>
        <w:rPr>
          <w:noProof/>
        </w:rPr>
        <w:tab/>
      </w:r>
      <w:r w:rsidR="00D3361A">
        <w:rPr>
          <w:noProof/>
        </w:rPr>
        <w:fldChar w:fldCharType="begin"/>
      </w:r>
      <w:r>
        <w:rPr>
          <w:noProof/>
        </w:rPr>
        <w:instrText xml:space="preserve"> PAGEREF _Toc430471910 \h </w:instrText>
      </w:r>
      <w:r w:rsidR="00D3361A">
        <w:rPr>
          <w:noProof/>
        </w:rPr>
      </w:r>
      <w:r w:rsidR="00D3361A">
        <w:rPr>
          <w:noProof/>
        </w:rPr>
        <w:fldChar w:fldCharType="separate"/>
      </w:r>
      <w:r>
        <w:rPr>
          <w:noProof/>
        </w:rPr>
        <w:t>126</w:t>
      </w:r>
      <w:r w:rsidR="00D3361A">
        <w:rPr>
          <w:noProof/>
        </w:rPr>
        <w:fldChar w:fldCharType="end"/>
      </w:r>
    </w:p>
    <w:p w14:paraId="1D208917"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5.2.1.18 Open notepad</w:t>
      </w:r>
      <w:r>
        <w:rPr>
          <w:noProof/>
        </w:rPr>
        <w:tab/>
      </w:r>
      <w:r w:rsidR="00D3361A">
        <w:rPr>
          <w:noProof/>
        </w:rPr>
        <w:fldChar w:fldCharType="begin"/>
      </w:r>
      <w:r>
        <w:rPr>
          <w:noProof/>
        </w:rPr>
        <w:instrText xml:space="preserve"> PAGEREF _Toc430471911 \h </w:instrText>
      </w:r>
      <w:r w:rsidR="00D3361A">
        <w:rPr>
          <w:noProof/>
        </w:rPr>
      </w:r>
      <w:r w:rsidR="00D3361A">
        <w:rPr>
          <w:noProof/>
        </w:rPr>
        <w:fldChar w:fldCharType="separate"/>
      </w:r>
      <w:r>
        <w:rPr>
          <w:noProof/>
        </w:rPr>
        <w:t>127</w:t>
      </w:r>
      <w:r w:rsidR="00D3361A">
        <w:rPr>
          <w:noProof/>
        </w:rPr>
        <w:fldChar w:fldCharType="end"/>
      </w:r>
    </w:p>
    <w:p w14:paraId="04380330" w14:textId="77777777" w:rsidR="00B45755" w:rsidRDefault="00B45755">
      <w:pPr>
        <w:pStyle w:val="TOC4"/>
        <w:rPr>
          <w:rFonts w:asciiTheme="minorHAnsi" w:eastAsiaTheme="minorEastAsia" w:hAnsiTheme="minorHAnsi" w:cstheme="minorBidi"/>
          <w:noProof/>
          <w:sz w:val="22"/>
          <w:szCs w:val="22"/>
        </w:rPr>
      </w:pPr>
      <w:r>
        <w:rPr>
          <w:noProof/>
        </w:rPr>
        <w:t>5.2.1.19 Note</w:t>
      </w:r>
      <w:r>
        <w:rPr>
          <w:noProof/>
        </w:rPr>
        <w:tab/>
      </w:r>
      <w:r w:rsidR="00D3361A">
        <w:rPr>
          <w:noProof/>
        </w:rPr>
        <w:fldChar w:fldCharType="begin"/>
      </w:r>
      <w:r>
        <w:rPr>
          <w:noProof/>
        </w:rPr>
        <w:instrText xml:space="preserve"> PAGEREF _Toc430471912 \h </w:instrText>
      </w:r>
      <w:r w:rsidR="00D3361A">
        <w:rPr>
          <w:noProof/>
        </w:rPr>
      </w:r>
      <w:r w:rsidR="00D3361A">
        <w:rPr>
          <w:noProof/>
        </w:rPr>
        <w:fldChar w:fldCharType="separate"/>
      </w:r>
      <w:r>
        <w:rPr>
          <w:noProof/>
        </w:rPr>
        <w:t>129</w:t>
      </w:r>
      <w:r w:rsidR="00D3361A">
        <w:rPr>
          <w:noProof/>
        </w:rPr>
        <w:fldChar w:fldCharType="end"/>
      </w:r>
    </w:p>
    <w:p w14:paraId="73DEF504" w14:textId="77777777" w:rsidR="00B45755" w:rsidRDefault="00B45755">
      <w:pPr>
        <w:pStyle w:val="TOC5"/>
        <w:rPr>
          <w:rFonts w:asciiTheme="minorHAnsi" w:eastAsiaTheme="minorEastAsia" w:hAnsiTheme="minorHAnsi" w:cstheme="minorBidi"/>
          <w:sz w:val="22"/>
          <w:szCs w:val="22"/>
        </w:rPr>
      </w:pPr>
      <w:r>
        <w:t>5.2.1.19.1 Use case diagram title</w:t>
      </w:r>
      <w:r>
        <w:tab/>
      </w:r>
      <w:r w:rsidR="00D3361A">
        <w:fldChar w:fldCharType="begin"/>
      </w:r>
      <w:r>
        <w:instrText xml:space="preserve"> PAGEREF _Toc430471913 \h </w:instrText>
      </w:r>
      <w:r w:rsidR="00D3361A">
        <w:fldChar w:fldCharType="separate"/>
      </w:r>
      <w:r>
        <w:t>129</w:t>
      </w:r>
      <w:r w:rsidR="00D3361A">
        <w:fldChar w:fldCharType="end"/>
      </w:r>
    </w:p>
    <w:p w14:paraId="4B6A9D94" w14:textId="77777777" w:rsidR="00B45755" w:rsidRDefault="00B45755">
      <w:pPr>
        <w:pStyle w:val="TOC5"/>
        <w:rPr>
          <w:rFonts w:asciiTheme="minorHAnsi" w:eastAsiaTheme="minorEastAsia" w:hAnsiTheme="minorHAnsi" w:cstheme="minorBidi"/>
          <w:sz w:val="22"/>
          <w:szCs w:val="22"/>
        </w:rPr>
      </w:pPr>
      <w:r w:rsidRPr="0044197C">
        <w:rPr>
          <w:lang w:val="en-GB"/>
        </w:rPr>
        <w:t>5.2.1.19.2 Pre analysis</w:t>
      </w:r>
      <w:r>
        <w:tab/>
      </w:r>
      <w:r w:rsidR="00D3361A">
        <w:fldChar w:fldCharType="begin"/>
      </w:r>
      <w:r>
        <w:instrText xml:space="preserve"> PAGEREF _Toc430471914 \h </w:instrText>
      </w:r>
      <w:r w:rsidR="00D3361A">
        <w:fldChar w:fldCharType="separate"/>
      </w:r>
      <w:r>
        <w:t>132</w:t>
      </w:r>
      <w:r w:rsidR="00D3361A">
        <w:fldChar w:fldCharType="end"/>
      </w:r>
    </w:p>
    <w:p w14:paraId="542C0BCF"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6</w:t>
      </w:r>
      <w:r>
        <w:rPr>
          <w:noProof/>
        </w:rPr>
        <w:t xml:space="preserve"> OBSERVE AND EVALUATE</w:t>
      </w:r>
      <w:r>
        <w:rPr>
          <w:noProof/>
        </w:rPr>
        <w:tab/>
      </w:r>
      <w:r w:rsidR="00D3361A">
        <w:rPr>
          <w:noProof/>
        </w:rPr>
        <w:fldChar w:fldCharType="begin"/>
      </w:r>
      <w:r>
        <w:rPr>
          <w:noProof/>
        </w:rPr>
        <w:instrText xml:space="preserve"> PAGEREF _Toc430471915 \h </w:instrText>
      </w:r>
      <w:r w:rsidR="00D3361A">
        <w:rPr>
          <w:noProof/>
        </w:rPr>
      </w:r>
      <w:r w:rsidR="00D3361A">
        <w:rPr>
          <w:noProof/>
        </w:rPr>
        <w:fldChar w:fldCharType="separate"/>
      </w:r>
      <w:r>
        <w:rPr>
          <w:noProof/>
        </w:rPr>
        <w:t>134</w:t>
      </w:r>
      <w:r w:rsidR="00D3361A">
        <w:rPr>
          <w:noProof/>
        </w:rPr>
        <w:fldChar w:fldCharType="end"/>
      </w:r>
    </w:p>
    <w:p w14:paraId="38CDE442" w14:textId="77777777" w:rsidR="00B45755" w:rsidRDefault="00B45755">
      <w:pPr>
        <w:pStyle w:val="TOC2"/>
        <w:rPr>
          <w:rFonts w:asciiTheme="minorHAnsi" w:eastAsiaTheme="minorEastAsia" w:hAnsiTheme="minorHAnsi" w:cstheme="minorBidi"/>
          <w:noProof/>
          <w:sz w:val="22"/>
          <w:szCs w:val="22"/>
        </w:rPr>
      </w:pPr>
      <w:r>
        <w:rPr>
          <w:noProof/>
        </w:rPr>
        <w:t>6.1 Introduction</w:t>
      </w:r>
      <w:r>
        <w:rPr>
          <w:noProof/>
        </w:rPr>
        <w:tab/>
      </w:r>
      <w:r w:rsidR="00D3361A">
        <w:rPr>
          <w:noProof/>
        </w:rPr>
        <w:fldChar w:fldCharType="begin"/>
      </w:r>
      <w:r>
        <w:rPr>
          <w:noProof/>
        </w:rPr>
        <w:instrText xml:space="preserve"> PAGEREF _Toc430471916 \h </w:instrText>
      </w:r>
      <w:r w:rsidR="00D3361A">
        <w:rPr>
          <w:noProof/>
        </w:rPr>
      </w:r>
      <w:r w:rsidR="00D3361A">
        <w:rPr>
          <w:noProof/>
        </w:rPr>
        <w:fldChar w:fldCharType="separate"/>
      </w:r>
      <w:r>
        <w:rPr>
          <w:noProof/>
        </w:rPr>
        <w:t>134</w:t>
      </w:r>
      <w:r w:rsidR="00D3361A">
        <w:rPr>
          <w:noProof/>
        </w:rPr>
        <w:fldChar w:fldCharType="end"/>
      </w:r>
    </w:p>
    <w:p w14:paraId="4DBA8C92" w14:textId="77777777" w:rsidR="00B45755" w:rsidRDefault="00B45755">
      <w:pPr>
        <w:pStyle w:val="TOC2"/>
        <w:rPr>
          <w:rFonts w:asciiTheme="minorHAnsi" w:eastAsiaTheme="minorEastAsia" w:hAnsiTheme="minorHAnsi" w:cstheme="minorBidi"/>
          <w:noProof/>
          <w:sz w:val="22"/>
          <w:szCs w:val="22"/>
        </w:rPr>
      </w:pPr>
      <w:r>
        <w:rPr>
          <w:noProof/>
        </w:rPr>
        <w:t>6.2 Data validation</w:t>
      </w:r>
      <w:r>
        <w:rPr>
          <w:noProof/>
        </w:rPr>
        <w:tab/>
      </w:r>
      <w:r w:rsidR="00D3361A">
        <w:rPr>
          <w:noProof/>
        </w:rPr>
        <w:fldChar w:fldCharType="begin"/>
      </w:r>
      <w:r>
        <w:rPr>
          <w:noProof/>
        </w:rPr>
        <w:instrText xml:space="preserve"> PAGEREF _Toc430471917 \h </w:instrText>
      </w:r>
      <w:r w:rsidR="00D3361A">
        <w:rPr>
          <w:noProof/>
        </w:rPr>
      </w:r>
      <w:r w:rsidR="00D3361A">
        <w:rPr>
          <w:noProof/>
        </w:rPr>
        <w:fldChar w:fldCharType="separate"/>
      </w:r>
      <w:r>
        <w:rPr>
          <w:noProof/>
        </w:rPr>
        <w:t>134</w:t>
      </w:r>
      <w:r w:rsidR="00D3361A">
        <w:rPr>
          <w:noProof/>
        </w:rPr>
        <w:fldChar w:fldCharType="end"/>
      </w:r>
    </w:p>
    <w:p w14:paraId="08AF99A7" w14:textId="77777777" w:rsidR="00B45755" w:rsidRDefault="00B45755">
      <w:pPr>
        <w:pStyle w:val="TOC2"/>
        <w:rPr>
          <w:rFonts w:asciiTheme="minorHAnsi" w:eastAsiaTheme="minorEastAsia" w:hAnsiTheme="minorHAnsi" w:cstheme="minorBidi"/>
          <w:noProof/>
          <w:sz w:val="22"/>
          <w:szCs w:val="22"/>
        </w:rPr>
      </w:pPr>
      <w:r>
        <w:rPr>
          <w:noProof/>
        </w:rPr>
        <w:t>6.3 Software testing</w:t>
      </w:r>
      <w:r>
        <w:rPr>
          <w:noProof/>
        </w:rPr>
        <w:tab/>
      </w:r>
      <w:r w:rsidR="00D3361A">
        <w:rPr>
          <w:noProof/>
        </w:rPr>
        <w:fldChar w:fldCharType="begin"/>
      </w:r>
      <w:r>
        <w:rPr>
          <w:noProof/>
        </w:rPr>
        <w:instrText xml:space="preserve"> PAGEREF _Toc430471918 \h </w:instrText>
      </w:r>
      <w:r w:rsidR="00D3361A">
        <w:rPr>
          <w:noProof/>
        </w:rPr>
      </w:r>
      <w:r w:rsidR="00D3361A">
        <w:rPr>
          <w:noProof/>
        </w:rPr>
        <w:fldChar w:fldCharType="separate"/>
      </w:r>
      <w:r>
        <w:rPr>
          <w:noProof/>
        </w:rPr>
        <w:t>136</w:t>
      </w:r>
      <w:r w:rsidR="00D3361A">
        <w:rPr>
          <w:noProof/>
        </w:rPr>
        <w:fldChar w:fldCharType="end"/>
      </w:r>
    </w:p>
    <w:p w14:paraId="53A662A0" w14:textId="77777777" w:rsidR="00B45755" w:rsidRDefault="00B45755">
      <w:pPr>
        <w:pStyle w:val="TOC3"/>
        <w:rPr>
          <w:rFonts w:asciiTheme="minorHAnsi" w:eastAsiaTheme="minorEastAsia" w:hAnsiTheme="minorHAnsi" w:cstheme="minorBidi"/>
          <w:noProof/>
          <w:sz w:val="22"/>
          <w:szCs w:val="22"/>
        </w:rPr>
      </w:pPr>
      <w:r>
        <w:rPr>
          <w:noProof/>
        </w:rPr>
        <w:t>6.3.1 Expert testing</w:t>
      </w:r>
      <w:r>
        <w:rPr>
          <w:noProof/>
        </w:rPr>
        <w:tab/>
      </w:r>
      <w:r w:rsidR="00D3361A">
        <w:rPr>
          <w:noProof/>
        </w:rPr>
        <w:fldChar w:fldCharType="begin"/>
      </w:r>
      <w:r>
        <w:rPr>
          <w:noProof/>
        </w:rPr>
        <w:instrText xml:space="preserve"> PAGEREF _Toc430471919 \h </w:instrText>
      </w:r>
      <w:r w:rsidR="00D3361A">
        <w:rPr>
          <w:noProof/>
        </w:rPr>
      </w:r>
      <w:r w:rsidR="00D3361A">
        <w:rPr>
          <w:noProof/>
        </w:rPr>
        <w:fldChar w:fldCharType="separate"/>
      </w:r>
      <w:r>
        <w:rPr>
          <w:noProof/>
        </w:rPr>
        <w:t>137</w:t>
      </w:r>
      <w:r w:rsidR="00D3361A">
        <w:rPr>
          <w:noProof/>
        </w:rPr>
        <w:fldChar w:fldCharType="end"/>
      </w:r>
    </w:p>
    <w:p w14:paraId="31226E7D"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7</w:t>
      </w:r>
      <w:r>
        <w:rPr>
          <w:noProof/>
        </w:rPr>
        <w:t xml:space="preserve"> CONCLUSION</w:t>
      </w:r>
      <w:r>
        <w:rPr>
          <w:noProof/>
        </w:rPr>
        <w:tab/>
      </w:r>
      <w:r w:rsidR="00D3361A">
        <w:rPr>
          <w:noProof/>
        </w:rPr>
        <w:fldChar w:fldCharType="begin"/>
      </w:r>
      <w:r>
        <w:rPr>
          <w:noProof/>
        </w:rPr>
        <w:instrText xml:space="preserve"> PAGEREF _Toc430471920 \h </w:instrText>
      </w:r>
      <w:r w:rsidR="00D3361A">
        <w:rPr>
          <w:noProof/>
        </w:rPr>
      </w:r>
      <w:r w:rsidR="00D3361A">
        <w:rPr>
          <w:noProof/>
        </w:rPr>
        <w:fldChar w:fldCharType="separate"/>
      </w:r>
      <w:r>
        <w:rPr>
          <w:noProof/>
        </w:rPr>
        <w:t>139</w:t>
      </w:r>
      <w:r w:rsidR="00D3361A">
        <w:rPr>
          <w:noProof/>
        </w:rPr>
        <w:fldChar w:fldCharType="end"/>
      </w:r>
    </w:p>
    <w:p w14:paraId="10F58D80" w14:textId="77777777" w:rsidR="00B45755" w:rsidRDefault="00B45755">
      <w:pPr>
        <w:pStyle w:val="TOC2"/>
        <w:rPr>
          <w:rFonts w:asciiTheme="minorHAnsi" w:eastAsiaTheme="minorEastAsia" w:hAnsiTheme="minorHAnsi" w:cstheme="minorBidi"/>
          <w:noProof/>
          <w:sz w:val="22"/>
          <w:szCs w:val="22"/>
        </w:rPr>
      </w:pPr>
      <w:r>
        <w:rPr>
          <w:noProof/>
        </w:rPr>
        <w:t>7.1 Conclusion</w:t>
      </w:r>
      <w:r>
        <w:rPr>
          <w:noProof/>
        </w:rPr>
        <w:tab/>
      </w:r>
      <w:r w:rsidR="00D3361A">
        <w:rPr>
          <w:noProof/>
        </w:rPr>
        <w:fldChar w:fldCharType="begin"/>
      </w:r>
      <w:r>
        <w:rPr>
          <w:noProof/>
        </w:rPr>
        <w:instrText xml:space="preserve"> PAGEREF _Toc430471921 \h </w:instrText>
      </w:r>
      <w:r w:rsidR="00D3361A">
        <w:rPr>
          <w:noProof/>
        </w:rPr>
      </w:r>
      <w:r w:rsidR="00D3361A">
        <w:rPr>
          <w:noProof/>
        </w:rPr>
        <w:fldChar w:fldCharType="separate"/>
      </w:r>
      <w:r>
        <w:rPr>
          <w:noProof/>
        </w:rPr>
        <w:t>139</w:t>
      </w:r>
      <w:r w:rsidR="00D3361A">
        <w:rPr>
          <w:noProof/>
        </w:rPr>
        <w:fldChar w:fldCharType="end"/>
      </w:r>
    </w:p>
    <w:p w14:paraId="3742240B" w14:textId="77777777" w:rsidR="00B45755" w:rsidRDefault="00B45755">
      <w:pPr>
        <w:pStyle w:val="TOC2"/>
        <w:rPr>
          <w:rFonts w:asciiTheme="minorHAnsi" w:eastAsiaTheme="minorEastAsia" w:hAnsiTheme="minorHAnsi" w:cstheme="minorBidi"/>
          <w:noProof/>
          <w:sz w:val="22"/>
          <w:szCs w:val="22"/>
        </w:rPr>
      </w:pPr>
      <w:r>
        <w:rPr>
          <w:noProof/>
        </w:rPr>
        <w:t>7.2 Limitations and future work</w:t>
      </w:r>
      <w:r>
        <w:rPr>
          <w:noProof/>
        </w:rPr>
        <w:tab/>
      </w:r>
      <w:r w:rsidR="00D3361A">
        <w:rPr>
          <w:noProof/>
        </w:rPr>
        <w:fldChar w:fldCharType="begin"/>
      </w:r>
      <w:r>
        <w:rPr>
          <w:noProof/>
        </w:rPr>
        <w:instrText xml:space="preserve"> PAGEREF _Toc430471922 \h </w:instrText>
      </w:r>
      <w:r w:rsidR="00D3361A">
        <w:rPr>
          <w:noProof/>
        </w:rPr>
      </w:r>
      <w:r w:rsidR="00D3361A">
        <w:rPr>
          <w:noProof/>
        </w:rPr>
        <w:fldChar w:fldCharType="separate"/>
      </w:r>
      <w:r>
        <w:rPr>
          <w:noProof/>
        </w:rPr>
        <w:t>140</w:t>
      </w:r>
      <w:r w:rsidR="00D3361A">
        <w:rPr>
          <w:noProof/>
        </w:rPr>
        <w:fldChar w:fldCharType="end"/>
      </w:r>
    </w:p>
    <w:p w14:paraId="7F6D8AD7" w14:textId="77777777" w:rsidR="0088106E" w:rsidRDefault="00D3361A" w:rsidP="00301CEE">
      <w:pPr>
        <w:sectPr w:rsidR="0088106E" w:rsidSect="003B4810">
          <w:headerReference w:type="default" r:id="rId12"/>
          <w:footerReference w:type="default" r:id="rId13"/>
          <w:pgSz w:w="11907" w:h="16840" w:code="9"/>
          <w:pgMar w:top="1440" w:right="1440" w:bottom="1440" w:left="2268" w:header="1440" w:footer="1440" w:gutter="0"/>
          <w:pgNumType w:start="1"/>
          <w:cols w:space="720"/>
          <w:noEndnote/>
        </w:sectPr>
      </w:pPr>
      <w:r>
        <w:fldChar w:fldCharType="end"/>
      </w:r>
    </w:p>
    <w:p w14:paraId="287459EF" w14:textId="77777777" w:rsidR="0070363E" w:rsidRDefault="0070363E" w:rsidP="0070363E">
      <w:pPr>
        <w:pStyle w:val="Pre-ChapterHeadings"/>
      </w:pPr>
      <w:r>
        <w:lastRenderedPageBreak/>
        <w:t>List of Tables</w:t>
      </w:r>
    </w:p>
    <w:p w14:paraId="12AAFB2C" w14:textId="77777777" w:rsidR="00A37341" w:rsidRDefault="00D3361A">
      <w:pPr>
        <w:pStyle w:val="TableofFigures"/>
        <w:tabs>
          <w:tab w:val="right" w:leader="dot" w:pos="8189"/>
        </w:tabs>
        <w:rPr>
          <w:rFonts w:asciiTheme="minorHAnsi" w:eastAsiaTheme="minorEastAsia" w:hAnsiTheme="minorHAnsi" w:cstheme="minorBidi"/>
          <w:noProof/>
          <w:szCs w:val="22"/>
        </w:rPr>
      </w:pPr>
      <w:r w:rsidRPr="0043003A">
        <w:rPr>
          <w:rFonts w:eastAsiaTheme="minorHAnsi" w:cstheme="minorBidi"/>
          <w:b/>
          <w:sz w:val="24"/>
          <w:szCs w:val="24"/>
        </w:rPr>
        <w:fldChar w:fldCharType="begin"/>
      </w:r>
      <w:r w:rsidR="001F32BC" w:rsidRPr="0043003A">
        <w:rPr>
          <w:rFonts w:eastAsiaTheme="minorHAnsi" w:cstheme="minorBidi"/>
          <w:b/>
          <w:sz w:val="24"/>
          <w:szCs w:val="24"/>
        </w:rPr>
        <w:instrText xml:space="preserve"> TOC \t "Table Title" \c </w:instrText>
      </w:r>
      <w:r w:rsidRPr="0043003A">
        <w:rPr>
          <w:rFonts w:eastAsiaTheme="minorHAnsi" w:cstheme="minorBidi"/>
          <w:b/>
          <w:sz w:val="24"/>
          <w:szCs w:val="24"/>
        </w:rPr>
        <w:fldChar w:fldCharType="separate"/>
      </w:r>
      <w:r w:rsidR="00A37341">
        <w:rPr>
          <w:noProof/>
        </w:rPr>
        <w:t>Table 1.1 Gantt chart</w:t>
      </w:r>
      <w:r w:rsidR="00A37341">
        <w:rPr>
          <w:noProof/>
        </w:rPr>
        <w:tab/>
      </w:r>
      <w:r>
        <w:rPr>
          <w:noProof/>
        </w:rPr>
        <w:fldChar w:fldCharType="begin"/>
      </w:r>
      <w:r w:rsidR="00A37341">
        <w:rPr>
          <w:noProof/>
        </w:rPr>
        <w:instrText xml:space="preserve"> PAGEREF _Toc406442598 \h </w:instrText>
      </w:r>
      <w:r>
        <w:rPr>
          <w:noProof/>
        </w:rPr>
      </w:r>
      <w:r>
        <w:rPr>
          <w:noProof/>
        </w:rPr>
        <w:fldChar w:fldCharType="separate"/>
      </w:r>
      <w:r w:rsidR="00BA6ECE">
        <w:rPr>
          <w:noProof/>
        </w:rPr>
        <w:t>6</w:t>
      </w:r>
      <w:r>
        <w:rPr>
          <w:noProof/>
        </w:rPr>
        <w:fldChar w:fldCharType="end"/>
      </w:r>
    </w:p>
    <w:p w14:paraId="44727630"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1.2 Gantt chart descriptions</w:t>
      </w:r>
      <w:r>
        <w:rPr>
          <w:noProof/>
        </w:rPr>
        <w:tab/>
      </w:r>
      <w:r w:rsidR="00D3361A">
        <w:rPr>
          <w:noProof/>
        </w:rPr>
        <w:fldChar w:fldCharType="begin"/>
      </w:r>
      <w:r>
        <w:rPr>
          <w:noProof/>
        </w:rPr>
        <w:instrText xml:space="preserve"> PAGEREF _Toc406442599 \h </w:instrText>
      </w:r>
      <w:r w:rsidR="00D3361A">
        <w:rPr>
          <w:noProof/>
        </w:rPr>
      </w:r>
      <w:r w:rsidR="00D3361A">
        <w:rPr>
          <w:noProof/>
        </w:rPr>
        <w:fldChar w:fldCharType="separate"/>
      </w:r>
      <w:r w:rsidR="00BA6ECE">
        <w:rPr>
          <w:noProof/>
        </w:rPr>
        <w:t>7</w:t>
      </w:r>
      <w:r w:rsidR="00D3361A">
        <w:rPr>
          <w:noProof/>
        </w:rPr>
        <w:fldChar w:fldCharType="end"/>
      </w:r>
    </w:p>
    <w:p w14:paraId="762CF9E8"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4.1: functional requirement</w:t>
      </w:r>
      <w:r>
        <w:rPr>
          <w:noProof/>
        </w:rPr>
        <w:tab/>
      </w:r>
      <w:r w:rsidR="00D3361A">
        <w:rPr>
          <w:noProof/>
        </w:rPr>
        <w:fldChar w:fldCharType="begin"/>
      </w:r>
      <w:r>
        <w:rPr>
          <w:noProof/>
        </w:rPr>
        <w:instrText xml:space="preserve"> PAGEREF _Toc406442601 \h </w:instrText>
      </w:r>
      <w:r w:rsidR="00D3361A">
        <w:rPr>
          <w:noProof/>
        </w:rPr>
      </w:r>
      <w:r w:rsidR="00D3361A">
        <w:rPr>
          <w:noProof/>
        </w:rPr>
        <w:fldChar w:fldCharType="separate"/>
      </w:r>
      <w:r w:rsidR="00BA6ECE">
        <w:rPr>
          <w:noProof/>
        </w:rPr>
        <w:t>33</w:t>
      </w:r>
      <w:r w:rsidR="00D3361A">
        <w:rPr>
          <w:noProof/>
        </w:rPr>
        <w:fldChar w:fldCharType="end"/>
      </w:r>
    </w:p>
    <w:p w14:paraId="367C3DC1"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4.2: non-functional requirement</w:t>
      </w:r>
      <w:r>
        <w:rPr>
          <w:noProof/>
        </w:rPr>
        <w:tab/>
      </w:r>
      <w:r w:rsidR="00D3361A">
        <w:rPr>
          <w:noProof/>
        </w:rPr>
        <w:fldChar w:fldCharType="begin"/>
      </w:r>
      <w:r>
        <w:rPr>
          <w:noProof/>
        </w:rPr>
        <w:instrText xml:space="preserve"> PAGEREF _Toc406442602 \h </w:instrText>
      </w:r>
      <w:r w:rsidR="00D3361A">
        <w:rPr>
          <w:noProof/>
        </w:rPr>
      </w:r>
      <w:r w:rsidR="00D3361A">
        <w:rPr>
          <w:noProof/>
        </w:rPr>
        <w:fldChar w:fldCharType="separate"/>
      </w:r>
      <w:r w:rsidR="00BA6ECE">
        <w:rPr>
          <w:noProof/>
        </w:rPr>
        <w:t>34</w:t>
      </w:r>
      <w:r w:rsidR="00D3361A">
        <w:rPr>
          <w:noProof/>
        </w:rPr>
        <w:fldChar w:fldCharType="end"/>
      </w:r>
    </w:p>
    <w:p w14:paraId="5759F459"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4.3: description for each use case</w:t>
      </w:r>
      <w:r>
        <w:rPr>
          <w:noProof/>
        </w:rPr>
        <w:tab/>
      </w:r>
      <w:r w:rsidR="00D3361A">
        <w:rPr>
          <w:noProof/>
        </w:rPr>
        <w:fldChar w:fldCharType="begin"/>
      </w:r>
      <w:r>
        <w:rPr>
          <w:noProof/>
        </w:rPr>
        <w:instrText xml:space="preserve"> PAGEREF _Toc406442603 \h </w:instrText>
      </w:r>
      <w:r w:rsidR="00D3361A">
        <w:rPr>
          <w:noProof/>
        </w:rPr>
      </w:r>
      <w:r w:rsidR="00D3361A">
        <w:rPr>
          <w:noProof/>
        </w:rPr>
        <w:fldChar w:fldCharType="separate"/>
      </w:r>
      <w:r w:rsidR="00BA6ECE">
        <w:rPr>
          <w:noProof/>
        </w:rPr>
        <w:t>40</w:t>
      </w:r>
      <w:r w:rsidR="00D3361A">
        <w:rPr>
          <w:noProof/>
        </w:rPr>
        <w:fldChar w:fldCharType="end"/>
      </w:r>
    </w:p>
    <w:p w14:paraId="30FFCF01"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4.4: H/W.S/W Specifications</w:t>
      </w:r>
      <w:r>
        <w:rPr>
          <w:noProof/>
        </w:rPr>
        <w:tab/>
      </w:r>
      <w:r w:rsidR="00D3361A">
        <w:rPr>
          <w:noProof/>
        </w:rPr>
        <w:fldChar w:fldCharType="begin"/>
      </w:r>
      <w:r>
        <w:rPr>
          <w:noProof/>
        </w:rPr>
        <w:instrText xml:space="preserve"> PAGEREF _Toc406442604 \h </w:instrText>
      </w:r>
      <w:r w:rsidR="00D3361A">
        <w:rPr>
          <w:noProof/>
        </w:rPr>
      </w:r>
      <w:r w:rsidR="00D3361A">
        <w:rPr>
          <w:noProof/>
        </w:rPr>
        <w:fldChar w:fldCharType="separate"/>
      </w:r>
      <w:r w:rsidR="00BA6ECE">
        <w:rPr>
          <w:noProof/>
        </w:rPr>
        <w:t>48</w:t>
      </w:r>
      <w:r w:rsidR="00D3361A">
        <w:rPr>
          <w:noProof/>
        </w:rPr>
        <w:fldChar w:fldCharType="end"/>
      </w:r>
    </w:p>
    <w:p w14:paraId="60B51694" w14:textId="77777777" w:rsidR="0070363E" w:rsidRPr="0070363E" w:rsidRDefault="00D3361A" w:rsidP="001F32BC">
      <w:pPr>
        <w:rPr>
          <w:rFonts w:eastAsiaTheme="minorHAnsi" w:cstheme="minorBidi"/>
          <w:b/>
          <w:sz w:val="24"/>
          <w:szCs w:val="22"/>
        </w:rPr>
      </w:pPr>
      <w:r w:rsidRPr="0043003A">
        <w:rPr>
          <w:rFonts w:eastAsiaTheme="minorHAnsi" w:cstheme="minorBidi"/>
          <w:b/>
          <w:sz w:val="24"/>
          <w:szCs w:val="24"/>
        </w:rPr>
        <w:fldChar w:fldCharType="end"/>
      </w:r>
    </w:p>
    <w:p w14:paraId="1E3014F8" w14:textId="77777777" w:rsidR="0070363E" w:rsidRDefault="0070363E">
      <w:pPr>
        <w:spacing w:line="240" w:lineRule="auto"/>
        <w:rPr>
          <w:rFonts w:eastAsiaTheme="minorHAnsi" w:cstheme="minorBidi"/>
          <w:b/>
          <w:sz w:val="24"/>
          <w:szCs w:val="22"/>
          <w:lang w:val="en-GB"/>
        </w:rPr>
      </w:pPr>
      <w:r>
        <w:br w:type="page"/>
      </w:r>
    </w:p>
    <w:p w14:paraId="35A12278" w14:textId="77777777" w:rsidR="005F531B" w:rsidRDefault="0002100D" w:rsidP="0002100D">
      <w:pPr>
        <w:pStyle w:val="Pre-ChapterHeadings"/>
        <w:tabs>
          <w:tab w:val="center" w:pos="4099"/>
          <w:tab w:val="left" w:pos="5625"/>
        </w:tabs>
        <w:jc w:val="left"/>
      </w:pPr>
      <w:r>
        <w:lastRenderedPageBreak/>
        <w:tab/>
      </w:r>
      <w:r w:rsidR="00BF46CF">
        <w:t>List of Figures</w:t>
      </w:r>
    </w:p>
    <w:p w14:paraId="01B42E2A" w14:textId="77777777" w:rsidR="00963FC3" w:rsidRDefault="00D3361A">
      <w:pPr>
        <w:pStyle w:val="TableofFigures"/>
        <w:tabs>
          <w:tab w:val="right" w:pos="8189"/>
        </w:tabs>
        <w:rPr>
          <w:rFonts w:asciiTheme="minorHAnsi" w:eastAsiaTheme="minorEastAsia" w:hAnsiTheme="minorHAnsi" w:cstheme="minorBidi"/>
          <w:noProof/>
          <w:szCs w:val="22"/>
        </w:rPr>
      </w:pPr>
      <w:r w:rsidRPr="006A6656">
        <w:rPr>
          <w:b/>
          <w:sz w:val="24"/>
          <w:szCs w:val="24"/>
        </w:rPr>
        <w:fldChar w:fldCharType="begin"/>
      </w:r>
      <w:r w:rsidR="005F531B" w:rsidRPr="006A6656">
        <w:rPr>
          <w:b/>
          <w:sz w:val="24"/>
          <w:szCs w:val="24"/>
        </w:rPr>
        <w:instrText xml:space="preserve"> TOC \t "Figure Title;1" \c "</w:instrText>
      </w:r>
      <w:r w:rsidR="005F531B" w:rsidRPr="006A6656">
        <w:rPr>
          <w:b/>
          <w:sz w:val="24"/>
          <w:szCs w:val="24"/>
          <w:rtl/>
        </w:rPr>
        <w:instrText>رسم توضيحي</w:instrText>
      </w:r>
      <w:r w:rsidR="005F531B" w:rsidRPr="006A6656">
        <w:rPr>
          <w:b/>
          <w:sz w:val="24"/>
          <w:szCs w:val="24"/>
        </w:rPr>
        <w:instrText xml:space="preserve">" </w:instrText>
      </w:r>
      <w:r w:rsidRPr="006A6656">
        <w:rPr>
          <w:b/>
          <w:sz w:val="24"/>
          <w:szCs w:val="24"/>
        </w:rPr>
        <w:fldChar w:fldCharType="separate"/>
      </w:r>
      <w:r w:rsidR="00963FC3">
        <w:rPr>
          <w:noProof/>
          <w:lang w:bidi="ar-DZ"/>
        </w:rPr>
        <w:t>Figure1.1: SDLC phases.</w:t>
      </w:r>
      <w:r w:rsidR="00963FC3">
        <w:rPr>
          <w:noProof/>
        </w:rPr>
        <w:tab/>
      </w:r>
      <w:r>
        <w:rPr>
          <w:noProof/>
        </w:rPr>
        <w:fldChar w:fldCharType="begin"/>
      </w:r>
      <w:r w:rsidR="00963FC3">
        <w:rPr>
          <w:noProof/>
        </w:rPr>
        <w:instrText xml:space="preserve"> PAGEREF _Toc430471739 \h </w:instrText>
      </w:r>
      <w:r>
        <w:rPr>
          <w:noProof/>
        </w:rPr>
      </w:r>
      <w:r>
        <w:rPr>
          <w:noProof/>
        </w:rPr>
        <w:fldChar w:fldCharType="separate"/>
      </w:r>
      <w:r w:rsidR="00963FC3">
        <w:rPr>
          <w:noProof/>
        </w:rPr>
        <w:t>2</w:t>
      </w:r>
      <w:r>
        <w:rPr>
          <w:noProof/>
        </w:rPr>
        <w:fldChar w:fldCharType="end"/>
      </w:r>
    </w:p>
    <w:p w14:paraId="785BA931" w14:textId="77777777" w:rsidR="00963FC3" w:rsidRDefault="00963FC3">
      <w:pPr>
        <w:pStyle w:val="TableofFigures"/>
        <w:tabs>
          <w:tab w:val="right" w:pos="8189"/>
        </w:tabs>
        <w:rPr>
          <w:rFonts w:asciiTheme="minorHAnsi" w:eastAsiaTheme="minorEastAsia" w:hAnsiTheme="minorHAnsi" w:cstheme="minorBidi"/>
          <w:noProof/>
          <w:szCs w:val="22"/>
        </w:rPr>
      </w:pPr>
      <w:r>
        <w:rPr>
          <w:noProof/>
          <w:lang w:bidi="ar-DZ"/>
        </w:rPr>
        <w:t>Figure2.1: CRC example.</w:t>
      </w:r>
      <w:r>
        <w:rPr>
          <w:noProof/>
        </w:rPr>
        <w:tab/>
      </w:r>
      <w:r w:rsidR="00D3361A">
        <w:rPr>
          <w:noProof/>
        </w:rPr>
        <w:fldChar w:fldCharType="begin"/>
      </w:r>
      <w:r>
        <w:rPr>
          <w:noProof/>
        </w:rPr>
        <w:instrText xml:space="preserve"> PAGEREF _Toc430471740 \h </w:instrText>
      </w:r>
      <w:r w:rsidR="00D3361A">
        <w:rPr>
          <w:noProof/>
        </w:rPr>
      </w:r>
      <w:r w:rsidR="00D3361A">
        <w:rPr>
          <w:noProof/>
        </w:rPr>
        <w:fldChar w:fldCharType="separate"/>
      </w:r>
      <w:r>
        <w:rPr>
          <w:noProof/>
        </w:rPr>
        <w:t>14</w:t>
      </w:r>
      <w:r w:rsidR="00D3361A">
        <w:rPr>
          <w:noProof/>
        </w:rPr>
        <w:fldChar w:fldCharType="end"/>
      </w:r>
    </w:p>
    <w:p w14:paraId="6F76B5E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3.1: incremental methodology</w:t>
      </w:r>
      <w:r>
        <w:rPr>
          <w:noProof/>
        </w:rPr>
        <w:tab/>
      </w:r>
      <w:r w:rsidR="00D3361A">
        <w:rPr>
          <w:noProof/>
        </w:rPr>
        <w:fldChar w:fldCharType="begin"/>
      </w:r>
      <w:r>
        <w:rPr>
          <w:noProof/>
        </w:rPr>
        <w:instrText xml:space="preserve"> PAGEREF _Toc430471741 \h </w:instrText>
      </w:r>
      <w:r w:rsidR="00D3361A">
        <w:rPr>
          <w:noProof/>
        </w:rPr>
      </w:r>
      <w:r w:rsidR="00D3361A">
        <w:rPr>
          <w:noProof/>
        </w:rPr>
        <w:fldChar w:fldCharType="separate"/>
      </w:r>
      <w:r>
        <w:rPr>
          <w:noProof/>
        </w:rPr>
        <w:t>18</w:t>
      </w:r>
      <w:r w:rsidR="00D3361A">
        <w:rPr>
          <w:noProof/>
        </w:rPr>
        <w:fldChar w:fldCharType="end"/>
      </w:r>
    </w:p>
    <w:p w14:paraId="382CA46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3.2: incremental methodology a</w:t>
      </w:r>
      <w:r>
        <w:rPr>
          <w:noProof/>
        </w:rPr>
        <w:tab/>
      </w:r>
      <w:r w:rsidR="00D3361A">
        <w:rPr>
          <w:noProof/>
        </w:rPr>
        <w:fldChar w:fldCharType="begin"/>
      </w:r>
      <w:r>
        <w:rPr>
          <w:noProof/>
        </w:rPr>
        <w:instrText xml:space="preserve"> PAGEREF _Toc430471742 \h </w:instrText>
      </w:r>
      <w:r w:rsidR="00D3361A">
        <w:rPr>
          <w:noProof/>
        </w:rPr>
      </w:r>
      <w:r w:rsidR="00D3361A">
        <w:rPr>
          <w:noProof/>
        </w:rPr>
        <w:fldChar w:fldCharType="separate"/>
      </w:r>
      <w:r>
        <w:rPr>
          <w:noProof/>
        </w:rPr>
        <w:t>19</w:t>
      </w:r>
      <w:r w:rsidR="00D3361A">
        <w:rPr>
          <w:noProof/>
        </w:rPr>
        <w:fldChar w:fldCharType="end"/>
      </w:r>
    </w:p>
    <w:p w14:paraId="23ABBC4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3.3: incremental methodology b</w:t>
      </w:r>
      <w:r>
        <w:rPr>
          <w:noProof/>
        </w:rPr>
        <w:tab/>
      </w:r>
      <w:r w:rsidR="00D3361A">
        <w:rPr>
          <w:noProof/>
        </w:rPr>
        <w:fldChar w:fldCharType="begin"/>
      </w:r>
      <w:r>
        <w:rPr>
          <w:noProof/>
        </w:rPr>
        <w:instrText xml:space="preserve"> PAGEREF _Toc430471743 \h </w:instrText>
      </w:r>
      <w:r w:rsidR="00D3361A">
        <w:rPr>
          <w:noProof/>
        </w:rPr>
      </w:r>
      <w:r w:rsidR="00D3361A">
        <w:rPr>
          <w:noProof/>
        </w:rPr>
        <w:fldChar w:fldCharType="separate"/>
      </w:r>
      <w:r>
        <w:rPr>
          <w:noProof/>
        </w:rPr>
        <w:t>19</w:t>
      </w:r>
      <w:r w:rsidR="00D3361A">
        <w:rPr>
          <w:noProof/>
        </w:rPr>
        <w:fldChar w:fldCharType="end"/>
      </w:r>
    </w:p>
    <w:p w14:paraId="0E63378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3.4: incremental methodology c</w:t>
      </w:r>
      <w:r>
        <w:rPr>
          <w:noProof/>
        </w:rPr>
        <w:tab/>
      </w:r>
      <w:r w:rsidR="00D3361A">
        <w:rPr>
          <w:noProof/>
        </w:rPr>
        <w:fldChar w:fldCharType="begin"/>
      </w:r>
      <w:r>
        <w:rPr>
          <w:noProof/>
        </w:rPr>
        <w:instrText xml:space="preserve"> PAGEREF _Toc430471744 \h </w:instrText>
      </w:r>
      <w:r w:rsidR="00D3361A">
        <w:rPr>
          <w:noProof/>
        </w:rPr>
      </w:r>
      <w:r w:rsidR="00D3361A">
        <w:rPr>
          <w:noProof/>
        </w:rPr>
        <w:fldChar w:fldCharType="separate"/>
      </w:r>
      <w:r>
        <w:rPr>
          <w:noProof/>
        </w:rPr>
        <w:t>19</w:t>
      </w:r>
      <w:r w:rsidR="00D3361A">
        <w:rPr>
          <w:noProof/>
        </w:rPr>
        <w:fldChar w:fldCharType="end"/>
      </w:r>
    </w:p>
    <w:p w14:paraId="0F56FFC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3.5: incremental methodology d</w:t>
      </w:r>
      <w:r>
        <w:rPr>
          <w:noProof/>
        </w:rPr>
        <w:tab/>
      </w:r>
      <w:r w:rsidR="00D3361A">
        <w:rPr>
          <w:noProof/>
        </w:rPr>
        <w:fldChar w:fldCharType="begin"/>
      </w:r>
      <w:r>
        <w:rPr>
          <w:noProof/>
        </w:rPr>
        <w:instrText xml:space="preserve"> PAGEREF _Toc430471745 \h </w:instrText>
      </w:r>
      <w:r w:rsidR="00D3361A">
        <w:rPr>
          <w:noProof/>
        </w:rPr>
      </w:r>
      <w:r w:rsidR="00D3361A">
        <w:rPr>
          <w:noProof/>
        </w:rPr>
        <w:fldChar w:fldCharType="separate"/>
      </w:r>
      <w:r>
        <w:rPr>
          <w:noProof/>
        </w:rPr>
        <w:t>20</w:t>
      </w:r>
      <w:r w:rsidR="00D3361A">
        <w:rPr>
          <w:noProof/>
        </w:rPr>
        <w:fldChar w:fldCharType="end"/>
      </w:r>
    </w:p>
    <w:p w14:paraId="17A044A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 xml:space="preserve">Figure 4.1: the main process for </w:t>
      </w:r>
      <w:r w:rsidRPr="003A4319">
        <w:rPr>
          <w:noProof/>
        </w:rPr>
        <w:t>AUDT</w:t>
      </w:r>
      <w:r>
        <w:rPr>
          <w:noProof/>
        </w:rPr>
        <w:tab/>
      </w:r>
      <w:r w:rsidR="00D3361A">
        <w:rPr>
          <w:noProof/>
        </w:rPr>
        <w:fldChar w:fldCharType="begin"/>
      </w:r>
      <w:r>
        <w:rPr>
          <w:noProof/>
        </w:rPr>
        <w:instrText xml:space="preserve"> PAGEREF _Toc430471746 \h </w:instrText>
      </w:r>
      <w:r w:rsidR="00D3361A">
        <w:rPr>
          <w:noProof/>
        </w:rPr>
      </w:r>
      <w:r w:rsidR="00D3361A">
        <w:rPr>
          <w:noProof/>
        </w:rPr>
        <w:fldChar w:fldCharType="separate"/>
      </w:r>
      <w:r>
        <w:rPr>
          <w:noProof/>
        </w:rPr>
        <w:t>23</w:t>
      </w:r>
      <w:r w:rsidR="00D3361A">
        <w:rPr>
          <w:noProof/>
        </w:rPr>
        <w:fldChar w:fldCharType="end"/>
      </w:r>
    </w:p>
    <w:p w14:paraId="7A77553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 xml:space="preserve">Figure 4.2: </w:t>
      </w:r>
      <w:r w:rsidRPr="003A4319">
        <w:rPr>
          <w:noProof/>
        </w:rPr>
        <w:t>AUDT</w:t>
      </w:r>
      <w:r>
        <w:rPr>
          <w:noProof/>
        </w:rPr>
        <w:t xml:space="preserve"> from SOWT point of view</w:t>
      </w:r>
      <w:r>
        <w:rPr>
          <w:noProof/>
        </w:rPr>
        <w:tab/>
      </w:r>
      <w:r w:rsidR="00D3361A">
        <w:rPr>
          <w:noProof/>
        </w:rPr>
        <w:fldChar w:fldCharType="begin"/>
      </w:r>
      <w:r>
        <w:rPr>
          <w:noProof/>
        </w:rPr>
        <w:instrText xml:space="preserve"> PAGEREF _Toc430471747 \h </w:instrText>
      </w:r>
      <w:r w:rsidR="00D3361A">
        <w:rPr>
          <w:noProof/>
        </w:rPr>
      </w:r>
      <w:r w:rsidR="00D3361A">
        <w:rPr>
          <w:noProof/>
        </w:rPr>
        <w:fldChar w:fldCharType="separate"/>
      </w:r>
      <w:r>
        <w:rPr>
          <w:noProof/>
        </w:rPr>
        <w:t>25</w:t>
      </w:r>
      <w:r w:rsidR="00D3361A">
        <w:rPr>
          <w:noProof/>
        </w:rPr>
        <w:fldChar w:fldCharType="end"/>
      </w:r>
    </w:p>
    <w:p w14:paraId="4F0D444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 xml:space="preserve">Figure 4.2: </w:t>
      </w:r>
      <w:r w:rsidRPr="003A4319">
        <w:rPr>
          <w:noProof/>
        </w:rPr>
        <w:t>AUDT</w:t>
      </w:r>
      <w:r>
        <w:rPr>
          <w:noProof/>
        </w:rPr>
        <w:t xml:space="preserve"> from system point of view</w:t>
      </w:r>
      <w:r>
        <w:rPr>
          <w:noProof/>
        </w:rPr>
        <w:tab/>
      </w:r>
      <w:r w:rsidR="00D3361A">
        <w:rPr>
          <w:noProof/>
        </w:rPr>
        <w:fldChar w:fldCharType="begin"/>
      </w:r>
      <w:r>
        <w:rPr>
          <w:noProof/>
        </w:rPr>
        <w:instrText xml:space="preserve"> PAGEREF _Toc430471748 \h </w:instrText>
      </w:r>
      <w:r w:rsidR="00D3361A">
        <w:rPr>
          <w:noProof/>
        </w:rPr>
      </w:r>
      <w:r w:rsidR="00D3361A">
        <w:rPr>
          <w:noProof/>
        </w:rPr>
        <w:fldChar w:fldCharType="separate"/>
      </w:r>
      <w:r>
        <w:rPr>
          <w:noProof/>
        </w:rPr>
        <w:t>29</w:t>
      </w:r>
      <w:r w:rsidR="00D3361A">
        <w:rPr>
          <w:noProof/>
        </w:rPr>
        <w:fldChar w:fldCharType="end"/>
      </w:r>
    </w:p>
    <w:p w14:paraId="4B00FFE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4.3: AUDT use case</w:t>
      </w:r>
      <w:r>
        <w:rPr>
          <w:noProof/>
        </w:rPr>
        <w:tab/>
      </w:r>
      <w:r w:rsidR="00D3361A">
        <w:rPr>
          <w:noProof/>
        </w:rPr>
        <w:fldChar w:fldCharType="begin"/>
      </w:r>
      <w:r>
        <w:rPr>
          <w:noProof/>
        </w:rPr>
        <w:instrText xml:space="preserve"> PAGEREF _Toc430471749 \h </w:instrText>
      </w:r>
      <w:r w:rsidR="00D3361A">
        <w:rPr>
          <w:noProof/>
        </w:rPr>
      </w:r>
      <w:r w:rsidR="00D3361A">
        <w:rPr>
          <w:noProof/>
        </w:rPr>
        <w:fldChar w:fldCharType="separate"/>
      </w:r>
      <w:r>
        <w:rPr>
          <w:noProof/>
        </w:rPr>
        <w:t>35</w:t>
      </w:r>
      <w:r w:rsidR="00D3361A">
        <w:rPr>
          <w:noProof/>
        </w:rPr>
        <w:fldChar w:fldCharType="end"/>
      </w:r>
    </w:p>
    <w:p w14:paraId="00653B6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4.4: AUDT use case by using AUDT</w:t>
      </w:r>
      <w:r>
        <w:rPr>
          <w:noProof/>
        </w:rPr>
        <w:tab/>
      </w:r>
      <w:r w:rsidR="00D3361A">
        <w:rPr>
          <w:noProof/>
        </w:rPr>
        <w:fldChar w:fldCharType="begin"/>
      </w:r>
      <w:r>
        <w:rPr>
          <w:noProof/>
        </w:rPr>
        <w:instrText xml:space="preserve"> PAGEREF _Toc430471750 \h </w:instrText>
      </w:r>
      <w:r w:rsidR="00D3361A">
        <w:rPr>
          <w:noProof/>
        </w:rPr>
      </w:r>
      <w:r w:rsidR="00D3361A">
        <w:rPr>
          <w:noProof/>
        </w:rPr>
        <w:fldChar w:fldCharType="separate"/>
      </w:r>
      <w:r>
        <w:rPr>
          <w:noProof/>
        </w:rPr>
        <w:t>36</w:t>
      </w:r>
      <w:r w:rsidR="00D3361A">
        <w:rPr>
          <w:noProof/>
        </w:rPr>
        <w:fldChar w:fldCharType="end"/>
      </w:r>
    </w:p>
    <w:p w14:paraId="46A477A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4.4: AUDT sequence diagram</w:t>
      </w:r>
      <w:r>
        <w:rPr>
          <w:noProof/>
        </w:rPr>
        <w:tab/>
      </w:r>
      <w:r w:rsidR="00D3361A">
        <w:rPr>
          <w:noProof/>
        </w:rPr>
        <w:fldChar w:fldCharType="begin"/>
      </w:r>
      <w:r>
        <w:rPr>
          <w:noProof/>
        </w:rPr>
        <w:instrText xml:space="preserve"> PAGEREF _Toc430471751 \h </w:instrText>
      </w:r>
      <w:r w:rsidR="00D3361A">
        <w:rPr>
          <w:noProof/>
        </w:rPr>
      </w:r>
      <w:r w:rsidR="00D3361A">
        <w:rPr>
          <w:noProof/>
        </w:rPr>
        <w:fldChar w:fldCharType="separate"/>
      </w:r>
      <w:r>
        <w:rPr>
          <w:noProof/>
        </w:rPr>
        <w:t>40</w:t>
      </w:r>
      <w:r w:rsidR="00D3361A">
        <w:rPr>
          <w:noProof/>
        </w:rPr>
        <w:fldChar w:fldCharType="end"/>
      </w:r>
    </w:p>
    <w:p w14:paraId="2E8FBD2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4.5: AUDT sequence diagram</w:t>
      </w:r>
      <w:r>
        <w:rPr>
          <w:noProof/>
        </w:rPr>
        <w:tab/>
      </w:r>
      <w:r w:rsidR="00D3361A">
        <w:rPr>
          <w:noProof/>
        </w:rPr>
        <w:fldChar w:fldCharType="begin"/>
      </w:r>
      <w:r>
        <w:rPr>
          <w:noProof/>
        </w:rPr>
        <w:instrText xml:space="preserve"> PAGEREF _Toc430471752 \h </w:instrText>
      </w:r>
      <w:r w:rsidR="00D3361A">
        <w:rPr>
          <w:noProof/>
        </w:rPr>
      </w:r>
      <w:r w:rsidR="00D3361A">
        <w:rPr>
          <w:noProof/>
        </w:rPr>
        <w:fldChar w:fldCharType="separate"/>
      </w:r>
      <w:r>
        <w:rPr>
          <w:noProof/>
        </w:rPr>
        <w:t>41</w:t>
      </w:r>
      <w:r w:rsidR="00D3361A">
        <w:rPr>
          <w:noProof/>
        </w:rPr>
        <w:fldChar w:fldCharType="end"/>
      </w:r>
    </w:p>
    <w:p w14:paraId="5B57735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4.6: AUDT context diagram</w:t>
      </w:r>
      <w:r>
        <w:rPr>
          <w:noProof/>
        </w:rPr>
        <w:tab/>
      </w:r>
      <w:r w:rsidR="00D3361A">
        <w:rPr>
          <w:noProof/>
        </w:rPr>
        <w:fldChar w:fldCharType="begin"/>
      </w:r>
      <w:r>
        <w:rPr>
          <w:noProof/>
        </w:rPr>
        <w:instrText xml:space="preserve"> PAGEREF _Toc430471753 \h </w:instrText>
      </w:r>
      <w:r w:rsidR="00D3361A">
        <w:rPr>
          <w:noProof/>
        </w:rPr>
      </w:r>
      <w:r w:rsidR="00D3361A">
        <w:rPr>
          <w:noProof/>
        </w:rPr>
        <w:fldChar w:fldCharType="separate"/>
      </w:r>
      <w:r>
        <w:rPr>
          <w:noProof/>
        </w:rPr>
        <w:t>42</w:t>
      </w:r>
      <w:r w:rsidR="00D3361A">
        <w:rPr>
          <w:noProof/>
        </w:rPr>
        <w:fldChar w:fldCharType="end"/>
      </w:r>
    </w:p>
    <w:p w14:paraId="44F03D4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4.7: AUDT data flow diagram</w:t>
      </w:r>
      <w:r>
        <w:rPr>
          <w:noProof/>
        </w:rPr>
        <w:tab/>
      </w:r>
      <w:r w:rsidR="00D3361A">
        <w:rPr>
          <w:noProof/>
        </w:rPr>
        <w:fldChar w:fldCharType="begin"/>
      </w:r>
      <w:r>
        <w:rPr>
          <w:noProof/>
        </w:rPr>
        <w:instrText xml:space="preserve"> PAGEREF _Toc430471754 \h </w:instrText>
      </w:r>
      <w:r w:rsidR="00D3361A">
        <w:rPr>
          <w:noProof/>
        </w:rPr>
      </w:r>
      <w:r w:rsidR="00D3361A">
        <w:rPr>
          <w:noProof/>
        </w:rPr>
        <w:fldChar w:fldCharType="separate"/>
      </w:r>
      <w:r>
        <w:rPr>
          <w:noProof/>
        </w:rPr>
        <w:t>43</w:t>
      </w:r>
      <w:r w:rsidR="00D3361A">
        <w:rPr>
          <w:noProof/>
        </w:rPr>
        <w:fldChar w:fldCharType="end"/>
      </w:r>
    </w:p>
    <w:p w14:paraId="4F6B8583"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4.8: physical design for AUDT</w:t>
      </w:r>
      <w:r>
        <w:rPr>
          <w:noProof/>
        </w:rPr>
        <w:tab/>
      </w:r>
      <w:r w:rsidR="00D3361A">
        <w:rPr>
          <w:noProof/>
        </w:rPr>
        <w:fldChar w:fldCharType="begin"/>
      </w:r>
      <w:r>
        <w:rPr>
          <w:noProof/>
        </w:rPr>
        <w:instrText xml:space="preserve"> PAGEREF _Toc430471755 \h </w:instrText>
      </w:r>
      <w:r w:rsidR="00D3361A">
        <w:rPr>
          <w:noProof/>
        </w:rPr>
      </w:r>
      <w:r w:rsidR="00D3361A">
        <w:rPr>
          <w:noProof/>
        </w:rPr>
        <w:fldChar w:fldCharType="separate"/>
      </w:r>
      <w:r>
        <w:rPr>
          <w:noProof/>
        </w:rPr>
        <w:t>44</w:t>
      </w:r>
      <w:r w:rsidR="00D3361A">
        <w:rPr>
          <w:noProof/>
        </w:rPr>
        <w:fldChar w:fldCharType="end"/>
      </w:r>
    </w:p>
    <w:p w14:paraId="6AEDDFAF"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5.1: The implementation process</w:t>
      </w:r>
      <w:r>
        <w:rPr>
          <w:noProof/>
        </w:rPr>
        <w:tab/>
      </w:r>
      <w:r w:rsidR="00D3361A">
        <w:rPr>
          <w:noProof/>
        </w:rPr>
        <w:fldChar w:fldCharType="begin"/>
      </w:r>
      <w:r>
        <w:rPr>
          <w:noProof/>
        </w:rPr>
        <w:instrText xml:space="preserve"> PAGEREF _Toc430471756 \h </w:instrText>
      </w:r>
      <w:r w:rsidR="00D3361A">
        <w:rPr>
          <w:noProof/>
        </w:rPr>
      </w:r>
      <w:r w:rsidR="00D3361A">
        <w:rPr>
          <w:noProof/>
        </w:rPr>
        <w:fldChar w:fldCharType="separate"/>
      </w:r>
      <w:r>
        <w:rPr>
          <w:noProof/>
        </w:rPr>
        <w:t>46</w:t>
      </w:r>
      <w:r w:rsidR="00D3361A">
        <w:rPr>
          <w:noProof/>
        </w:rPr>
        <w:fldChar w:fldCharType="end"/>
      </w:r>
    </w:p>
    <w:p w14:paraId="42AB286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 Algorithm of AUDT (steps of implementation)</w:t>
      </w:r>
      <w:r>
        <w:rPr>
          <w:noProof/>
        </w:rPr>
        <w:tab/>
      </w:r>
      <w:r w:rsidR="00D3361A">
        <w:rPr>
          <w:noProof/>
        </w:rPr>
        <w:fldChar w:fldCharType="begin"/>
      </w:r>
      <w:r>
        <w:rPr>
          <w:noProof/>
        </w:rPr>
        <w:instrText xml:space="preserve"> PAGEREF _Toc430471757 \h </w:instrText>
      </w:r>
      <w:r w:rsidR="00D3361A">
        <w:rPr>
          <w:noProof/>
        </w:rPr>
      </w:r>
      <w:r w:rsidR="00D3361A">
        <w:rPr>
          <w:noProof/>
        </w:rPr>
        <w:fldChar w:fldCharType="separate"/>
      </w:r>
      <w:r>
        <w:rPr>
          <w:noProof/>
        </w:rPr>
        <w:t>48</w:t>
      </w:r>
      <w:r w:rsidR="00D3361A">
        <w:rPr>
          <w:noProof/>
        </w:rPr>
        <w:fldChar w:fldCharType="end"/>
      </w:r>
    </w:p>
    <w:p w14:paraId="3B39933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 start notation</w:t>
      </w:r>
      <w:r>
        <w:rPr>
          <w:noProof/>
        </w:rPr>
        <w:tab/>
      </w:r>
      <w:r w:rsidR="00D3361A">
        <w:rPr>
          <w:noProof/>
        </w:rPr>
        <w:fldChar w:fldCharType="begin"/>
      </w:r>
      <w:r>
        <w:rPr>
          <w:noProof/>
        </w:rPr>
        <w:instrText xml:space="preserve"> PAGEREF _Toc430471758 \h </w:instrText>
      </w:r>
      <w:r w:rsidR="00D3361A">
        <w:rPr>
          <w:noProof/>
        </w:rPr>
      </w:r>
      <w:r w:rsidR="00D3361A">
        <w:rPr>
          <w:noProof/>
        </w:rPr>
        <w:fldChar w:fldCharType="separate"/>
      </w:r>
      <w:r>
        <w:rPr>
          <w:noProof/>
        </w:rPr>
        <w:t>50</w:t>
      </w:r>
      <w:r w:rsidR="00D3361A">
        <w:rPr>
          <w:noProof/>
        </w:rPr>
        <w:fldChar w:fldCharType="end"/>
      </w:r>
    </w:p>
    <w:p w14:paraId="2AD18DB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 Home page</w:t>
      </w:r>
      <w:r>
        <w:rPr>
          <w:noProof/>
        </w:rPr>
        <w:tab/>
      </w:r>
      <w:r w:rsidR="00D3361A">
        <w:rPr>
          <w:noProof/>
        </w:rPr>
        <w:fldChar w:fldCharType="begin"/>
      </w:r>
      <w:r>
        <w:rPr>
          <w:noProof/>
        </w:rPr>
        <w:instrText xml:space="preserve"> PAGEREF _Toc430471759 \h </w:instrText>
      </w:r>
      <w:r w:rsidR="00D3361A">
        <w:rPr>
          <w:noProof/>
        </w:rPr>
      </w:r>
      <w:r w:rsidR="00D3361A">
        <w:rPr>
          <w:noProof/>
        </w:rPr>
        <w:fldChar w:fldCharType="separate"/>
      </w:r>
      <w:r>
        <w:rPr>
          <w:noProof/>
        </w:rPr>
        <w:t>50</w:t>
      </w:r>
      <w:r w:rsidR="00D3361A">
        <w:rPr>
          <w:noProof/>
        </w:rPr>
        <w:fldChar w:fldCharType="end"/>
      </w:r>
    </w:p>
    <w:p w14:paraId="4437163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 :Data input notation</w:t>
      </w:r>
      <w:r>
        <w:rPr>
          <w:noProof/>
        </w:rPr>
        <w:tab/>
      </w:r>
      <w:r w:rsidR="00D3361A">
        <w:rPr>
          <w:noProof/>
        </w:rPr>
        <w:fldChar w:fldCharType="begin"/>
      </w:r>
      <w:r>
        <w:rPr>
          <w:noProof/>
        </w:rPr>
        <w:instrText xml:space="preserve"> PAGEREF _Toc430471761 \h </w:instrText>
      </w:r>
      <w:r w:rsidR="00D3361A">
        <w:rPr>
          <w:noProof/>
        </w:rPr>
      </w:r>
      <w:r w:rsidR="00D3361A">
        <w:rPr>
          <w:noProof/>
        </w:rPr>
        <w:fldChar w:fldCharType="separate"/>
      </w:r>
      <w:r>
        <w:rPr>
          <w:noProof/>
        </w:rPr>
        <w:t>51</w:t>
      </w:r>
      <w:r w:rsidR="00D3361A">
        <w:rPr>
          <w:noProof/>
        </w:rPr>
        <w:fldChar w:fldCharType="end"/>
      </w:r>
    </w:p>
    <w:p w14:paraId="105C7A0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5.6: requirements typing.</w:t>
      </w:r>
      <w:r>
        <w:rPr>
          <w:noProof/>
        </w:rPr>
        <w:tab/>
      </w:r>
      <w:r w:rsidR="00D3361A">
        <w:rPr>
          <w:noProof/>
        </w:rPr>
        <w:fldChar w:fldCharType="begin"/>
      </w:r>
      <w:r>
        <w:rPr>
          <w:noProof/>
        </w:rPr>
        <w:instrText xml:space="preserve"> PAGEREF _Toc430471762 \h </w:instrText>
      </w:r>
      <w:r w:rsidR="00D3361A">
        <w:rPr>
          <w:noProof/>
        </w:rPr>
      </w:r>
      <w:r w:rsidR="00D3361A">
        <w:rPr>
          <w:noProof/>
        </w:rPr>
        <w:fldChar w:fldCharType="separate"/>
      </w:r>
      <w:r>
        <w:rPr>
          <w:noProof/>
        </w:rPr>
        <w:t>51</w:t>
      </w:r>
      <w:r w:rsidR="00D3361A">
        <w:rPr>
          <w:noProof/>
        </w:rPr>
        <w:fldChar w:fldCharType="end"/>
      </w:r>
    </w:p>
    <w:p w14:paraId="46C11E0D" w14:textId="77777777" w:rsidR="00963FC3" w:rsidRDefault="00963FC3">
      <w:pPr>
        <w:pStyle w:val="TableofFigures"/>
        <w:tabs>
          <w:tab w:val="right" w:pos="8189"/>
        </w:tabs>
        <w:rPr>
          <w:rFonts w:asciiTheme="minorHAnsi" w:eastAsiaTheme="minorEastAsia" w:hAnsiTheme="minorHAnsi" w:cstheme="minorBidi"/>
          <w:noProof/>
          <w:szCs w:val="22"/>
        </w:rPr>
      </w:pPr>
      <w:r>
        <w:rPr>
          <w:noProof/>
          <w:lang w:eastAsia="en-CA"/>
        </w:rPr>
        <w:t>Figuer5.7: process notation</w:t>
      </w:r>
      <w:r>
        <w:rPr>
          <w:noProof/>
        </w:rPr>
        <w:tab/>
      </w:r>
      <w:r w:rsidR="00D3361A">
        <w:rPr>
          <w:noProof/>
        </w:rPr>
        <w:fldChar w:fldCharType="begin"/>
      </w:r>
      <w:r>
        <w:rPr>
          <w:noProof/>
        </w:rPr>
        <w:instrText xml:space="preserve"> PAGEREF _Toc430471763 \h </w:instrText>
      </w:r>
      <w:r w:rsidR="00D3361A">
        <w:rPr>
          <w:noProof/>
        </w:rPr>
      </w:r>
      <w:r w:rsidR="00D3361A">
        <w:rPr>
          <w:noProof/>
        </w:rPr>
        <w:fldChar w:fldCharType="separate"/>
      </w:r>
      <w:r>
        <w:rPr>
          <w:noProof/>
        </w:rPr>
        <w:t>52</w:t>
      </w:r>
      <w:r w:rsidR="00D3361A">
        <w:rPr>
          <w:noProof/>
        </w:rPr>
        <w:fldChar w:fldCharType="end"/>
      </w:r>
    </w:p>
    <w:p w14:paraId="79AAC092"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lang w:eastAsia="en-CA"/>
        </w:rPr>
        <w:t>The code for tokenization and find error shown below</w:t>
      </w:r>
      <w:r>
        <w:rPr>
          <w:noProof/>
        </w:rPr>
        <w:tab/>
      </w:r>
      <w:r w:rsidR="00D3361A">
        <w:rPr>
          <w:noProof/>
        </w:rPr>
        <w:fldChar w:fldCharType="begin"/>
      </w:r>
      <w:r>
        <w:rPr>
          <w:noProof/>
        </w:rPr>
        <w:instrText xml:space="preserve"> PAGEREF _Toc430471764 \h </w:instrText>
      </w:r>
      <w:r w:rsidR="00D3361A">
        <w:rPr>
          <w:noProof/>
        </w:rPr>
      </w:r>
      <w:r w:rsidR="00D3361A">
        <w:rPr>
          <w:noProof/>
        </w:rPr>
        <w:fldChar w:fldCharType="separate"/>
      </w:r>
      <w:r>
        <w:rPr>
          <w:noProof/>
        </w:rPr>
        <w:t>52</w:t>
      </w:r>
      <w:r w:rsidR="00D3361A">
        <w:rPr>
          <w:noProof/>
        </w:rPr>
        <w:fldChar w:fldCharType="end"/>
      </w:r>
    </w:p>
    <w:p w14:paraId="26AA97C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Figure5.8: decision notation</w:t>
      </w:r>
      <w:r>
        <w:rPr>
          <w:noProof/>
        </w:rPr>
        <w:tab/>
      </w:r>
      <w:r w:rsidR="00D3361A">
        <w:rPr>
          <w:noProof/>
        </w:rPr>
        <w:fldChar w:fldCharType="begin"/>
      </w:r>
      <w:r>
        <w:rPr>
          <w:noProof/>
        </w:rPr>
        <w:instrText xml:space="preserve"> PAGEREF _Toc430471765 \h </w:instrText>
      </w:r>
      <w:r w:rsidR="00D3361A">
        <w:rPr>
          <w:noProof/>
        </w:rPr>
      </w:r>
      <w:r w:rsidR="00D3361A">
        <w:rPr>
          <w:noProof/>
        </w:rPr>
        <w:fldChar w:fldCharType="separate"/>
      </w:r>
      <w:r>
        <w:rPr>
          <w:noProof/>
        </w:rPr>
        <w:t>55</w:t>
      </w:r>
      <w:r w:rsidR="00D3361A">
        <w:rPr>
          <w:noProof/>
        </w:rPr>
        <w:fldChar w:fldCharType="end"/>
      </w:r>
    </w:p>
    <w:p w14:paraId="798E699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Figure5.9: no error massage</w:t>
      </w:r>
      <w:r>
        <w:rPr>
          <w:noProof/>
        </w:rPr>
        <w:tab/>
      </w:r>
      <w:r w:rsidR="00D3361A">
        <w:rPr>
          <w:noProof/>
        </w:rPr>
        <w:fldChar w:fldCharType="begin"/>
      </w:r>
      <w:r>
        <w:rPr>
          <w:noProof/>
        </w:rPr>
        <w:instrText xml:space="preserve"> PAGEREF _Toc430471766 \h </w:instrText>
      </w:r>
      <w:r w:rsidR="00D3361A">
        <w:rPr>
          <w:noProof/>
        </w:rPr>
      </w:r>
      <w:r w:rsidR="00D3361A">
        <w:rPr>
          <w:noProof/>
        </w:rPr>
        <w:fldChar w:fldCharType="separate"/>
      </w:r>
      <w:r>
        <w:rPr>
          <w:noProof/>
        </w:rPr>
        <w:t>55</w:t>
      </w:r>
      <w:r w:rsidR="00D3361A">
        <w:rPr>
          <w:noProof/>
        </w:rPr>
        <w:fldChar w:fldCharType="end"/>
      </w:r>
    </w:p>
    <w:p w14:paraId="6774AE33"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Figure5.10: decision notation</w:t>
      </w:r>
      <w:r>
        <w:rPr>
          <w:noProof/>
        </w:rPr>
        <w:tab/>
      </w:r>
      <w:r w:rsidR="00D3361A">
        <w:rPr>
          <w:noProof/>
        </w:rPr>
        <w:fldChar w:fldCharType="begin"/>
      </w:r>
      <w:r>
        <w:rPr>
          <w:noProof/>
        </w:rPr>
        <w:instrText xml:space="preserve"> PAGEREF _Toc430471767 \h </w:instrText>
      </w:r>
      <w:r w:rsidR="00D3361A">
        <w:rPr>
          <w:noProof/>
        </w:rPr>
      </w:r>
      <w:r w:rsidR="00D3361A">
        <w:rPr>
          <w:noProof/>
        </w:rPr>
        <w:fldChar w:fldCharType="separate"/>
      </w:r>
      <w:r>
        <w:rPr>
          <w:noProof/>
        </w:rPr>
        <w:t>56</w:t>
      </w:r>
      <w:r w:rsidR="00D3361A">
        <w:rPr>
          <w:noProof/>
        </w:rPr>
        <w:fldChar w:fldCharType="end"/>
      </w:r>
    </w:p>
    <w:p w14:paraId="024BC22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Figure5.11: grammatical error massage</w:t>
      </w:r>
      <w:r>
        <w:rPr>
          <w:noProof/>
        </w:rPr>
        <w:tab/>
      </w:r>
      <w:r w:rsidR="00D3361A">
        <w:rPr>
          <w:noProof/>
        </w:rPr>
        <w:fldChar w:fldCharType="begin"/>
      </w:r>
      <w:r>
        <w:rPr>
          <w:noProof/>
        </w:rPr>
        <w:instrText xml:space="preserve"> PAGEREF _Toc430471768 \h </w:instrText>
      </w:r>
      <w:r w:rsidR="00D3361A">
        <w:rPr>
          <w:noProof/>
        </w:rPr>
      </w:r>
      <w:r w:rsidR="00D3361A">
        <w:rPr>
          <w:noProof/>
        </w:rPr>
        <w:fldChar w:fldCharType="separate"/>
      </w:r>
      <w:r>
        <w:rPr>
          <w:noProof/>
        </w:rPr>
        <w:t>56</w:t>
      </w:r>
      <w:r w:rsidR="00D3361A">
        <w:rPr>
          <w:noProof/>
        </w:rPr>
        <w:fldChar w:fldCharType="end"/>
      </w:r>
    </w:p>
    <w:p w14:paraId="2F64340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Figure5.12: syntax error massage</w:t>
      </w:r>
      <w:r>
        <w:rPr>
          <w:noProof/>
        </w:rPr>
        <w:tab/>
      </w:r>
      <w:r w:rsidR="00D3361A">
        <w:rPr>
          <w:noProof/>
        </w:rPr>
        <w:fldChar w:fldCharType="begin"/>
      </w:r>
      <w:r>
        <w:rPr>
          <w:noProof/>
        </w:rPr>
        <w:instrText xml:space="preserve"> PAGEREF _Toc430471769 \h </w:instrText>
      </w:r>
      <w:r w:rsidR="00D3361A">
        <w:rPr>
          <w:noProof/>
        </w:rPr>
      </w:r>
      <w:r w:rsidR="00D3361A">
        <w:rPr>
          <w:noProof/>
        </w:rPr>
        <w:fldChar w:fldCharType="separate"/>
      </w:r>
      <w:r>
        <w:rPr>
          <w:noProof/>
        </w:rPr>
        <w:t>57</w:t>
      </w:r>
      <w:r w:rsidR="00D3361A">
        <w:rPr>
          <w:noProof/>
        </w:rPr>
        <w:fldChar w:fldCharType="end"/>
      </w:r>
    </w:p>
    <w:p w14:paraId="322CAC9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Figure5.13: process notation</w:t>
      </w:r>
      <w:r>
        <w:rPr>
          <w:noProof/>
        </w:rPr>
        <w:tab/>
      </w:r>
      <w:r w:rsidR="00D3361A">
        <w:rPr>
          <w:noProof/>
        </w:rPr>
        <w:fldChar w:fldCharType="begin"/>
      </w:r>
      <w:r>
        <w:rPr>
          <w:noProof/>
        </w:rPr>
        <w:instrText xml:space="preserve"> PAGEREF _Toc430471770 \h </w:instrText>
      </w:r>
      <w:r w:rsidR="00D3361A">
        <w:rPr>
          <w:noProof/>
        </w:rPr>
      </w:r>
      <w:r w:rsidR="00D3361A">
        <w:rPr>
          <w:noProof/>
        </w:rPr>
        <w:fldChar w:fldCharType="separate"/>
      </w:r>
      <w:r>
        <w:rPr>
          <w:noProof/>
        </w:rPr>
        <w:t>58</w:t>
      </w:r>
      <w:r w:rsidR="00D3361A">
        <w:rPr>
          <w:noProof/>
        </w:rPr>
        <w:fldChar w:fldCharType="end"/>
      </w:r>
    </w:p>
    <w:p w14:paraId="76E4EDBF"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lastRenderedPageBreak/>
        <w:t>The code for this process shown below:</w:t>
      </w:r>
      <w:r>
        <w:rPr>
          <w:noProof/>
        </w:rPr>
        <w:tab/>
      </w:r>
      <w:r w:rsidR="00D3361A">
        <w:rPr>
          <w:noProof/>
        </w:rPr>
        <w:fldChar w:fldCharType="begin"/>
      </w:r>
      <w:r>
        <w:rPr>
          <w:noProof/>
        </w:rPr>
        <w:instrText xml:space="preserve"> PAGEREF _Toc430471771 \h </w:instrText>
      </w:r>
      <w:r w:rsidR="00D3361A">
        <w:rPr>
          <w:noProof/>
        </w:rPr>
      </w:r>
      <w:r w:rsidR="00D3361A">
        <w:rPr>
          <w:noProof/>
        </w:rPr>
        <w:fldChar w:fldCharType="separate"/>
      </w:r>
      <w:r>
        <w:rPr>
          <w:noProof/>
        </w:rPr>
        <w:t>59</w:t>
      </w:r>
      <w:r w:rsidR="00D3361A">
        <w:rPr>
          <w:noProof/>
        </w:rPr>
        <w:fldChar w:fldCharType="end"/>
      </w:r>
    </w:p>
    <w:p w14:paraId="4781A5A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5.14: Part of speech</w:t>
      </w:r>
      <w:r>
        <w:rPr>
          <w:noProof/>
        </w:rPr>
        <w:tab/>
      </w:r>
      <w:r w:rsidR="00D3361A">
        <w:rPr>
          <w:noProof/>
        </w:rPr>
        <w:fldChar w:fldCharType="begin"/>
      </w:r>
      <w:r>
        <w:rPr>
          <w:noProof/>
        </w:rPr>
        <w:instrText xml:space="preserve"> PAGEREF _Toc430471772 \h </w:instrText>
      </w:r>
      <w:r w:rsidR="00D3361A">
        <w:rPr>
          <w:noProof/>
        </w:rPr>
      </w:r>
      <w:r w:rsidR="00D3361A">
        <w:rPr>
          <w:noProof/>
        </w:rPr>
        <w:fldChar w:fldCharType="separate"/>
      </w:r>
      <w:r>
        <w:rPr>
          <w:noProof/>
        </w:rPr>
        <w:t>63</w:t>
      </w:r>
      <w:r w:rsidR="00D3361A">
        <w:rPr>
          <w:noProof/>
        </w:rPr>
        <w:fldChar w:fldCharType="end"/>
      </w:r>
    </w:p>
    <w:p w14:paraId="53BC0B6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Figure5.15: process notation</w:t>
      </w:r>
      <w:r>
        <w:rPr>
          <w:noProof/>
        </w:rPr>
        <w:tab/>
      </w:r>
      <w:r w:rsidR="00D3361A">
        <w:rPr>
          <w:noProof/>
        </w:rPr>
        <w:fldChar w:fldCharType="begin"/>
      </w:r>
      <w:r>
        <w:rPr>
          <w:noProof/>
        </w:rPr>
        <w:instrText xml:space="preserve"> PAGEREF _Toc430471773 \h </w:instrText>
      </w:r>
      <w:r w:rsidR="00D3361A">
        <w:rPr>
          <w:noProof/>
        </w:rPr>
      </w:r>
      <w:r w:rsidR="00D3361A">
        <w:rPr>
          <w:noProof/>
        </w:rPr>
        <w:fldChar w:fldCharType="separate"/>
      </w:r>
      <w:r>
        <w:rPr>
          <w:noProof/>
        </w:rPr>
        <w:t>64</w:t>
      </w:r>
      <w:r w:rsidR="00D3361A">
        <w:rPr>
          <w:noProof/>
        </w:rPr>
        <w:fldChar w:fldCharType="end"/>
      </w:r>
    </w:p>
    <w:p w14:paraId="700E0FD5"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shown below:</w:t>
      </w:r>
      <w:r>
        <w:rPr>
          <w:noProof/>
        </w:rPr>
        <w:tab/>
      </w:r>
      <w:r w:rsidR="00D3361A">
        <w:rPr>
          <w:noProof/>
        </w:rPr>
        <w:fldChar w:fldCharType="begin"/>
      </w:r>
      <w:r>
        <w:rPr>
          <w:noProof/>
        </w:rPr>
        <w:instrText xml:space="preserve"> PAGEREF _Toc430471774 \h </w:instrText>
      </w:r>
      <w:r w:rsidR="00D3361A">
        <w:rPr>
          <w:noProof/>
        </w:rPr>
      </w:r>
      <w:r w:rsidR="00D3361A">
        <w:rPr>
          <w:noProof/>
        </w:rPr>
        <w:fldChar w:fldCharType="separate"/>
      </w:r>
      <w:r>
        <w:rPr>
          <w:noProof/>
        </w:rPr>
        <w:t>64</w:t>
      </w:r>
      <w:r w:rsidR="00D3361A">
        <w:rPr>
          <w:noProof/>
        </w:rPr>
        <w:fldChar w:fldCharType="end"/>
      </w:r>
    </w:p>
    <w:p w14:paraId="66825F0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Figure5.16: process and result notation</w:t>
      </w:r>
      <w:r>
        <w:rPr>
          <w:noProof/>
        </w:rPr>
        <w:tab/>
      </w:r>
      <w:r w:rsidR="00D3361A">
        <w:rPr>
          <w:noProof/>
        </w:rPr>
        <w:fldChar w:fldCharType="begin"/>
      </w:r>
      <w:r>
        <w:rPr>
          <w:noProof/>
        </w:rPr>
        <w:instrText xml:space="preserve"> PAGEREF _Toc430471775 \h </w:instrText>
      </w:r>
      <w:r w:rsidR="00D3361A">
        <w:rPr>
          <w:noProof/>
        </w:rPr>
      </w:r>
      <w:r w:rsidR="00D3361A">
        <w:rPr>
          <w:noProof/>
        </w:rPr>
        <w:fldChar w:fldCharType="separate"/>
      </w:r>
      <w:r>
        <w:rPr>
          <w:noProof/>
        </w:rPr>
        <w:t>65</w:t>
      </w:r>
      <w:r w:rsidR="00D3361A">
        <w:rPr>
          <w:noProof/>
        </w:rPr>
        <w:fldChar w:fldCharType="end"/>
      </w:r>
    </w:p>
    <w:p w14:paraId="32848B1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5.17: use case diagram.</w:t>
      </w:r>
      <w:r>
        <w:rPr>
          <w:noProof/>
        </w:rPr>
        <w:tab/>
      </w:r>
      <w:r w:rsidR="00D3361A">
        <w:rPr>
          <w:noProof/>
        </w:rPr>
        <w:fldChar w:fldCharType="begin"/>
      </w:r>
      <w:r>
        <w:rPr>
          <w:noProof/>
        </w:rPr>
        <w:instrText xml:space="preserve"> PAGEREF _Toc430471776 \h </w:instrText>
      </w:r>
      <w:r w:rsidR="00D3361A">
        <w:rPr>
          <w:noProof/>
        </w:rPr>
      </w:r>
      <w:r w:rsidR="00D3361A">
        <w:rPr>
          <w:noProof/>
        </w:rPr>
        <w:fldChar w:fldCharType="separate"/>
      </w:r>
      <w:r>
        <w:rPr>
          <w:noProof/>
        </w:rPr>
        <w:t>70</w:t>
      </w:r>
      <w:r w:rsidR="00D3361A">
        <w:rPr>
          <w:noProof/>
        </w:rPr>
        <w:fldChar w:fldCharType="end"/>
      </w:r>
    </w:p>
    <w:p w14:paraId="21D92C1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5.20: stop notation</w:t>
      </w:r>
      <w:r>
        <w:rPr>
          <w:noProof/>
        </w:rPr>
        <w:tab/>
      </w:r>
      <w:r w:rsidR="00D3361A">
        <w:rPr>
          <w:noProof/>
        </w:rPr>
        <w:fldChar w:fldCharType="begin"/>
      </w:r>
      <w:r>
        <w:rPr>
          <w:noProof/>
        </w:rPr>
        <w:instrText xml:space="preserve"> PAGEREF _Toc430471779 \h </w:instrText>
      </w:r>
      <w:r w:rsidR="00D3361A">
        <w:rPr>
          <w:noProof/>
        </w:rPr>
      </w:r>
      <w:r w:rsidR="00D3361A">
        <w:rPr>
          <w:noProof/>
        </w:rPr>
        <w:fldChar w:fldCharType="separate"/>
      </w:r>
      <w:r>
        <w:rPr>
          <w:noProof/>
        </w:rPr>
        <w:t>73</w:t>
      </w:r>
      <w:r w:rsidR="00D3361A">
        <w:rPr>
          <w:noProof/>
        </w:rPr>
        <w:fldChar w:fldCharType="end"/>
      </w:r>
    </w:p>
    <w:p w14:paraId="237CC79F"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5.21: Boss testing button</w:t>
      </w:r>
      <w:r>
        <w:rPr>
          <w:noProof/>
        </w:rPr>
        <w:tab/>
      </w:r>
      <w:r w:rsidR="00D3361A">
        <w:rPr>
          <w:noProof/>
        </w:rPr>
        <w:fldChar w:fldCharType="begin"/>
      </w:r>
      <w:r>
        <w:rPr>
          <w:noProof/>
        </w:rPr>
        <w:instrText xml:space="preserve"> PAGEREF _Toc430471780 \h </w:instrText>
      </w:r>
      <w:r w:rsidR="00D3361A">
        <w:rPr>
          <w:noProof/>
        </w:rPr>
      </w:r>
      <w:r w:rsidR="00D3361A">
        <w:rPr>
          <w:noProof/>
        </w:rPr>
        <w:fldChar w:fldCharType="separate"/>
      </w:r>
      <w:r>
        <w:rPr>
          <w:noProof/>
        </w:rPr>
        <w:t>74</w:t>
      </w:r>
      <w:r w:rsidR="00D3361A">
        <w:rPr>
          <w:noProof/>
        </w:rPr>
        <w:fldChar w:fldCharType="end"/>
      </w:r>
    </w:p>
    <w:p w14:paraId="0502D5C3"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_Toc430471781 \h </w:instrText>
      </w:r>
      <w:r w:rsidR="00D3361A">
        <w:rPr>
          <w:noProof/>
        </w:rPr>
      </w:r>
      <w:r w:rsidR="00D3361A">
        <w:rPr>
          <w:noProof/>
        </w:rPr>
        <w:fldChar w:fldCharType="separate"/>
      </w:r>
      <w:r>
        <w:rPr>
          <w:noProof/>
        </w:rPr>
        <w:t>74</w:t>
      </w:r>
      <w:r w:rsidR="00D3361A">
        <w:rPr>
          <w:noProof/>
        </w:rPr>
        <w:fldChar w:fldCharType="end"/>
      </w:r>
    </w:p>
    <w:p w14:paraId="58CF59C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5.22: Boss testing</w:t>
      </w:r>
      <w:r>
        <w:rPr>
          <w:noProof/>
        </w:rPr>
        <w:tab/>
      </w:r>
      <w:r w:rsidR="00D3361A">
        <w:rPr>
          <w:noProof/>
        </w:rPr>
        <w:fldChar w:fldCharType="begin"/>
      </w:r>
      <w:r>
        <w:rPr>
          <w:noProof/>
        </w:rPr>
        <w:instrText xml:space="preserve"> PAGEREF _Toc430471782 \h </w:instrText>
      </w:r>
      <w:r w:rsidR="00D3361A">
        <w:rPr>
          <w:noProof/>
        </w:rPr>
      </w:r>
      <w:r w:rsidR="00D3361A">
        <w:rPr>
          <w:noProof/>
        </w:rPr>
        <w:fldChar w:fldCharType="separate"/>
      </w:r>
      <w:r>
        <w:rPr>
          <w:noProof/>
        </w:rPr>
        <w:t>75</w:t>
      </w:r>
      <w:r w:rsidR="00D3361A">
        <w:rPr>
          <w:noProof/>
        </w:rPr>
        <w:fldChar w:fldCharType="end"/>
      </w:r>
    </w:p>
    <w:p w14:paraId="25B318A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5.23 help button</w:t>
      </w:r>
      <w:r>
        <w:rPr>
          <w:noProof/>
        </w:rPr>
        <w:tab/>
      </w:r>
      <w:r w:rsidR="00D3361A">
        <w:rPr>
          <w:noProof/>
        </w:rPr>
        <w:fldChar w:fldCharType="begin"/>
      </w:r>
      <w:r>
        <w:rPr>
          <w:noProof/>
        </w:rPr>
        <w:instrText xml:space="preserve"> PAGEREF _Toc430471783 \h </w:instrText>
      </w:r>
      <w:r w:rsidR="00D3361A">
        <w:rPr>
          <w:noProof/>
        </w:rPr>
      </w:r>
      <w:r w:rsidR="00D3361A">
        <w:rPr>
          <w:noProof/>
        </w:rPr>
        <w:fldChar w:fldCharType="separate"/>
      </w:r>
      <w:r>
        <w:rPr>
          <w:noProof/>
        </w:rPr>
        <w:t>76</w:t>
      </w:r>
      <w:r w:rsidR="00D3361A">
        <w:rPr>
          <w:noProof/>
        </w:rPr>
        <w:fldChar w:fldCharType="end"/>
      </w:r>
    </w:p>
    <w:p w14:paraId="62C4B85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5.24: help centre</w:t>
      </w:r>
      <w:r>
        <w:rPr>
          <w:noProof/>
        </w:rPr>
        <w:tab/>
      </w:r>
      <w:r w:rsidR="00D3361A">
        <w:rPr>
          <w:noProof/>
        </w:rPr>
        <w:fldChar w:fldCharType="begin"/>
      </w:r>
      <w:r>
        <w:rPr>
          <w:noProof/>
        </w:rPr>
        <w:instrText xml:space="preserve"> PAGEREF _Toc430471784 \h </w:instrText>
      </w:r>
      <w:r w:rsidR="00D3361A">
        <w:rPr>
          <w:noProof/>
        </w:rPr>
      </w:r>
      <w:r w:rsidR="00D3361A">
        <w:rPr>
          <w:noProof/>
        </w:rPr>
        <w:fldChar w:fldCharType="separate"/>
      </w:r>
      <w:r>
        <w:rPr>
          <w:noProof/>
        </w:rPr>
        <w:t>77</w:t>
      </w:r>
      <w:r w:rsidR="00D3361A">
        <w:rPr>
          <w:noProof/>
        </w:rPr>
        <w:fldChar w:fldCharType="end"/>
      </w:r>
    </w:p>
    <w:p w14:paraId="2FE007D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5.25: upload file button</w:t>
      </w:r>
      <w:r>
        <w:rPr>
          <w:noProof/>
        </w:rPr>
        <w:tab/>
      </w:r>
      <w:r w:rsidR="00D3361A">
        <w:rPr>
          <w:noProof/>
        </w:rPr>
        <w:fldChar w:fldCharType="begin"/>
      </w:r>
      <w:r>
        <w:rPr>
          <w:noProof/>
        </w:rPr>
        <w:instrText xml:space="preserve"> PAGEREF _Toc430471785 \h </w:instrText>
      </w:r>
      <w:r w:rsidR="00D3361A">
        <w:rPr>
          <w:noProof/>
        </w:rPr>
      </w:r>
      <w:r w:rsidR="00D3361A">
        <w:rPr>
          <w:noProof/>
        </w:rPr>
        <w:fldChar w:fldCharType="separate"/>
      </w:r>
      <w:r>
        <w:rPr>
          <w:noProof/>
        </w:rPr>
        <w:t>78</w:t>
      </w:r>
      <w:r w:rsidR="00D3361A">
        <w:rPr>
          <w:noProof/>
        </w:rPr>
        <w:fldChar w:fldCharType="end"/>
      </w:r>
    </w:p>
    <w:p w14:paraId="4099AC15"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_Toc430471786 \h </w:instrText>
      </w:r>
      <w:r w:rsidR="00D3361A">
        <w:rPr>
          <w:noProof/>
        </w:rPr>
      </w:r>
      <w:r w:rsidR="00D3361A">
        <w:rPr>
          <w:noProof/>
        </w:rPr>
        <w:fldChar w:fldCharType="separate"/>
      </w:r>
      <w:r>
        <w:rPr>
          <w:noProof/>
        </w:rPr>
        <w:t>78</w:t>
      </w:r>
      <w:r w:rsidR="00D3361A">
        <w:rPr>
          <w:noProof/>
        </w:rPr>
        <w:fldChar w:fldCharType="end"/>
      </w:r>
    </w:p>
    <w:p w14:paraId="626B677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5.26: upload file</w:t>
      </w:r>
      <w:r>
        <w:rPr>
          <w:noProof/>
        </w:rPr>
        <w:tab/>
      </w:r>
      <w:r w:rsidR="00D3361A">
        <w:rPr>
          <w:noProof/>
        </w:rPr>
        <w:fldChar w:fldCharType="begin"/>
      </w:r>
      <w:r>
        <w:rPr>
          <w:noProof/>
        </w:rPr>
        <w:instrText xml:space="preserve"> PAGEREF _Toc430471787 \h </w:instrText>
      </w:r>
      <w:r w:rsidR="00D3361A">
        <w:rPr>
          <w:noProof/>
        </w:rPr>
      </w:r>
      <w:r w:rsidR="00D3361A">
        <w:rPr>
          <w:noProof/>
        </w:rPr>
        <w:fldChar w:fldCharType="separate"/>
      </w:r>
      <w:r>
        <w:rPr>
          <w:noProof/>
        </w:rPr>
        <w:t>79</w:t>
      </w:r>
      <w:r w:rsidR="00D3361A">
        <w:rPr>
          <w:noProof/>
        </w:rPr>
        <w:fldChar w:fldCharType="end"/>
      </w:r>
    </w:p>
    <w:p w14:paraId="4D6CFEC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5.27: save as text button</w:t>
      </w:r>
      <w:r>
        <w:rPr>
          <w:noProof/>
        </w:rPr>
        <w:tab/>
      </w:r>
      <w:r w:rsidR="00D3361A">
        <w:rPr>
          <w:noProof/>
        </w:rPr>
        <w:fldChar w:fldCharType="begin"/>
      </w:r>
      <w:r>
        <w:rPr>
          <w:noProof/>
        </w:rPr>
        <w:instrText xml:space="preserve"> PAGEREF _Toc430471788 \h </w:instrText>
      </w:r>
      <w:r w:rsidR="00D3361A">
        <w:rPr>
          <w:noProof/>
        </w:rPr>
      </w:r>
      <w:r w:rsidR="00D3361A">
        <w:rPr>
          <w:noProof/>
        </w:rPr>
        <w:fldChar w:fldCharType="separate"/>
      </w:r>
      <w:r>
        <w:rPr>
          <w:noProof/>
        </w:rPr>
        <w:t>80</w:t>
      </w:r>
      <w:r w:rsidR="00D3361A">
        <w:rPr>
          <w:noProof/>
        </w:rPr>
        <w:fldChar w:fldCharType="end"/>
      </w:r>
    </w:p>
    <w:p w14:paraId="6977A549"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5.28: save file</w:t>
      </w:r>
      <w:r>
        <w:rPr>
          <w:noProof/>
        </w:rPr>
        <w:tab/>
      </w:r>
      <w:r w:rsidR="00D3361A">
        <w:rPr>
          <w:noProof/>
        </w:rPr>
        <w:fldChar w:fldCharType="begin"/>
      </w:r>
      <w:r>
        <w:rPr>
          <w:noProof/>
        </w:rPr>
        <w:instrText xml:space="preserve"> PAGEREF _Toc430471789 \h </w:instrText>
      </w:r>
      <w:r w:rsidR="00D3361A">
        <w:rPr>
          <w:noProof/>
        </w:rPr>
      </w:r>
      <w:r w:rsidR="00D3361A">
        <w:rPr>
          <w:noProof/>
        </w:rPr>
        <w:fldChar w:fldCharType="separate"/>
      </w:r>
      <w:r>
        <w:rPr>
          <w:noProof/>
        </w:rPr>
        <w:t>81</w:t>
      </w:r>
      <w:r w:rsidR="00D3361A">
        <w:rPr>
          <w:noProof/>
        </w:rPr>
        <w:fldChar w:fldCharType="end"/>
      </w:r>
    </w:p>
    <w:p w14:paraId="2E0CBECF"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5.29: Add verb to the dictionary button</w:t>
      </w:r>
      <w:r>
        <w:rPr>
          <w:noProof/>
        </w:rPr>
        <w:tab/>
      </w:r>
      <w:r w:rsidR="00D3361A">
        <w:rPr>
          <w:noProof/>
        </w:rPr>
        <w:fldChar w:fldCharType="begin"/>
      </w:r>
      <w:r>
        <w:rPr>
          <w:noProof/>
        </w:rPr>
        <w:instrText xml:space="preserve"> PAGEREF _Toc430471790 \h </w:instrText>
      </w:r>
      <w:r w:rsidR="00D3361A">
        <w:rPr>
          <w:noProof/>
        </w:rPr>
      </w:r>
      <w:r w:rsidR="00D3361A">
        <w:rPr>
          <w:noProof/>
        </w:rPr>
        <w:fldChar w:fldCharType="separate"/>
      </w:r>
      <w:r>
        <w:rPr>
          <w:noProof/>
        </w:rPr>
        <w:t>82</w:t>
      </w:r>
      <w:r w:rsidR="00D3361A">
        <w:rPr>
          <w:noProof/>
        </w:rPr>
        <w:fldChar w:fldCharType="end"/>
      </w:r>
    </w:p>
    <w:p w14:paraId="3A00C42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5.30 Add and search</w:t>
      </w:r>
      <w:r>
        <w:rPr>
          <w:noProof/>
        </w:rPr>
        <w:tab/>
      </w:r>
      <w:r w:rsidR="00D3361A">
        <w:rPr>
          <w:noProof/>
        </w:rPr>
        <w:fldChar w:fldCharType="begin"/>
      </w:r>
      <w:r>
        <w:rPr>
          <w:noProof/>
        </w:rPr>
        <w:instrText xml:space="preserve"> PAGEREF _Toc430471791 \h </w:instrText>
      </w:r>
      <w:r w:rsidR="00D3361A">
        <w:rPr>
          <w:noProof/>
        </w:rPr>
      </w:r>
      <w:r w:rsidR="00D3361A">
        <w:rPr>
          <w:noProof/>
        </w:rPr>
        <w:fldChar w:fldCharType="separate"/>
      </w:r>
      <w:r>
        <w:rPr>
          <w:noProof/>
        </w:rPr>
        <w:t>82</w:t>
      </w:r>
      <w:r w:rsidR="00D3361A">
        <w:rPr>
          <w:noProof/>
        </w:rPr>
        <w:fldChar w:fldCharType="end"/>
      </w:r>
    </w:p>
    <w:p w14:paraId="4A719B14"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_Toc430471792 \h </w:instrText>
      </w:r>
      <w:r w:rsidR="00D3361A">
        <w:rPr>
          <w:noProof/>
        </w:rPr>
      </w:r>
      <w:r w:rsidR="00D3361A">
        <w:rPr>
          <w:noProof/>
        </w:rPr>
        <w:fldChar w:fldCharType="separate"/>
      </w:r>
      <w:r>
        <w:rPr>
          <w:noProof/>
        </w:rPr>
        <w:t>82</w:t>
      </w:r>
      <w:r w:rsidR="00D3361A">
        <w:rPr>
          <w:noProof/>
        </w:rPr>
        <w:fldChar w:fldCharType="end"/>
      </w:r>
    </w:p>
    <w:p w14:paraId="03572DB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5.31: search in the dictionary</w:t>
      </w:r>
      <w:r>
        <w:rPr>
          <w:noProof/>
        </w:rPr>
        <w:tab/>
      </w:r>
      <w:r w:rsidR="00D3361A">
        <w:rPr>
          <w:noProof/>
        </w:rPr>
        <w:fldChar w:fldCharType="begin"/>
      </w:r>
      <w:r>
        <w:rPr>
          <w:noProof/>
        </w:rPr>
        <w:instrText xml:space="preserve"> PAGEREF _Toc430471793 \h </w:instrText>
      </w:r>
      <w:r w:rsidR="00D3361A">
        <w:rPr>
          <w:noProof/>
        </w:rPr>
      </w:r>
      <w:r w:rsidR="00D3361A">
        <w:rPr>
          <w:noProof/>
        </w:rPr>
        <w:fldChar w:fldCharType="separate"/>
      </w:r>
      <w:r>
        <w:rPr>
          <w:noProof/>
        </w:rPr>
        <w:t>83</w:t>
      </w:r>
      <w:r w:rsidR="00D3361A">
        <w:rPr>
          <w:noProof/>
        </w:rPr>
        <w:fldChar w:fldCharType="end"/>
      </w:r>
    </w:p>
    <w:p w14:paraId="4281FBC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5.32: Add verbs to the dictionary</w:t>
      </w:r>
      <w:r>
        <w:rPr>
          <w:noProof/>
        </w:rPr>
        <w:tab/>
      </w:r>
      <w:r w:rsidR="00D3361A">
        <w:rPr>
          <w:noProof/>
        </w:rPr>
        <w:fldChar w:fldCharType="begin"/>
      </w:r>
      <w:r>
        <w:rPr>
          <w:noProof/>
        </w:rPr>
        <w:instrText xml:space="preserve"> PAGEREF _Toc430471795 \h </w:instrText>
      </w:r>
      <w:r w:rsidR="00D3361A">
        <w:rPr>
          <w:noProof/>
        </w:rPr>
      </w:r>
      <w:r w:rsidR="00D3361A">
        <w:rPr>
          <w:noProof/>
        </w:rPr>
        <w:fldChar w:fldCharType="separate"/>
      </w:r>
      <w:r>
        <w:rPr>
          <w:noProof/>
        </w:rPr>
        <w:t>84</w:t>
      </w:r>
      <w:r w:rsidR="00D3361A">
        <w:rPr>
          <w:noProof/>
        </w:rPr>
        <w:fldChar w:fldCharType="end"/>
      </w:r>
    </w:p>
    <w:p w14:paraId="0FA4FEE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5.33: Sample link</w:t>
      </w:r>
      <w:r>
        <w:rPr>
          <w:noProof/>
        </w:rPr>
        <w:tab/>
      </w:r>
      <w:r w:rsidR="00D3361A">
        <w:rPr>
          <w:noProof/>
        </w:rPr>
        <w:fldChar w:fldCharType="begin"/>
      </w:r>
      <w:r>
        <w:rPr>
          <w:noProof/>
        </w:rPr>
        <w:instrText xml:space="preserve"> PAGEREF _Toc430471796 \h </w:instrText>
      </w:r>
      <w:r w:rsidR="00D3361A">
        <w:rPr>
          <w:noProof/>
        </w:rPr>
      </w:r>
      <w:r w:rsidR="00D3361A">
        <w:rPr>
          <w:noProof/>
        </w:rPr>
        <w:fldChar w:fldCharType="separate"/>
      </w:r>
      <w:r>
        <w:rPr>
          <w:noProof/>
        </w:rPr>
        <w:t>86</w:t>
      </w:r>
      <w:r w:rsidR="00D3361A">
        <w:rPr>
          <w:noProof/>
        </w:rPr>
        <w:fldChar w:fldCharType="end"/>
      </w:r>
    </w:p>
    <w:p w14:paraId="47D29B5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5.34: Samples</w:t>
      </w:r>
      <w:r>
        <w:rPr>
          <w:noProof/>
        </w:rPr>
        <w:tab/>
      </w:r>
      <w:r w:rsidR="00D3361A">
        <w:rPr>
          <w:noProof/>
        </w:rPr>
        <w:fldChar w:fldCharType="begin"/>
      </w:r>
      <w:r>
        <w:rPr>
          <w:noProof/>
        </w:rPr>
        <w:instrText xml:space="preserve"> PAGEREF _Toc430471797 \h </w:instrText>
      </w:r>
      <w:r w:rsidR="00D3361A">
        <w:rPr>
          <w:noProof/>
        </w:rPr>
      </w:r>
      <w:r w:rsidR="00D3361A">
        <w:rPr>
          <w:noProof/>
        </w:rPr>
        <w:fldChar w:fldCharType="separate"/>
      </w:r>
      <w:r>
        <w:rPr>
          <w:noProof/>
        </w:rPr>
        <w:t>88</w:t>
      </w:r>
      <w:r w:rsidR="00D3361A">
        <w:rPr>
          <w:noProof/>
        </w:rPr>
        <w:fldChar w:fldCharType="end"/>
      </w:r>
    </w:p>
    <w:p w14:paraId="759E026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5.35: Ready templates button</w:t>
      </w:r>
      <w:r>
        <w:rPr>
          <w:noProof/>
        </w:rPr>
        <w:tab/>
      </w:r>
      <w:r w:rsidR="00D3361A">
        <w:rPr>
          <w:noProof/>
        </w:rPr>
        <w:fldChar w:fldCharType="begin"/>
      </w:r>
      <w:r>
        <w:rPr>
          <w:noProof/>
        </w:rPr>
        <w:instrText xml:space="preserve"> PAGEREF _Toc430471798 \h </w:instrText>
      </w:r>
      <w:r w:rsidR="00D3361A">
        <w:rPr>
          <w:noProof/>
        </w:rPr>
      </w:r>
      <w:r w:rsidR="00D3361A">
        <w:rPr>
          <w:noProof/>
        </w:rPr>
        <w:fldChar w:fldCharType="separate"/>
      </w:r>
      <w:r>
        <w:rPr>
          <w:noProof/>
        </w:rPr>
        <w:t>89</w:t>
      </w:r>
      <w:r w:rsidR="00D3361A">
        <w:rPr>
          <w:noProof/>
        </w:rPr>
        <w:fldChar w:fldCharType="end"/>
      </w:r>
    </w:p>
    <w:p w14:paraId="49CF83F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5.36: Bank system</w:t>
      </w:r>
      <w:r>
        <w:rPr>
          <w:noProof/>
        </w:rPr>
        <w:tab/>
      </w:r>
      <w:r w:rsidR="00D3361A">
        <w:rPr>
          <w:noProof/>
        </w:rPr>
        <w:fldChar w:fldCharType="begin"/>
      </w:r>
      <w:r>
        <w:rPr>
          <w:noProof/>
        </w:rPr>
        <w:instrText xml:space="preserve"> PAGEREF _Toc430471799 \h </w:instrText>
      </w:r>
      <w:r w:rsidR="00D3361A">
        <w:rPr>
          <w:noProof/>
        </w:rPr>
      </w:r>
      <w:r w:rsidR="00D3361A">
        <w:rPr>
          <w:noProof/>
        </w:rPr>
        <w:fldChar w:fldCharType="separate"/>
      </w:r>
      <w:r>
        <w:rPr>
          <w:noProof/>
        </w:rPr>
        <w:t>95</w:t>
      </w:r>
      <w:r w:rsidR="00D3361A">
        <w:rPr>
          <w:noProof/>
        </w:rPr>
        <w:fldChar w:fldCharType="end"/>
      </w:r>
    </w:p>
    <w:p w14:paraId="39072E8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5.37: General system</w:t>
      </w:r>
      <w:r>
        <w:rPr>
          <w:noProof/>
        </w:rPr>
        <w:tab/>
      </w:r>
      <w:r w:rsidR="00D3361A">
        <w:rPr>
          <w:noProof/>
        </w:rPr>
        <w:fldChar w:fldCharType="begin"/>
      </w:r>
      <w:r>
        <w:rPr>
          <w:noProof/>
        </w:rPr>
        <w:instrText xml:space="preserve"> PAGEREF _Toc430471800 \h </w:instrText>
      </w:r>
      <w:r w:rsidR="00D3361A">
        <w:rPr>
          <w:noProof/>
        </w:rPr>
      </w:r>
      <w:r w:rsidR="00D3361A">
        <w:rPr>
          <w:noProof/>
        </w:rPr>
        <w:fldChar w:fldCharType="separate"/>
      </w:r>
      <w:r>
        <w:rPr>
          <w:noProof/>
        </w:rPr>
        <w:t>96</w:t>
      </w:r>
      <w:r w:rsidR="00D3361A">
        <w:rPr>
          <w:noProof/>
        </w:rPr>
        <w:fldChar w:fldCharType="end"/>
      </w:r>
    </w:p>
    <w:p w14:paraId="639155B9"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5.38: AUDT project</w:t>
      </w:r>
      <w:r>
        <w:rPr>
          <w:noProof/>
        </w:rPr>
        <w:tab/>
      </w:r>
      <w:r w:rsidR="00D3361A">
        <w:rPr>
          <w:noProof/>
        </w:rPr>
        <w:fldChar w:fldCharType="begin"/>
      </w:r>
      <w:r>
        <w:rPr>
          <w:noProof/>
        </w:rPr>
        <w:instrText xml:space="preserve"> PAGEREF _Toc430471801 \h </w:instrText>
      </w:r>
      <w:r w:rsidR="00D3361A">
        <w:rPr>
          <w:noProof/>
        </w:rPr>
      </w:r>
      <w:r w:rsidR="00D3361A">
        <w:rPr>
          <w:noProof/>
        </w:rPr>
        <w:fldChar w:fldCharType="separate"/>
      </w:r>
      <w:r>
        <w:rPr>
          <w:noProof/>
        </w:rPr>
        <w:t>97</w:t>
      </w:r>
      <w:r w:rsidR="00D3361A">
        <w:rPr>
          <w:noProof/>
        </w:rPr>
        <w:fldChar w:fldCharType="end"/>
      </w:r>
    </w:p>
    <w:p w14:paraId="5992822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5.39: AHU system</w:t>
      </w:r>
      <w:r>
        <w:rPr>
          <w:noProof/>
        </w:rPr>
        <w:tab/>
      </w:r>
      <w:r w:rsidR="00D3361A">
        <w:rPr>
          <w:noProof/>
        </w:rPr>
        <w:fldChar w:fldCharType="begin"/>
      </w:r>
      <w:r>
        <w:rPr>
          <w:noProof/>
        </w:rPr>
        <w:instrText xml:space="preserve"> PAGEREF _Toc430471802 \h </w:instrText>
      </w:r>
      <w:r w:rsidR="00D3361A">
        <w:rPr>
          <w:noProof/>
        </w:rPr>
      </w:r>
      <w:r w:rsidR="00D3361A">
        <w:rPr>
          <w:noProof/>
        </w:rPr>
        <w:fldChar w:fldCharType="separate"/>
      </w:r>
      <w:r>
        <w:rPr>
          <w:noProof/>
        </w:rPr>
        <w:t>98</w:t>
      </w:r>
      <w:r w:rsidR="00D3361A">
        <w:rPr>
          <w:noProof/>
        </w:rPr>
        <w:fldChar w:fldCharType="end"/>
      </w:r>
    </w:p>
    <w:p w14:paraId="649729B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5.40: general example</w:t>
      </w:r>
      <w:r>
        <w:rPr>
          <w:noProof/>
        </w:rPr>
        <w:tab/>
      </w:r>
      <w:r w:rsidR="00D3361A">
        <w:rPr>
          <w:noProof/>
        </w:rPr>
        <w:fldChar w:fldCharType="begin"/>
      </w:r>
      <w:r>
        <w:rPr>
          <w:noProof/>
        </w:rPr>
        <w:instrText xml:space="preserve"> PAGEREF _Toc430471803 \h </w:instrText>
      </w:r>
      <w:r w:rsidR="00D3361A">
        <w:rPr>
          <w:noProof/>
        </w:rPr>
      </w:r>
      <w:r w:rsidR="00D3361A">
        <w:rPr>
          <w:noProof/>
        </w:rPr>
        <w:fldChar w:fldCharType="separate"/>
      </w:r>
      <w:r>
        <w:rPr>
          <w:noProof/>
        </w:rPr>
        <w:t>99</w:t>
      </w:r>
      <w:r w:rsidR="00D3361A">
        <w:rPr>
          <w:noProof/>
        </w:rPr>
        <w:fldChar w:fldCharType="end"/>
      </w:r>
    </w:p>
    <w:p w14:paraId="162849B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5.41: AUDT team</w:t>
      </w:r>
      <w:r>
        <w:rPr>
          <w:noProof/>
        </w:rPr>
        <w:tab/>
      </w:r>
      <w:r w:rsidR="00D3361A">
        <w:rPr>
          <w:noProof/>
        </w:rPr>
        <w:fldChar w:fldCharType="begin"/>
      </w:r>
      <w:r>
        <w:rPr>
          <w:noProof/>
        </w:rPr>
        <w:instrText xml:space="preserve"> PAGEREF _Toc430471804 \h </w:instrText>
      </w:r>
      <w:r w:rsidR="00D3361A">
        <w:rPr>
          <w:noProof/>
        </w:rPr>
      </w:r>
      <w:r w:rsidR="00D3361A">
        <w:rPr>
          <w:noProof/>
        </w:rPr>
        <w:fldChar w:fldCharType="separate"/>
      </w:r>
      <w:r>
        <w:rPr>
          <w:noProof/>
        </w:rPr>
        <w:t>100</w:t>
      </w:r>
      <w:r w:rsidR="00D3361A">
        <w:rPr>
          <w:noProof/>
        </w:rPr>
        <w:fldChar w:fldCharType="end"/>
      </w:r>
    </w:p>
    <w:p w14:paraId="22A1C5F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5.42: Hospital system</w:t>
      </w:r>
      <w:r>
        <w:rPr>
          <w:noProof/>
        </w:rPr>
        <w:tab/>
      </w:r>
      <w:r w:rsidR="00D3361A">
        <w:rPr>
          <w:noProof/>
        </w:rPr>
        <w:fldChar w:fldCharType="begin"/>
      </w:r>
      <w:r>
        <w:rPr>
          <w:noProof/>
        </w:rPr>
        <w:instrText xml:space="preserve"> PAGEREF _Toc430471805 \h </w:instrText>
      </w:r>
      <w:r w:rsidR="00D3361A">
        <w:rPr>
          <w:noProof/>
        </w:rPr>
      </w:r>
      <w:r w:rsidR="00D3361A">
        <w:rPr>
          <w:noProof/>
        </w:rPr>
        <w:fldChar w:fldCharType="separate"/>
      </w:r>
      <w:r>
        <w:rPr>
          <w:noProof/>
        </w:rPr>
        <w:t>101</w:t>
      </w:r>
      <w:r w:rsidR="00D3361A">
        <w:rPr>
          <w:noProof/>
        </w:rPr>
        <w:fldChar w:fldCharType="end"/>
      </w:r>
    </w:p>
    <w:p w14:paraId="333409D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5.43: Appointment system</w:t>
      </w:r>
      <w:r>
        <w:rPr>
          <w:noProof/>
        </w:rPr>
        <w:tab/>
      </w:r>
      <w:r w:rsidR="00D3361A">
        <w:rPr>
          <w:noProof/>
        </w:rPr>
        <w:fldChar w:fldCharType="begin"/>
      </w:r>
      <w:r>
        <w:rPr>
          <w:noProof/>
        </w:rPr>
        <w:instrText xml:space="preserve"> PAGEREF _Toc430471806 \h </w:instrText>
      </w:r>
      <w:r w:rsidR="00D3361A">
        <w:rPr>
          <w:noProof/>
        </w:rPr>
      </w:r>
      <w:r w:rsidR="00D3361A">
        <w:rPr>
          <w:noProof/>
        </w:rPr>
        <w:fldChar w:fldCharType="separate"/>
      </w:r>
      <w:r>
        <w:rPr>
          <w:noProof/>
        </w:rPr>
        <w:t>102</w:t>
      </w:r>
      <w:r w:rsidR="00D3361A">
        <w:rPr>
          <w:noProof/>
        </w:rPr>
        <w:fldChar w:fldCharType="end"/>
      </w:r>
    </w:p>
    <w:p w14:paraId="6E6B568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5.44: face detection system</w:t>
      </w:r>
      <w:r>
        <w:rPr>
          <w:noProof/>
        </w:rPr>
        <w:tab/>
      </w:r>
      <w:r w:rsidR="00D3361A">
        <w:rPr>
          <w:noProof/>
        </w:rPr>
        <w:fldChar w:fldCharType="begin"/>
      </w:r>
      <w:r>
        <w:rPr>
          <w:noProof/>
        </w:rPr>
        <w:instrText xml:space="preserve"> PAGEREF _Toc430471807 \h </w:instrText>
      </w:r>
      <w:r w:rsidR="00D3361A">
        <w:rPr>
          <w:noProof/>
        </w:rPr>
      </w:r>
      <w:r w:rsidR="00D3361A">
        <w:rPr>
          <w:noProof/>
        </w:rPr>
        <w:fldChar w:fldCharType="separate"/>
      </w:r>
      <w:r>
        <w:rPr>
          <w:noProof/>
        </w:rPr>
        <w:t>103</w:t>
      </w:r>
      <w:r w:rsidR="00D3361A">
        <w:rPr>
          <w:noProof/>
        </w:rPr>
        <w:fldChar w:fldCharType="end"/>
      </w:r>
    </w:p>
    <w:p w14:paraId="26E33A7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lastRenderedPageBreak/>
        <w:t>Figure 5.45: Hotel system</w:t>
      </w:r>
      <w:r>
        <w:rPr>
          <w:noProof/>
        </w:rPr>
        <w:tab/>
      </w:r>
      <w:r w:rsidR="00D3361A">
        <w:rPr>
          <w:noProof/>
        </w:rPr>
        <w:fldChar w:fldCharType="begin"/>
      </w:r>
      <w:r>
        <w:rPr>
          <w:noProof/>
        </w:rPr>
        <w:instrText xml:space="preserve"> PAGEREF _Toc430471808 \h </w:instrText>
      </w:r>
      <w:r w:rsidR="00D3361A">
        <w:rPr>
          <w:noProof/>
        </w:rPr>
      </w:r>
      <w:r w:rsidR="00D3361A">
        <w:rPr>
          <w:noProof/>
        </w:rPr>
        <w:fldChar w:fldCharType="separate"/>
      </w:r>
      <w:r>
        <w:rPr>
          <w:noProof/>
        </w:rPr>
        <w:t>104</w:t>
      </w:r>
      <w:r w:rsidR="00D3361A">
        <w:rPr>
          <w:noProof/>
        </w:rPr>
        <w:fldChar w:fldCharType="end"/>
      </w:r>
    </w:p>
    <w:p w14:paraId="7646640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5.46: Mobile-learning system</w:t>
      </w:r>
      <w:r>
        <w:rPr>
          <w:noProof/>
        </w:rPr>
        <w:tab/>
      </w:r>
      <w:r w:rsidR="00D3361A">
        <w:rPr>
          <w:noProof/>
        </w:rPr>
        <w:fldChar w:fldCharType="begin"/>
      </w:r>
      <w:r>
        <w:rPr>
          <w:noProof/>
        </w:rPr>
        <w:instrText xml:space="preserve"> PAGEREF _Toc430471809 \h </w:instrText>
      </w:r>
      <w:r w:rsidR="00D3361A">
        <w:rPr>
          <w:noProof/>
        </w:rPr>
      </w:r>
      <w:r w:rsidR="00D3361A">
        <w:rPr>
          <w:noProof/>
        </w:rPr>
        <w:fldChar w:fldCharType="separate"/>
      </w:r>
      <w:r>
        <w:rPr>
          <w:noProof/>
        </w:rPr>
        <w:t>105</w:t>
      </w:r>
      <w:r w:rsidR="00D3361A">
        <w:rPr>
          <w:noProof/>
        </w:rPr>
        <w:fldChar w:fldCharType="end"/>
      </w:r>
    </w:p>
    <w:p w14:paraId="057781D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5.47: Registration system</w:t>
      </w:r>
      <w:r>
        <w:rPr>
          <w:noProof/>
        </w:rPr>
        <w:tab/>
      </w:r>
      <w:r w:rsidR="00D3361A">
        <w:rPr>
          <w:noProof/>
        </w:rPr>
        <w:fldChar w:fldCharType="begin"/>
      </w:r>
      <w:r>
        <w:rPr>
          <w:noProof/>
        </w:rPr>
        <w:instrText xml:space="preserve"> PAGEREF _Toc430471810 \h </w:instrText>
      </w:r>
      <w:r w:rsidR="00D3361A">
        <w:rPr>
          <w:noProof/>
        </w:rPr>
      </w:r>
      <w:r w:rsidR="00D3361A">
        <w:rPr>
          <w:noProof/>
        </w:rPr>
        <w:fldChar w:fldCharType="separate"/>
      </w:r>
      <w:r>
        <w:rPr>
          <w:noProof/>
        </w:rPr>
        <w:t>106</w:t>
      </w:r>
      <w:r w:rsidR="00D3361A">
        <w:rPr>
          <w:noProof/>
        </w:rPr>
        <w:fldChar w:fldCharType="end"/>
      </w:r>
    </w:p>
    <w:p w14:paraId="54BCB1C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5.48: ATM system</w:t>
      </w:r>
      <w:r>
        <w:rPr>
          <w:noProof/>
        </w:rPr>
        <w:tab/>
      </w:r>
      <w:r w:rsidR="00D3361A">
        <w:rPr>
          <w:noProof/>
        </w:rPr>
        <w:fldChar w:fldCharType="begin"/>
      </w:r>
      <w:r>
        <w:rPr>
          <w:noProof/>
        </w:rPr>
        <w:instrText xml:space="preserve"> PAGEREF _Toc430471811 \h </w:instrText>
      </w:r>
      <w:r w:rsidR="00D3361A">
        <w:rPr>
          <w:noProof/>
        </w:rPr>
      </w:r>
      <w:r w:rsidR="00D3361A">
        <w:rPr>
          <w:noProof/>
        </w:rPr>
        <w:fldChar w:fldCharType="separate"/>
      </w:r>
      <w:r>
        <w:rPr>
          <w:noProof/>
        </w:rPr>
        <w:t>107</w:t>
      </w:r>
      <w:r w:rsidR="00D3361A">
        <w:rPr>
          <w:noProof/>
        </w:rPr>
        <w:fldChar w:fldCharType="end"/>
      </w:r>
    </w:p>
    <w:p w14:paraId="65FDF51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5.49: Clear all button</w:t>
      </w:r>
      <w:r>
        <w:rPr>
          <w:noProof/>
        </w:rPr>
        <w:tab/>
      </w:r>
      <w:r w:rsidR="00D3361A">
        <w:rPr>
          <w:noProof/>
        </w:rPr>
        <w:fldChar w:fldCharType="begin"/>
      </w:r>
      <w:r>
        <w:rPr>
          <w:noProof/>
        </w:rPr>
        <w:instrText xml:space="preserve"> PAGEREF _Toc430471812 \h </w:instrText>
      </w:r>
      <w:r w:rsidR="00D3361A">
        <w:rPr>
          <w:noProof/>
        </w:rPr>
      </w:r>
      <w:r w:rsidR="00D3361A">
        <w:rPr>
          <w:noProof/>
        </w:rPr>
        <w:fldChar w:fldCharType="separate"/>
      </w:r>
      <w:r>
        <w:rPr>
          <w:noProof/>
        </w:rPr>
        <w:t>108</w:t>
      </w:r>
      <w:r w:rsidR="00D3361A">
        <w:rPr>
          <w:noProof/>
        </w:rPr>
        <w:fldChar w:fldCharType="end"/>
      </w:r>
    </w:p>
    <w:p w14:paraId="5AB14C19"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_Toc430471813 \h </w:instrText>
      </w:r>
      <w:r w:rsidR="00D3361A">
        <w:rPr>
          <w:noProof/>
        </w:rPr>
      </w:r>
      <w:r w:rsidR="00D3361A">
        <w:rPr>
          <w:noProof/>
        </w:rPr>
        <w:fldChar w:fldCharType="separate"/>
      </w:r>
      <w:r>
        <w:rPr>
          <w:noProof/>
        </w:rPr>
        <w:t>108</w:t>
      </w:r>
      <w:r w:rsidR="00D3361A">
        <w:rPr>
          <w:noProof/>
        </w:rPr>
        <w:fldChar w:fldCharType="end"/>
      </w:r>
    </w:p>
    <w:p w14:paraId="5EC150D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5.50: Clear all (reset)</w:t>
      </w:r>
      <w:r>
        <w:rPr>
          <w:noProof/>
        </w:rPr>
        <w:tab/>
      </w:r>
      <w:r w:rsidR="00D3361A">
        <w:rPr>
          <w:noProof/>
        </w:rPr>
        <w:fldChar w:fldCharType="begin"/>
      </w:r>
      <w:r>
        <w:rPr>
          <w:noProof/>
        </w:rPr>
        <w:instrText xml:space="preserve"> PAGEREF _Toc430471814 \h </w:instrText>
      </w:r>
      <w:r w:rsidR="00D3361A">
        <w:rPr>
          <w:noProof/>
        </w:rPr>
      </w:r>
      <w:r w:rsidR="00D3361A">
        <w:rPr>
          <w:noProof/>
        </w:rPr>
        <w:fldChar w:fldCharType="separate"/>
      </w:r>
      <w:r>
        <w:rPr>
          <w:noProof/>
        </w:rPr>
        <w:t>109</w:t>
      </w:r>
      <w:r w:rsidR="00D3361A">
        <w:rPr>
          <w:noProof/>
        </w:rPr>
        <w:fldChar w:fldCharType="end"/>
      </w:r>
    </w:p>
    <w:p w14:paraId="3948432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5.51 manual requirements</w:t>
      </w:r>
      <w:r>
        <w:rPr>
          <w:noProof/>
        </w:rPr>
        <w:tab/>
      </w:r>
      <w:r w:rsidR="00D3361A">
        <w:rPr>
          <w:noProof/>
        </w:rPr>
        <w:fldChar w:fldCharType="begin"/>
      </w:r>
      <w:r>
        <w:rPr>
          <w:noProof/>
        </w:rPr>
        <w:instrText xml:space="preserve"> PAGEREF _Toc430471815 \h </w:instrText>
      </w:r>
      <w:r w:rsidR="00D3361A">
        <w:rPr>
          <w:noProof/>
        </w:rPr>
      </w:r>
      <w:r w:rsidR="00D3361A">
        <w:rPr>
          <w:noProof/>
        </w:rPr>
        <w:fldChar w:fldCharType="separate"/>
      </w:r>
      <w:r>
        <w:rPr>
          <w:noProof/>
        </w:rPr>
        <w:t>110</w:t>
      </w:r>
      <w:r w:rsidR="00D3361A">
        <w:rPr>
          <w:noProof/>
        </w:rPr>
        <w:fldChar w:fldCharType="end"/>
      </w:r>
    </w:p>
    <w:p w14:paraId="24459F6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5.52: Arrow width and colour</w:t>
      </w:r>
      <w:r>
        <w:rPr>
          <w:noProof/>
        </w:rPr>
        <w:tab/>
      </w:r>
      <w:r w:rsidR="00D3361A">
        <w:rPr>
          <w:noProof/>
        </w:rPr>
        <w:fldChar w:fldCharType="begin"/>
      </w:r>
      <w:r>
        <w:rPr>
          <w:noProof/>
        </w:rPr>
        <w:instrText xml:space="preserve"> PAGEREF _Toc430471816 \h </w:instrText>
      </w:r>
      <w:r w:rsidR="00D3361A">
        <w:rPr>
          <w:noProof/>
        </w:rPr>
      </w:r>
      <w:r w:rsidR="00D3361A">
        <w:rPr>
          <w:noProof/>
        </w:rPr>
        <w:fldChar w:fldCharType="separate"/>
      </w:r>
      <w:r>
        <w:rPr>
          <w:noProof/>
        </w:rPr>
        <w:t>111</w:t>
      </w:r>
      <w:r w:rsidR="00D3361A">
        <w:rPr>
          <w:noProof/>
        </w:rPr>
        <w:fldChar w:fldCharType="end"/>
      </w:r>
    </w:p>
    <w:p w14:paraId="1E007FD8"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_Toc430471817 \h </w:instrText>
      </w:r>
      <w:r w:rsidR="00D3361A">
        <w:rPr>
          <w:noProof/>
        </w:rPr>
      </w:r>
      <w:r w:rsidR="00D3361A">
        <w:rPr>
          <w:noProof/>
        </w:rPr>
        <w:fldChar w:fldCharType="separate"/>
      </w:r>
      <w:r>
        <w:rPr>
          <w:noProof/>
        </w:rPr>
        <w:t>111</w:t>
      </w:r>
      <w:r w:rsidR="00D3361A">
        <w:rPr>
          <w:noProof/>
        </w:rPr>
        <w:fldChar w:fldCharType="end"/>
      </w:r>
    </w:p>
    <w:p w14:paraId="1435440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5.53: manual use case</w:t>
      </w:r>
      <w:r>
        <w:rPr>
          <w:noProof/>
        </w:rPr>
        <w:tab/>
      </w:r>
      <w:r w:rsidR="00D3361A">
        <w:rPr>
          <w:noProof/>
        </w:rPr>
        <w:fldChar w:fldCharType="begin"/>
      </w:r>
      <w:r>
        <w:rPr>
          <w:noProof/>
        </w:rPr>
        <w:instrText xml:space="preserve"> PAGEREF _Toc430471818 \h </w:instrText>
      </w:r>
      <w:r w:rsidR="00D3361A">
        <w:rPr>
          <w:noProof/>
        </w:rPr>
      </w:r>
      <w:r w:rsidR="00D3361A">
        <w:rPr>
          <w:noProof/>
        </w:rPr>
        <w:fldChar w:fldCharType="separate"/>
      </w:r>
      <w:r>
        <w:rPr>
          <w:noProof/>
        </w:rPr>
        <w:t>121</w:t>
      </w:r>
      <w:r w:rsidR="00D3361A">
        <w:rPr>
          <w:noProof/>
        </w:rPr>
        <w:fldChar w:fldCharType="end"/>
      </w:r>
    </w:p>
    <w:p w14:paraId="5A7EBF9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5.54: Arabic languages requirements</w:t>
      </w:r>
      <w:r>
        <w:rPr>
          <w:noProof/>
        </w:rPr>
        <w:tab/>
      </w:r>
      <w:r w:rsidR="00D3361A">
        <w:rPr>
          <w:noProof/>
        </w:rPr>
        <w:fldChar w:fldCharType="begin"/>
      </w:r>
      <w:r>
        <w:rPr>
          <w:noProof/>
        </w:rPr>
        <w:instrText xml:space="preserve"> PAGEREF _Toc430471819 \h </w:instrText>
      </w:r>
      <w:r w:rsidR="00D3361A">
        <w:rPr>
          <w:noProof/>
        </w:rPr>
      </w:r>
      <w:r w:rsidR="00D3361A">
        <w:rPr>
          <w:noProof/>
        </w:rPr>
        <w:fldChar w:fldCharType="separate"/>
      </w:r>
      <w:r>
        <w:rPr>
          <w:noProof/>
        </w:rPr>
        <w:t>122</w:t>
      </w:r>
      <w:r w:rsidR="00D3361A">
        <w:rPr>
          <w:noProof/>
        </w:rPr>
        <w:fldChar w:fldCharType="end"/>
      </w:r>
    </w:p>
    <w:p w14:paraId="4B88ECE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5.55: invalid requirements</w:t>
      </w:r>
      <w:r>
        <w:rPr>
          <w:noProof/>
        </w:rPr>
        <w:tab/>
      </w:r>
      <w:r w:rsidR="00D3361A">
        <w:rPr>
          <w:noProof/>
        </w:rPr>
        <w:fldChar w:fldCharType="begin"/>
      </w:r>
      <w:r>
        <w:rPr>
          <w:noProof/>
        </w:rPr>
        <w:instrText xml:space="preserve"> PAGEREF _Toc430471820 \h </w:instrText>
      </w:r>
      <w:r w:rsidR="00D3361A">
        <w:rPr>
          <w:noProof/>
        </w:rPr>
      </w:r>
      <w:r w:rsidR="00D3361A">
        <w:rPr>
          <w:noProof/>
        </w:rPr>
        <w:fldChar w:fldCharType="separate"/>
      </w:r>
      <w:r>
        <w:rPr>
          <w:noProof/>
        </w:rPr>
        <w:t>124</w:t>
      </w:r>
      <w:r w:rsidR="00D3361A">
        <w:rPr>
          <w:noProof/>
        </w:rPr>
        <w:fldChar w:fldCharType="end"/>
      </w:r>
    </w:p>
    <w:p w14:paraId="5EF54D1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5.56: invalid requirements</w:t>
      </w:r>
      <w:r>
        <w:rPr>
          <w:noProof/>
        </w:rPr>
        <w:tab/>
      </w:r>
      <w:r w:rsidR="00D3361A">
        <w:rPr>
          <w:noProof/>
        </w:rPr>
        <w:fldChar w:fldCharType="begin"/>
      </w:r>
      <w:r>
        <w:rPr>
          <w:noProof/>
        </w:rPr>
        <w:instrText xml:space="preserve"> PAGEREF _Toc430471821 \h </w:instrText>
      </w:r>
      <w:r w:rsidR="00D3361A">
        <w:rPr>
          <w:noProof/>
        </w:rPr>
      </w:r>
      <w:r w:rsidR="00D3361A">
        <w:rPr>
          <w:noProof/>
        </w:rPr>
        <w:fldChar w:fldCharType="separate"/>
      </w:r>
      <w:r>
        <w:rPr>
          <w:noProof/>
        </w:rPr>
        <w:t>125</w:t>
      </w:r>
      <w:r w:rsidR="00D3361A">
        <w:rPr>
          <w:noProof/>
        </w:rPr>
        <w:fldChar w:fldCharType="end"/>
      </w:r>
    </w:p>
    <w:p w14:paraId="039AFF7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5.57: important note</w:t>
      </w:r>
      <w:r>
        <w:rPr>
          <w:noProof/>
        </w:rPr>
        <w:tab/>
      </w:r>
      <w:r w:rsidR="00D3361A">
        <w:rPr>
          <w:noProof/>
        </w:rPr>
        <w:fldChar w:fldCharType="begin"/>
      </w:r>
      <w:r>
        <w:rPr>
          <w:noProof/>
        </w:rPr>
        <w:instrText xml:space="preserve"> PAGEREF _Toc430471822 \h </w:instrText>
      </w:r>
      <w:r w:rsidR="00D3361A">
        <w:rPr>
          <w:noProof/>
        </w:rPr>
      </w:r>
      <w:r w:rsidR="00D3361A">
        <w:rPr>
          <w:noProof/>
        </w:rPr>
        <w:fldChar w:fldCharType="separate"/>
      </w:r>
      <w:r>
        <w:rPr>
          <w:noProof/>
        </w:rPr>
        <w:t>126</w:t>
      </w:r>
      <w:r w:rsidR="00D3361A">
        <w:rPr>
          <w:noProof/>
        </w:rPr>
        <w:fldChar w:fldCharType="end"/>
      </w:r>
    </w:p>
    <w:p w14:paraId="6C46393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5.58: Edit massages</w:t>
      </w:r>
      <w:r>
        <w:rPr>
          <w:noProof/>
        </w:rPr>
        <w:tab/>
      </w:r>
      <w:r w:rsidR="00D3361A">
        <w:rPr>
          <w:noProof/>
        </w:rPr>
        <w:fldChar w:fldCharType="begin"/>
      </w:r>
      <w:r>
        <w:rPr>
          <w:noProof/>
        </w:rPr>
        <w:instrText xml:space="preserve"> PAGEREF _Toc430471823 \h </w:instrText>
      </w:r>
      <w:r w:rsidR="00D3361A">
        <w:rPr>
          <w:noProof/>
        </w:rPr>
      </w:r>
      <w:r w:rsidR="00D3361A">
        <w:rPr>
          <w:noProof/>
        </w:rPr>
        <w:fldChar w:fldCharType="separate"/>
      </w:r>
      <w:r>
        <w:rPr>
          <w:noProof/>
        </w:rPr>
        <w:t>126</w:t>
      </w:r>
      <w:r w:rsidR="00D3361A">
        <w:rPr>
          <w:noProof/>
        </w:rPr>
        <w:fldChar w:fldCharType="end"/>
      </w:r>
    </w:p>
    <w:p w14:paraId="5D0EB2E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5.59: Open notepad button</w:t>
      </w:r>
      <w:r>
        <w:rPr>
          <w:noProof/>
        </w:rPr>
        <w:tab/>
      </w:r>
      <w:r w:rsidR="00D3361A">
        <w:rPr>
          <w:noProof/>
        </w:rPr>
        <w:fldChar w:fldCharType="begin"/>
      </w:r>
      <w:r>
        <w:rPr>
          <w:noProof/>
        </w:rPr>
        <w:instrText xml:space="preserve"> PAGEREF _Toc430471824 \h </w:instrText>
      </w:r>
      <w:r w:rsidR="00D3361A">
        <w:rPr>
          <w:noProof/>
        </w:rPr>
      </w:r>
      <w:r w:rsidR="00D3361A">
        <w:rPr>
          <w:noProof/>
        </w:rPr>
        <w:fldChar w:fldCharType="separate"/>
      </w:r>
      <w:r>
        <w:rPr>
          <w:noProof/>
        </w:rPr>
        <w:t>127</w:t>
      </w:r>
      <w:r w:rsidR="00D3361A">
        <w:rPr>
          <w:noProof/>
        </w:rPr>
        <w:fldChar w:fldCharType="end"/>
      </w:r>
    </w:p>
    <w:p w14:paraId="17F2F8F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Figure5.61: No title massage</w:t>
      </w:r>
      <w:r>
        <w:rPr>
          <w:noProof/>
        </w:rPr>
        <w:tab/>
      </w:r>
      <w:r w:rsidR="00D3361A">
        <w:rPr>
          <w:noProof/>
        </w:rPr>
        <w:fldChar w:fldCharType="begin"/>
      </w:r>
      <w:r>
        <w:rPr>
          <w:noProof/>
        </w:rPr>
        <w:instrText xml:space="preserve"> PAGEREF _Toc430471829 \h </w:instrText>
      </w:r>
      <w:r w:rsidR="00D3361A">
        <w:rPr>
          <w:noProof/>
        </w:rPr>
      </w:r>
      <w:r w:rsidR="00D3361A">
        <w:rPr>
          <w:noProof/>
        </w:rPr>
        <w:fldChar w:fldCharType="separate"/>
      </w:r>
      <w:r>
        <w:rPr>
          <w:noProof/>
        </w:rPr>
        <w:t>129</w:t>
      </w:r>
      <w:r w:rsidR="00D3361A">
        <w:rPr>
          <w:noProof/>
        </w:rPr>
        <w:fldChar w:fldCharType="end"/>
      </w:r>
    </w:p>
    <w:p w14:paraId="5F456DB9"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Figure5.62: appropriate places of title</w:t>
      </w:r>
      <w:r>
        <w:rPr>
          <w:noProof/>
        </w:rPr>
        <w:tab/>
      </w:r>
      <w:r w:rsidR="00D3361A">
        <w:rPr>
          <w:noProof/>
        </w:rPr>
        <w:fldChar w:fldCharType="begin"/>
      </w:r>
      <w:r>
        <w:rPr>
          <w:noProof/>
        </w:rPr>
        <w:instrText xml:space="preserve"> PAGEREF _Toc430471832 \h </w:instrText>
      </w:r>
      <w:r w:rsidR="00D3361A">
        <w:rPr>
          <w:noProof/>
        </w:rPr>
      </w:r>
      <w:r w:rsidR="00D3361A">
        <w:rPr>
          <w:noProof/>
        </w:rPr>
        <w:fldChar w:fldCharType="separate"/>
      </w:r>
      <w:r>
        <w:rPr>
          <w:noProof/>
        </w:rPr>
        <w:t>130</w:t>
      </w:r>
      <w:r w:rsidR="00D3361A">
        <w:rPr>
          <w:noProof/>
        </w:rPr>
        <w:fldChar w:fldCharType="end"/>
      </w:r>
    </w:p>
    <w:p w14:paraId="058F3E2F"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second place shown in the figure 5.60:</w:t>
      </w:r>
      <w:r>
        <w:rPr>
          <w:noProof/>
        </w:rPr>
        <w:tab/>
      </w:r>
      <w:r w:rsidR="00D3361A">
        <w:rPr>
          <w:noProof/>
        </w:rPr>
        <w:fldChar w:fldCharType="begin"/>
      </w:r>
      <w:r>
        <w:rPr>
          <w:noProof/>
        </w:rPr>
        <w:instrText xml:space="preserve"> PAGEREF _Toc430471833 \h </w:instrText>
      </w:r>
      <w:r w:rsidR="00D3361A">
        <w:rPr>
          <w:noProof/>
        </w:rPr>
      </w:r>
      <w:r w:rsidR="00D3361A">
        <w:rPr>
          <w:noProof/>
        </w:rPr>
        <w:fldChar w:fldCharType="separate"/>
      </w:r>
      <w:r>
        <w:rPr>
          <w:noProof/>
        </w:rPr>
        <w:t>131</w:t>
      </w:r>
      <w:r w:rsidR="00D3361A">
        <w:rPr>
          <w:noProof/>
        </w:rPr>
        <w:fldChar w:fldCharType="end"/>
      </w:r>
    </w:p>
    <w:p w14:paraId="63513AB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Figure5.63: appropriate places of title</w:t>
      </w:r>
      <w:r>
        <w:rPr>
          <w:noProof/>
        </w:rPr>
        <w:tab/>
      </w:r>
      <w:r w:rsidR="00D3361A">
        <w:rPr>
          <w:noProof/>
        </w:rPr>
        <w:fldChar w:fldCharType="begin"/>
      </w:r>
      <w:r>
        <w:rPr>
          <w:noProof/>
        </w:rPr>
        <w:instrText xml:space="preserve"> PAGEREF _Toc430471834 \h </w:instrText>
      </w:r>
      <w:r w:rsidR="00D3361A">
        <w:rPr>
          <w:noProof/>
        </w:rPr>
      </w:r>
      <w:r w:rsidR="00D3361A">
        <w:rPr>
          <w:noProof/>
        </w:rPr>
        <w:fldChar w:fldCharType="separate"/>
      </w:r>
      <w:r>
        <w:rPr>
          <w:noProof/>
        </w:rPr>
        <w:t>131</w:t>
      </w:r>
      <w:r w:rsidR="00D3361A">
        <w:rPr>
          <w:noProof/>
        </w:rPr>
        <w:fldChar w:fldCharType="end"/>
      </w:r>
    </w:p>
    <w:p w14:paraId="3E4717D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5.64: Final result</w:t>
      </w:r>
      <w:r>
        <w:rPr>
          <w:noProof/>
        </w:rPr>
        <w:tab/>
      </w:r>
      <w:r w:rsidR="00D3361A">
        <w:rPr>
          <w:noProof/>
        </w:rPr>
        <w:fldChar w:fldCharType="begin"/>
      </w:r>
      <w:r>
        <w:rPr>
          <w:noProof/>
        </w:rPr>
        <w:instrText xml:space="preserve"> PAGEREF _Toc430471835 \h </w:instrText>
      </w:r>
      <w:r w:rsidR="00D3361A">
        <w:rPr>
          <w:noProof/>
        </w:rPr>
      </w:r>
      <w:r w:rsidR="00D3361A">
        <w:rPr>
          <w:noProof/>
        </w:rPr>
        <w:fldChar w:fldCharType="separate"/>
      </w:r>
      <w:r>
        <w:rPr>
          <w:noProof/>
        </w:rPr>
        <w:t>133</w:t>
      </w:r>
      <w:r w:rsidR="00D3361A">
        <w:rPr>
          <w:noProof/>
        </w:rPr>
        <w:fldChar w:fldCharType="end"/>
      </w:r>
    </w:p>
    <w:p w14:paraId="486A48E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6.1: disabled button</w:t>
      </w:r>
      <w:r>
        <w:rPr>
          <w:noProof/>
        </w:rPr>
        <w:tab/>
      </w:r>
      <w:r w:rsidR="00D3361A">
        <w:rPr>
          <w:noProof/>
        </w:rPr>
        <w:fldChar w:fldCharType="begin"/>
      </w:r>
      <w:r>
        <w:rPr>
          <w:noProof/>
        </w:rPr>
        <w:instrText xml:space="preserve"> PAGEREF _Toc430471836 \h </w:instrText>
      </w:r>
      <w:r w:rsidR="00D3361A">
        <w:rPr>
          <w:noProof/>
        </w:rPr>
      </w:r>
      <w:r w:rsidR="00D3361A">
        <w:rPr>
          <w:noProof/>
        </w:rPr>
        <w:fldChar w:fldCharType="separate"/>
      </w:r>
      <w:r>
        <w:rPr>
          <w:noProof/>
        </w:rPr>
        <w:t>135</w:t>
      </w:r>
      <w:r w:rsidR="00D3361A">
        <w:rPr>
          <w:noProof/>
        </w:rPr>
        <w:fldChar w:fldCharType="end"/>
      </w:r>
    </w:p>
    <w:p w14:paraId="307BAFC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6.2: expert testing</w:t>
      </w:r>
      <w:r>
        <w:rPr>
          <w:noProof/>
        </w:rPr>
        <w:tab/>
      </w:r>
      <w:r w:rsidR="00D3361A">
        <w:rPr>
          <w:noProof/>
        </w:rPr>
        <w:fldChar w:fldCharType="begin"/>
      </w:r>
      <w:r>
        <w:rPr>
          <w:noProof/>
        </w:rPr>
        <w:instrText xml:space="preserve"> PAGEREF _Toc430471837 \h </w:instrText>
      </w:r>
      <w:r w:rsidR="00D3361A">
        <w:rPr>
          <w:noProof/>
        </w:rPr>
      </w:r>
      <w:r w:rsidR="00D3361A">
        <w:rPr>
          <w:noProof/>
        </w:rPr>
        <w:fldChar w:fldCharType="separate"/>
      </w:r>
      <w:r>
        <w:rPr>
          <w:noProof/>
        </w:rPr>
        <w:t>137</w:t>
      </w:r>
      <w:r w:rsidR="00D3361A">
        <w:rPr>
          <w:noProof/>
        </w:rPr>
        <w:fldChar w:fldCharType="end"/>
      </w:r>
    </w:p>
    <w:p w14:paraId="1413CB7A" w14:textId="77777777" w:rsidR="00BF46CF" w:rsidRDefault="00D3361A" w:rsidP="008B7121">
      <w:pPr>
        <w:pStyle w:val="Pre-ChapterHeadings"/>
        <w:tabs>
          <w:tab w:val="center" w:pos="4099"/>
          <w:tab w:val="left" w:pos="5625"/>
        </w:tabs>
        <w:spacing w:line="240" w:lineRule="auto"/>
        <w:jc w:val="left"/>
      </w:pPr>
      <w:r w:rsidRPr="006A6656">
        <w:rPr>
          <w:b w:val="0"/>
          <w:sz w:val="24"/>
          <w:szCs w:val="24"/>
        </w:rPr>
        <w:fldChar w:fldCharType="end"/>
      </w:r>
      <w:r w:rsidR="0002100D">
        <w:tab/>
      </w:r>
    </w:p>
    <w:p w14:paraId="5671BACC" w14:textId="77777777" w:rsidR="00141D49" w:rsidRDefault="00141D49" w:rsidP="00141D49">
      <w:pPr>
        <w:rPr>
          <w:lang w:val="en-GB"/>
        </w:rPr>
      </w:pPr>
    </w:p>
    <w:p w14:paraId="6417F5C8" w14:textId="77777777" w:rsidR="00141D49" w:rsidRDefault="00141D49" w:rsidP="00141D49">
      <w:pPr>
        <w:rPr>
          <w:lang w:val="en-GB"/>
        </w:rPr>
      </w:pPr>
    </w:p>
    <w:p w14:paraId="063CD30D" w14:textId="77777777" w:rsidR="00141D49" w:rsidRDefault="00141D49" w:rsidP="00141D49">
      <w:pPr>
        <w:rPr>
          <w:lang w:val="en-GB"/>
        </w:rPr>
      </w:pPr>
    </w:p>
    <w:p w14:paraId="66794195" w14:textId="77777777" w:rsidR="00141D49" w:rsidRDefault="00141D49" w:rsidP="00141D49">
      <w:pPr>
        <w:rPr>
          <w:lang w:val="en-GB"/>
        </w:rPr>
      </w:pPr>
    </w:p>
    <w:p w14:paraId="54D5E33E" w14:textId="77777777" w:rsidR="00141D49" w:rsidRDefault="00141D49" w:rsidP="00141D49">
      <w:pPr>
        <w:rPr>
          <w:lang w:val="en-GB"/>
        </w:rPr>
      </w:pPr>
    </w:p>
    <w:p w14:paraId="2C7BB3DE" w14:textId="77777777" w:rsidR="00141D49" w:rsidRPr="00141D49" w:rsidRDefault="00141D49" w:rsidP="00141D49">
      <w:pPr>
        <w:rPr>
          <w:lang w:val="en-GB"/>
        </w:rPr>
      </w:pPr>
    </w:p>
    <w:p w14:paraId="20B0062B" w14:textId="77777777" w:rsidR="00CA6C38" w:rsidRDefault="00CA6C38" w:rsidP="0070363E">
      <w:pPr>
        <w:pStyle w:val="Pre-ChapterHeadings"/>
      </w:pPr>
    </w:p>
    <w:p w14:paraId="1BE97425" w14:textId="77777777" w:rsidR="00BA6ECE" w:rsidRPr="00BA6ECE" w:rsidRDefault="00BA6ECE" w:rsidP="00BA6ECE">
      <w:pPr>
        <w:rPr>
          <w:lang w:val="en-GB"/>
        </w:rPr>
      </w:pPr>
    </w:p>
    <w:p w14:paraId="66195EB8" w14:textId="77777777" w:rsidR="0070363E" w:rsidRDefault="0070363E" w:rsidP="0070363E">
      <w:pPr>
        <w:pStyle w:val="Pre-ChapterHeadings"/>
      </w:pPr>
      <w:r>
        <w:t>List of Appendices</w:t>
      </w:r>
    </w:p>
    <w:p w14:paraId="7653AA48" w14:textId="77777777" w:rsidR="00DB5F45" w:rsidRPr="00910A50" w:rsidRDefault="00D3361A">
      <w:pPr>
        <w:pStyle w:val="TableofFigures"/>
        <w:tabs>
          <w:tab w:val="right" w:leader="dot" w:pos="8189"/>
        </w:tabs>
        <w:rPr>
          <w:rFonts w:asciiTheme="minorHAnsi" w:eastAsiaTheme="minorEastAsia" w:hAnsiTheme="minorHAnsi" w:cstheme="minorBidi"/>
          <w:noProof/>
          <w:sz w:val="24"/>
          <w:szCs w:val="24"/>
        </w:rPr>
      </w:pPr>
      <w:r w:rsidRPr="00910A50">
        <w:rPr>
          <w:sz w:val="24"/>
          <w:szCs w:val="24"/>
        </w:rPr>
        <w:fldChar w:fldCharType="begin"/>
      </w:r>
      <w:r w:rsidR="0088106E" w:rsidRPr="00910A50">
        <w:rPr>
          <w:sz w:val="24"/>
          <w:szCs w:val="24"/>
        </w:rPr>
        <w:instrText xml:space="preserve"> TOC \t "Appendix" \c </w:instrText>
      </w:r>
      <w:r w:rsidRPr="00910A50">
        <w:rPr>
          <w:sz w:val="24"/>
          <w:szCs w:val="24"/>
        </w:rPr>
        <w:fldChar w:fldCharType="separate"/>
      </w:r>
      <w:r w:rsidR="00DB5F45" w:rsidRPr="00910A50">
        <w:rPr>
          <w:noProof/>
          <w:sz w:val="24"/>
          <w:szCs w:val="24"/>
        </w:rPr>
        <w:t>Appendix A software engineering in details</w:t>
      </w:r>
      <w:r w:rsidR="00DB5F45" w:rsidRPr="00910A50">
        <w:rPr>
          <w:noProof/>
          <w:sz w:val="24"/>
          <w:szCs w:val="24"/>
        </w:rPr>
        <w:tab/>
      </w:r>
      <w:r w:rsidRPr="00910A50">
        <w:rPr>
          <w:noProof/>
          <w:sz w:val="24"/>
          <w:szCs w:val="24"/>
        </w:rPr>
        <w:fldChar w:fldCharType="begin"/>
      </w:r>
      <w:r w:rsidR="00DB5F45" w:rsidRPr="00910A50">
        <w:rPr>
          <w:noProof/>
          <w:sz w:val="24"/>
          <w:szCs w:val="24"/>
        </w:rPr>
        <w:instrText xml:space="preserve"> PAGEREF _Toc418723880 \h </w:instrText>
      </w:r>
      <w:r w:rsidRPr="00910A50">
        <w:rPr>
          <w:noProof/>
          <w:sz w:val="24"/>
          <w:szCs w:val="24"/>
        </w:rPr>
      </w:r>
      <w:r w:rsidRPr="00910A50">
        <w:rPr>
          <w:noProof/>
          <w:sz w:val="24"/>
          <w:szCs w:val="24"/>
        </w:rPr>
        <w:fldChar w:fldCharType="separate"/>
      </w:r>
      <w:r w:rsidR="00BA6ECE">
        <w:rPr>
          <w:noProof/>
          <w:sz w:val="24"/>
          <w:szCs w:val="24"/>
        </w:rPr>
        <w:t>135</w:t>
      </w:r>
      <w:r w:rsidRPr="00910A50">
        <w:rPr>
          <w:noProof/>
          <w:sz w:val="24"/>
          <w:szCs w:val="24"/>
        </w:rPr>
        <w:fldChar w:fldCharType="end"/>
      </w:r>
    </w:p>
    <w:p w14:paraId="02B88C83" w14:textId="77777777" w:rsidR="00BF46CF" w:rsidRDefault="00D3361A">
      <w:r w:rsidRPr="00910A50">
        <w:rPr>
          <w:sz w:val="24"/>
          <w:szCs w:val="24"/>
        </w:rPr>
        <w:fldChar w:fldCharType="end"/>
      </w:r>
    </w:p>
    <w:p w14:paraId="7CF336E8" w14:textId="77777777" w:rsidR="00EF217F" w:rsidRPr="003C61F0" w:rsidRDefault="00BB7857" w:rsidP="003C61F0">
      <w:pPr>
        <w:spacing w:line="240" w:lineRule="auto"/>
      </w:pPr>
      <w:r>
        <w:br w:type="page"/>
      </w:r>
    </w:p>
    <w:p w14:paraId="198E60C4" w14:textId="77777777" w:rsidR="00BB7857" w:rsidRDefault="00EF0CFF" w:rsidP="00EF0CFF">
      <w:pPr>
        <w:pStyle w:val="Pre-ChapterHeadings"/>
      </w:pPr>
      <w:r>
        <w:lastRenderedPageBreak/>
        <w:t>List of Abbreviations</w:t>
      </w:r>
    </w:p>
    <w:p w14:paraId="0622FAC6" w14:textId="77777777" w:rsidR="008502E5" w:rsidRPr="00195410" w:rsidRDefault="008502E5" w:rsidP="008502E5">
      <w:pPr>
        <w:rPr>
          <w:sz w:val="24"/>
          <w:szCs w:val="22"/>
          <w:lang w:val="en-GB"/>
        </w:rPr>
      </w:pPr>
    </w:p>
    <w:p w14:paraId="06FB40EB" w14:textId="77777777" w:rsidR="008502E5" w:rsidRPr="00195410" w:rsidRDefault="008502E5" w:rsidP="008502E5">
      <w:pPr>
        <w:rPr>
          <w:sz w:val="24"/>
          <w:szCs w:val="22"/>
        </w:rPr>
      </w:pPr>
      <w:r w:rsidRPr="00195410">
        <w:rPr>
          <w:sz w:val="24"/>
          <w:szCs w:val="22"/>
          <w:lang w:val="en-GB"/>
        </w:rPr>
        <w:t>AUDT:</w:t>
      </w:r>
      <w:r w:rsidRPr="00195410">
        <w:rPr>
          <w:sz w:val="24"/>
          <w:szCs w:val="22"/>
        </w:rPr>
        <w:t xml:space="preserve"> </w:t>
      </w:r>
      <w:r w:rsidRPr="00195410">
        <w:rPr>
          <w:rFonts w:hint="cs"/>
          <w:bCs/>
          <w:sz w:val="24"/>
          <w:szCs w:val="22"/>
          <w:lang w:val="en-GB"/>
        </w:rPr>
        <w:t>AUTOMATED USECASE DIAGRAM TOOL</w:t>
      </w:r>
    </w:p>
    <w:p w14:paraId="6FF639AE" w14:textId="77777777" w:rsidR="008502E5" w:rsidRPr="008502E5" w:rsidRDefault="008502E5" w:rsidP="008502E5">
      <w:pPr>
        <w:rPr>
          <w:lang w:val="en-GB"/>
        </w:rPr>
      </w:pPr>
    </w:p>
    <w:p w14:paraId="540FBEE5" w14:textId="77777777" w:rsidR="005F22D6" w:rsidRDefault="0086626B" w:rsidP="0086626B">
      <w:pPr>
        <w:pStyle w:val="BodyText"/>
      </w:pPr>
      <w:r>
        <w:t>UML:</w:t>
      </w:r>
      <w:r w:rsidR="008502E5">
        <w:t xml:space="preserve"> </w:t>
      </w:r>
      <w:r w:rsidRPr="0086626B">
        <w:t>Unified Modeling Language</w:t>
      </w:r>
      <w:r w:rsidR="00BD545A">
        <w:t>.</w:t>
      </w:r>
    </w:p>
    <w:p w14:paraId="7B1B4C9A" w14:textId="77777777" w:rsidR="00BD545A" w:rsidRPr="005F22D6" w:rsidRDefault="00BD545A" w:rsidP="00BD545A">
      <w:pPr>
        <w:pStyle w:val="BodyText"/>
      </w:pPr>
      <w:r>
        <w:t>SDLC: system development life cycle,</w:t>
      </w:r>
    </w:p>
    <w:p w14:paraId="6156A1FC" w14:textId="77777777" w:rsidR="00C86371" w:rsidRDefault="0002100D" w:rsidP="00C86371">
      <w:pPr>
        <w:pStyle w:val="BodyText"/>
        <w:jc w:val="left"/>
      </w:pPr>
      <w:r w:rsidRPr="003F0B6E">
        <w:rPr>
          <w:rFonts w:asciiTheme="majorBidi" w:hAnsiTheme="majorBidi" w:cstheme="majorBidi"/>
          <w:szCs w:val="24"/>
          <w:lang w:bidi="ar-JO"/>
        </w:rPr>
        <w:t>DFD</w:t>
      </w:r>
      <w:r>
        <w:rPr>
          <w:rFonts w:asciiTheme="majorBidi" w:hAnsiTheme="majorBidi" w:cstheme="majorBidi"/>
          <w:szCs w:val="24"/>
          <w:lang w:bidi="ar-JO"/>
        </w:rPr>
        <w:t>: data</w:t>
      </w:r>
      <w:r w:rsidR="00EB0C61">
        <w:t xml:space="preserve"> flow diagram. </w:t>
      </w:r>
    </w:p>
    <w:p w14:paraId="53912C11" w14:textId="77777777" w:rsidR="00C86371" w:rsidRDefault="00C86371" w:rsidP="00484042">
      <w:pPr>
        <w:pStyle w:val="BodyText"/>
        <w:jc w:val="left"/>
      </w:pPr>
      <w:r>
        <w:t xml:space="preserve">E-R: </w:t>
      </w:r>
      <w:r w:rsidR="00484042">
        <w:t>E</w:t>
      </w:r>
      <w:r>
        <w:t>ntity relationship diagram.</w:t>
      </w:r>
    </w:p>
    <w:p w14:paraId="03547B1F" w14:textId="77777777" w:rsidR="002B2477" w:rsidRDefault="002B2477" w:rsidP="002B2477">
      <w:pPr>
        <w:pStyle w:val="BodyText"/>
        <w:jc w:val="left"/>
      </w:pPr>
      <w:r w:rsidRPr="00543C2D">
        <w:t>PLCs</w:t>
      </w:r>
      <w:r>
        <w:t>:</w:t>
      </w:r>
      <w:r w:rsidRPr="00543C2D">
        <w:t xml:space="preserve"> Programmable logic controllers </w:t>
      </w:r>
    </w:p>
    <w:p w14:paraId="5B03F9CD" w14:textId="77777777" w:rsidR="002B2477" w:rsidRDefault="008502E5" w:rsidP="002B2477">
      <w:pPr>
        <w:pStyle w:val="BodyText"/>
        <w:jc w:val="left"/>
      </w:pPr>
      <w:r>
        <w:t>CRC: Class</w:t>
      </w:r>
      <w:r w:rsidR="002B2477">
        <w:t xml:space="preserve"> Responsibility Collaborator</w:t>
      </w:r>
    </w:p>
    <w:p w14:paraId="42930764" w14:textId="77777777" w:rsidR="00A84215" w:rsidRDefault="00A84215" w:rsidP="00A84215">
      <w:pPr>
        <w:pStyle w:val="BodyText"/>
        <w:jc w:val="left"/>
      </w:pPr>
      <w:r>
        <w:t>IEEE:</w:t>
      </w:r>
      <w:r w:rsidR="008502E5">
        <w:t xml:space="preserve"> </w:t>
      </w:r>
      <w:r w:rsidRPr="00A84215">
        <w:t>Institute of Electrical and Electronic Engineers</w:t>
      </w:r>
    </w:p>
    <w:p w14:paraId="1D8F509C" w14:textId="77777777" w:rsidR="000E20FA" w:rsidRDefault="00A10239" w:rsidP="000E20FA">
      <w:pPr>
        <w:pStyle w:val="BodyText"/>
        <w:spacing w:line="240" w:lineRule="auto"/>
        <w:jc w:val="left"/>
      </w:pPr>
      <w:r>
        <w:t>SWOT: strength, weakness, opportunist, threats</w:t>
      </w:r>
    </w:p>
    <w:p w14:paraId="1E143CE0" w14:textId="77777777" w:rsidR="004662D1" w:rsidRDefault="000E20FA" w:rsidP="004662D1">
      <w:pPr>
        <w:pStyle w:val="BodyText"/>
        <w:jc w:val="left"/>
      </w:pPr>
      <w:r w:rsidRPr="000E20FA">
        <w:rPr>
          <w:rFonts w:ascii="Verdana" w:hAnsi="Verdana" w:cs="Arial"/>
          <w:b/>
          <w:bCs/>
          <w:color w:val="000000"/>
          <w:sz w:val="18"/>
          <w:szCs w:val="18"/>
        </w:rPr>
        <w:br/>
      </w:r>
      <w:r w:rsidRPr="000E20FA">
        <w:rPr>
          <w:rFonts w:asciiTheme="majorBidi" w:hAnsiTheme="majorBidi" w:cstheme="majorBidi"/>
          <w:color w:val="000000"/>
          <w:szCs w:val="28"/>
        </w:rPr>
        <w:t>ASE</w:t>
      </w:r>
      <w:r>
        <w:t>:</w:t>
      </w:r>
      <w:r w:rsidRPr="000E20FA">
        <w:t xml:space="preserve"> Automated Software Engineering</w:t>
      </w:r>
    </w:p>
    <w:p w14:paraId="09702CCD" w14:textId="77777777" w:rsidR="000E20FA" w:rsidRPr="005F22D6" w:rsidRDefault="00D67C2B" w:rsidP="004662D1">
      <w:pPr>
        <w:pStyle w:val="BodyText"/>
        <w:jc w:val="left"/>
        <w:sectPr w:rsidR="000E20FA" w:rsidRPr="005F22D6" w:rsidSect="006864AB">
          <w:pgSz w:w="11907" w:h="16840" w:code="9"/>
          <w:pgMar w:top="1440" w:right="1440" w:bottom="1440" w:left="2268" w:header="1440" w:footer="1440" w:gutter="0"/>
          <w:cols w:space="720"/>
          <w:noEndnote/>
        </w:sectPr>
      </w:pPr>
      <w:r>
        <w:t>XML:</w:t>
      </w:r>
      <w:r w:rsidR="008502E5">
        <w:t xml:space="preserve"> </w:t>
      </w:r>
      <w:r w:rsidRPr="00D67C2B">
        <w:t>Extensible Markup Language.</w:t>
      </w:r>
    </w:p>
    <w:p w14:paraId="2F737CA1" w14:textId="77777777" w:rsidR="00BF46CF" w:rsidRDefault="00BF46CF" w:rsidP="00A6336A">
      <w:pPr>
        <w:pStyle w:val="Heading1"/>
      </w:pPr>
      <w:r>
        <w:lastRenderedPageBreak/>
        <w:br/>
      </w:r>
      <w:bookmarkStart w:id="5" w:name="_Toc305575984"/>
      <w:bookmarkStart w:id="6" w:name="_Toc430471838"/>
      <w:r w:rsidR="00A6336A">
        <w:t>Introduction</w:t>
      </w:r>
      <w:bookmarkEnd w:id="5"/>
      <w:bookmarkEnd w:id="6"/>
    </w:p>
    <w:p w14:paraId="7C810340" w14:textId="77777777" w:rsidR="00BE0887" w:rsidRDefault="00BE0887" w:rsidP="00BE0887">
      <w:pPr>
        <w:pStyle w:val="BodyText"/>
      </w:pPr>
    </w:p>
    <w:p w14:paraId="7C66BB7D" w14:textId="77777777" w:rsidR="008219BF" w:rsidRPr="004662D1" w:rsidRDefault="00D650D9" w:rsidP="00126756">
      <w:pPr>
        <w:pStyle w:val="BodyText"/>
      </w:pPr>
      <w:r w:rsidRPr="00BE0887">
        <w:t xml:space="preserve">Software engineering Used as a theoretical concept from time to time in the late fifties and early sixties of the last century. The first official use of this term was in a conference held by the Scientific Committee of the North Atlantic Treaty Organization in 1968 about the software, this term has been taken to deploy since then and met a growing interest in different ways. Conference address what is known a "crisis of software" which appeared due to non-use of systematic thinking (Software Development Process) when building software, which led to the emergence of many errors during the process of building and maintaining software, during to this software need great time to develop and maintain, and cost more than expected, and lack of efficiency as well as </w:t>
      </w:r>
      <w:r>
        <w:t>doesn't</w:t>
      </w:r>
      <w:r w:rsidRPr="00BE0887">
        <w:t xml:space="preserve"> meet the </w:t>
      </w:r>
      <w:r w:rsidR="007F3672" w:rsidRPr="00BE0887">
        <w:t>requirements</w:t>
      </w:r>
      <w:r w:rsidR="007F3672" w:rsidRPr="00126756">
        <w:t xml:space="preserve"> (</w:t>
      </w:r>
      <w:r w:rsidR="00126756" w:rsidRPr="00126756">
        <w:t>peter, nour&amp;brain, 1968)</w:t>
      </w:r>
    </w:p>
    <w:p w14:paraId="0C339363" w14:textId="77777777" w:rsidR="00D650D9" w:rsidRDefault="00D650D9" w:rsidP="00D650D9">
      <w:pPr>
        <w:pStyle w:val="BodyText"/>
        <w:rPr>
          <w:u w:val="single"/>
        </w:rPr>
      </w:pPr>
      <w:r w:rsidRPr="00F14F56">
        <w:t xml:space="preserve">Software engineering is the branch of </w:t>
      </w:r>
      <w:r>
        <w:t>information technology</w:t>
      </w:r>
      <w:r w:rsidRPr="00F14F56">
        <w:t xml:space="preserve"> aims to develop a set</w:t>
      </w:r>
      <w:r>
        <w:t xml:space="preserve"> of</w:t>
      </w:r>
      <w:r w:rsidRPr="00F14F56">
        <w:t xml:space="preserve"> principles and rules lead to improved methods of design and software development at all levels; </w:t>
      </w:r>
      <w:r>
        <w:t xml:space="preserve">in </w:t>
      </w:r>
      <w:r w:rsidRPr="00F14F56">
        <w:t>manner that meets the needs of users</w:t>
      </w:r>
      <w:r>
        <w:rPr>
          <w:u w:val="single"/>
        </w:rPr>
        <w:t>.</w:t>
      </w:r>
    </w:p>
    <w:p w14:paraId="31AA02E0" w14:textId="77777777" w:rsidR="00C8029F" w:rsidRDefault="00D650D9" w:rsidP="00D650D9">
      <w:pPr>
        <w:pStyle w:val="BodyText"/>
      </w:pPr>
      <w:r w:rsidRPr="00C8029F">
        <w:t xml:space="preserve">Software engineering is the study and application of engineering to the design, development, and maintenance of </w:t>
      </w:r>
      <w:r w:rsidR="007F3672" w:rsidRPr="00C8029F">
        <w:t>software</w:t>
      </w:r>
      <w:r w:rsidR="007F3672" w:rsidRPr="007F6F49">
        <w:t xml:space="preserve"> (</w:t>
      </w:r>
      <w:r w:rsidR="007F6F49" w:rsidRPr="007F6F49">
        <w:t>ACM, 2007)</w:t>
      </w:r>
    </w:p>
    <w:p w14:paraId="623D10E8" w14:textId="77777777" w:rsidR="000E3FF8" w:rsidRDefault="000E3FF8" w:rsidP="000E3FF8">
      <w:pPr>
        <w:pStyle w:val="BodyText"/>
      </w:pPr>
      <w:r>
        <w:t>And we are not out of this (</w:t>
      </w:r>
      <w:r w:rsidRPr="00BE0887">
        <w:t xml:space="preserve">Our project simply takes the requirements of natural language </w:t>
      </w:r>
      <w:r>
        <w:t xml:space="preserve">from the </w:t>
      </w:r>
      <w:r w:rsidRPr="00BE0887">
        <w:t xml:space="preserve">user then acts as an analyst and part of the designer through converting requirements obtained from the user to the </w:t>
      </w:r>
      <w:r>
        <w:t>Use case Diagram.)</w:t>
      </w:r>
    </w:p>
    <w:p w14:paraId="5BBE83B3" w14:textId="77777777" w:rsidR="000E3FF8" w:rsidRDefault="000E3FF8" w:rsidP="000E3FF8">
      <w:pPr>
        <w:pStyle w:val="BodyText"/>
      </w:pPr>
      <w:r w:rsidRPr="00BE0887">
        <w:rPr>
          <w:lang w:val="en-GB"/>
        </w:rPr>
        <w:lastRenderedPageBreak/>
        <w:t>The first beneficiary from our project our university and especially our collage, we can make our project as a reference to our teachers</w:t>
      </w:r>
      <w:r>
        <w:rPr>
          <w:lang w:val="en-GB"/>
        </w:rPr>
        <w:t xml:space="preserve"> and our college student </w:t>
      </w:r>
      <w:r>
        <w:t>especially in software engineering's subjects, also can be used as an aid to the main software engineering's subjects, and can be used as the way to correct the exams related to the subject of the project.</w:t>
      </w:r>
    </w:p>
    <w:p w14:paraId="36CF47B0" w14:textId="77777777" w:rsidR="000E3FF8" w:rsidRDefault="000E3FF8" w:rsidP="00464ACB">
      <w:pPr>
        <w:pStyle w:val="BodyText"/>
        <w:rPr>
          <w:lang w:bidi="ar-DZ"/>
        </w:rPr>
      </w:pPr>
      <w:r>
        <w:t>Our project is also an essential part of problem solving steps, and essential part of the SDLC, which shown in the figure 1.1</w:t>
      </w:r>
    </w:p>
    <w:p w14:paraId="48FE06B9" w14:textId="77777777" w:rsidR="00BD545A" w:rsidRDefault="000E3FF8" w:rsidP="003F1ADC">
      <w:pPr>
        <w:pStyle w:val="BodyText"/>
        <w:rPr>
          <w:lang w:bidi="ar-DZ"/>
        </w:rPr>
      </w:pPr>
      <w:r w:rsidRPr="000E3FF8">
        <w:rPr>
          <w:noProof/>
        </w:rPr>
        <w:drawing>
          <wp:inline distT="0" distB="0" distL="0" distR="0" wp14:anchorId="0C48BAA0" wp14:editId="5D2C50AF">
            <wp:extent cx="3867150" cy="3248025"/>
            <wp:effectExtent l="19050" t="0" r="0" b="0"/>
            <wp:docPr id="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867150" cy="3248025"/>
                    </a:xfrm>
                    <a:prstGeom prst="rect">
                      <a:avLst/>
                    </a:prstGeom>
                    <a:noFill/>
                    <a:ln w="9525">
                      <a:noFill/>
                      <a:miter lim="800000"/>
                      <a:headEnd/>
                      <a:tailEnd/>
                    </a:ln>
                  </pic:spPr>
                </pic:pic>
              </a:graphicData>
            </a:graphic>
          </wp:inline>
        </w:drawing>
      </w:r>
    </w:p>
    <w:p w14:paraId="5454D49A" w14:textId="77777777" w:rsidR="000E3FF8" w:rsidRPr="0002100D" w:rsidRDefault="000E3FF8" w:rsidP="000E3FF8">
      <w:pPr>
        <w:pStyle w:val="FigureTitle"/>
        <w:rPr>
          <w:lang w:bidi="ar-DZ"/>
        </w:rPr>
      </w:pPr>
      <w:bookmarkStart w:id="7" w:name="_Toc430471739"/>
      <w:r w:rsidRPr="0002100D">
        <w:rPr>
          <w:lang w:bidi="ar-DZ"/>
        </w:rPr>
        <w:t>Figure1.</w:t>
      </w:r>
      <w:r>
        <w:rPr>
          <w:lang w:bidi="ar-DZ"/>
        </w:rPr>
        <w:t>1</w:t>
      </w:r>
      <w:r w:rsidRPr="0002100D">
        <w:rPr>
          <w:lang w:bidi="ar-DZ"/>
        </w:rPr>
        <w:t>: SDLC phases.</w:t>
      </w:r>
      <w:bookmarkEnd w:id="7"/>
    </w:p>
    <w:p w14:paraId="556CF947" w14:textId="77777777" w:rsidR="000E3FF8" w:rsidRPr="00BE0887" w:rsidRDefault="000E3FF8" w:rsidP="003F1ADC">
      <w:pPr>
        <w:pStyle w:val="BodyText"/>
        <w:rPr>
          <w:lang w:bidi="ar-DZ"/>
        </w:rPr>
      </w:pPr>
    </w:p>
    <w:p w14:paraId="50A3F0C2" w14:textId="77777777" w:rsidR="00BF5F7D" w:rsidRDefault="00BF5F7D" w:rsidP="00BF5F7D">
      <w:pPr>
        <w:pStyle w:val="BodyText"/>
      </w:pPr>
    </w:p>
    <w:p w14:paraId="3C5825C2" w14:textId="77777777" w:rsidR="00840789" w:rsidRDefault="00A6336A" w:rsidP="00345379">
      <w:pPr>
        <w:pStyle w:val="Heading2"/>
        <w:numPr>
          <w:ilvl w:val="1"/>
          <w:numId w:val="3"/>
        </w:numPr>
      </w:pPr>
      <w:bookmarkStart w:id="8" w:name="_Toc430471839"/>
      <w:bookmarkStart w:id="9" w:name="_Toc303769554"/>
      <w:bookmarkStart w:id="10" w:name="_Toc303770869"/>
      <w:bookmarkStart w:id="11" w:name="_Toc305578412"/>
      <w:r>
        <w:lastRenderedPageBreak/>
        <w:t>Project Background</w:t>
      </w:r>
      <w:bookmarkEnd w:id="8"/>
    </w:p>
    <w:p w14:paraId="1CAD50CE" w14:textId="77777777" w:rsidR="00E3627E" w:rsidRPr="0069668D" w:rsidRDefault="00E3627E" w:rsidP="00BA6ECE">
      <w:pPr>
        <w:pStyle w:val="BodyText"/>
      </w:pPr>
      <w:r w:rsidRPr="002F5984">
        <w:t xml:space="preserve">Many tools have been developed to support automation, in narrow domains </w:t>
      </w:r>
      <w:r w:rsidRPr="002F5984">
        <w:br/>
        <w:t>and in broad</w:t>
      </w:r>
      <w:r>
        <w:t>.</w:t>
      </w:r>
      <w:r w:rsidRPr="002F5984">
        <w:t xml:space="preserve"> To continue to advance the field in Automa</w:t>
      </w:r>
      <w:r>
        <w:t xml:space="preserve">ted Software Engineering, good </w:t>
      </w:r>
      <w:r w:rsidRPr="002F5984">
        <w:t>auto</w:t>
      </w:r>
      <w:r w:rsidR="0069668D">
        <w:t xml:space="preserve">mation-supporting tools need to </w:t>
      </w:r>
      <w:r w:rsidRPr="002F5984">
        <w:t>be developed and deployed</w:t>
      </w:r>
      <w:r w:rsidRPr="005C0BD8">
        <w:rPr>
          <w:b/>
          <w:bCs/>
        </w:rPr>
        <w:t>.</w:t>
      </w:r>
      <w:r w:rsidR="0069668D">
        <w:rPr>
          <w:szCs w:val="24"/>
        </w:rPr>
        <w:t xml:space="preserve">                                                                             (</w:t>
      </w:r>
      <w:r w:rsidR="00BA6ECE">
        <w:rPr>
          <w:szCs w:val="24"/>
        </w:rPr>
        <w:t>ASE, 2004</w:t>
      </w:r>
      <w:r w:rsidR="0069668D">
        <w:rPr>
          <w:szCs w:val="24"/>
        </w:rPr>
        <w:t>)</w:t>
      </w:r>
    </w:p>
    <w:p w14:paraId="4001B3B2" w14:textId="77777777" w:rsidR="00E3627E" w:rsidRPr="00FA7297" w:rsidRDefault="00E3627E" w:rsidP="00E3627E">
      <w:pPr>
        <w:pStyle w:val="BodyText"/>
        <w:rPr>
          <w:szCs w:val="24"/>
        </w:rPr>
      </w:pPr>
      <w:r>
        <w:t>We are interested in new directions in tool engineering, new approaches, new domains or ways in which to apply tools</w:t>
      </w:r>
      <w:r w:rsidRPr="00CC5027">
        <w:t xml:space="preserve"> for requirements engineering</w:t>
      </w:r>
      <w:r>
        <w:t xml:space="preserve">. </w:t>
      </w:r>
      <w:r w:rsidRPr="00FA7297">
        <w:rPr>
          <w:rFonts w:asciiTheme="majorBidi" w:hAnsiTheme="majorBidi" w:cstheme="majorBidi"/>
          <w:szCs w:val="24"/>
        </w:rPr>
        <w:t>(</w:t>
      </w:r>
      <w:r w:rsidRPr="00FA7297">
        <w:rPr>
          <w:rFonts w:asciiTheme="majorBidi" w:eastAsiaTheme="minorEastAsia" w:hAnsiTheme="majorBidi" w:cstheme="majorBidi"/>
          <w:szCs w:val="24"/>
        </w:rPr>
        <w:t>Our</w:t>
      </w:r>
      <w:r w:rsidRPr="00FA7297">
        <w:rPr>
          <w:rFonts w:asciiTheme="majorBidi" w:hAnsiTheme="majorBidi" w:cstheme="majorBidi"/>
          <w:szCs w:val="24"/>
        </w:rPr>
        <w:t xml:space="preserve"> project</w:t>
      </w:r>
      <w:r w:rsidRPr="00FA7297">
        <w:rPr>
          <w:szCs w:val="24"/>
        </w:rPr>
        <w:t xml:space="preserve"> simply takes the requirements of natural language from the user then acts as an analyst and part of the designer through converting requirements obtained from the user in to UML notation specifically Use case Diagram).</w:t>
      </w:r>
    </w:p>
    <w:p w14:paraId="1C578ABC" w14:textId="77777777" w:rsidR="00E3627E" w:rsidRDefault="00E3627E" w:rsidP="00E3627E">
      <w:pPr>
        <w:pStyle w:val="BodyText"/>
      </w:pPr>
      <w:r w:rsidRPr="00F74481">
        <w:t>Nowadays</w:t>
      </w:r>
      <w:r>
        <w:t>,</w:t>
      </w:r>
      <w:r w:rsidRPr="00F04639">
        <w:t xml:space="preserve"> in order to draw "Use Case Diagram" the users should formulate the requirements of a formal way then they enter on </w:t>
      </w:r>
      <w:r>
        <w:t>application</w:t>
      </w:r>
      <w:r w:rsidRPr="00F04639">
        <w:t xml:space="preserve"> to draw the "Use Case Diagram”. However, when the user typed the requirements by natural language they face problems to find application to draw "</w:t>
      </w:r>
      <w:r w:rsidRPr="00FA7297">
        <w:t>Use</w:t>
      </w:r>
      <w:r w:rsidRPr="00F04639">
        <w:t xml:space="preserve"> Case Diagram"</w:t>
      </w:r>
      <w:r>
        <w:t>.</w:t>
      </w:r>
    </w:p>
    <w:p w14:paraId="65720451" w14:textId="77777777" w:rsidR="00E3627E" w:rsidRPr="00E3627E" w:rsidRDefault="00E3627E" w:rsidP="007675BA">
      <w:pPr>
        <w:pStyle w:val="BodyText"/>
      </w:pPr>
      <w:r>
        <w:t xml:space="preserve">In this project, </w:t>
      </w:r>
      <w:r w:rsidRPr="00C7533B">
        <w:t>the programming language is the mean by which the users can type their requirements as is in natural language. Then this programming languages will analysis what users type a</w:t>
      </w:r>
      <w:r>
        <w:t>nd extracting possible (</w:t>
      </w:r>
      <w:r w:rsidRPr="00F04639">
        <w:t>Use Case Diagram</w:t>
      </w:r>
      <w:r>
        <w:t xml:space="preserve"> name, Actors, Functional Requirements and the relation between the Actors and the Functional Requirements</w:t>
      </w:r>
      <w:r w:rsidRPr="00C7533B">
        <w:t>), these extracted words will be send to the internal template to be converted</w:t>
      </w:r>
      <w:r>
        <w:t xml:space="preserve"> to the use case</w:t>
      </w:r>
      <w:r w:rsidRPr="00C7533B">
        <w:t xml:space="preserve">. This template has been stored in the programming language; </w:t>
      </w:r>
      <w:r w:rsidRPr="00C7533B">
        <w:lastRenderedPageBreak/>
        <w:t xml:space="preserve">it can be updated according to the user’s requirement automatically without human interpretation. </w:t>
      </w:r>
    </w:p>
    <w:p w14:paraId="621C9634" w14:textId="77777777" w:rsidR="00A6336A" w:rsidRDefault="00A6336A" w:rsidP="00BA6ECE">
      <w:pPr>
        <w:pStyle w:val="Heading2"/>
        <w:jc w:val="both"/>
      </w:pPr>
      <w:bookmarkStart w:id="12" w:name="_Toc430471840"/>
      <w:r>
        <w:t>Problem Statement</w:t>
      </w:r>
      <w:bookmarkEnd w:id="12"/>
    </w:p>
    <w:p w14:paraId="7DBB2F9D" w14:textId="77777777" w:rsidR="00A21872" w:rsidRDefault="00A21872" w:rsidP="00A21872">
      <w:pPr>
        <w:pStyle w:val="Heading2"/>
        <w:numPr>
          <w:ilvl w:val="0"/>
          <w:numId w:val="0"/>
        </w:numPr>
        <w:spacing w:line="480" w:lineRule="auto"/>
        <w:ind w:left="284"/>
        <w:jc w:val="both"/>
      </w:pPr>
      <w:bookmarkStart w:id="13" w:name="_Toc406187088"/>
      <w:bookmarkStart w:id="14" w:name="_Toc406527467"/>
      <w:bookmarkStart w:id="15" w:name="_Toc406527642"/>
      <w:bookmarkStart w:id="16" w:name="_Toc406527815"/>
      <w:bookmarkStart w:id="17" w:name="_Toc430471841"/>
      <w:r w:rsidRPr="00702CCD">
        <w:rPr>
          <w:b w:val="0"/>
        </w:rPr>
        <w:t>Use case modeling, through use case diagrams and use case textual specifications, is commonly applied to structure and document requirements (Krutchen, 2003).  In this context, UML Activity diagrams are often used to  Visualize use case scenarios to better understand and analyze them which becomes paramount when use cases are large and complex. Therefore, automated support to transform use case scenarios to use case diagram is important. Additionally, automated transformation would enable automated traceability from requirements to activity diagrams. Traceability is important during software development since it allows engineers to understand the connections between various artifacts of a software system (Yue et al., 2010).</w:t>
      </w:r>
      <w:bookmarkEnd w:id="13"/>
      <w:bookmarkEnd w:id="14"/>
      <w:bookmarkEnd w:id="15"/>
      <w:bookmarkEnd w:id="16"/>
      <w:bookmarkEnd w:id="17"/>
    </w:p>
    <w:p w14:paraId="111E9B5D" w14:textId="77777777" w:rsidR="00A21872" w:rsidRPr="00A21872" w:rsidRDefault="00A21872" w:rsidP="00A21872">
      <w:pPr>
        <w:pStyle w:val="BodyText"/>
      </w:pPr>
    </w:p>
    <w:p w14:paraId="5E3B060A" w14:textId="77777777" w:rsidR="00D1681F" w:rsidRDefault="00D1681F" w:rsidP="00D1681F">
      <w:pPr>
        <w:pStyle w:val="Heading2"/>
      </w:pPr>
      <w:bookmarkStart w:id="18" w:name="_Toc430471842"/>
      <w:r>
        <w:t>Project Objectives</w:t>
      </w:r>
      <w:bookmarkEnd w:id="18"/>
    </w:p>
    <w:p w14:paraId="1963A3DF" w14:textId="77777777" w:rsidR="00A21872" w:rsidRDefault="00A21872" w:rsidP="00A21872">
      <w:pPr>
        <w:pStyle w:val="BodyText"/>
      </w:pPr>
      <w:r>
        <w:t xml:space="preserve">The main objective for this project is developing </w:t>
      </w:r>
      <w:r w:rsidRPr="00A668F5">
        <w:t>A</w:t>
      </w:r>
      <w:r>
        <w:t>utomated Use Case Diagram Tools.</w:t>
      </w:r>
    </w:p>
    <w:p w14:paraId="1E926D9E" w14:textId="77777777" w:rsidR="00A21872" w:rsidRPr="00A21872" w:rsidRDefault="00A21872" w:rsidP="00A21872">
      <w:pPr>
        <w:pStyle w:val="BodyText"/>
      </w:pPr>
    </w:p>
    <w:p w14:paraId="72840470" w14:textId="77777777" w:rsidR="00D1681F" w:rsidRDefault="007F3672" w:rsidP="00D1681F">
      <w:pPr>
        <w:pStyle w:val="Heading2"/>
      </w:pPr>
      <w:r>
        <w:lastRenderedPageBreak/>
        <w:t>Project Significance</w:t>
      </w:r>
    </w:p>
    <w:p w14:paraId="4DAB25D0" w14:textId="77777777" w:rsidR="007675BA" w:rsidRDefault="007675BA" w:rsidP="007675BA">
      <w:pPr>
        <w:pStyle w:val="BodyText"/>
      </w:pPr>
      <w:r>
        <w:t xml:space="preserve">Our project takes it's important from its idea, such that idea, such that program will make a big difference especially for software engineering specialty, as this program will be supporter for software engineering subject. </w:t>
      </w:r>
    </w:p>
    <w:p w14:paraId="39D67068" w14:textId="77777777" w:rsidR="007675BA" w:rsidRDefault="007675BA" w:rsidP="007675BA">
      <w:pPr>
        <w:pStyle w:val="BodyText"/>
      </w:pPr>
      <w:r>
        <w:t xml:space="preserve">The users will type English natural languages then they will have formal notation for "Use Case Diagram" and this make our project unlike to any other program and give it more importance.  </w:t>
      </w:r>
    </w:p>
    <w:p w14:paraId="72A3296F" w14:textId="77777777" w:rsidR="007675BA" w:rsidRPr="007675BA" w:rsidRDefault="007675BA" w:rsidP="007675BA">
      <w:pPr>
        <w:pStyle w:val="BodyText"/>
      </w:pPr>
    </w:p>
    <w:p w14:paraId="7879777D" w14:textId="77777777" w:rsidR="00D1681F" w:rsidRDefault="00D1681F" w:rsidP="00D1681F">
      <w:pPr>
        <w:pStyle w:val="Heading2"/>
      </w:pPr>
      <w:bookmarkStart w:id="19" w:name="_Toc430471844"/>
      <w:r>
        <w:t xml:space="preserve">Project </w:t>
      </w:r>
      <w:bookmarkEnd w:id="19"/>
      <w:r w:rsidR="007F3672" w:rsidRPr="00D1681F">
        <w:t>Gantt</w:t>
      </w:r>
      <w:r w:rsidR="007F3672">
        <w:t xml:space="preserve"> chart</w:t>
      </w:r>
    </w:p>
    <w:p w14:paraId="66E9F377" w14:textId="77777777" w:rsidR="00D1681F" w:rsidRDefault="006500AC" w:rsidP="00D1681F">
      <w:pPr>
        <w:pStyle w:val="BodyText"/>
      </w:pPr>
      <w:r w:rsidRPr="006500AC">
        <w:t>A Gantt chart is a type of bar chart, developed by Henry Gantt in the 1910s, that illustrates a project schedule. Gantt charts illustrate the start and finish dates of the terminal elements and summary elements of a project</w:t>
      </w:r>
      <w:r w:rsidR="008206C8">
        <w:t xml:space="preserve"> as portrayed in table 1.1 and 1.2</w:t>
      </w:r>
      <w:r w:rsidRPr="006500AC">
        <w:t>.</w:t>
      </w:r>
    </w:p>
    <w:p w14:paraId="382DFC37" w14:textId="77777777" w:rsidR="00893176" w:rsidRDefault="00893176" w:rsidP="00D1681F">
      <w:pPr>
        <w:pStyle w:val="BodyText"/>
      </w:pPr>
    </w:p>
    <w:p w14:paraId="5731979B" w14:textId="77777777" w:rsidR="00893176" w:rsidRDefault="00893176" w:rsidP="00D1681F">
      <w:pPr>
        <w:pStyle w:val="BodyText"/>
      </w:pPr>
    </w:p>
    <w:p w14:paraId="2491F60B" w14:textId="77777777" w:rsidR="00893176" w:rsidRDefault="00893176" w:rsidP="00D1681F">
      <w:pPr>
        <w:pStyle w:val="BodyText"/>
      </w:pPr>
    </w:p>
    <w:p w14:paraId="0E98CA95" w14:textId="77777777" w:rsidR="00893176" w:rsidRDefault="00893176" w:rsidP="00D1681F">
      <w:pPr>
        <w:pStyle w:val="BodyText"/>
      </w:pPr>
    </w:p>
    <w:p w14:paraId="16A06DA7" w14:textId="77777777" w:rsidR="00893176" w:rsidRDefault="00893176" w:rsidP="00893176">
      <w:pPr>
        <w:tabs>
          <w:tab w:val="left" w:pos="2550"/>
        </w:tabs>
        <w:spacing w:after="200" w:line="276" w:lineRule="auto"/>
        <w:rPr>
          <w:sz w:val="24"/>
        </w:rPr>
      </w:pPr>
    </w:p>
    <w:p w14:paraId="239B6A00" w14:textId="77777777" w:rsidR="00893176" w:rsidRPr="00893176" w:rsidRDefault="00E17DC5" w:rsidP="00226806">
      <w:pPr>
        <w:pStyle w:val="TableTitle"/>
      </w:pPr>
      <w:bookmarkStart w:id="20" w:name="_Toc406442598"/>
      <w:r>
        <w:t xml:space="preserve">Table 1.1 </w:t>
      </w:r>
      <w:r w:rsidR="00226806">
        <w:t>Gantt</w:t>
      </w:r>
      <w:r>
        <w:t xml:space="preserve"> chart</w:t>
      </w:r>
      <w:bookmarkEnd w:id="20"/>
      <w:r w:rsidR="00893176" w:rsidRPr="00893176">
        <w:rPr>
          <w:rFonts w:asciiTheme="minorHAnsi" w:hAnsiTheme="minorHAnsi" w:cstheme="minorBidi"/>
          <w:szCs w:val="22"/>
          <w:lang w:bidi="ar-JO"/>
        </w:rPr>
        <w:tab/>
      </w:r>
    </w:p>
    <w:tbl>
      <w:tblPr>
        <w:tblW w:w="9495" w:type="dxa"/>
        <w:tblInd w:w="-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5"/>
      </w:tblGrid>
      <w:tr w:rsidR="00893176" w:rsidRPr="00893176" w14:paraId="1AAA4E94" w14:textId="77777777" w:rsidTr="002E3FD1">
        <w:trPr>
          <w:trHeight w:val="347"/>
        </w:trPr>
        <w:tc>
          <w:tcPr>
            <w:tcW w:w="9495" w:type="dxa"/>
          </w:tcPr>
          <w:p w14:paraId="1C3E3CAC" w14:textId="77777777" w:rsidR="00893176" w:rsidRPr="00893176" w:rsidRDefault="008C7091" w:rsidP="00893176">
            <w:pPr>
              <w:tabs>
                <w:tab w:val="left" w:pos="3015"/>
              </w:tabs>
              <w:spacing w:after="200" w:line="276" w:lineRule="auto"/>
              <w:ind w:left="-15"/>
              <w:rPr>
                <w:rFonts w:asciiTheme="minorHAnsi" w:eastAsiaTheme="minorHAnsi" w:hAnsiTheme="minorHAnsi" w:cstheme="minorBidi"/>
                <w:b/>
                <w:bCs/>
                <w:szCs w:val="22"/>
                <w:lang w:bidi="ar-JO"/>
              </w:rPr>
            </w:pPr>
            <w:r>
              <w:rPr>
                <w:rFonts w:asciiTheme="minorHAnsi" w:eastAsiaTheme="minorHAnsi" w:hAnsiTheme="minorHAnsi" w:cstheme="minorBidi"/>
                <w:noProof/>
                <w:szCs w:val="22"/>
              </w:rPr>
              <w:lastRenderedPageBreak/>
              <mc:AlternateContent>
                <mc:Choice Requires="wps">
                  <w:drawing>
                    <wp:anchor distT="0" distB="0" distL="114300" distR="114300" simplePos="0" relativeHeight="251698688" behindDoc="0" locked="0" layoutInCell="1" allowOverlap="1" wp14:anchorId="08202B22" wp14:editId="55237DDC">
                      <wp:simplePos x="0" y="0"/>
                      <wp:positionH relativeFrom="column">
                        <wp:posOffset>893445</wp:posOffset>
                      </wp:positionH>
                      <wp:positionV relativeFrom="paragraph">
                        <wp:posOffset>288925</wp:posOffset>
                      </wp:positionV>
                      <wp:extent cx="167005" cy="304800"/>
                      <wp:effectExtent l="19050" t="19050" r="23495" b="38100"/>
                      <wp:wrapNone/>
                      <wp:docPr id="166"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 cy="304800"/>
                              </a:xfrm>
                              <a:prstGeom prst="diamond">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72E2E6" id="_x0000_t4" coordsize="21600,21600" o:spt="4" path="m10800,l,10800,10800,21600,21600,10800xe">
                      <v:stroke joinstyle="miter"/>
                      <v:path gradientshapeok="t" o:connecttype="rect" textboxrect="5400,5400,16200,16200"/>
                    </v:shapetype>
                    <v:shape id="AutoShape 222" o:spid="_x0000_s1026" type="#_x0000_t4" style="position:absolute;margin-left:70.35pt;margin-top:22.75pt;width:13.15pt;height:2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" fillcolor="black [3213]"/>
                  </w:pict>
                </mc:Fallback>
              </mc:AlternateContent>
            </w:r>
            <w:r w:rsidR="00893176" w:rsidRPr="00893176">
              <w:rPr>
                <w:rFonts w:asciiTheme="minorHAnsi" w:eastAsiaTheme="minorHAnsi" w:hAnsiTheme="minorHAnsi" w:cstheme="minorBidi"/>
                <w:b/>
                <w:bCs/>
                <w:szCs w:val="22"/>
                <w:lang w:bidi="ar-JO"/>
              </w:rPr>
              <w:t xml:space="preserve">          1/8   15\8  1/9   17/9  23/9 1/10 13/10 25/10  7/11   30/11  2/12 4/12               8/12                                                              </w:t>
            </w:r>
          </w:p>
        </w:tc>
      </w:tr>
      <w:tr w:rsidR="00893176" w:rsidRPr="00893176" w14:paraId="5089A3E4" w14:textId="77777777" w:rsidTr="00E61866">
        <w:trPr>
          <w:trHeight w:val="7651"/>
        </w:trPr>
        <w:tc>
          <w:tcPr>
            <w:tcW w:w="9495" w:type="dxa"/>
          </w:tcPr>
          <w:p w14:paraId="1295512B" w14:textId="77777777" w:rsidR="00893176" w:rsidRPr="00893176" w:rsidRDefault="008C7091" w:rsidP="00893176">
            <w:pPr>
              <w:tabs>
                <w:tab w:val="left" w:pos="1485"/>
              </w:tabs>
              <w:spacing w:after="200" w:line="276" w:lineRule="auto"/>
              <w:ind w:left="-15"/>
              <w:rPr>
                <w:rFonts w:asciiTheme="minorHAnsi" w:eastAsiaTheme="minorHAnsi" w:hAnsiTheme="minorHAnsi" w:cstheme="minorBidi"/>
                <w:szCs w:val="22"/>
                <w:lang w:bidi="ar-JO"/>
              </w:rPr>
            </w:pPr>
            <w:r>
              <w:rPr>
                <w:rFonts w:asciiTheme="minorHAnsi" w:eastAsiaTheme="minorHAnsi" w:hAnsiTheme="minorHAnsi" w:cstheme="minorBidi"/>
                <w:noProof/>
                <w:szCs w:val="22"/>
              </w:rPr>
              <mc:AlternateContent>
                <mc:Choice Requires="wps">
                  <w:drawing>
                    <wp:anchor distT="0" distB="0" distL="114300" distR="114300" simplePos="0" relativeHeight="251721216" behindDoc="0" locked="0" layoutInCell="1" allowOverlap="1" wp14:anchorId="4DA037D7" wp14:editId="168B018F">
                      <wp:simplePos x="0" y="0"/>
                      <wp:positionH relativeFrom="column">
                        <wp:posOffset>4963160</wp:posOffset>
                      </wp:positionH>
                      <wp:positionV relativeFrom="paragraph">
                        <wp:posOffset>6985</wp:posOffset>
                      </wp:positionV>
                      <wp:extent cx="9525" cy="4819015"/>
                      <wp:effectExtent l="0" t="0" r="28575" b="19685"/>
                      <wp:wrapNone/>
                      <wp:docPr id="165"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8A72AB" id="_x0000_t32" coordsize="21600,21600" o:spt="32" o:oned="t" path="m,l21600,21600e" filled="f">
                      <v:path arrowok="t" fillok="f" o:connecttype="none"/>
                      <o:lock v:ext="edit" shapetype="t"/>
                    </v:shapetype>
                    <v:shape id="AutoShape 244" o:spid="_x0000_s1026" type="#_x0000_t32" style="position:absolute;margin-left:390.8pt;margin-top:.55pt;width:.75pt;height:379.45pt;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19168" behindDoc="0" locked="0" layoutInCell="1" allowOverlap="1" wp14:anchorId="6DC7853E" wp14:editId="1A4F8181">
                      <wp:simplePos x="0" y="0"/>
                      <wp:positionH relativeFrom="column">
                        <wp:posOffset>4715510</wp:posOffset>
                      </wp:positionH>
                      <wp:positionV relativeFrom="paragraph">
                        <wp:posOffset>6985</wp:posOffset>
                      </wp:positionV>
                      <wp:extent cx="9525" cy="4866640"/>
                      <wp:effectExtent l="0" t="0" r="28575" b="10160"/>
                      <wp:wrapNone/>
                      <wp:docPr id="164"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45C07" id="AutoShape 242" o:spid="_x0000_s1026" type="#_x0000_t32" style="position:absolute;margin-left:371.3pt;margin-top:.55pt;width:.75pt;height:383.2pt;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17120" behindDoc="0" locked="0" layoutInCell="1" allowOverlap="1" wp14:anchorId="7727ED94" wp14:editId="51D23E0D">
                      <wp:simplePos x="0" y="0"/>
                      <wp:positionH relativeFrom="column">
                        <wp:posOffset>4467860</wp:posOffset>
                      </wp:positionH>
                      <wp:positionV relativeFrom="paragraph">
                        <wp:posOffset>6985</wp:posOffset>
                      </wp:positionV>
                      <wp:extent cx="9525" cy="4866640"/>
                      <wp:effectExtent l="0" t="0" r="28575" b="10160"/>
                      <wp:wrapNone/>
                      <wp:docPr id="163" name="Auto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5A0F9" id="AutoShape 240" o:spid="_x0000_s1026" type="#_x0000_t32" style="position:absolute;margin-left:351.8pt;margin-top:.55pt;width:.75pt;height:383.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10976" behindDoc="0" locked="0" layoutInCell="1" allowOverlap="1" wp14:anchorId="09A35929" wp14:editId="5AA0249A">
                      <wp:simplePos x="0" y="0"/>
                      <wp:positionH relativeFrom="column">
                        <wp:posOffset>4134485</wp:posOffset>
                      </wp:positionH>
                      <wp:positionV relativeFrom="paragraph">
                        <wp:posOffset>6985</wp:posOffset>
                      </wp:positionV>
                      <wp:extent cx="9525" cy="4819015"/>
                      <wp:effectExtent l="0" t="0" r="28575" b="19685"/>
                      <wp:wrapNone/>
                      <wp:docPr id="162"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4CA0B7" id="AutoShape 234" o:spid="_x0000_s1026" type="#_x0000_t32" style="position:absolute;margin-left:325.55pt;margin-top:.55pt;width:.75pt;height:379.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5856" behindDoc="0" locked="0" layoutInCell="1" allowOverlap="1" wp14:anchorId="4CA91650" wp14:editId="0DC9EA42">
                      <wp:simplePos x="0" y="0"/>
                      <wp:positionH relativeFrom="column">
                        <wp:posOffset>3515360</wp:posOffset>
                      </wp:positionH>
                      <wp:positionV relativeFrom="paragraph">
                        <wp:posOffset>16510</wp:posOffset>
                      </wp:positionV>
                      <wp:extent cx="9525" cy="4857115"/>
                      <wp:effectExtent l="0" t="0" r="28575" b="19685"/>
                      <wp:wrapNone/>
                      <wp:docPr id="161"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571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E2BB2" id="AutoShape 229" o:spid="_x0000_s1026" type="#_x0000_t32" style="position:absolute;margin-left:276.8pt;margin-top:1.3pt;width:.75pt;height:382.4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6880" behindDoc="0" locked="0" layoutInCell="1" allowOverlap="1" wp14:anchorId="162CAEBC" wp14:editId="4B382415">
                      <wp:simplePos x="0" y="0"/>
                      <wp:positionH relativeFrom="column">
                        <wp:posOffset>3220085</wp:posOffset>
                      </wp:positionH>
                      <wp:positionV relativeFrom="paragraph">
                        <wp:posOffset>16510</wp:posOffset>
                      </wp:positionV>
                      <wp:extent cx="9525" cy="4809490"/>
                      <wp:effectExtent l="0" t="0" r="28575" b="10160"/>
                      <wp:wrapNone/>
                      <wp:docPr id="160"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09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C5C146" id="AutoShape 230" o:spid="_x0000_s1026" type="#_x0000_t32" style="position:absolute;margin-left:253.55pt;margin-top:1.3pt;width:.75pt;height:378.7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7904" behindDoc="0" locked="0" layoutInCell="1" allowOverlap="1" wp14:anchorId="43CD25E6" wp14:editId="3033D474">
                      <wp:simplePos x="0" y="0"/>
                      <wp:positionH relativeFrom="column">
                        <wp:posOffset>2934335</wp:posOffset>
                      </wp:positionH>
                      <wp:positionV relativeFrom="paragraph">
                        <wp:posOffset>6985</wp:posOffset>
                      </wp:positionV>
                      <wp:extent cx="9525" cy="4866640"/>
                      <wp:effectExtent l="0" t="0" r="28575" b="10160"/>
                      <wp:wrapNone/>
                      <wp:docPr id="159"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11704" id="AutoShape 231" o:spid="_x0000_s1026" type="#_x0000_t32" style="position:absolute;margin-left:231.05pt;margin-top:.55pt;width:.75pt;height:383.2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"/>
                  </w:pict>
                </mc:Fallback>
              </mc:AlternateContent>
            </w:r>
            <w:r>
              <w:rPr>
                <w:rFonts w:asciiTheme="minorHAnsi" w:eastAsiaTheme="minorHAnsi" w:hAnsiTheme="minorHAnsi" w:cstheme="minorBidi"/>
                <w:noProof/>
                <w:szCs w:val="22"/>
              </w:rPr>
              <mc:AlternateContent>
                <mc:Choice Requires="wps">
                  <w:drawing>
                    <wp:anchor distT="0" distB="0" distL="114299" distR="114299" simplePos="0" relativeHeight="251700736" behindDoc="0" locked="0" layoutInCell="1" allowOverlap="1" wp14:anchorId="4F6A2F32" wp14:editId="37A16ED3">
                      <wp:simplePos x="0" y="0"/>
                      <wp:positionH relativeFrom="column">
                        <wp:posOffset>2648584</wp:posOffset>
                      </wp:positionH>
                      <wp:positionV relativeFrom="paragraph">
                        <wp:posOffset>6985</wp:posOffset>
                      </wp:positionV>
                      <wp:extent cx="0" cy="4866640"/>
                      <wp:effectExtent l="0" t="0" r="19050" b="10160"/>
                      <wp:wrapNone/>
                      <wp:docPr id="158"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ACF7D" id="AutoShape 224" o:spid="_x0000_s1026" type="#_x0000_t32" style="position:absolute;margin-left:208.55pt;margin-top:.55pt;width:0;height:383.2pt;z-index:251700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2784" behindDoc="0" locked="0" layoutInCell="1" allowOverlap="1" wp14:anchorId="47257070" wp14:editId="02576616">
                      <wp:simplePos x="0" y="0"/>
                      <wp:positionH relativeFrom="column">
                        <wp:posOffset>2398395</wp:posOffset>
                      </wp:positionH>
                      <wp:positionV relativeFrom="paragraph">
                        <wp:posOffset>6985</wp:posOffset>
                      </wp:positionV>
                      <wp:extent cx="9525" cy="4819015"/>
                      <wp:effectExtent l="0" t="0" r="28575" b="19685"/>
                      <wp:wrapNone/>
                      <wp:docPr id="157"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550A4" id="AutoShape 226" o:spid="_x0000_s1026" type="#_x0000_t32" style="position:absolute;margin-left:188.85pt;margin-top:.55pt;width:.75pt;height:379.4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"/>
                  </w:pict>
                </mc:Fallback>
              </mc:AlternateContent>
            </w:r>
            <w:r>
              <w:rPr>
                <w:rFonts w:asciiTheme="minorHAnsi" w:eastAsiaTheme="minorHAnsi" w:hAnsiTheme="minorHAnsi" w:cstheme="minorBidi"/>
                <w:noProof/>
                <w:szCs w:val="22"/>
              </w:rPr>
              <mc:AlternateContent>
                <mc:Choice Requires="wps">
                  <w:drawing>
                    <wp:anchor distT="0" distB="0" distL="114299" distR="114299" simplePos="0" relativeHeight="251697664" behindDoc="0" locked="0" layoutInCell="1" allowOverlap="1" wp14:anchorId="6DF414F5" wp14:editId="47D4F956">
                      <wp:simplePos x="0" y="0"/>
                      <wp:positionH relativeFrom="column">
                        <wp:posOffset>2077084</wp:posOffset>
                      </wp:positionH>
                      <wp:positionV relativeFrom="paragraph">
                        <wp:posOffset>6985</wp:posOffset>
                      </wp:positionV>
                      <wp:extent cx="0" cy="4866640"/>
                      <wp:effectExtent l="0" t="0" r="19050" b="10160"/>
                      <wp:wrapNone/>
                      <wp:docPr id="156"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FE15D6" id="AutoShape 221" o:spid="_x0000_s1026" type="#_x0000_t32" style="position:absolute;margin-left:163.55pt;margin-top:.55pt;width:0;height:383.2pt;z-index:251697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696640" behindDoc="0" locked="0" layoutInCell="1" allowOverlap="1" wp14:anchorId="506E2C3C" wp14:editId="2DA3EB64">
                      <wp:simplePos x="0" y="0"/>
                      <wp:positionH relativeFrom="column">
                        <wp:posOffset>1655445</wp:posOffset>
                      </wp:positionH>
                      <wp:positionV relativeFrom="paragraph">
                        <wp:posOffset>6985</wp:posOffset>
                      </wp:positionV>
                      <wp:extent cx="28575" cy="4866640"/>
                      <wp:effectExtent l="0" t="0" r="28575" b="10160"/>
                      <wp:wrapNone/>
                      <wp:docPr id="155"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70C2F" id="AutoShape 220" o:spid="_x0000_s1026" type="#_x0000_t32" style="position:absolute;margin-left:130.35pt;margin-top:.55pt;width:2.25pt;height:383.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"/>
                  </w:pict>
                </mc:Fallback>
              </mc:AlternateContent>
            </w:r>
            <w:r>
              <w:rPr>
                <w:rFonts w:asciiTheme="minorHAnsi" w:eastAsiaTheme="minorHAnsi" w:hAnsiTheme="minorHAnsi" w:cstheme="minorBidi"/>
                <w:noProof/>
                <w:szCs w:val="22"/>
              </w:rPr>
              <mc:AlternateContent>
                <mc:Choice Requires="wps">
                  <w:drawing>
                    <wp:anchor distT="0" distB="0" distL="114299" distR="114299" simplePos="0" relativeHeight="251695616" behindDoc="0" locked="0" layoutInCell="1" allowOverlap="1" wp14:anchorId="048A1CE5" wp14:editId="41832E32">
                      <wp:simplePos x="0" y="0"/>
                      <wp:positionH relativeFrom="column">
                        <wp:posOffset>1324609</wp:posOffset>
                      </wp:positionH>
                      <wp:positionV relativeFrom="paragraph">
                        <wp:posOffset>6985</wp:posOffset>
                      </wp:positionV>
                      <wp:extent cx="0" cy="4819015"/>
                      <wp:effectExtent l="0" t="0" r="19050" b="19685"/>
                      <wp:wrapNone/>
                      <wp:docPr id="154"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21D73" id="AutoShape 219" o:spid="_x0000_s1026" type="#_x0000_t32" style="position:absolute;margin-left:104.3pt;margin-top:.55pt;width:0;height:379.45pt;z-index:251695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694592" behindDoc="0" locked="0" layoutInCell="1" allowOverlap="1" wp14:anchorId="6090060F" wp14:editId="10455BBF">
                      <wp:simplePos x="0" y="0"/>
                      <wp:positionH relativeFrom="column">
                        <wp:posOffset>984250</wp:posOffset>
                      </wp:positionH>
                      <wp:positionV relativeFrom="paragraph">
                        <wp:posOffset>16510</wp:posOffset>
                      </wp:positionV>
                      <wp:extent cx="9525" cy="4809490"/>
                      <wp:effectExtent l="0" t="0" r="28575" b="10160"/>
                      <wp:wrapNone/>
                      <wp:docPr id="153"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809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33DAA1" id="AutoShape 218" o:spid="_x0000_s1026" type="#_x0000_t32" style="position:absolute;margin-left:77.5pt;margin-top:1.3pt;width:.75pt;height:378.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23264" behindDoc="0" locked="0" layoutInCell="1" allowOverlap="1" wp14:anchorId="4FDD7040" wp14:editId="7D28141F">
                      <wp:simplePos x="0" y="0"/>
                      <wp:positionH relativeFrom="column">
                        <wp:posOffset>5544185</wp:posOffset>
                      </wp:positionH>
                      <wp:positionV relativeFrom="paragraph">
                        <wp:posOffset>6985</wp:posOffset>
                      </wp:positionV>
                      <wp:extent cx="9525" cy="4723765"/>
                      <wp:effectExtent l="0" t="0" r="28575" b="19685"/>
                      <wp:wrapNone/>
                      <wp:docPr id="152"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723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3327AC" id="AutoShape 246" o:spid="_x0000_s1026" type="#_x0000_t32" style="position:absolute;margin-left:436.55pt;margin-top:.55pt;width:.75pt;height:371.95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"/>
                  </w:pict>
                </mc:Fallback>
              </mc:AlternateContent>
            </w:r>
            <w:r w:rsidR="00893176" w:rsidRPr="00893176">
              <w:rPr>
                <w:rFonts w:asciiTheme="minorHAnsi" w:eastAsiaTheme="minorHAnsi" w:hAnsiTheme="minorHAnsi" w:cstheme="minorBidi"/>
                <w:szCs w:val="22"/>
                <w:lang w:bidi="ar-JO"/>
              </w:rPr>
              <w:tab/>
            </w:r>
            <w:r w:rsidR="00E4779E" w:rsidRPr="00893176">
              <w:rPr>
                <w:rFonts w:asciiTheme="minorHAnsi" w:eastAsiaTheme="minorHAnsi" w:hAnsiTheme="minorHAnsi" w:cstheme="minorBidi"/>
                <w:szCs w:val="22"/>
                <w:lang w:bidi="ar-JO"/>
              </w:rPr>
              <w:t>S</w:t>
            </w:r>
            <w:r w:rsidR="00893176" w:rsidRPr="00893176">
              <w:rPr>
                <w:rFonts w:asciiTheme="minorHAnsi" w:eastAsiaTheme="minorHAnsi" w:hAnsiTheme="minorHAnsi" w:cstheme="minorBidi"/>
                <w:szCs w:val="22"/>
                <w:lang w:bidi="ar-JO"/>
              </w:rPr>
              <w:t>tart</w:t>
            </w:r>
          </w:p>
          <w:p w14:paraId="0557AA74" w14:textId="77777777" w:rsidR="00893176" w:rsidRPr="00BA6ECE" w:rsidRDefault="008C7091" w:rsidP="00BA6ECE">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2000" behindDoc="0" locked="0" layoutInCell="1" allowOverlap="1" wp14:anchorId="0598F768" wp14:editId="5857F3EC">
                      <wp:simplePos x="0" y="0"/>
                      <wp:positionH relativeFrom="column">
                        <wp:posOffset>1324610</wp:posOffset>
                      </wp:positionH>
                      <wp:positionV relativeFrom="paragraph">
                        <wp:posOffset>316230</wp:posOffset>
                      </wp:positionV>
                      <wp:extent cx="330835" cy="90805"/>
                      <wp:effectExtent l="0" t="0" r="12065" b="23495"/>
                      <wp:wrapNone/>
                      <wp:docPr id="151"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05BDE7" id="Rectangle 235" o:spid="_x0000_s1026" style="position:absolute;margin-left:104.3pt;margin-top:24.9pt;width:26.05pt;height:7.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" fillcolor="#bfbfbf [2412]"/>
                  </w:pict>
                </mc:Fallback>
              </mc:AlternateContent>
            </w:r>
            <w:r>
              <w:rPr>
                <w:rFonts w:asciiTheme="majorBidi" w:eastAsiaTheme="minorHAnsi" w:hAnsiTheme="majorBidi" w:cstheme="majorBidi"/>
                <w:b/>
                <w:bCs/>
                <w:noProof/>
                <w:szCs w:val="22"/>
              </w:rPr>
              <mc:AlternateContent>
                <mc:Choice Requires="wps">
                  <w:drawing>
                    <wp:anchor distT="0" distB="0" distL="114300" distR="114300" simplePos="0" relativeHeight="251699712" behindDoc="0" locked="0" layoutInCell="1" allowOverlap="1" wp14:anchorId="413585D7" wp14:editId="3D5C7288">
                      <wp:simplePos x="0" y="0"/>
                      <wp:positionH relativeFrom="column">
                        <wp:posOffset>993775</wp:posOffset>
                      </wp:positionH>
                      <wp:positionV relativeFrom="paragraph">
                        <wp:posOffset>-1905</wp:posOffset>
                      </wp:positionV>
                      <wp:extent cx="330835" cy="90805"/>
                      <wp:effectExtent l="0" t="0" r="12065" b="23495"/>
                      <wp:wrapNone/>
                      <wp:docPr id="150"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1BF5F" id="Rectangle 223" o:spid="_x0000_s1026" style="position:absolute;margin-left:78.25pt;margin-top:-.15pt;width:26.05pt;height:7.1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" fillcolor="#bfbfbf [2412]"/>
                  </w:pict>
                </mc:Fallback>
              </mc:AlternateContent>
            </w:r>
            <w:r w:rsidR="00BA6ECE">
              <w:rPr>
                <w:rFonts w:asciiTheme="majorBidi" w:eastAsiaTheme="minorHAnsi" w:hAnsiTheme="majorBidi" w:cstheme="majorBidi"/>
                <w:b/>
                <w:bCs/>
                <w:szCs w:val="22"/>
                <w:lang w:bidi="ar-JO"/>
              </w:rPr>
              <w:t>A</w:t>
            </w:r>
            <w:r w:rsidR="00893176" w:rsidRPr="00BA6ECE">
              <w:rPr>
                <w:rFonts w:asciiTheme="majorBidi" w:eastAsiaTheme="minorHAnsi" w:hAnsiTheme="majorBidi" w:cstheme="majorBidi"/>
                <w:b/>
                <w:bCs/>
                <w:szCs w:val="22"/>
                <w:lang w:bidi="ar-JO"/>
              </w:rPr>
              <w:t xml:space="preserve">nalysis                                                         </w:t>
            </w:r>
          </w:p>
          <w:p w14:paraId="0F32D0BA" w14:textId="77777777" w:rsidR="00893176" w:rsidRPr="00BA6ECE" w:rsidRDefault="00BA6ECE"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b/>
                <w:bCs/>
                <w:noProof/>
                <w:szCs w:val="22"/>
              </w:rPr>
              <w:t>D</w:t>
            </w:r>
            <w:r w:rsidR="00893176" w:rsidRPr="00BA6ECE">
              <w:rPr>
                <w:rFonts w:asciiTheme="majorBidi" w:eastAsiaTheme="minorHAnsi" w:hAnsiTheme="majorBidi" w:cstheme="majorBidi"/>
                <w:b/>
                <w:bCs/>
                <w:noProof/>
                <w:szCs w:val="22"/>
              </w:rPr>
              <w:t xml:space="preserve">esign </w:t>
            </w:r>
          </w:p>
          <w:p w14:paraId="2B7E25F8" w14:textId="77777777" w:rsidR="00893176" w:rsidRPr="00BA6ECE" w:rsidRDefault="008C7091"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3024" behindDoc="0" locked="0" layoutInCell="1" allowOverlap="1" wp14:anchorId="1EA294B0" wp14:editId="5E2EF023">
                      <wp:simplePos x="0" y="0"/>
                      <wp:positionH relativeFrom="column">
                        <wp:posOffset>2077085</wp:posOffset>
                      </wp:positionH>
                      <wp:positionV relativeFrom="paragraph">
                        <wp:posOffset>217805</wp:posOffset>
                      </wp:positionV>
                      <wp:extent cx="330835" cy="90805"/>
                      <wp:effectExtent l="0" t="0" r="12065" b="23495"/>
                      <wp:wrapNone/>
                      <wp:docPr id="149"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F727A" id="Rectangle 236" o:spid="_x0000_s1026" style="position:absolute;margin-left:163.55pt;margin-top:17.15pt;width:26.05pt;height:7.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" fillcolor="#bfbfbf [2412]"/>
                  </w:pict>
                </mc:Fallback>
              </mc:AlternateContent>
            </w:r>
            <w:r>
              <w:rPr>
                <w:rFonts w:asciiTheme="majorBidi" w:eastAsiaTheme="minorHAnsi" w:hAnsiTheme="majorBidi" w:cstheme="majorBidi"/>
                <w:noProof/>
                <w:szCs w:val="22"/>
              </w:rPr>
              <mc:AlternateContent>
                <mc:Choice Requires="wps">
                  <w:drawing>
                    <wp:anchor distT="0" distB="0" distL="114300" distR="114300" simplePos="0" relativeHeight="251703808" behindDoc="0" locked="0" layoutInCell="1" allowOverlap="1" wp14:anchorId="49BF6480" wp14:editId="4E7F7105">
                      <wp:simplePos x="0" y="0"/>
                      <wp:positionH relativeFrom="column">
                        <wp:posOffset>1655445</wp:posOffset>
                      </wp:positionH>
                      <wp:positionV relativeFrom="paragraph">
                        <wp:posOffset>22225</wp:posOffset>
                      </wp:positionV>
                      <wp:extent cx="412115" cy="90805"/>
                      <wp:effectExtent l="0" t="0" r="26035" b="23495"/>
                      <wp:wrapNone/>
                      <wp:docPr id="148"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5178B" id="Rectangle 227" o:spid="_x0000_s1026" style="position:absolute;margin-left:130.35pt;margin-top:1.75pt;width:32.45pt;height:7.1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" fillcolor="#bfbfbf [2412]"/>
                  </w:pict>
                </mc:Fallback>
              </mc:AlternateContent>
            </w:r>
            <w:r w:rsidR="00BA6ECE">
              <w:rPr>
                <w:rFonts w:asciiTheme="majorBidi" w:eastAsiaTheme="minorHAnsi" w:hAnsiTheme="majorBidi" w:cstheme="majorBidi"/>
                <w:b/>
                <w:bCs/>
                <w:noProof/>
                <w:szCs w:val="22"/>
              </w:rPr>
              <w:t>I</w:t>
            </w:r>
            <w:r w:rsidR="00893176" w:rsidRPr="00BA6ECE">
              <w:rPr>
                <w:rFonts w:asciiTheme="majorBidi" w:eastAsiaTheme="minorHAnsi" w:hAnsiTheme="majorBidi" w:cstheme="majorBidi"/>
                <w:b/>
                <w:bCs/>
                <w:noProof/>
                <w:szCs w:val="22"/>
              </w:rPr>
              <w:t xml:space="preserve">mplementation </w:t>
            </w:r>
          </w:p>
          <w:p w14:paraId="21836FFD"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04832" behindDoc="0" locked="0" layoutInCell="1" allowOverlap="1" wp14:anchorId="0A1FA396" wp14:editId="7AD37201">
                      <wp:simplePos x="0" y="0"/>
                      <wp:positionH relativeFrom="column">
                        <wp:posOffset>2407920</wp:posOffset>
                      </wp:positionH>
                      <wp:positionV relativeFrom="paragraph">
                        <wp:posOffset>218440</wp:posOffset>
                      </wp:positionV>
                      <wp:extent cx="240665" cy="90805"/>
                      <wp:effectExtent l="0" t="0" r="26035" b="23495"/>
                      <wp:wrapNone/>
                      <wp:docPr id="147"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EC580B" id="Rectangle 228" o:spid="_x0000_s1026" style="position:absolute;margin-left:189.6pt;margin-top:17.2pt;width:18.95pt;height:7.1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" fillcolor="#bfbfbf [2412]"/>
                  </w:pict>
                </mc:Fallback>
              </mc:AlternateContent>
            </w:r>
            <w:r w:rsidR="00BA6ECE">
              <w:rPr>
                <w:rFonts w:asciiTheme="majorBidi" w:eastAsiaTheme="minorHAnsi" w:hAnsiTheme="majorBidi" w:cstheme="majorBidi"/>
                <w:b/>
                <w:bCs/>
                <w:noProof/>
                <w:szCs w:val="22"/>
              </w:rPr>
              <w:t>A</w:t>
            </w:r>
            <w:r w:rsidR="00893176" w:rsidRPr="00BA6ECE">
              <w:rPr>
                <w:rFonts w:asciiTheme="majorBidi" w:eastAsiaTheme="minorHAnsi" w:hAnsiTheme="majorBidi" w:cstheme="majorBidi"/>
                <w:b/>
                <w:bCs/>
                <w:noProof/>
                <w:szCs w:val="22"/>
              </w:rPr>
              <w:t>n</w:t>
            </w:r>
            <w:r w:rsidR="00893176" w:rsidRPr="00BA6ECE">
              <w:rPr>
                <w:rFonts w:asciiTheme="majorBidi" w:eastAsiaTheme="minorHAnsi" w:hAnsiTheme="majorBidi" w:cstheme="majorBidi"/>
                <w:b/>
                <w:bCs/>
                <w:szCs w:val="22"/>
                <w:lang w:bidi="ar-JO"/>
              </w:rPr>
              <w:t xml:space="preserve">alysis </w:t>
            </w:r>
          </w:p>
          <w:p w14:paraId="4A6C0F08"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08928" behindDoc="0" locked="0" layoutInCell="1" allowOverlap="1" wp14:anchorId="1CC97944" wp14:editId="783DE491">
                      <wp:simplePos x="0" y="0"/>
                      <wp:positionH relativeFrom="column">
                        <wp:posOffset>2648585</wp:posOffset>
                      </wp:positionH>
                      <wp:positionV relativeFrom="paragraph">
                        <wp:posOffset>252730</wp:posOffset>
                      </wp:positionV>
                      <wp:extent cx="285750" cy="90805"/>
                      <wp:effectExtent l="0" t="0" r="19050" b="23495"/>
                      <wp:wrapNone/>
                      <wp:docPr id="146"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A2653" id="Rectangle 232" o:spid="_x0000_s1026" style="position:absolute;margin-left:208.55pt;margin-top:19.9pt;width:22.5pt;height:7.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" fillcolor="#bfbfbf [2412]"/>
                  </w:pict>
                </mc:Fallback>
              </mc:AlternateContent>
            </w:r>
            <w:r w:rsidR="00BA6ECE">
              <w:rPr>
                <w:rFonts w:asciiTheme="majorBidi" w:eastAsiaTheme="minorHAnsi" w:hAnsiTheme="majorBidi" w:cstheme="majorBidi"/>
                <w:b/>
                <w:bCs/>
                <w:szCs w:val="22"/>
                <w:lang w:bidi="ar-JO"/>
              </w:rPr>
              <w:t>D</w:t>
            </w:r>
            <w:r w:rsidR="00893176" w:rsidRPr="00BA6ECE">
              <w:rPr>
                <w:rFonts w:asciiTheme="majorBidi" w:eastAsiaTheme="minorHAnsi" w:hAnsiTheme="majorBidi" w:cstheme="majorBidi"/>
                <w:b/>
                <w:bCs/>
                <w:szCs w:val="22"/>
                <w:lang w:bidi="ar-JO"/>
              </w:rPr>
              <w:t xml:space="preserve">esign </w:t>
            </w:r>
          </w:p>
          <w:p w14:paraId="2E8982BE"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4048" behindDoc="0" locked="0" layoutInCell="1" allowOverlap="1" wp14:anchorId="797677B9" wp14:editId="50DBE785">
                      <wp:simplePos x="0" y="0"/>
                      <wp:positionH relativeFrom="column">
                        <wp:posOffset>2943860</wp:posOffset>
                      </wp:positionH>
                      <wp:positionV relativeFrom="paragraph">
                        <wp:posOffset>144145</wp:posOffset>
                      </wp:positionV>
                      <wp:extent cx="276225" cy="90805"/>
                      <wp:effectExtent l="0" t="0" r="28575" b="23495"/>
                      <wp:wrapNone/>
                      <wp:docPr id="145"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0A16E" id="Rectangle 237" o:spid="_x0000_s1026" style="position:absolute;margin-left:231.8pt;margin-top:11.35pt;width:21.75pt;height:7.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" fillcolor="#bfbfbf [2412]"/>
                  </w:pict>
                </mc:Fallback>
              </mc:AlternateContent>
            </w:r>
            <w:r w:rsidR="00BA6ECE">
              <w:rPr>
                <w:rFonts w:asciiTheme="majorBidi" w:eastAsiaTheme="minorHAnsi" w:hAnsiTheme="majorBidi" w:cstheme="majorBidi"/>
                <w:b/>
                <w:bCs/>
                <w:szCs w:val="22"/>
                <w:lang w:bidi="ar-JO"/>
              </w:rPr>
              <w:t>I</w:t>
            </w:r>
            <w:r w:rsidR="00893176" w:rsidRPr="00BA6ECE">
              <w:rPr>
                <w:rFonts w:asciiTheme="majorBidi" w:eastAsiaTheme="minorHAnsi" w:hAnsiTheme="majorBidi" w:cstheme="majorBidi"/>
                <w:b/>
                <w:bCs/>
                <w:szCs w:val="22"/>
                <w:lang w:bidi="ar-JO"/>
              </w:rPr>
              <w:t>mplementation</w:t>
            </w:r>
          </w:p>
          <w:p w14:paraId="6C698EE2"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5072" behindDoc="0" locked="0" layoutInCell="1" allowOverlap="1" wp14:anchorId="1F4DC823" wp14:editId="0603B2FF">
                      <wp:simplePos x="0" y="0"/>
                      <wp:positionH relativeFrom="column">
                        <wp:posOffset>3229610</wp:posOffset>
                      </wp:positionH>
                      <wp:positionV relativeFrom="paragraph">
                        <wp:posOffset>78105</wp:posOffset>
                      </wp:positionV>
                      <wp:extent cx="285750" cy="90805"/>
                      <wp:effectExtent l="0" t="0" r="19050" b="23495"/>
                      <wp:wrapNone/>
                      <wp:docPr id="144"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1BDB5" id="Rectangle 238" o:spid="_x0000_s1026" style="position:absolute;margin-left:254.3pt;margin-top:6.15pt;width:22.5pt;height:7.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" fillcolor="#bfbfbf [2412]"/>
                  </w:pict>
                </mc:Fallback>
              </mc:AlternateContent>
            </w:r>
            <w:r w:rsidR="00BA6ECE">
              <w:rPr>
                <w:rFonts w:asciiTheme="majorBidi" w:eastAsiaTheme="minorHAnsi" w:hAnsiTheme="majorBidi" w:cstheme="majorBidi"/>
                <w:b/>
                <w:bCs/>
                <w:szCs w:val="22"/>
                <w:lang w:bidi="ar-JO"/>
              </w:rPr>
              <w:t>A</w:t>
            </w:r>
            <w:r w:rsidR="00893176" w:rsidRPr="00BA6ECE">
              <w:rPr>
                <w:rFonts w:asciiTheme="majorBidi" w:eastAsiaTheme="minorHAnsi" w:hAnsiTheme="majorBidi" w:cstheme="majorBidi"/>
                <w:b/>
                <w:bCs/>
                <w:szCs w:val="22"/>
                <w:lang w:bidi="ar-JO"/>
              </w:rPr>
              <w:t xml:space="preserve">nalysis  </w:t>
            </w:r>
          </w:p>
          <w:p w14:paraId="289B6878" w14:textId="77777777" w:rsidR="00893176" w:rsidRPr="00BA6ECE" w:rsidRDefault="008C7091"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09952" behindDoc="0" locked="0" layoutInCell="1" allowOverlap="1" wp14:anchorId="56F690AA" wp14:editId="4C18B428">
                      <wp:simplePos x="0" y="0"/>
                      <wp:positionH relativeFrom="column">
                        <wp:posOffset>3515360</wp:posOffset>
                      </wp:positionH>
                      <wp:positionV relativeFrom="paragraph">
                        <wp:posOffset>154940</wp:posOffset>
                      </wp:positionV>
                      <wp:extent cx="619125" cy="90805"/>
                      <wp:effectExtent l="0" t="0" r="28575" b="23495"/>
                      <wp:wrapNone/>
                      <wp:docPr id="14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3C3B8" id="Rectangle 233" o:spid="_x0000_s1026" style="position:absolute;margin-left:276.8pt;margin-top:12.2pt;width:48.75pt;height:7.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" fillcolor="#bfbfbf [2412]"/>
                  </w:pict>
                </mc:Fallback>
              </mc:AlternateContent>
            </w:r>
            <w:r w:rsidR="00BA6ECE">
              <w:rPr>
                <w:rFonts w:asciiTheme="majorBidi" w:eastAsiaTheme="minorHAnsi" w:hAnsiTheme="majorBidi" w:cstheme="majorBidi"/>
                <w:b/>
                <w:bCs/>
                <w:noProof/>
                <w:szCs w:val="22"/>
              </w:rPr>
              <w:t>D</w:t>
            </w:r>
            <w:r w:rsidR="00893176" w:rsidRPr="00BA6ECE">
              <w:rPr>
                <w:rFonts w:asciiTheme="majorBidi" w:eastAsiaTheme="minorHAnsi" w:hAnsiTheme="majorBidi" w:cstheme="majorBidi"/>
                <w:b/>
                <w:bCs/>
                <w:noProof/>
                <w:szCs w:val="22"/>
              </w:rPr>
              <w:t xml:space="preserve">esign </w:t>
            </w:r>
          </w:p>
          <w:p w14:paraId="6D037A84" w14:textId="77777777" w:rsidR="00893176" w:rsidRPr="00BA6ECE" w:rsidRDefault="008C7091"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6096" behindDoc="0" locked="0" layoutInCell="1" allowOverlap="1" wp14:anchorId="6AC439AC" wp14:editId="04E55ED8">
                      <wp:simplePos x="0" y="0"/>
                      <wp:positionH relativeFrom="column">
                        <wp:posOffset>4144010</wp:posOffset>
                      </wp:positionH>
                      <wp:positionV relativeFrom="paragraph">
                        <wp:posOffset>198120</wp:posOffset>
                      </wp:positionV>
                      <wp:extent cx="323850" cy="90805"/>
                      <wp:effectExtent l="0" t="0" r="19050" b="23495"/>
                      <wp:wrapNone/>
                      <wp:docPr id="142"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F16EB" id="Rectangle 239" o:spid="_x0000_s1026" style="position:absolute;margin-left:326.3pt;margin-top:15.6pt;width:25.5pt;height:7.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" fillcolor="#bfbfbf [2412]"/>
                  </w:pict>
                </mc:Fallback>
              </mc:AlternateContent>
            </w:r>
            <w:r w:rsidR="00BA6ECE">
              <w:rPr>
                <w:rFonts w:asciiTheme="majorBidi" w:eastAsiaTheme="minorHAnsi" w:hAnsiTheme="majorBidi" w:cstheme="majorBidi"/>
                <w:b/>
                <w:bCs/>
                <w:noProof/>
                <w:szCs w:val="22"/>
              </w:rPr>
              <w:t>I</w:t>
            </w:r>
            <w:r w:rsidR="00893176" w:rsidRPr="00BA6ECE">
              <w:rPr>
                <w:rFonts w:asciiTheme="majorBidi" w:eastAsiaTheme="minorHAnsi" w:hAnsiTheme="majorBidi" w:cstheme="majorBidi"/>
                <w:b/>
                <w:bCs/>
                <w:noProof/>
                <w:szCs w:val="22"/>
              </w:rPr>
              <w:t xml:space="preserve">mplementation </w:t>
            </w:r>
          </w:p>
          <w:p w14:paraId="397FF943"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8144" behindDoc="0" locked="0" layoutInCell="1" allowOverlap="1" wp14:anchorId="6E743266" wp14:editId="7ABE5A27">
                      <wp:simplePos x="0" y="0"/>
                      <wp:positionH relativeFrom="column">
                        <wp:posOffset>4477385</wp:posOffset>
                      </wp:positionH>
                      <wp:positionV relativeFrom="paragraph">
                        <wp:posOffset>208915</wp:posOffset>
                      </wp:positionV>
                      <wp:extent cx="238125" cy="90805"/>
                      <wp:effectExtent l="0" t="0" r="28575" b="23495"/>
                      <wp:wrapNone/>
                      <wp:docPr id="14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6CEF7" id="Rectangle 241" o:spid="_x0000_s1026" style="position:absolute;margin-left:352.55pt;margin-top:16.45pt;width:18.75pt;height:7.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" fillcolor="#bfbfbf [2412]"/>
                  </w:pict>
                </mc:Fallback>
              </mc:AlternateContent>
            </w:r>
            <w:r w:rsidR="00BA6ECE">
              <w:rPr>
                <w:rFonts w:asciiTheme="majorBidi" w:eastAsiaTheme="minorHAnsi" w:hAnsiTheme="majorBidi" w:cstheme="majorBidi"/>
                <w:b/>
                <w:bCs/>
                <w:noProof/>
                <w:szCs w:val="22"/>
              </w:rPr>
              <w:t>A</w:t>
            </w:r>
            <w:r w:rsidR="00893176" w:rsidRPr="00BA6ECE">
              <w:rPr>
                <w:rFonts w:asciiTheme="majorBidi" w:eastAsiaTheme="minorHAnsi" w:hAnsiTheme="majorBidi" w:cstheme="majorBidi"/>
                <w:b/>
                <w:bCs/>
                <w:noProof/>
                <w:szCs w:val="22"/>
              </w:rPr>
              <w:t xml:space="preserve">nalysis </w:t>
            </w:r>
          </w:p>
          <w:p w14:paraId="7D8A5AF9"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20192" behindDoc="0" locked="0" layoutInCell="1" allowOverlap="1" wp14:anchorId="739587F8" wp14:editId="4A8E3466">
                      <wp:simplePos x="0" y="0"/>
                      <wp:positionH relativeFrom="column">
                        <wp:posOffset>4725035</wp:posOffset>
                      </wp:positionH>
                      <wp:positionV relativeFrom="paragraph">
                        <wp:posOffset>180975</wp:posOffset>
                      </wp:positionV>
                      <wp:extent cx="238125" cy="90805"/>
                      <wp:effectExtent l="0" t="0" r="28575" b="23495"/>
                      <wp:wrapNone/>
                      <wp:docPr id="140"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6C6C7" id="Rectangle 243" o:spid="_x0000_s1026" style="position:absolute;margin-left:372.05pt;margin-top:14.25pt;width:18.75pt;height:7.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" fillcolor="#bfbfbf [2412]"/>
                  </w:pict>
                </mc:Fallback>
              </mc:AlternateContent>
            </w:r>
            <w:r w:rsidR="00BA6ECE">
              <w:rPr>
                <w:rFonts w:asciiTheme="majorBidi" w:eastAsiaTheme="minorHAnsi" w:hAnsiTheme="majorBidi" w:cstheme="majorBidi"/>
                <w:b/>
                <w:bCs/>
                <w:szCs w:val="22"/>
                <w:lang w:bidi="ar-JO"/>
              </w:rPr>
              <w:t>D</w:t>
            </w:r>
            <w:r w:rsidR="00893176" w:rsidRPr="00BA6ECE">
              <w:rPr>
                <w:rFonts w:asciiTheme="majorBidi" w:eastAsiaTheme="minorHAnsi" w:hAnsiTheme="majorBidi" w:cstheme="majorBidi"/>
                <w:b/>
                <w:bCs/>
                <w:szCs w:val="22"/>
                <w:lang w:bidi="ar-JO"/>
              </w:rPr>
              <w:t xml:space="preserve">esign </w:t>
            </w:r>
          </w:p>
          <w:p w14:paraId="3FD10848" w14:textId="77777777" w:rsidR="00893176" w:rsidRPr="00BA6ECE" w:rsidRDefault="00BA6ECE"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b/>
                <w:bCs/>
                <w:szCs w:val="22"/>
                <w:lang w:bidi="ar-JO"/>
              </w:rPr>
              <w:t>I</w:t>
            </w:r>
            <w:r w:rsidR="00893176" w:rsidRPr="00BA6ECE">
              <w:rPr>
                <w:rFonts w:asciiTheme="majorBidi" w:eastAsiaTheme="minorHAnsi" w:hAnsiTheme="majorBidi" w:cstheme="majorBidi"/>
                <w:b/>
                <w:bCs/>
                <w:szCs w:val="22"/>
                <w:lang w:bidi="ar-JO"/>
              </w:rPr>
              <w:t>mplementation</w:t>
            </w:r>
          </w:p>
          <w:p w14:paraId="51377584" w14:textId="77777777" w:rsidR="00893176" w:rsidRPr="00893176" w:rsidRDefault="008C7091" w:rsidP="00893176">
            <w:pPr>
              <w:spacing w:after="200" w:line="276" w:lineRule="auto"/>
              <w:rPr>
                <w:rFonts w:asciiTheme="minorHAnsi" w:eastAsiaTheme="minorHAnsi" w:hAnsiTheme="minorHAnsi" w:cstheme="minorBidi"/>
                <w:b/>
                <w:bCs/>
                <w:szCs w:val="22"/>
                <w:lang w:bidi="ar-JO"/>
              </w:rPr>
            </w:pPr>
            <w:r>
              <w:rPr>
                <w:rFonts w:asciiTheme="majorBidi" w:eastAsiaTheme="minorHAnsi" w:hAnsiTheme="majorBidi" w:cstheme="majorBidi"/>
                <w:b/>
                <w:bCs/>
                <w:noProof/>
                <w:szCs w:val="22"/>
              </w:rPr>
              <mc:AlternateContent>
                <mc:Choice Requires="wps">
                  <w:drawing>
                    <wp:anchor distT="0" distB="0" distL="114300" distR="114300" simplePos="0" relativeHeight="251701760" behindDoc="0" locked="0" layoutInCell="1" allowOverlap="1" wp14:anchorId="4C7CF7E8" wp14:editId="713F6ABA">
                      <wp:simplePos x="0" y="0"/>
                      <wp:positionH relativeFrom="column">
                        <wp:posOffset>5408295</wp:posOffset>
                      </wp:positionH>
                      <wp:positionV relativeFrom="paragraph">
                        <wp:posOffset>273050</wp:posOffset>
                      </wp:positionV>
                      <wp:extent cx="200025" cy="352425"/>
                      <wp:effectExtent l="19050" t="19050" r="28575" b="47625"/>
                      <wp:wrapNone/>
                      <wp:docPr id="139" name="Auto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 cy="352425"/>
                              </a:xfrm>
                              <a:prstGeom prst="diamond">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7D7CA" id="AutoShape 225" o:spid="_x0000_s1026" type="#_x0000_t4" style="position:absolute;margin-left:425.85pt;margin-top:21.5pt;width:15.75pt;height:27.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" fillcolor="black [3213]"/>
                  </w:pict>
                </mc:Fallback>
              </mc:AlternateContent>
            </w:r>
            <w:r>
              <w:rPr>
                <w:rFonts w:asciiTheme="majorBidi" w:eastAsiaTheme="minorHAnsi" w:hAnsiTheme="majorBidi" w:cstheme="majorBidi"/>
                <w:noProof/>
                <w:szCs w:val="22"/>
              </w:rPr>
              <mc:AlternateContent>
                <mc:Choice Requires="wps">
                  <w:drawing>
                    <wp:anchor distT="0" distB="0" distL="114300" distR="114300" simplePos="0" relativeHeight="251722240" behindDoc="0" locked="0" layoutInCell="1" allowOverlap="1" wp14:anchorId="28EE4D8B" wp14:editId="59219D98">
                      <wp:simplePos x="0" y="0"/>
                      <wp:positionH relativeFrom="column">
                        <wp:posOffset>4972685</wp:posOffset>
                      </wp:positionH>
                      <wp:positionV relativeFrom="paragraph">
                        <wp:posOffset>49530</wp:posOffset>
                      </wp:positionV>
                      <wp:extent cx="581025" cy="90805"/>
                      <wp:effectExtent l="0" t="0" r="28575" b="23495"/>
                      <wp:wrapNone/>
                      <wp:docPr id="138"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2E30E" id="Rectangle 245" o:spid="_x0000_s1026" style="position:absolute;margin-left:391.55pt;margin-top:3.9pt;width:45.75pt;height:7.1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" fillcolor="#bfbfbf [2412]"/>
                  </w:pict>
                </mc:Fallback>
              </mc:AlternateContent>
            </w:r>
            <w:r w:rsidR="00BA6ECE">
              <w:rPr>
                <w:rFonts w:asciiTheme="majorBidi" w:eastAsiaTheme="minorHAnsi" w:hAnsiTheme="majorBidi" w:cstheme="majorBidi"/>
                <w:b/>
                <w:bCs/>
                <w:szCs w:val="22"/>
                <w:lang w:bidi="ar-JO"/>
              </w:rPr>
              <w:t>T</w:t>
            </w:r>
            <w:r w:rsidR="00893176" w:rsidRPr="00BA6ECE">
              <w:rPr>
                <w:rFonts w:asciiTheme="majorBidi" w:eastAsiaTheme="minorHAnsi" w:hAnsiTheme="majorBidi" w:cstheme="majorBidi"/>
                <w:b/>
                <w:bCs/>
                <w:szCs w:val="22"/>
                <w:lang w:bidi="ar-JO"/>
              </w:rPr>
              <w:t>esting</w:t>
            </w:r>
          </w:p>
          <w:p w14:paraId="57A42E1B" w14:textId="77777777" w:rsidR="00893176" w:rsidRPr="00893176" w:rsidRDefault="00893176" w:rsidP="00893176">
            <w:pPr>
              <w:tabs>
                <w:tab w:val="left" w:pos="8595"/>
              </w:tabs>
              <w:spacing w:after="200" w:line="276" w:lineRule="auto"/>
              <w:rPr>
                <w:rFonts w:asciiTheme="minorHAnsi" w:eastAsiaTheme="minorHAnsi" w:hAnsiTheme="minorHAnsi" w:cstheme="minorBidi"/>
                <w:szCs w:val="22"/>
                <w:lang w:bidi="ar-JO"/>
              </w:rPr>
            </w:pPr>
            <w:r w:rsidRPr="00893176">
              <w:rPr>
                <w:rFonts w:asciiTheme="minorHAnsi" w:eastAsiaTheme="minorHAnsi" w:hAnsiTheme="minorHAnsi" w:cstheme="minorBidi"/>
                <w:szCs w:val="22"/>
                <w:lang w:bidi="ar-JO"/>
              </w:rPr>
              <w:tab/>
              <w:t xml:space="preserve">   Finish</w:t>
            </w:r>
          </w:p>
        </w:tc>
      </w:tr>
    </w:tbl>
    <w:p w14:paraId="4B6132C0" w14:textId="77777777" w:rsidR="00893176" w:rsidRDefault="00893176" w:rsidP="00893176">
      <w:pPr>
        <w:spacing w:after="200" w:line="276" w:lineRule="auto"/>
        <w:rPr>
          <w:rFonts w:asciiTheme="minorHAnsi" w:eastAsiaTheme="minorHAnsi" w:hAnsiTheme="minorHAnsi" w:cstheme="minorBidi"/>
          <w:szCs w:val="22"/>
          <w:lang w:bidi="ar-JO"/>
        </w:rPr>
      </w:pPr>
    </w:p>
    <w:p w14:paraId="6AE4D02E" w14:textId="77777777" w:rsidR="00427D64" w:rsidRDefault="00427D64" w:rsidP="00893176">
      <w:pPr>
        <w:spacing w:after="200" w:line="276" w:lineRule="auto"/>
        <w:rPr>
          <w:rFonts w:asciiTheme="minorHAnsi" w:eastAsiaTheme="minorHAnsi" w:hAnsiTheme="minorHAnsi" w:cstheme="minorBidi"/>
          <w:szCs w:val="22"/>
          <w:lang w:bidi="ar-JO"/>
        </w:rPr>
      </w:pPr>
    </w:p>
    <w:p w14:paraId="67136C25" w14:textId="77777777" w:rsidR="00427D64" w:rsidRPr="00893176" w:rsidRDefault="00427D64" w:rsidP="00893176">
      <w:pPr>
        <w:spacing w:after="200" w:line="276" w:lineRule="auto"/>
        <w:rPr>
          <w:rFonts w:asciiTheme="minorHAnsi" w:eastAsiaTheme="minorHAnsi" w:hAnsiTheme="minorHAnsi" w:cstheme="minorBidi"/>
          <w:szCs w:val="22"/>
          <w:rtl/>
          <w:lang w:bidi="ar-JO"/>
        </w:rPr>
      </w:pPr>
    </w:p>
    <w:p w14:paraId="6F28B5F5" w14:textId="77777777" w:rsidR="00893176" w:rsidRPr="00893176" w:rsidRDefault="00893176" w:rsidP="00893176">
      <w:pPr>
        <w:spacing w:after="200" w:line="276" w:lineRule="auto"/>
        <w:rPr>
          <w:rFonts w:asciiTheme="minorHAnsi" w:eastAsiaTheme="minorHAnsi" w:hAnsiTheme="minorHAnsi" w:cstheme="minorBidi"/>
          <w:szCs w:val="22"/>
          <w:lang w:bidi="ar-JO"/>
        </w:rPr>
      </w:pPr>
    </w:p>
    <w:p w14:paraId="07D97523" w14:textId="77777777" w:rsidR="00893176" w:rsidRDefault="00893176" w:rsidP="00D1681F">
      <w:pPr>
        <w:pStyle w:val="BodyText"/>
      </w:pPr>
    </w:p>
    <w:p w14:paraId="3C6F8061" w14:textId="77777777" w:rsidR="00427D64" w:rsidRDefault="00427D64" w:rsidP="00D1681F">
      <w:pPr>
        <w:pStyle w:val="BodyText"/>
      </w:pPr>
    </w:p>
    <w:p w14:paraId="1C9CD9B7" w14:textId="77777777" w:rsidR="00033596" w:rsidRDefault="00033596" w:rsidP="00033596">
      <w:pPr>
        <w:pStyle w:val="TableTitle"/>
      </w:pPr>
      <w:bookmarkStart w:id="21" w:name="_Toc406442599"/>
      <w:r>
        <w:t>Table 1.2 Gantt chart descriptions</w:t>
      </w:r>
      <w:bookmarkEnd w:id="21"/>
    </w:p>
    <w:tbl>
      <w:tblPr>
        <w:tblStyle w:val="TableGrid"/>
        <w:tblW w:w="0" w:type="auto"/>
        <w:tblLook w:val="04A0" w:firstRow="1" w:lastRow="0" w:firstColumn="1" w:lastColumn="0" w:noHBand="0" w:noVBand="1"/>
      </w:tblPr>
      <w:tblGrid>
        <w:gridCol w:w="4099"/>
        <w:gridCol w:w="4100"/>
      </w:tblGrid>
      <w:tr w:rsidR="00427D64" w14:paraId="73DE21A4" w14:textId="77777777" w:rsidTr="00427D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4858F81A" w14:textId="77777777" w:rsidR="00427D64" w:rsidRDefault="007B1746" w:rsidP="00D1681F">
            <w:pPr>
              <w:pStyle w:val="BodyText"/>
            </w:pPr>
            <w:r>
              <w:lastRenderedPageBreak/>
              <w:t>phase</w:t>
            </w:r>
            <w:r w:rsidR="00427D64">
              <w:t xml:space="preserve"> name                                                                            </w:t>
            </w:r>
          </w:p>
        </w:tc>
        <w:tc>
          <w:tcPr>
            <w:tcW w:w="4208" w:type="dxa"/>
          </w:tcPr>
          <w:p w14:paraId="1832E73F" w14:textId="77777777" w:rsidR="00427D64" w:rsidRDefault="00427D64" w:rsidP="00D1681F">
            <w:pPr>
              <w:pStyle w:val="BodyText"/>
              <w:cnfStyle w:val="100000000000" w:firstRow="1" w:lastRow="0" w:firstColumn="0" w:lastColumn="0" w:oddVBand="0" w:evenVBand="0" w:oddHBand="0" w:evenHBand="0" w:firstRowFirstColumn="0" w:firstRowLastColumn="0" w:lastRowFirstColumn="0" w:lastRowLastColumn="0"/>
            </w:pPr>
            <w:r>
              <w:t xml:space="preserve">                Description </w:t>
            </w:r>
          </w:p>
        </w:tc>
      </w:tr>
      <w:tr w:rsidR="00427D64" w14:paraId="646AC3D0" w14:textId="77777777" w:rsidTr="00033596">
        <w:trPr>
          <w:trHeight w:val="70"/>
        </w:trPr>
        <w:tc>
          <w:tcPr>
            <w:cnfStyle w:val="001000000000" w:firstRow="0" w:lastRow="0" w:firstColumn="1" w:lastColumn="0" w:oddVBand="0" w:evenVBand="0" w:oddHBand="0" w:evenHBand="0" w:firstRowFirstColumn="0" w:firstRowLastColumn="0" w:lastRowFirstColumn="0" w:lastRowLastColumn="0"/>
            <w:tcW w:w="4207" w:type="dxa"/>
          </w:tcPr>
          <w:p w14:paraId="2BBD94E7" w14:textId="77777777" w:rsidR="00427D64" w:rsidRPr="00033596" w:rsidRDefault="00427D64" w:rsidP="00D1681F">
            <w:pPr>
              <w:pStyle w:val="BodyText"/>
              <w:rPr>
                <w:sz w:val="22"/>
              </w:rPr>
            </w:pPr>
            <w:r w:rsidRPr="00033596">
              <w:rPr>
                <w:sz w:val="22"/>
              </w:rPr>
              <w:t>Analysis</w:t>
            </w:r>
          </w:p>
          <w:p w14:paraId="2306335E" w14:textId="77777777" w:rsidR="002E3FD1" w:rsidRPr="00033596" w:rsidRDefault="002E3FD1" w:rsidP="00D1681F">
            <w:pPr>
              <w:pStyle w:val="BodyText"/>
              <w:rPr>
                <w:sz w:val="22"/>
              </w:rPr>
            </w:pPr>
          </w:p>
          <w:p w14:paraId="3FED61A2" w14:textId="77777777" w:rsidR="0009240D" w:rsidRPr="00033596" w:rsidRDefault="0009240D" w:rsidP="00D1681F">
            <w:pPr>
              <w:pStyle w:val="BodyText"/>
              <w:rPr>
                <w:sz w:val="22"/>
              </w:rPr>
            </w:pPr>
          </w:p>
          <w:p w14:paraId="10C75E71" w14:textId="77777777" w:rsidR="002E3FD1" w:rsidRPr="00033596" w:rsidRDefault="00427D64" w:rsidP="00D1681F">
            <w:pPr>
              <w:pStyle w:val="BodyText"/>
              <w:rPr>
                <w:sz w:val="22"/>
              </w:rPr>
            </w:pPr>
            <w:r w:rsidRPr="00033596">
              <w:rPr>
                <w:sz w:val="22"/>
              </w:rPr>
              <w:t>Design</w:t>
            </w:r>
          </w:p>
          <w:p w14:paraId="4B7EDFAE" w14:textId="77777777" w:rsidR="002E3FD1" w:rsidRPr="00033596" w:rsidRDefault="002E3FD1" w:rsidP="00D1681F">
            <w:pPr>
              <w:pStyle w:val="BodyText"/>
              <w:rPr>
                <w:sz w:val="22"/>
              </w:rPr>
            </w:pPr>
          </w:p>
          <w:p w14:paraId="5D57ECC0" w14:textId="77777777" w:rsidR="00EE20BC" w:rsidRDefault="00EE20BC" w:rsidP="007B1746">
            <w:pPr>
              <w:pStyle w:val="BodyText"/>
              <w:rPr>
                <w:sz w:val="22"/>
              </w:rPr>
            </w:pPr>
          </w:p>
          <w:p w14:paraId="11227A17" w14:textId="77777777" w:rsidR="00B30655" w:rsidRPr="00033596" w:rsidRDefault="00B30655" w:rsidP="007B1746">
            <w:pPr>
              <w:pStyle w:val="BodyText"/>
              <w:rPr>
                <w:sz w:val="22"/>
              </w:rPr>
            </w:pPr>
          </w:p>
          <w:p w14:paraId="72B26CE4" w14:textId="77777777" w:rsidR="002E3FD1" w:rsidRPr="00033596" w:rsidRDefault="00427D64" w:rsidP="007B1746">
            <w:pPr>
              <w:pStyle w:val="BodyText"/>
              <w:rPr>
                <w:sz w:val="22"/>
              </w:rPr>
            </w:pPr>
            <w:r w:rsidRPr="00033596">
              <w:rPr>
                <w:sz w:val="22"/>
              </w:rPr>
              <w:t xml:space="preserve">Implementation   </w:t>
            </w:r>
          </w:p>
          <w:p w14:paraId="42084AEF" w14:textId="77777777" w:rsidR="00B30655" w:rsidRPr="00033596" w:rsidRDefault="00B30655" w:rsidP="007B1746">
            <w:pPr>
              <w:pStyle w:val="BodyText"/>
              <w:rPr>
                <w:sz w:val="22"/>
              </w:rPr>
            </w:pPr>
          </w:p>
          <w:p w14:paraId="532F8013" w14:textId="77777777" w:rsidR="007B1746" w:rsidRPr="00033596" w:rsidRDefault="007B1746" w:rsidP="007B1746">
            <w:pPr>
              <w:pStyle w:val="BodyText"/>
              <w:rPr>
                <w:sz w:val="22"/>
              </w:rPr>
            </w:pPr>
            <w:r w:rsidRPr="00033596">
              <w:rPr>
                <w:sz w:val="22"/>
              </w:rPr>
              <w:t xml:space="preserve">Testing </w:t>
            </w:r>
          </w:p>
          <w:p w14:paraId="60513D28" w14:textId="77777777" w:rsidR="007B1746" w:rsidRPr="00033596" w:rsidRDefault="007B1746" w:rsidP="007B1746">
            <w:pPr>
              <w:pStyle w:val="BodyText"/>
              <w:rPr>
                <w:sz w:val="22"/>
              </w:rPr>
            </w:pPr>
          </w:p>
          <w:p w14:paraId="27A402B9" w14:textId="77777777" w:rsidR="00427D64" w:rsidRPr="00033596" w:rsidRDefault="00427D64" w:rsidP="00D1681F">
            <w:pPr>
              <w:pStyle w:val="BodyText"/>
              <w:rPr>
                <w:sz w:val="22"/>
              </w:rPr>
            </w:pPr>
          </w:p>
        </w:tc>
        <w:tc>
          <w:tcPr>
            <w:tcW w:w="4208" w:type="dxa"/>
          </w:tcPr>
          <w:p w14:paraId="5A0928DB" w14:textId="77777777" w:rsidR="00427D64" w:rsidRPr="00033596" w:rsidRDefault="00427D64" w:rsidP="009D3373">
            <w:pPr>
              <w:pStyle w:val="BodyText"/>
              <w:cnfStyle w:val="000000000000" w:firstRow="0" w:lastRow="0" w:firstColumn="0" w:lastColumn="0" w:oddVBand="0" w:evenVBand="0" w:oddHBand="0" w:evenHBand="0" w:firstRowFirstColumn="0" w:firstRowLastColumn="0" w:lastRowFirstColumn="0" w:lastRowLastColumn="0"/>
              <w:rPr>
                <w:sz w:val="22"/>
              </w:rPr>
            </w:pPr>
            <w:r w:rsidRPr="00033596">
              <w:rPr>
                <w:sz w:val="22"/>
              </w:rPr>
              <w:t>All possible requirements of the system to be developed are captur</w:t>
            </w:r>
            <w:r w:rsidR="009D3373">
              <w:rPr>
                <w:sz w:val="22"/>
              </w:rPr>
              <w:t>ed in this phase and documented.</w:t>
            </w:r>
          </w:p>
          <w:p w14:paraId="2C71357F" w14:textId="77777777" w:rsidR="00427D64" w:rsidRPr="00033596" w:rsidRDefault="00427D64" w:rsidP="0009240D">
            <w:pPr>
              <w:pStyle w:val="BodyText"/>
              <w:cnfStyle w:val="000000000000" w:firstRow="0" w:lastRow="0" w:firstColumn="0" w:lastColumn="0" w:oddVBand="0" w:evenVBand="0" w:oddHBand="0" w:evenHBand="0" w:firstRowFirstColumn="0" w:firstRowLastColumn="0" w:lastRowFirstColumn="0" w:lastRowLastColumn="0"/>
              <w:rPr>
                <w:sz w:val="22"/>
              </w:rPr>
            </w:pPr>
            <w:r w:rsidRPr="00033596">
              <w:rPr>
                <w:sz w:val="22"/>
              </w:rPr>
              <w:t>The requirement specifications from first phase are studied in this phase and system design is prepared. System Design helps in specifying hardware and system requirements and also helps in defining overall system architecture</w:t>
            </w:r>
            <w:r w:rsidR="0009240D" w:rsidRPr="00033596">
              <w:rPr>
                <w:sz w:val="22"/>
              </w:rPr>
              <w:t>.</w:t>
            </w:r>
          </w:p>
          <w:p w14:paraId="0E1E1E1C" w14:textId="77777777" w:rsidR="00427D64" w:rsidRPr="00033596" w:rsidRDefault="00427D64" w:rsidP="007B1746">
            <w:pPr>
              <w:pStyle w:val="BodyText"/>
              <w:cnfStyle w:val="000000000000" w:firstRow="0" w:lastRow="0" w:firstColumn="0" w:lastColumn="0" w:oddVBand="0" w:evenVBand="0" w:oddHBand="0" w:evenHBand="0" w:firstRowFirstColumn="0" w:firstRowLastColumn="0" w:lastRowFirstColumn="0" w:lastRowLastColumn="0"/>
              <w:rPr>
                <w:sz w:val="22"/>
                <w:rtl/>
              </w:rPr>
            </w:pPr>
            <w:r w:rsidRPr="00033596">
              <w:rPr>
                <w:sz w:val="22"/>
              </w:rPr>
              <w:t xml:space="preserve">With inputs from system design, the system is first developed in small programs called units, which are integrated in the next phase. </w:t>
            </w:r>
          </w:p>
          <w:p w14:paraId="3475CAE6" w14:textId="77777777" w:rsidR="00427D64" w:rsidRPr="00033596" w:rsidRDefault="0009240D" w:rsidP="007B1746">
            <w:pPr>
              <w:pStyle w:val="BodyText"/>
              <w:cnfStyle w:val="000000000000" w:firstRow="0" w:lastRow="0" w:firstColumn="0" w:lastColumn="0" w:oddVBand="0" w:evenVBand="0" w:oddHBand="0" w:evenHBand="0" w:firstRowFirstColumn="0" w:firstRowLastColumn="0" w:lastRowFirstColumn="0" w:lastRowLastColumn="0"/>
              <w:rPr>
                <w:sz w:val="22"/>
              </w:rPr>
            </w:pPr>
            <w:r w:rsidRPr="00033596">
              <w:rPr>
                <w:sz w:val="22"/>
              </w:rPr>
              <w:t>All the units developed in the implementation phase are integrated into a system a</w:t>
            </w:r>
            <w:r w:rsidR="007B1746" w:rsidRPr="00033596">
              <w:rPr>
                <w:sz w:val="22"/>
              </w:rPr>
              <w:t>fter testing of each unit.</w:t>
            </w:r>
          </w:p>
          <w:p w14:paraId="25F5B246" w14:textId="77777777" w:rsidR="00427D64" w:rsidRPr="00033596" w:rsidRDefault="00427D64" w:rsidP="00427D64">
            <w:pPr>
              <w:pStyle w:val="BodyText"/>
              <w:cnfStyle w:val="000000000000" w:firstRow="0" w:lastRow="0" w:firstColumn="0" w:lastColumn="0" w:oddVBand="0" w:evenVBand="0" w:oddHBand="0" w:evenHBand="0" w:firstRowFirstColumn="0" w:firstRowLastColumn="0" w:lastRowFirstColumn="0" w:lastRowLastColumn="0"/>
              <w:rPr>
                <w:sz w:val="22"/>
              </w:rPr>
            </w:pPr>
          </w:p>
          <w:p w14:paraId="5DC4DD4D" w14:textId="77777777" w:rsidR="00427D64" w:rsidRPr="00033596" w:rsidRDefault="00427D64" w:rsidP="00D1681F">
            <w:pPr>
              <w:pStyle w:val="BodyText"/>
              <w:cnfStyle w:val="000000000000" w:firstRow="0" w:lastRow="0" w:firstColumn="0" w:lastColumn="0" w:oddVBand="0" w:evenVBand="0" w:oddHBand="0" w:evenHBand="0" w:firstRowFirstColumn="0" w:firstRowLastColumn="0" w:lastRowFirstColumn="0" w:lastRowLastColumn="0"/>
              <w:rPr>
                <w:sz w:val="22"/>
              </w:rPr>
            </w:pPr>
          </w:p>
        </w:tc>
      </w:tr>
    </w:tbl>
    <w:bookmarkEnd w:id="9"/>
    <w:bookmarkEnd w:id="10"/>
    <w:bookmarkEnd w:id="11"/>
    <w:p w14:paraId="6EE6F187" w14:textId="77777777" w:rsidR="004F1E33" w:rsidRDefault="004F1E33" w:rsidP="005B05C5">
      <w:pPr>
        <w:pStyle w:val="Heading1"/>
      </w:pPr>
      <w:r>
        <w:lastRenderedPageBreak/>
        <w:br/>
      </w:r>
      <w:bookmarkStart w:id="22" w:name="_Toc430471845"/>
      <w:r w:rsidR="005B05C5" w:rsidRPr="005B05C5">
        <w:t>LITERATURE REVIEW</w:t>
      </w:r>
      <w:bookmarkEnd w:id="22"/>
    </w:p>
    <w:p w14:paraId="2CCCC89F" w14:textId="77777777" w:rsidR="008206C8" w:rsidRDefault="008206C8" w:rsidP="002936D8">
      <w:pPr>
        <w:pStyle w:val="BodyText"/>
      </w:pPr>
      <w:r>
        <w:t>This chapter describes the concepts of (Automation</w:t>
      </w:r>
      <w:r w:rsidR="00DD7CE6">
        <w:t xml:space="preserve"> and </w:t>
      </w:r>
      <w:r w:rsidR="006253F8">
        <w:t>Software Engineering</w:t>
      </w:r>
      <w:r>
        <w:t xml:space="preserve">). </w:t>
      </w:r>
      <w:r w:rsidR="005D0667">
        <w:t>Moreover</w:t>
      </w:r>
      <w:r w:rsidR="00CA4739">
        <w:t>, the</w:t>
      </w:r>
      <w:r w:rsidR="005D0667">
        <w:t xml:space="preserve"> t</w:t>
      </w:r>
      <w:r w:rsidR="005D0667" w:rsidRPr="00866C19">
        <w:t>ypes of automation</w:t>
      </w:r>
      <w:r w:rsidR="002936D8">
        <w:t xml:space="preserve"> are explained</w:t>
      </w:r>
      <w:r w:rsidR="005D0667">
        <w:t>.</w:t>
      </w:r>
      <w:r w:rsidR="00CA4739">
        <w:t xml:space="preserve"> The needs of </w:t>
      </w:r>
      <w:r w:rsidR="00CA4739">
        <w:rPr>
          <w:szCs w:val="22"/>
        </w:rPr>
        <w:t>a</w:t>
      </w:r>
      <w:r w:rsidR="00CA4739" w:rsidRPr="002D76A5">
        <w:rPr>
          <w:szCs w:val="22"/>
        </w:rPr>
        <w:t>utomated software engineering tools</w:t>
      </w:r>
      <w:r w:rsidR="00CA4739">
        <w:rPr>
          <w:szCs w:val="22"/>
        </w:rPr>
        <w:t xml:space="preserve"> are described</w:t>
      </w:r>
      <w:r w:rsidR="00CA4739">
        <w:t xml:space="preserve"> .In addition, current </w:t>
      </w:r>
      <w:r w:rsidR="00CA4739">
        <w:rPr>
          <w:szCs w:val="22"/>
        </w:rPr>
        <w:t>of a</w:t>
      </w:r>
      <w:r w:rsidR="00CA4739" w:rsidRPr="002D76A5">
        <w:rPr>
          <w:szCs w:val="22"/>
        </w:rPr>
        <w:t>utomated software engineering tools</w:t>
      </w:r>
      <w:r w:rsidR="00CA4739">
        <w:t xml:space="preserve"> are</w:t>
      </w:r>
      <w:r w:rsidR="002936D8">
        <w:t xml:space="preserve"> highlighted. </w:t>
      </w:r>
    </w:p>
    <w:p w14:paraId="473949E9" w14:textId="77777777" w:rsidR="00A6336A" w:rsidRDefault="00502455" w:rsidP="005D0667">
      <w:pPr>
        <w:pStyle w:val="Heading2"/>
        <w:numPr>
          <w:ilvl w:val="1"/>
          <w:numId w:val="3"/>
        </w:numPr>
      </w:pPr>
      <w:bookmarkStart w:id="23" w:name="_Toc430471846"/>
      <w:r>
        <w:t>Definitions</w:t>
      </w:r>
      <w:bookmarkEnd w:id="23"/>
    </w:p>
    <w:p w14:paraId="7BD55ACA" w14:textId="77777777" w:rsidR="00F16E87" w:rsidRDefault="00543C2D" w:rsidP="00F16E87">
      <w:pPr>
        <w:pStyle w:val="Heading3"/>
      </w:pPr>
      <w:bookmarkStart w:id="24" w:name="_Toc430471847"/>
      <w:r w:rsidRPr="00F16E87">
        <w:t>Automation</w:t>
      </w:r>
      <w:bookmarkEnd w:id="24"/>
    </w:p>
    <w:p w14:paraId="4308EDD8" w14:textId="77777777" w:rsidR="00543C2D" w:rsidRDefault="007F4FC1" w:rsidP="005D0667">
      <w:pPr>
        <w:pStyle w:val="BodyText"/>
      </w:pPr>
      <w:r>
        <w:rPr>
          <w:b/>
          <w:bCs/>
          <w:i/>
          <w:iCs/>
        </w:rPr>
        <w:t>"</w:t>
      </w:r>
      <w:r w:rsidR="009D3373" w:rsidRPr="00F16E87">
        <w:rPr>
          <w:b/>
          <w:bCs/>
          <w:i/>
          <w:iCs/>
        </w:rPr>
        <w:t>Automation</w:t>
      </w:r>
      <w:r w:rsidR="009D3373">
        <w:t xml:space="preserve"> or</w:t>
      </w:r>
      <w:r w:rsidR="00543C2D">
        <w:t xml:space="preserve"> </w:t>
      </w:r>
      <w:r w:rsidR="00543C2D" w:rsidRPr="00543C2D">
        <w:t>automatic control</w:t>
      </w:r>
      <w:r w:rsidR="00543C2D">
        <w:t xml:space="preserve"> is the use of various control system for operating equipment such as machinery, processes in factories, boilers and heat treating ovens, switching in telephone networks, steering and stabilization of ships, aircraft and other applications with minimal or reduced human intervention. Some processes have been completely </w:t>
      </w:r>
      <w:r>
        <w:t>automated"</w:t>
      </w:r>
      <w:r w:rsidR="00FD40B4">
        <w:t>(Rifkin &amp; Jeremy, 1995)</w:t>
      </w:r>
      <w:r w:rsidR="005D0667">
        <w:t>.</w:t>
      </w:r>
    </w:p>
    <w:p w14:paraId="4899580D" w14:textId="77777777" w:rsidR="00DD7CE6" w:rsidRDefault="00AF4B24" w:rsidP="00DD7CE6">
      <w:pPr>
        <w:pStyle w:val="BodyText"/>
      </w:pPr>
      <w:r>
        <w:rPr>
          <w:b/>
          <w:bCs/>
          <w:i/>
          <w:iCs/>
        </w:rPr>
        <w:t>"</w:t>
      </w:r>
      <w:r w:rsidR="004249D1" w:rsidRPr="004249D1">
        <w:rPr>
          <w:b/>
          <w:bCs/>
          <w:i/>
          <w:iCs/>
        </w:rPr>
        <w:t>Automation</w:t>
      </w:r>
      <w:r w:rsidR="004249D1" w:rsidRPr="004249D1">
        <w:t xml:space="preserve"> means automatic control, meaning a process is run with minimum operator intervention. Some of the various levels of automation are: mechanical methods, electrical relay, feedback control with a controller and computer control. Automatic speed control is important in many industrial applications, especially in sectional drives, such as found in metal rolling and paper drying. With metal rolling the metal lengthens as it passes through the rollers, necessitating progressively speeding up the rollers. With paper drying the sheet shrinks as it passes around the </w:t>
      </w:r>
      <w:r w:rsidR="004249D1" w:rsidRPr="004249D1">
        <w:lastRenderedPageBreak/>
        <w:t>drying cylinders. The dryers are arranged in groups or sections so as the paper shrinks the dryer se</w:t>
      </w:r>
      <w:r w:rsidR="004249D1">
        <w:t>ctions can turn at lower speeds</w:t>
      </w:r>
      <w:r>
        <w:t>"</w:t>
      </w:r>
      <w:r w:rsidR="005D0667" w:rsidRPr="00F26099">
        <w:t>(Bennett &amp; s, 1979)</w:t>
      </w:r>
      <w:r w:rsidR="005D0667">
        <w:t>.</w:t>
      </w:r>
    </w:p>
    <w:p w14:paraId="3DD3C9BB" w14:textId="77777777" w:rsidR="00DD7CE6" w:rsidRPr="00DD7CE6" w:rsidRDefault="005D0667" w:rsidP="00DD7CE6">
      <w:pPr>
        <w:pStyle w:val="Heading3"/>
      </w:pPr>
      <w:bookmarkStart w:id="25" w:name="_Toc430471848"/>
      <w:r w:rsidRPr="00F16E87">
        <w:t>Software engineering</w:t>
      </w:r>
      <w:bookmarkEnd w:id="25"/>
    </w:p>
    <w:p w14:paraId="00EEF111" w14:textId="77777777" w:rsidR="005D0667" w:rsidRDefault="005D0667" w:rsidP="005D0667">
      <w:pPr>
        <w:pStyle w:val="BodyText"/>
      </w:pPr>
      <w:r w:rsidRPr="00F16E87">
        <w:rPr>
          <w:b/>
          <w:bCs/>
          <w:i/>
          <w:iCs/>
        </w:rPr>
        <w:t>Software engineering</w:t>
      </w:r>
      <w:r w:rsidRPr="00F14F56">
        <w:t xml:space="preserve"> is the branch of </w:t>
      </w:r>
      <w:r>
        <w:t>information technology</w:t>
      </w:r>
      <w:r w:rsidRPr="00F14F56">
        <w:t xml:space="preserve"> aims to develop a set</w:t>
      </w:r>
      <w:r>
        <w:t xml:space="preserve"> of</w:t>
      </w:r>
      <w:r w:rsidRPr="00F14F56">
        <w:t xml:space="preserve"> principles and rules lead to improved methods of design and software development at all levels; </w:t>
      </w:r>
      <w:r>
        <w:t xml:space="preserve">in </w:t>
      </w:r>
      <w:r w:rsidRPr="00F14F56">
        <w:t>manner that meets the needs of users</w:t>
      </w:r>
      <w:r>
        <w:t>.</w:t>
      </w:r>
      <w:r w:rsidRPr="00126756">
        <w:t>(Peter, nour&amp;brain, 1968)</w:t>
      </w:r>
      <w:r>
        <w:t xml:space="preserve">. </w:t>
      </w:r>
    </w:p>
    <w:p w14:paraId="69A2BC64" w14:textId="77777777" w:rsidR="005D0667" w:rsidRDefault="005D0667" w:rsidP="00E61866">
      <w:pPr>
        <w:pStyle w:val="BodyText"/>
      </w:pPr>
      <w:r>
        <w:rPr>
          <w:b/>
          <w:bCs/>
          <w:i/>
          <w:iCs/>
        </w:rPr>
        <w:t>"</w:t>
      </w:r>
      <w:r w:rsidRPr="004A291B">
        <w:rPr>
          <w:b/>
          <w:bCs/>
          <w:i/>
          <w:iCs/>
        </w:rPr>
        <w:t>Software engineering</w:t>
      </w:r>
      <w:r w:rsidRPr="00C8029F">
        <w:t xml:space="preserve"> is the study and application of engineering to the design, development, and maintenance of software</w:t>
      </w:r>
      <w:r>
        <w:t xml:space="preserve">" </w:t>
      </w:r>
      <w:r w:rsidRPr="00126756">
        <w:t>(Peter, nour&amp;brain, 1968)</w:t>
      </w:r>
      <w:r>
        <w:t xml:space="preserve">                                                                      </w:t>
      </w:r>
    </w:p>
    <w:p w14:paraId="23223068" w14:textId="77777777" w:rsidR="005D0667" w:rsidRDefault="005D0667" w:rsidP="00DD7CE6">
      <w:pPr>
        <w:pStyle w:val="BodyText"/>
      </w:pPr>
      <w:r>
        <w:rPr>
          <w:b/>
          <w:bCs/>
          <w:i/>
          <w:iCs/>
        </w:rPr>
        <w:t>"</w:t>
      </w:r>
      <w:r w:rsidRPr="00F16E87">
        <w:rPr>
          <w:b/>
          <w:bCs/>
          <w:i/>
          <w:iCs/>
        </w:rPr>
        <w:t>Software engineering</w:t>
      </w:r>
      <w:r>
        <w:t xml:space="preserve">: </w:t>
      </w:r>
      <w:r w:rsidRPr="00191DFB">
        <w:t>the application of a systematic, disciplined, quantifiable approach to the development, operati</w:t>
      </w:r>
      <w:r>
        <w:t>on, and mainte</w:t>
      </w:r>
      <w:r w:rsidR="00E61866">
        <w:t>nance of software"(IEEE, 1990)</w:t>
      </w:r>
      <w:r>
        <w:t xml:space="preserve">                                                                                                        </w:t>
      </w:r>
    </w:p>
    <w:p w14:paraId="71A7D02F" w14:textId="77777777" w:rsidR="005D0667" w:rsidRDefault="005D0667" w:rsidP="00E61866">
      <w:pPr>
        <w:pStyle w:val="BodyText"/>
      </w:pPr>
      <w:r>
        <w:rPr>
          <w:b/>
          <w:bCs/>
          <w:i/>
          <w:iCs/>
        </w:rPr>
        <w:t>"</w:t>
      </w:r>
      <w:r w:rsidRPr="00F16E87">
        <w:rPr>
          <w:b/>
          <w:bCs/>
          <w:i/>
          <w:iCs/>
        </w:rPr>
        <w:t>Software engineering</w:t>
      </w:r>
      <w:r>
        <w:t xml:space="preserve">: </w:t>
      </w:r>
      <w:r w:rsidRPr="004B02EE">
        <w:t>An engineering discipline that is concerned with all aspects of software production"</w:t>
      </w:r>
      <w:r w:rsidR="00DD7CE6" w:rsidRPr="00B8260F">
        <w:t>(Sommerville</w:t>
      </w:r>
      <w:r w:rsidR="00DD7CE6">
        <w:t>, 2007)</w:t>
      </w:r>
    </w:p>
    <w:p w14:paraId="4DEA8313" w14:textId="77777777" w:rsidR="005D0667" w:rsidRDefault="005D0667" w:rsidP="005D0667">
      <w:pPr>
        <w:pStyle w:val="BodyText"/>
      </w:pPr>
    </w:p>
    <w:p w14:paraId="38B34E3D" w14:textId="77777777" w:rsidR="005D0667" w:rsidRDefault="005D0667" w:rsidP="005D0667">
      <w:pPr>
        <w:pStyle w:val="BodyText"/>
      </w:pPr>
    </w:p>
    <w:p w14:paraId="51CD47EF" w14:textId="77777777" w:rsidR="00F16E87" w:rsidRDefault="00F16E87" w:rsidP="00F16E87"/>
    <w:p w14:paraId="4B4D8A7E" w14:textId="77777777" w:rsidR="00A668F5" w:rsidRDefault="00543C2D" w:rsidP="00A668F5">
      <w:pPr>
        <w:pStyle w:val="Heading2"/>
      </w:pPr>
      <w:bookmarkStart w:id="26" w:name="_Toc430471849"/>
      <w:r w:rsidRPr="00866C19">
        <w:lastRenderedPageBreak/>
        <w:t>Types of automation</w:t>
      </w:r>
      <w:r w:rsidR="00866C19">
        <w:t>:</w:t>
      </w:r>
      <w:bookmarkEnd w:id="26"/>
    </w:p>
    <w:p w14:paraId="78C6E879" w14:textId="77777777" w:rsidR="00543C2D" w:rsidRPr="00A668F5" w:rsidRDefault="00543C2D" w:rsidP="00A668F5">
      <w:pPr>
        <w:pStyle w:val="Heading3"/>
      </w:pPr>
      <w:bookmarkStart w:id="27" w:name="_Toc430471850"/>
      <w:r w:rsidRPr="00543C2D">
        <w:t>Open and closed loop</w:t>
      </w:r>
      <w:bookmarkEnd w:id="27"/>
    </w:p>
    <w:p w14:paraId="01D16EF5" w14:textId="77777777" w:rsidR="00543C2D" w:rsidRPr="00543C2D" w:rsidRDefault="00543C2D" w:rsidP="00DD7CE6">
      <w:pPr>
        <w:pStyle w:val="NormalWeb"/>
        <w:spacing w:line="480" w:lineRule="auto"/>
        <w:jc w:val="both"/>
      </w:pPr>
      <w:r w:rsidRPr="00543C2D">
        <w:t>All the elements constituting the measurement and control of a single variable are called a control loop. Control that uses a measured signal, feeds the signal back and compares it to a set point, calculates and sends a return signal to make a correction, is called closed loop control. If the controller does not incorporate feedback to make a correction then it is open loop. Timers and sequence controllers using logic, such as those on an elevator, are open loop.</w:t>
      </w:r>
    </w:p>
    <w:p w14:paraId="5A9A705D" w14:textId="77777777" w:rsidR="00543C2D" w:rsidRPr="00543C2D" w:rsidRDefault="00543C2D" w:rsidP="00F16E87">
      <w:pPr>
        <w:pStyle w:val="Heading3"/>
      </w:pPr>
      <w:bookmarkStart w:id="28" w:name="_Toc430471851"/>
      <w:r w:rsidRPr="00543C2D">
        <w:t>Feedback control</w:t>
      </w:r>
      <w:bookmarkEnd w:id="28"/>
    </w:p>
    <w:p w14:paraId="71D584F0" w14:textId="77777777" w:rsidR="00543C2D" w:rsidRPr="00543C2D" w:rsidRDefault="00543C2D" w:rsidP="00DD7CE6">
      <w:pPr>
        <w:pStyle w:val="NormalWeb"/>
        <w:spacing w:line="480" w:lineRule="auto"/>
        <w:jc w:val="both"/>
      </w:pPr>
      <w:r w:rsidRPr="00543C2D">
        <w:t>Feedback control is accomplished with a cont</w:t>
      </w:r>
      <w:r w:rsidR="00DD7CE6">
        <w:t xml:space="preserve">roller. To function properly, a </w:t>
      </w:r>
      <w:r w:rsidRPr="00543C2D">
        <w:t>controller must provide correction in a manner that maintains stab</w:t>
      </w:r>
      <w:r w:rsidR="00DD7CE6">
        <w:t xml:space="preserve">ility. The theoretical basis of </w:t>
      </w:r>
      <w:r w:rsidRPr="00543C2D">
        <w:t>feedback control is control theory, which also co</w:t>
      </w:r>
      <w:r w:rsidR="00DD7CE6">
        <w:t xml:space="preserve">vers servomechanisms, which are </w:t>
      </w:r>
      <w:r w:rsidRPr="00543C2D">
        <w:t>often part of an automated system.</w:t>
      </w:r>
    </w:p>
    <w:p w14:paraId="2759E446" w14:textId="77777777" w:rsidR="00543C2D" w:rsidRPr="00543C2D" w:rsidRDefault="00543C2D" w:rsidP="00F16E87">
      <w:pPr>
        <w:pStyle w:val="Heading3"/>
      </w:pPr>
      <w:bookmarkStart w:id="29" w:name="_Toc430471852"/>
      <w:r w:rsidRPr="00543C2D">
        <w:t>Computer control</w:t>
      </w:r>
      <w:bookmarkEnd w:id="29"/>
    </w:p>
    <w:p w14:paraId="3E971949" w14:textId="77777777" w:rsidR="00543C2D" w:rsidRPr="00543C2D" w:rsidRDefault="00543C2D" w:rsidP="00DD7CE6">
      <w:pPr>
        <w:pStyle w:val="NormalWeb"/>
        <w:spacing w:line="480" w:lineRule="auto"/>
        <w:jc w:val="both"/>
      </w:pPr>
      <w:r w:rsidRPr="00543C2D">
        <w:t xml:space="preserve">Computers can perform both sequential control and feedback control, and typically a single computer will do both in an industrial application. Programmable logic controllers (PLCs) are a type of special purpose microprocessor that replaced many hardware components such as timers and drum sequencers used in relay logic type systems. General purpose process control computers have increasingly replaced </w:t>
      </w:r>
      <w:r w:rsidR="005D0667" w:rsidRPr="00543C2D">
        <w:t>stand-alone</w:t>
      </w:r>
      <w:r w:rsidRPr="00543C2D">
        <w:t xml:space="preserve"> controllers, with a single computer able to perform the operations of hundreds </w:t>
      </w:r>
      <w:r w:rsidRPr="00543C2D">
        <w:lastRenderedPageBreak/>
        <w:t>of controllers. Process control computers can process data from a network of PLCs, instruments and controllers in order to implement typical control of many individual variables or, in some cases, to implement complex control algorithms using multiple inputs and mathematical manipulations. They can also analyze data and create real time graphical displays for operators and run reports for operators, engineers and management.</w:t>
      </w:r>
    </w:p>
    <w:p w14:paraId="45B1E6C7" w14:textId="77777777" w:rsidR="00DD7CE6" w:rsidRDefault="00DD7CE6" w:rsidP="00DD7CE6">
      <w:pPr>
        <w:pStyle w:val="Heading2"/>
      </w:pPr>
      <w:bookmarkStart w:id="30" w:name="_Toc430471853"/>
      <w:bookmarkStart w:id="31" w:name="_Toc305593506"/>
      <w:bookmarkStart w:id="32" w:name="_Toc305575987"/>
      <w:r w:rsidRPr="00F16E87">
        <w:t>Automated software engineering tools</w:t>
      </w:r>
      <w:bookmarkEnd w:id="30"/>
    </w:p>
    <w:p w14:paraId="54EF314A" w14:textId="77777777" w:rsidR="00DD7CE6" w:rsidRDefault="00DD7CE6" w:rsidP="00DD7CE6">
      <w:pPr>
        <w:spacing w:line="480" w:lineRule="auto"/>
        <w:jc w:val="both"/>
        <w:rPr>
          <w:rStyle w:val="hps"/>
        </w:rPr>
      </w:pPr>
      <w:r w:rsidRPr="002D76A5">
        <w:rPr>
          <w:sz w:val="24"/>
          <w:szCs w:val="22"/>
        </w:rPr>
        <w:t>Automated software engineering tools: is the application of a set of tools and methods to a software system with the desired end result of high-quality,</w:t>
      </w:r>
      <w:r w:rsidRPr="002D76A5">
        <w:rPr>
          <w:rStyle w:val="hps"/>
          <w:sz w:val="24"/>
          <w:szCs w:val="22"/>
        </w:rPr>
        <w:t xml:space="preserve"> Just to remember </w:t>
      </w:r>
      <w:r w:rsidR="00E61866" w:rsidRPr="002D76A5">
        <w:rPr>
          <w:rStyle w:val="hps"/>
          <w:sz w:val="24"/>
          <w:szCs w:val="22"/>
        </w:rPr>
        <w:t>the main</w:t>
      </w:r>
      <w:r w:rsidRPr="002D76A5">
        <w:rPr>
          <w:rStyle w:val="hps"/>
          <w:sz w:val="24"/>
          <w:szCs w:val="22"/>
        </w:rPr>
        <w:t xml:space="preserve"> task for </w:t>
      </w:r>
      <w:r w:rsidRPr="002D76A5">
        <w:rPr>
          <w:sz w:val="24"/>
          <w:szCs w:val="22"/>
        </w:rPr>
        <w:t>our</w:t>
      </w:r>
      <w:r w:rsidRPr="002D76A5">
        <w:rPr>
          <w:rStyle w:val="hps"/>
          <w:sz w:val="24"/>
          <w:szCs w:val="22"/>
        </w:rPr>
        <w:t xml:space="preserve"> </w:t>
      </w:r>
      <w:r w:rsidR="00E61866" w:rsidRPr="002D76A5">
        <w:rPr>
          <w:rStyle w:val="hps"/>
          <w:sz w:val="24"/>
          <w:szCs w:val="22"/>
        </w:rPr>
        <w:t>projects</w:t>
      </w:r>
      <w:r w:rsidRPr="002D76A5">
        <w:rPr>
          <w:sz w:val="24"/>
          <w:szCs w:val="22"/>
        </w:rPr>
        <w:t>" Our project simply takes the requirements of natural language from the user then acts as an analyst and part of the designer through converting requirements obtained from the user to the UML notation."</w:t>
      </w:r>
      <w:r w:rsidRPr="00DD7CE6">
        <w:rPr>
          <w:sz w:val="24"/>
          <w:szCs w:val="22"/>
        </w:rPr>
        <w:t>In this term many projects have been reviewed as a following:</w:t>
      </w:r>
    </w:p>
    <w:p w14:paraId="7742CB48" w14:textId="77777777" w:rsidR="00B173D9" w:rsidRDefault="00B173D9" w:rsidP="00DD7CE6">
      <w:pPr>
        <w:pStyle w:val="Heading3"/>
      </w:pPr>
      <w:bookmarkStart w:id="33" w:name="_Toc430471854"/>
      <w:r w:rsidRPr="00B173D9">
        <w:t>CRC Cards</w:t>
      </w:r>
      <w:r>
        <w:t>:</w:t>
      </w:r>
      <w:bookmarkEnd w:id="33"/>
    </w:p>
    <w:p w14:paraId="587D7C78" w14:textId="77777777" w:rsidR="00B173D9" w:rsidRPr="00B173D9" w:rsidRDefault="00B173D9" w:rsidP="00620539">
      <w:pPr>
        <w:pStyle w:val="BodyText"/>
      </w:pPr>
      <w:r w:rsidRPr="00B173D9">
        <w:t xml:space="preserve">Invented in 1989 by Kent Beck and Ward Cunningham </w:t>
      </w:r>
      <w:r w:rsidR="00E61866" w:rsidRPr="00B173D9">
        <w:t>a</w:t>
      </w:r>
      <w:r w:rsidRPr="00B173D9">
        <w:t xml:space="preserve"> simple yet powerful object-oriented (analysis/design) </w:t>
      </w:r>
      <w:r w:rsidR="00E61866" w:rsidRPr="00B173D9">
        <w:t xml:space="preserve">technique </w:t>
      </w:r>
      <w:r w:rsidR="009D3373" w:rsidRPr="00B173D9">
        <w:t>uses</w:t>
      </w:r>
      <w:r w:rsidRPr="00B173D9">
        <w:t xml:space="preserve"> a collection of (standard index) cards that are divided into three sections:</w:t>
      </w:r>
    </w:p>
    <w:p w14:paraId="611CF669" w14:textId="77777777" w:rsidR="00B173D9" w:rsidRPr="00B173D9" w:rsidRDefault="00B173D9" w:rsidP="00B173D9">
      <w:pPr>
        <w:pStyle w:val="BodyText"/>
      </w:pPr>
      <w:r w:rsidRPr="00B173D9">
        <w:t>Class</w:t>
      </w:r>
    </w:p>
    <w:p w14:paraId="2F260CC9" w14:textId="77777777" w:rsidR="00B173D9" w:rsidRPr="00B173D9" w:rsidRDefault="00B173D9" w:rsidP="00B173D9">
      <w:pPr>
        <w:pStyle w:val="BodyText"/>
      </w:pPr>
      <w:r w:rsidRPr="00B173D9">
        <w:t>Responsibility</w:t>
      </w:r>
    </w:p>
    <w:p w14:paraId="61C55169" w14:textId="77777777" w:rsidR="00B173D9" w:rsidRDefault="00B173D9" w:rsidP="00B173D9">
      <w:pPr>
        <w:pStyle w:val="BodyText"/>
      </w:pPr>
      <w:r w:rsidRPr="00B173D9">
        <w:lastRenderedPageBreak/>
        <w:t>Collaborator</w:t>
      </w:r>
    </w:p>
    <w:p w14:paraId="69D1138A" w14:textId="77777777" w:rsidR="00B173D9" w:rsidRPr="00B173D9" w:rsidRDefault="00B173D9" w:rsidP="00B173D9">
      <w:pPr>
        <w:pStyle w:val="BodyText"/>
        <w:rPr>
          <w:lang w:bidi="ar-DZ"/>
        </w:rPr>
      </w:pPr>
      <w:r w:rsidRPr="00B173D9">
        <w:rPr>
          <w:lang w:bidi="ar-DZ"/>
        </w:rPr>
        <w:t>A class represents a collection of similar objects.</w:t>
      </w:r>
    </w:p>
    <w:p w14:paraId="14E792A4" w14:textId="77777777" w:rsidR="00B173D9" w:rsidRPr="00B173D9" w:rsidRDefault="00B173D9" w:rsidP="00B173D9">
      <w:pPr>
        <w:pStyle w:val="BodyText"/>
        <w:rPr>
          <w:lang w:bidi="ar-DZ"/>
        </w:rPr>
      </w:pPr>
      <w:r w:rsidRPr="00B173D9">
        <w:rPr>
          <w:lang w:bidi="ar-DZ"/>
        </w:rPr>
        <w:t>A responsibility is anything that a class knows or does.</w:t>
      </w:r>
    </w:p>
    <w:p w14:paraId="12F15A93" w14:textId="77777777" w:rsidR="00B173D9" w:rsidRDefault="00B173D9" w:rsidP="00B173D9">
      <w:pPr>
        <w:pStyle w:val="BodyText"/>
        <w:rPr>
          <w:lang w:bidi="ar-DZ"/>
        </w:rPr>
      </w:pPr>
      <w:r w:rsidRPr="00B173D9">
        <w:rPr>
          <w:lang w:bidi="ar-DZ"/>
        </w:rPr>
        <w:t>A collaborator is another class that is used to get information for, or performs actions for the class at hand.</w:t>
      </w:r>
    </w:p>
    <w:p w14:paraId="502C6755" w14:textId="77777777" w:rsidR="00B173D9" w:rsidRPr="00B173D9" w:rsidRDefault="00B173D9" w:rsidP="001B308A">
      <w:pPr>
        <w:pStyle w:val="Heading3"/>
        <w:numPr>
          <w:ilvl w:val="0"/>
          <w:numId w:val="0"/>
        </w:numPr>
        <w:rPr>
          <w:lang w:bidi="ar-DZ"/>
        </w:rPr>
      </w:pPr>
      <w:bookmarkStart w:id="34" w:name="_Toc396542809"/>
      <w:bookmarkStart w:id="35" w:name="_Toc406187103"/>
      <w:bookmarkStart w:id="36" w:name="_Toc430471855"/>
      <w:r w:rsidRPr="00B173D9">
        <w:rPr>
          <w:lang w:bidi="ar-DZ"/>
        </w:rPr>
        <w:t>CRC Approach – The Process:</w:t>
      </w:r>
      <w:bookmarkEnd w:id="34"/>
      <w:bookmarkEnd w:id="35"/>
      <w:bookmarkEnd w:id="36"/>
    </w:p>
    <w:p w14:paraId="52850EFB" w14:textId="77777777" w:rsidR="00B173D9" w:rsidRPr="00B173D9" w:rsidRDefault="00B173D9" w:rsidP="00B173D9">
      <w:pPr>
        <w:pStyle w:val="BodyText"/>
        <w:rPr>
          <w:lang w:bidi="ar-DZ"/>
        </w:rPr>
      </w:pPr>
      <w:r w:rsidRPr="00B173D9">
        <w:rPr>
          <w:lang w:bidi="ar-DZ"/>
        </w:rPr>
        <w:t>Exploratory phase</w:t>
      </w:r>
    </w:p>
    <w:p w14:paraId="559C8AA0" w14:textId="77777777" w:rsidR="00B173D9" w:rsidRPr="00B173D9" w:rsidRDefault="00B173D9" w:rsidP="00B173D9">
      <w:pPr>
        <w:pStyle w:val="BodyText"/>
        <w:rPr>
          <w:lang w:bidi="ar-DZ"/>
        </w:rPr>
      </w:pPr>
      <w:r w:rsidRPr="00B173D9">
        <w:rPr>
          <w:lang w:bidi="ar-DZ"/>
        </w:rPr>
        <w:t>Find classes</w:t>
      </w:r>
    </w:p>
    <w:p w14:paraId="717EF4FD" w14:textId="77777777" w:rsidR="00B173D9" w:rsidRPr="00B173D9" w:rsidRDefault="00B173D9" w:rsidP="00B173D9">
      <w:pPr>
        <w:pStyle w:val="BodyText"/>
        <w:rPr>
          <w:lang w:bidi="ar-DZ"/>
        </w:rPr>
      </w:pPr>
      <w:r w:rsidRPr="00B173D9">
        <w:rPr>
          <w:lang w:bidi="ar-DZ"/>
        </w:rPr>
        <w:t>Determine operations and knowledge for each class (responsibilities)</w:t>
      </w:r>
    </w:p>
    <w:p w14:paraId="2E897816" w14:textId="77777777" w:rsidR="00B173D9" w:rsidRPr="00B173D9" w:rsidRDefault="00B173D9" w:rsidP="00B173D9">
      <w:pPr>
        <w:pStyle w:val="BodyText"/>
        <w:rPr>
          <w:lang w:bidi="ar-DZ"/>
        </w:rPr>
      </w:pPr>
      <w:r w:rsidRPr="00B173D9">
        <w:rPr>
          <w:lang w:bidi="ar-DZ"/>
        </w:rPr>
        <w:t>Determine how objects collaborate to discharge responsibilities</w:t>
      </w:r>
    </w:p>
    <w:p w14:paraId="6AD0A64D" w14:textId="77777777" w:rsidR="00B173D9" w:rsidRPr="00B173D9" w:rsidRDefault="00B173D9" w:rsidP="00B173D9">
      <w:pPr>
        <w:pStyle w:val="BodyText"/>
        <w:rPr>
          <w:b/>
          <w:bCs/>
          <w:lang w:bidi="ar-DZ"/>
        </w:rPr>
      </w:pPr>
      <w:r w:rsidRPr="00B173D9">
        <w:rPr>
          <w:b/>
          <w:bCs/>
          <w:lang w:bidi="ar-DZ"/>
        </w:rPr>
        <w:t>In the Analysis phase:</w:t>
      </w:r>
    </w:p>
    <w:p w14:paraId="6188CEA8" w14:textId="77777777" w:rsidR="00B173D9" w:rsidRPr="00B173D9" w:rsidRDefault="00B173D9" w:rsidP="00B173D9">
      <w:pPr>
        <w:pStyle w:val="BodyText"/>
        <w:rPr>
          <w:lang w:bidi="ar-DZ"/>
        </w:rPr>
      </w:pPr>
      <w:r w:rsidRPr="00B173D9">
        <w:rPr>
          <w:lang w:bidi="ar-DZ"/>
        </w:rPr>
        <w:t>Use nouns and verbs in requirements as clues Noun phrases leads to objects</w:t>
      </w:r>
    </w:p>
    <w:p w14:paraId="586CF871" w14:textId="77777777" w:rsidR="00B173D9" w:rsidRPr="00B173D9" w:rsidRDefault="00B173D9" w:rsidP="00B173D9">
      <w:pPr>
        <w:pStyle w:val="BodyText"/>
        <w:rPr>
          <w:lang w:bidi="ar-DZ"/>
        </w:rPr>
      </w:pPr>
      <w:r w:rsidRPr="00B173D9">
        <w:rPr>
          <w:lang w:bidi="ar-DZ"/>
        </w:rPr>
        <w:t>Verb phrases lead to responsibilities</w:t>
      </w:r>
    </w:p>
    <w:p w14:paraId="6783F917" w14:textId="77777777" w:rsidR="00B173D9" w:rsidRPr="00B173D9" w:rsidRDefault="00B173D9" w:rsidP="00B80FC3">
      <w:pPr>
        <w:pStyle w:val="BodyText"/>
        <w:rPr>
          <w:lang w:bidi="ar-DZ"/>
        </w:rPr>
      </w:pPr>
      <w:r w:rsidRPr="00B173D9">
        <w:rPr>
          <w:lang w:bidi="ar-DZ"/>
        </w:rPr>
        <w:t xml:space="preserve">Determine how objects collaborate to fulfill their </w:t>
      </w:r>
      <w:r w:rsidR="00B80FC3" w:rsidRPr="00B173D9">
        <w:rPr>
          <w:lang w:bidi="ar-DZ"/>
        </w:rPr>
        <w:t>responsibilities to</w:t>
      </w:r>
      <w:r w:rsidRPr="00B173D9">
        <w:rPr>
          <w:lang w:bidi="ar-DZ"/>
        </w:rPr>
        <w:t xml:space="preserve"> collaborate, objects will play certain roles</w:t>
      </w:r>
    </w:p>
    <w:p w14:paraId="4CF7D2BA" w14:textId="77777777" w:rsidR="00B173D9" w:rsidRPr="00B173D9" w:rsidRDefault="00B173D9" w:rsidP="00B173D9">
      <w:pPr>
        <w:pStyle w:val="BodyText"/>
        <w:rPr>
          <w:lang w:bidi="ar-DZ"/>
        </w:rPr>
      </w:pPr>
      <w:r w:rsidRPr="00B173D9">
        <w:rPr>
          <w:lang w:bidi="ar-DZ"/>
        </w:rPr>
        <w:lastRenderedPageBreak/>
        <w:t>Why is this important?</w:t>
      </w:r>
    </w:p>
    <w:p w14:paraId="5A5C0E93" w14:textId="77777777" w:rsidR="00B173D9" w:rsidRPr="00B173D9" w:rsidRDefault="00B173D9" w:rsidP="00B80FC3">
      <w:pPr>
        <w:pStyle w:val="BodyText"/>
        <w:rPr>
          <w:lang w:bidi="ar-DZ"/>
        </w:rPr>
      </w:pPr>
      <w:r w:rsidRPr="00B173D9">
        <w:rPr>
          <w:lang w:bidi="ar-DZ"/>
        </w:rPr>
        <w:t>Objects lead to classes</w:t>
      </w:r>
      <w:r w:rsidR="00B80FC3">
        <w:rPr>
          <w:lang w:bidi="ar-DZ"/>
        </w:rPr>
        <w:t>,</w:t>
      </w:r>
      <w:r w:rsidR="00B80FC3" w:rsidRPr="00B173D9">
        <w:rPr>
          <w:lang w:bidi="ar-DZ"/>
        </w:rPr>
        <w:t xml:space="preserve"> Responsibilities</w:t>
      </w:r>
      <w:r w:rsidRPr="00B173D9">
        <w:rPr>
          <w:lang w:bidi="ar-DZ"/>
        </w:rPr>
        <w:t xml:space="preserve"> lead to operations or </w:t>
      </w:r>
      <w:r w:rsidR="00B80FC3" w:rsidRPr="00B173D9">
        <w:rPr>
          <w:lang w:bidi="ar-DZ"/>
        </w:rPr>
        <w:t>methods</w:t>
      </w:r>
      <w:r w:rsidR="00B80FC3">
        <w:rPr>
          <w:lang w:bidi="ar-DZ"/>
        </w:rPr>
        <w:t>,</w:t>
      </w:r>
      <w:r w:rsidR="00B80FC3" w:rsidRPr="00B173D9">
        <w:rPr>
          <w:lang w:bidi="ar-DZ"/>
        </w:rPr>
        <w:t xml:space="preserve"> Collaborations</w:t>
      </w:r>
      <w:r w:rsidRPr="00B173D9">
        <w:rPr>
          <w:lang w:bidi="ar-DZ"/>
        </w:rPr>
        <w:t xml:space="preserve"> and roles lead to associations</w:t>
      </w:r>
    </w:p>
    <w:p w14:paraId="18A7F18D" w14:textId="77777777" w:rsidR="00B173D9" w:rsidRDefault="00B173D9" w:rsidP="00B173D9">
      <w:pPr>
        <w:pStyle w:val="BodyText"/>
        <w:rPr>
          <w:b/>
          <w:bCs/>
          <w:lang w:bidi="ar-DZ"/>
        </w:rPr>
      </w:pPr>
      <w:r w:rsidRPr="00B173D9">
        <w:rPr>
          <w:b/>
          <w:bCs/>
          <w:lang w:bidi="ar-DZ"/>
        </w:rPr>
        <w:t>Identifying Objects (Classes):</w:t>
      </w:r>
    </w:p>
    <w:p w14:paraId="7DEA6105" w14:textId="77777777" w:rsidR="00B173D9" w:rsidRPr="00B173D9" w:rsidRDefault="00B173D9" w:rsidP="009F1351">
      <w:pPr>
        <w:pStyle w:val="BodyText"/>
        <w:rPr>
          <w:lang w:bidi="ar-DZ"/>
        </w:rPr>
      </w:pPr>
      <w:r w:rsidRPr="00B173D9">
        <w:rPr>
          <w:lang w:bidi="ar-DZ"/>
        </w:rPr>
        <w:t xml:space="preserve">Start with requirements </w:t>
      </w:r>
      <w:r w:rsidR="009F1351" w:rsidRPr="00B173D9">
        <w:rPr>
          <w:lang w:bidi="ar-DZ"/>
        </w:rPr>
        <w:t>specification Look</w:t>
      </w:r>
      <w:r w:rsidRPr="00B173D9">
        <w:rPr>
          <w:lang w:bidi="ar-DZ"/>
        </w:rPr>
        <w:t xml:space="preserve"> for noun phrases.</w:t>
      </w:r>
    </w:p>
    <w:p w14:paraId="239902DD" w14:textId="77777777" w:rsidR="00B173D9" w:rsidRPr="00B173D9" w:rsidRDefault="00B173D9" w:rsidP="00B173D9">
      <w:pPr>
        <w:pStyle w:val="BodyText"/>
        <w:rPr>
          <w:lang w:bidi="ar-DZ"/>
        </w:rPr>
      </w:pPr>
      <w:r w:rsidRPr="00B173D9">
        <w:rPr>
          <w:lang w:bidi="ar-DZ"/>
        </w:rPr>
        <w:t>Separate into obvious classes, uncertain candidates, and nonsense</w:t>
      </w:r>
    </w:p>
    <w:p w14:paraId="400FB07A" w14:textId="77777777" w:rsidR="009F1351" w:rsidRDefault="009F1351" w:rsidP="009F1351">
      <w:pPr>
        <w:pStyle w:val="BodyText"/>
        <w:rPr>
          <w:b/>
          <w:bCs/>
        </w:rPr>
      </w:pPr>
      <w:r w:rsidRPr="009F1351">
        <w:rPr>
          <w:b/>
          <w:bCs/>
        </w:rPr>
        <w:t xml:space="preserve">Identifying </w:t>
      </w:r>
      <w:r>
        <w:rPr>
          <w:b/>
          <w:bCs/>
        </w:rPr>
        <w:t>responsibilities</w:t>
      </w:r>
      <w:r w:rsidRPr="009F1351">
        <w:rPr>
          <w:b/>
          <w:bCs/>
        </w:rPr>
        <w:t>:</w:t>
      </w:r>
    </w:p>
    <w:p w14:paraId="34F20A25" w14:textId="77777777" w:rsidR="009F1351" w:rsidRDefault="009F1351" w:rsidP="009F1351">
      <w:pPr>
        <w:pStyle w:val="BodyText"/>
        <w:rPr>
          <w:lang w:bidi="ar-DZ"/>
        </w:rPr>
      </w:pPr>
      <w:r w:rsidRPr="00B173D9">
        <w:rPr>
          <w:lang w:bidi="ar-DZ"/>
        </w:rPr>
        <w:t xml:space="preserve">Start with requirements specification Look for </w:t>
      </w:r>
      <w:r>
        <w:rPr>
          <w:lang w:bidi="ar-DZ"/>
        </w:rPr>
        <w:t>verb</w:t>
      </w:r>
      <w:r w:rsidRPr="00B173D9">
        <w:rPr>
          <w:lang w:bidi="ar-DZ"/>
        </w:rPr>
        <w:t xml:space="preserve"> phrases.</w:t>
      </w:r>
    </w:p>
    <w:p w14:paraId="447BEE67" w14:textId="77777777" w:rsidR="00B402CF" w:rsidRDefault="00B402CF" w:rsidP="009F1351">
      <w:pPr>
        <w:pStyle w:val="BodyText"/>
        <w:rPr>
          <w:b/>
          <w:bCs/>
          <w:lang w:bidi="ar-DZ"/>
        </w:rPr>
      </w:pPr>
      <w:r w:rsidRPr="00B402CF">
        <w:rPr>
          <w:b/>
          <w:bCs/>
          <w:lang w:bidi="ar-DZ"/>
        </w:rPr>
        <w:t>CRC with our project:</w:t>
      </w:r>
    </w:p>
    <w:p w14:paraId="6175D1C3" w14:textId="77777777" w:rsidR="00B402CF" w:rsidRDefault="00B402CF" w:rsidP="009F1351">
      <w:pPr>
        <w:pStyle w:val="BodyText"/>
        <w:rPr>
          <w:lang w:bidi="ar-DZ"/>
        </w:rPr>
      </w:pPr>
      <w:r>
        <w:rPr>
          <w:lang w:bidi="ar-DZ"/>
        </w:rPr>
        <w:t>CRC card example:</w:t>
      </w:r>
    </w:p>
    <w:p w14:paraId="7FFD18B4" w14:textId="77777777" w:rsidR="00B402CF" w:rsidRDefault="00E61866" w:rsidP="00B402CF">
      <w:pPr>
        <w:pStyle w:val="BodyText"/>
        <w:rPr>
          <w:lang w:bidi="ar-DZ"/>
        </w:rPr>
      </w:pPr>
      <w:r w:rsidRPr="00E61866">
        <w:rPr>
          <w:noProof/>
        </w:rPr>
        <w:lastRenderedPageBreak/>
        <mc:AlternateContent>
          <mc:Choice Requires="wpg">
            <w:drawing>
              <wp:inline distT="0" distB="0" distL="0" distR="0" wp14:anchorId="79A7B0B9" wp14:editId="3133A79D">
                <wp:extent cx="6480175" cy="3600450"/>
                <wp:effectExtent l="0" t="0" r="15875" b="19050"/>
                <wp:docPr id="103" name="Group 16"/>
                <wp:cNvGraphicFramePr/>
                <a:graphic xmlns:a="http://schemas.openxmlformats.org/drawingml/2006/main">
                  <a:graphicData uri="http://schemas.microsoft.com/office/word/2010/wordprocessingGroup">
                    <wpg:wgp>
                      <wpg:cNvGrpSpPr/>
                      <wpg:grpSpPr>
                        <a:xfrm>
                          <a:off x="0" y="0"/>
                          <a:ext cx="6480175" cy="3600450"/>
                          <a:chOff x="1331913" y="2133600"/>
                          <a:chExt cx="6480175" cy="3600450"/>
                        </a:xfrm>
                      </wpg:grpSpPr>
                      <wpg:grpSp>
                        <wpg:cNvPr id="235" name="Group 235"/>
                        <wpg:cNvGrpSpPr>
                          <a:grpSpLocks/>
                        </wpg:cNvGrpSpPr>
                        <wpg:grpSpPr bwMode="auto">
                          <a:xfrm>
                            <a:off x="1331913" y="2133600"/>
                            <a:ext cx="6480175" cy="3600450"/>
                            <a:chOff x="1331913" y="2133600"/>
                            <a:chExt cx="4082" cy="2268"/>
                          </a:xfrm>
                        </wpg:grpSpPr>
                        <wps:wsp>
                          <wps:cNvPr id="237" name="Rectangle 237"/>
                          <wps:cNvSpPr>
                            <a:spLocks noChangeArrowheads="1"/>
                          </wps:cNvSpPr>
                          <wps:spPr bwMode="auto">
                            <a:xfrm>
                              <a:off x="1331913" y="2133600"/>
                              <a:ext cx="161" cy="2268"/>
                            </a:xfrm>
                            <a:prstGeom prst="rect">
                              <a:avLst/>
                            </a:prstGeom>
                            <a:noFill/>
                            <a:ln w="9525">
                              <a:solidFill>
                                <a:schemeClr val="tx1"/>
                              </a:solidFill>
                              <a:miter lim="800000"/>
                              <a:headEnd/>
                              <a:tailEnd/>
                            </a:ln>
                            <a:effectLst/>
                          </wps:spPr>
                          <wps:txbx>
                            <w:txbxContent>
                              <w:p w14:paraId="0EFB9397" w14:textId="77777777" w:rsidR="008C7091" w:rsidRDefault="008C7091" w:rsidP="008C7091"/>
                            </w:txbxContent>
                          </wps:txbx>
                          <wps:bodyPr wrap="none" anchor="ctr"/>
                        </wps:wsp>
                        <wps:wsp>
                          <wps:cNvPr id="238" name="Line 5"/>
                          <wps:cNvCnPr/>
                          <wps:spPr bwMode="auto">
                            <a:xfrm>
                              <a:off x="1331913" y="2133826"/>
                              <a:ext cx="4082" cy="0"/>
                            </a:xfrm>
                            <a:prstGeom prst="line">
                              <a:avLst/>
                            </a:prstGeom>
                            <a:noFill/>
                            <a:ln w="9525">
                              <a:solidFill>
                                <a:srgbClr val="99CCFF"/>
                              </a:solidFill>
                              <a:round/>
                              <a:headEnd/>
                              <a:tailEnd/>
                            </a:ln>
                            <a:effectLst/>
                          </wps:spPr>
                          <wps:bodyPr/>
                        </wps:wsp>
                        <wps:wsp>
                          <wps:cNvPr id="239" name="Line 6"/>
                          <wps:cNvCnPr/>
                          <wps:spPr bwMode="auto">
                            <a:xfrm>
                              <a:off x="1331913" y="2134053"/>
                              <a:ext cx="4082" cy="0"/>
                            </a:xfrm>
                            <a:prstGeom prst="line">
                              <a:avLst/>
                            </a:prstGeom>
                            <a:noFill/>
                            <a:ln w="9525">
                              <a:solidFill>
                                <a:srgbClr val="99CCFF"/>
                              </a:solidFill>
                              <a:round/>
                              <a:headEnd/>
                              <a:tailEnd/>
                            </a:ln>
                            <a:effectLst/>
                          </wps:spPr>
                          <wps:bodyPr/>
                        </wps:wsp>
                        <wps:wsp>
                          <wps:cNvPr id="240" name="Line 7"/>
                          <wps:cNvCnPr/>
                          <wps:spPr bwMode="auto">
                            <a:xfrm>
                              <a:off x="1331913" y="2134280"/>
                              <a:ext cx="4082" cy="0"/>
                            </a:xfrm>
                            <a:prstGeom prst="line">
                              <a:avLst/>
                            </a:prstGeom>
                            <a:noFill/>
                            <a:ln w="9525">
                              <a:solidFill>
                                <a:srgbClr val="99CCFF"/>
                              </a:solidFill>
                              <a:round/>
                              <a:headEnd/>
                              <a:tailEnd/>
                            </a:ln>
                            <a:effectLst/>
                          </wps:spPr>
                          <wps:bodyPr/>
                        </wps:wsp>
                        <wps:wsp>
                          <wps:cNvPr id="241" name="Line 8"/>
                          <wps:cNvCnPr/>
                          <wps:spPr bwMode="auto">
                            <a:xfrm>
                              <a:off x="1331913" y="2134507"/>
                              <a:ext cx="4082" cy="0"/>
                            </a:xfrm>
                            <a:prstGeom prst="line">
                              <a:avLst/>
                            </a:prstGeom>
                            <a:noFill/>
                            <a:ln w="9525">
                              <a:solidFill>
                                <a:srgbClr val="99CCFF"/>
                              </a:solidFill>
                              <a:round/>
                              <a:headEnd/>
                              <a:tailEnd/>
                            </a:ln>
                            <a:effectLst/>
                          </wps:spPr>
                          <wps:bodyPr/>
                        </wps:wsp>
                        <wps:wsp>
                          <wps:cNvPr id="242" name="Line 9"/>
                          <wps:cNvCnPr/>
                          <wps:spPr bwMode="auto">
                            <a:xfrm>
                              <a:off x="1331913" y="2134734"/>
                              <a:ext cx="4082" cy="0"/>
                            </a:xfrm>
                            <a:prstGeom prst="line">
                              <a:avLst/>
                            </a:prstGeom>
                            <a:noFill/>
                            <a:ln w="9525">
                              <a:solidFill>
                                <a:srgbClr val="99CCFF"/>
                              </a:solidFill>
                              <a:round/>
                              <a:headEnd/>
                              <a:tailEnd/>
                            </a:ln>
                            <a:effectLst/>
                          </wps:spPr>
                          <wps:bodyPr/>
                        </wps:wsp>
                        <wps:wsp>
                          <wps:cNvPr id="243" name="Line 10"/>
                          <wps:cNvCnPr/>
                          <wps:spPr bwMode="auto">
                            <a:xfrm>
                              <a:off x="1331913" y="2134960"/>
                              <a:ext cx="4082" cy="0"/>
                            </a:xfrm>
                            <a:prstGeom prst="line">
                              <a:avLst/>
                            </a:prstGeom>
                            <a:noFill/>
                            <a:ln w="9525">
                              <a:solidFill>
                                <a:srgbClr val="99CCFF"/>
                              </a:solidFill>
                              <a:round/>
                              <a:headEnd/>
                              <a:tailEnd/>
                            </a:ln>
                            <a:effectLst/>
                          </wps:spPr>
                          <wps:bodyPr/>
                        </wps:wsp>
                        <wps:wsp>
                          <wps:cNvPr id="244" name="Line 11"/>
                          <wps:cNvCnPr/>
                          <wps:spPr bwMode="auto">
                            <a:xfrm>
                              <a:off x="1331913" y="2135187"/>
                              <a:ext cx="4082" cy="0"/>
                            </a:xfrm>
                            <a:prstGeom prst="line">
                              <a:avLst/>
                            </a:prstGeom>
                            <a:noFill/>
                            <a:ln w="9525">
                              <a:solidFill>
                                <a:srgbClr val="99CCFF"/>
                              </a:solidFill>
                              <a:round/>
                              <a:headEnd/>
                              <a:tailEnd/>
                            </a:ln>
                            <a:effectLst/>
                          </wps:spPr>
                          <wps:bodyPr/>
                        </wps:wsp>
                        <wps:wsp>
                          <wps:cNvPr id="245" name="Line 12"/>
                          <wps:cNvCnPr/>
                          <wps:spPr bwMode="auto">
                            <a:xfrm>
                              <a:off x="1331913" y="2135414"/>
                              <a:ext cx="4082" cy="0"/>
                            </a:xfrm>
                            <a:prstGeom prst="line">
                              <a:avLst/>
                            </a:prstGeom>
                            <a:noFill/>
                            <a:ln w="9525">
                              <a:solidFill>
                                <a:srgbClr val="99CCFF"/>
                              </a:solidFill>
                              <a:round/>
                              <a:headEnd/>
                              <a:tailEnd/>
                            </a:ln>
                            <a:effectLst/>
                          </wps:spPr>
                          <wps:bodyPr/>
                        </wps:wsp>
                        <wps:wsp>
                          <wps:cNvPr id="246" name="Line 13"/>
                          <wps:cNvCnPr/>
                          <wps:spPr bwMode="auto">
                            <a:xfrm>
                              <a:off x="1331913" y="2135641"/>
                              <a:ext cx="4082" cy="0"/>
                            </a:xfrm>
                            <a:prstGeom prst="line">
                              <a:avLst/>
                            </a:prstGeom>
                            <a:noFill/>
                            <a:ln w="9525">
                              <a:solidFill>
                                <a:srgbClr val="99CCFF"/>
                              </a:solidFill>
                              <a:round/>
                              <a:headEnd/>
                              <a:tailEnd/>
                            </a:ln>
                            <a:effectLst/>
                          </wps:spPr>
                          <wps:bodyPr/>
                        </wps:wsp>
                      </wpg:grpSp>
                      <wps:wsp>
                        <wps:cNvPr id="236" name="Rectangle 236"/>
                        <wps:cNvSpPr>
                          <a:spLocks noChangeArrowheads="1"/>
                        </wps:cNvSpPr>
                        <wps:spPr bwMode="auto">
                          <a:xfrm>
                            <a:off x="1547813" y="2276475"/>
                            <a:ext cx="6050279" cy="341629"/>
                          </a:xfrm>
                          <a:prstGeom prst="rect">
                            <a:avLst/>
                          </a:prstGeom>
                          <a:noFill/>
                          <a:ln w="9525">
                            <a:noFill/>
                            <a:miter lim="800000"/>
                            <a:headEnd/>
                            <a:tailEnd/>
                          </a:ln>
                          <a:effectLst/>
                        </wps:spPr>
                        <wps:txbx>
                          <w:txbxContent>
                            <w:p w14:paraId="64431D38" w14:textId="77777777" w:rsidR="008C7091" w:rsidRDefault="008C7091" w:rsidP="008C7091"/>
                          </w:txbxContent>
                        </wps:txbx>
                        <wps:bodyPr>
                          <a:spAutoFit/>
                        </wps:bodyPr>
                      </wps:wsp>
                    </wpg:wgp>
                  </a:graphicData>
                </a:graphic>
              </wp:inline>
            </w:drawing>
          </mc:Choice>
          <mc:Fallback>
            <w:pict>
              <v:group w14:anchorId="79A7B0B9" id="Group 16" o:spid="_x0000_s1026" style="width:510.25pt;height:283.5pt;mso-position-horizontal-relative:char;mso-position-vertical-relative:line" coordorigin="13319,21336" coordsize="64801,3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">
                <v:group id="Group 235" o:spid="_x0000_s1027" style="position:absolute;left:13319;top:21336;width:64801;height:36004" coordorigin="13319,21336" coordsize="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237" o:spid="_x0000_s1028" style="position:absolute;left:13319;top:21336;width:1;height:2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" filled="f" strokecolor="black [3213]">
                    <v:textbox>
                      <w:txbxContent>
                        <w:p w14:paraId="0EFB9397" w14:textId="77777777" w:rsidR="008C7091" w:rsidRDefault="008C7091" w:rsidP="008C7091"/>
                      </w:txbxContent>
                    </v:textbox>
                  </v:rect>
                  <v:line id="Line 5" o:spid="_x0000_s1029" style="position:absolute;visibility:visible;mso-wrap-style:square" from="13319,21338" to="13359,2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" strokecolor="#9cf"/>
                  <v:line id="Line 6" o:spid="_x0000_s1030" style="position:absolute;visibility:visible;mso-wrap-style:square" from="13319,21340" to="13359,2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" strokecolor="#9cf"/>
                  <v:line id="Line 7" o:spid="_x0000_s1031" style="position:absolute;visibility:visible;mso-wrap-style:square" from="13319,21342" to="13359,2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" strokecolor="#9cf"/>
                  <v:line id="Line 8" o:spid="_x0000_s1032" style="position:absolute;visibility:visible;mso-wrap-style:square" from="13319,21345" to="13359,2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" strokecolor="#9cf"/>
                  <v:line id="Line 9" o:spid="_x0000_s1033" style="position:absolute;visibility:visible;mso-wrap-style:square" from="13319,21347" to="13359,2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" strokecolor="#9cf"/>
                  <v:line id="Line 10" o:spid="_x0000_s1034" style="position:absolute;visibility:visible;mso-wrap-style:square" from="13319,21349" to="13359,2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" strokecolor="#9cf"/>
                  <v:line id="Line 11" o:spid="_x0000_s1035" style="position:absolute;visibility:visible;mso-wrap-style:square" from="13319,21351" to="13359,21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" strokecolor="#9cf"/>
                  <v:line id="Line 12" o:spid="_x0000_s1036" style="position:absolute;visibility:visible;mso-wrap-style:square" from="13319,21354" to="13359,2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" strokecolor="#9cf"/>
                  <v:line id="Line 13" o:spid="_x0000_s1037" style="position:absolute;visibility:visible;mso-wrap-style:square" from="13319,21356" to="13359,21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" strokecolor="#9cf"/>
                </v:group>
                <v:rect id="Rectangle 236" o:spid="_x0000_s1038" style="position:absolute;left:15478;top:22764;width:6050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" filled="f" stroked="f">
                  <v:textbox style="mso-fit-shape-to-text:t">
                    <w:txbxContent>
                      <w:p w14:paraId="64431D38" w14:textId="77777777" w:rsidR="008C7091" w:rsidRDefault="008C7091" w:rsidP="008C7091"/>
                    </w:txbxContent>
                  </v:textbox>
                </v:rect>
                <w10:anchorlock/>
              </v:group>
            </w:pict>
          </mc:Fallback>
        </mc:AlternateContent>
      </w:r>
    </w:p>
    <w:p w14:paraId="2BA99CB1" w14:textId="77777777" w:rsidR="00B402CF" w:rsidRDefault="005B330F" w:rsidP="00F46F4F">
      <w:pPr>
        <w:pStyle w:val="FigureTitle"/>
        <w:rPr>
          <w:lang w:bidi="ar-DZ"/>
        </w:rPr>
      </w:pPr>
      <w:bookmarkStart w:id="37" w:name="_Toc430471740"/>
      <w:r>
        <w:rPr>
          <w:lang w:bidi="ar-DZ"/>
        </w:rPr>
        <w:t>Figure</w:t>
      </w:r>
      <w:r w:rsidR="00B402CF">
        <w:rPr>
          <w:lang w:bidi="ar-DZ"/>
        </w:rPr>
        <w:t>2</w:t>
      </w:r>
      <w:r w:rsidR="00B402CF" w:rsidRPr="00B402CF">
        <w:rPr>
          <w:lang w:bidi="ar-DZ"/>
        </w:rPr>
        <w:t>.</w:t>
      </w:r>
      <w:r w:rsidR="00D3361A" w:rsidRPr="00B402CF">
        <w:rPr>
          <w:lang w:bidi="ar-DZ"/>
        </w:rPr>
        <w:fldChar w:fldCharType="begin"/>
      </w:r>
      <w:r w:rsidR="00B402CF" w:rsidRPr="00B402CF">
        <w:rPr>
          <w:lang w:bidi="ar-DZ"/>
        </w:rPr>
        <w:instrText xml:space="preserve"> SEQ Figure_3. \* ARABIC </w:instrText>
      </w:r>
      <w:r w:rsidR="00D3361A" w:rsidRPr="00B402CF">
        <w:rPr>
          <w:lang w:bidi="ar-DZ"/>
        </w:rPr>
        <w:fldChar w:fldCharType="separate"/>
      </w:r>
      <w:r w:rsidR="00B402CF" w:rsidRPr="00B402CF">
        <w:rPr>
          <w:lang w:bidi="ar-DZ"/>
        </w:rPr>
        <w:t>1</w:t>
      </w:r>
      <w:r w:rsidR="00D3361A" w:rsidRPr="00B402CF">
        <w:rPr>
          <w:lang w:bidi="ar-DZ"/>
        </w:rPr>
        <w:fldChar w:fldCharType="end"/>
      </w:r>
      <w:r w:rsidR="00B402CF" w:rsidRPr="00B402CF">
        <w:rPr>
          <w:lang w:bidi="ar-DZ"/>
        </w:rPr>
        <w:t xml:space="preserve">: </w:t>
      </w:r>
      <w:r w:rsidR="00B402CF">
        <w:rPr>
          <w:lang w:bidi="ar-DZ"/>
        </w:rPr>
        <w:t>CRC example.</w:t>
      </w:r>
      <w:bookmarkEnd w:id="37"/>
    </w:p>
    <w:p w14:paraId="24ECE9F9" w14:textId="77777777" w:rsidR="00B80FC3" w:rsidRDefault="00B80FC3" w:rsidP="00B80FC3">
      <w:pPr>
        <w:pStyle w:val="BodyText"/>
        <w:rPr>
          <w:bCs/>
          <w:iCs/>
          <w:lang w:bidi="ar-DZ"/>
        </w:rPr>
      </w:pPr>
      <w:r w:rsidRPr="00B80FC3">
        <w:rPr>
          <w:bCs/>
          <w:iCs/>
          <w:lang w:bidi="ar-DZ"/>
        </w:rPr>
        <w:t xml:space="preserve">On the back, can write a description of purpose of </w:t>
      </w:r>
      <w:r>
        <w:rPr>
          <w:bCs/>
          <w:iCs/>
          <w:lang w:bidi="ar-DZ"/>
        </w:rPr>
        <w:t>the class (with its attributes)</w:t>
      </w:r>
    </w:p>
    <w:p w14:paraId="2FD8CDB9" w14:textId="77777777" w:rsidR="00AF5A38" w:rsidRPr="00B80FC3" w:rsidRDefault="00AF5A38" w:rsidP="00B80FC3">
      <w:pPr>
        <w:pStyle w:val="BodyText"/>
        <w:rPr>
          <w:bCs/>
          <w:iCs/>
          <w:lang w:bidi="ar-DZ"/>
        </w:rPr>
      </w:pPr>
      <w:r>
        <w:rPr>
          <w:bCs/>
          <w:iCs/>
          <w:lang w:bidi="ar-DZ"/>
        </w:rPr>
        <w:t>The CRC card will support our project as the following:</w:t>
      </w:r>
    </w:p>
    <w:p w14:paraId="2B590B00" w14:textId="77777777" w:rsidR="00B402CF" w:rsidRPr="00AF5A38" w:rsidRDefault="00B80FC3" w:rsidP="00B402CF">
      <w:pPr>
        <w:pStyle w:val="BodyText"/>
        <w:rPr>
          <w:bCs/>
          <w:iCs/>
          <w:u w:val="single"/>
          <w:lang w:val="en-GB" w:bidi="ar-DZ"/>
        </w:rPr>
      </w:pPr>
      <w:r w:rsidRPr="00AF5A38">
        <w:rPr>
          <w:bCs/>
          <w:iCs/>
          <w:u w:val="single"/>
          <w:lang w:val="en-GB" w:bidi="ar-DZ"/>
        </w:rPr>
        <w:t>In the use case:</w:t>
      </w:r>
    </w:p>
    <w:p w14:paraId="1207BBD8" w14:textId="77777777" w:rsidR="00B80FC3" w:rsidRDefault="00B80FC3" w:rsidP="00620539">
      <w:pPr>
        <w:pStyle w:val="BodyText"/>
        <w:rPr>
          <w:bCs/>
          <w:iCs/>
          <w:lang w:val="en-GB" w:bidi="ar-DZ"/>
        </w:rPr>
      </w:pPr>
      <w:r>
        <w:rPr>
          <w:bCs/>
          <w:iCs/>
          <w:lang w:val="en-GB" w:bidi="ar-DZ"/>
        </w:rPr>
        <w:t xml:space="preserve">Noun can be actors, verbs can be </w:t>
      </w:r>
      <w:r w:rsidR="00E61866">
        <w:rPr>
          <w:bCs/>
          <w:iCs/>
          <w:lang w:val="en-GB" w:bidi="ar-DZ"/>
        </w:rPr>
        <w:t>Requirements.</w:t>
      </w:r>
    </w:p>
    <w:p w14:paraId="4DBE13D3" w14:textId="77777777" w:rsidR="00B80FC3" w:rsidRPr="00142F78" w:rsidRDefault="0080064B" w:rsidP="00B402CF">
      <w:pPr>
        <w:pStyle w:val="BodyText"/>
        <w:rPr>
          <w:bCs/>
          <w:iCs/>
          <w:u w:val="single"/>
          <w:lang w:val="en-GB" w:bidi="ar-DZ"/>
        </w:rPr>
      </w:pPr>
      <w:r w:rsidRPr="00142F78">
        <w:rPr>
          <w:bCs/>
          <w:iCs/>
          <w:u w:val="single"/>
          <w:lang w:val="en-GB" w:bidi="ar-DZ"/>
        </w:rPr>
        <w:t xml:space="preserve">In the </w:t>
      </w:r>
      <w:r w:rsidR="00B80FC3" w:rsidRPr="00142F78">
        <w:rPr>
          <w:bCs/>
          <w:iCs/>
          <w:u w:val="single"/>
          <w:lang w:val="en-GB" w:bidi="ar-DZ"/>
        </w:rPr>
        <w:t>Sequence diagram:</w:t>
      </w:r>
    </w:p>
    <w:p w14:paraId="100B7500" w14:textId="77777777" w:rsidR="00B402CF" w:rsidRPr="00620539" w:rsidRDefault="008C7091" w:rsidP="00620539">
      <w:pPr>
        <w:pStyle w:val="BodyText"/>
        <w:rPr>
          <w:bCs/>
          <w:iCs/>
          <w:lang w:val="en-GB" w:bidi="ar-DZ"/>
        </w:rPr>
      </w:pPr>
      <w:r>
        <w:rPr>
          <w:bCs/>
          <w:iCs/>
          <w:noProof/>
        </w:rPr>
        <mc:AlternateContent>
          <mc:Choice Requires="wpg">
            <w:drawing>
              <wp:anchor distT="0" distB="0" distL="114300" distR="114300" simplePos="0" relativeHeight="251655680" behindDoc="0" locked="0" layoutInCell="1" allowOverlap="1" wp14:anchorId="25B1F5FF" wp14:editId="373707D0">
                <wp:simplePos x="0" y="0"/>
                <wp:positionH relativeFrom="column">
                  <wp:posOffset>-163830</wp:posOffset>
                </wp:positionH>
                <wp:positionV relativeFrom="paragraph">
                  <wp:posOffset>44450</wp:posOffset>
                </wp:positionV>
                <wp:extent cx="3362325" cy="1238250"/>
                <wp:effectExtent l="0" t="0" r="28575" b="19050"/>
                <wp:wrapNone/>
                <wp:docPr id="1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2325" cy="1238250"/>
                          <a:chOff x="2010" y="12552"/>
                          <a:chExt cx="5295" cy="1950"/>
                        </a:xfrm>
                      </wpg:grpSpPr>
                      <wps:wsp>
                        <wps:cNvPr id="136" name="Text Box 19"/>
                        <wps:cNvSpPr txBox="1">
                          <a:spLocks noChangeArrowheads="1"/>
                        </wps:cNvSpPr>
                        <wps:spPr bwMode="auto">
                          <a:xfrm>
                            <a:off x="2010" y="12552"/>
                            <a:ext cx="2550" cy="1950"/>
                          </a:xfrm>
                          <a:prstGeom prst="rect">
                            <a:avLst/>
                          </a:prstGeom>
                          <a:solidFill>
                            <a:srgbClr val="FFFFFF"/>
                          </a:solidFill>
                          <a:ln w="9525">
                            <a:solidFill>
                              <a:srgbClr val="000000"/>
                            </a:solidFill>
                            <a:miter lim="800000"/>
                            <a:headEnd/>
                            <a:tailEnd/>
                          </a:ln>
                        </wps:spPr>
                        <wps:txbx>
                          <w:txbxContent>
                            <w:p w14:paraId="01DD9EF5" w14:textId="77777777" w:rsidR="008C7091" w:rsidRDefault="008C7091" w:rsidP="008C7091"/>
                          </w:txbxContent>
                        </wps:txbx>
                        <wps:bodyPr rot="0" vert="horz" wrap="square" lIns="91440" tIns="45720" rIns="91440" bIns="45720" anchor="t" anchorCtr="0" upright="1">
                          <a:noAutofit/>
                        </wps:bodyPr>
                      </wps:wsp>
                      <wps:wsp>
                        <wps:cNvPr id="137" name="Text Box 20"/>
                        <wps:cNvSpPr txBox="1">
                          <a:spLocks noChangeArrowheads="1"/>
                        </wps:cNvSpPr>
                        <wps:spPr bwMode="auto">
                          <a:xfrm>
                            <a:off x="4755" y="12552"/>
                            <a:ext cx="2550" cy="1950"/>
                          </a:xfrm>
                          <a:prstGeom prst="rect">
                            <a:avLst/>
                          </a:prstGeom>
                          <a:solidFill>
                            <a:srgbClr val="FFFFFF"/>
                          </a:solidFill>
                          <a:ln w="9525">
                            <a:solidFill>
                              <a:srgbClr val="000000"/>
                            </a:solidFill>
                            <a:miter lim="800000"/>
                            <a:headEnd/>
                            <a:tailEnd/>
                          </a:ln>
                        </wps:spPr>
                        <wps:txbx>
                          <w:txbxContent>
                            <w:p w14:paraId="46A9E50D" w14:textId="77777777" w:rsidR="008C7091" w:rsidRDefault="008C7091" w:rsidP="008C709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1F5FF" id="Group 35" o:spid="_x0000_s1039" style="position:absolute;left:0;text-align:left;margin-left:-12.9pt;margin-top:3.5pt;width:264.75pt;height:97.5pt;z-index:251655680;mso-position-horizontal-relative:text;mso-position-vertical-relative:text" coordorigin="2010,12552" coordsize="5295,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">
                <v:shapetype id="_x0000_t202" coordsize="21600,21600" o:spt="202" path="m,l,21600r21600,l21600,xe">
                  <v:stroke joinstyle="miter"/>
                  <v:path gradientshapeok="t" o:connecttype="rect"/>
                </v:shapetype>
                <v:shape id="Text Box 19" o:spid="_x0000_s1040" type="#_x0000_t202" style="position:absolute;left:2010;top:12552;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">
                  <v:textbox>
                    <w:txbxContent>
                      <w:p w14:paraId="01DD9EF5" w14:textId="77777777" w:rsidR="008C7091" w:rsidRDefault="008C7091" w:rsidP="008C7091"/>
                    </w:txbxContent>
                  </v:textbox>
                </v:shape>
                <v:shape id="Text Box 20" o:spid="_x0000_s1041" type="#_x0000_t202" style="position:absolute;left:4755;top:12552;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">
                  <v:textbox>
                    <w:txbxContent>
                      <w:p w14:paraId="46A9E50D" w14:textId="77777777" w:rsidR="008C7091" w:rsidRDefault="008C7091" w:rsidP="008C7091"/>
                    </w:txbxContent>
                  </v:textbox>
                </v:shape>
              </v:group>
            </w:pict>
          </mc:Fallback>
        </mc:AlternateContent>
      </w:r>
    </w:p>
    <w:p w14:paraId="22943155" w14:textId="77777777" w:rsidR="00B402CF" w:rsidRPr="00B173D9" w:rsidRDefault="00B402CF" w:rsidP="009F1351">
      <w:pPr>
        <w:pStyle w:val="BodyText"/>
        <w:rPr>
          <w:lang w:bidi="ar-DZ"/>
        </w:rPr>
      </w:pPr>
    </w:p>
    <w:p w14:paraId="2A35436D" w14:textId="77777777" w:rsidR="009F1351" w:rsidRPr="009F1351" w:rsidRDefault="009F1351" w:rsidP="009F1351">
      <w:pPr>
        <w:pStyle w:val="BodyText"/>
        <w:rPr>
          <w:b/>
          <w:bCs/>
        </w:rPr>
      </w:pPr>
    </w:p>
    <w:p w14:paraId="58687341" w14:textId="77777777" w:rsidR="00B173D9" w:rsidRDefault="008C7091" w:rsidP="00B173D9">
      <w:pPr>
        <w:pStyle w:val="BodyText"/>
      </w:pPr>
      <w:r>
        <w:rPr>
          <w:b/>
          <w:bCs/>
          <w:noProof/>
        </w:rPr>
        <mc:AlternateContent>
          <mc:Choice Requires="wpg">
            <w:drawing>
              <wp:anchor distT="0" distB="0" distL="114300" distR="114300" simplePos="0" relativeHeight="251656704" behindDoc="0" locked="0" layoutInCell="1" allowOverlap="1" wp14:anchorId="553377AD" wp14:editId="3282FBC5">
                <wp:simplePos x="0" y="0"/>
                <wp:positionH relativeFrom="column">
                  <wp:posOffset>-325755</wp:posOffset>
                </wp:positionH>
                <wp:positionV relativeFrom="paragraph">
                  <wp:posOffset>-478790</wp:posOffset>
                </wp:positionV>
                <wp:extent cx="3733800" cy="2028825"/>
                <wp:effectExtent l="0" t="0" r="19050" b="28575"/>
                <wp:wrapNone/>
                <wp:docPr id="12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2028825"/>
                          <a:chOff x="1095" y="885"/>
                          <a:chExt cx="5880" cy="3195"/>
                        </a:xfrm>
                      </wpg:grpSpPr>
                      <wps:wsp>
                        <wps:cNvPr id="130" name="Rectangle 21"/>
                        <wps:cNvSpPr>
                          <a:spLocks noChangeArrowheads="1"/>
                        </wps:cNvSpPr>
                        <wps:spPr bwMode="auto">
                          <a:xfrm>
                            <a:off x="1095" y="1080"/>
                            <a:ext cx="1725" cy="57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131" name="AutoShape 22"/>
                        <wps:cNvCnPr>
                          <a:cxnSpLocks noChangeShapeType="1"/>
                        </wps:cNvCnPr>
                        <wps:spPr bwMode="auto">
                          <a:xfrm>
                            <a:off x="1935" y="1650"/>
                            <a:ext cx="0" cy="2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AutoShape 23"/>
                        <wps:cNvCnPr>
                          <a:cxnSpLocks noChangeShapeType="1"/>
                        </wps:cNvCnPr>
                        <wps:spPr bwMode="auto">
                          <a:xfrm>
                            <a:off x="1935" y="2910"/>
                            <a:ext cx="4110" cy="0"/>
                          </a:xfrm>
                          <a:prstGeom prst="straightConnector1">
                            <a:avLst/>
                          </a:prstGeom>
                          <a:noFill/>
                          <a:ln w="38100">
                            <a:solidFill>
                              <a:srgbClr val="00B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133" name="Rectangle 24"/>
                        <wps:cNvSpPr>
                          <a:spLocks noChangeArrowheads="1"/>
                        </wps:cNvSpPr>
                        <wps:spPr bwMode="auto">
                          <a:xfrm>
                            <a:off x="5070" y="885"/>
                            <a:ext cx="1905" cy="585"/>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134" name="AutoShape 25"/>
                        <wps:cNvCnPr>
                          <a:cxnSpLocks noChangeShapeType="1"/>
                        </wps:cNvCnPr>
                        <wps:spPr bwMode="auto">
                          <a:xfrm>
                            <a:off x="6045" y="1470"/>
                            <a:ext cx="0" cy="2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065A00" id="Group 26" o:spid="_x0000_s1026" style="position:absolute;margin-left:-25.65pt;margin-top:-37.7pt;width:294pt;height:159.75pt;z-index:251656704" coordorigin="1095,885" coordsize="5880,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">
                <v:rect id="Rectangle 21" o:spid="_x0000_s1027" style="position:absolute;left:1095;top:1080;width:172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" fillcolor="red"/>
                <v:shape id="AutoShape 22" o:spid="_x0000_s1028" type="#_x0000_t32" style="position:absolute;left:1935;top:1650;width:0;height:2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3lxAAAANwAAAAPAAAAZHJzL2Rvd25yZXYueG1sRE9LawIx&#10;EL4X/A9hCl6KZldp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HtI7eXEAAAA3AAAAA8A&#10;AAAAAAAAAAAAAAAABwIAAGRycy9kb3ducmV2LnhtbFBLBQYAAAAAAwADALcAAAD4AgAAAAA=&#10;"/>
                <v:shape id="AutoShape 23" o:spid="_x0000_s1029" type="#_x0000_t32" style="position:absolute;left:1935;top:2910;width:4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" strokecolor="#00b050" strokeweight="3pt">
                  <v:stroke endarrow="block"/>
                  <v:shadow color="#7f7f7f [1601]" opacity=".5" offset="1pt"/>
                </v:shape>
                <v:rect id="Rectangle 24" o:spid="_x0000_s1030" style="position:absolute;left:5070;top:885;width:190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" fillcolor="red"/>
                <v:shape id="AutoShape 25" o:spid="_x0000_s1031" type="#_x0000_t32" style="position:absolute;left:6045;top:1470;width: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"/>
              </v:group>
            </w:pict>
          </mc:Fallback>
        </mc:AlternateContent>
      </w:r>
    </w:p>
    <w:p w14:paraId="3A1A6978" w14:textId="77777777" w:rsidR="00A866A4" w:rsidRDefault="00A866A4" w:rsidP="00B173D9">
      <w:pPr>
        <w:pStyle w:val="BodyText"/>
      </w:pPr>
    </w:p>
    <w:p w14:paraId="224CE6CE" w14:textId="77777777" w:rsidR="00A866A4" w:rsidRDefault="00A866A4" w:rsidP="00B173D9">
      <w:pPr>
        <w:pStyle w:val="BodyText"/>
      </w:pPr>
    </w:p>
    <w:p w14:paraId="7B3F27E0" w14:textId="77777777" w:rsidR="009D3373" w:rsidRDefault="009D3373" w:rsidP="00B173D9">
      <w:pPr>
        <w:pStyle w:val="BodyText"/>
      </w:pPr>
    </w:p>
    <w:p w14:paraId="40E9C1AC" w14:textId="77777777" w:rsidR="00A866A4" w:rsidRDefault="00A866A4" w:rsidP="00B173D9">
      <w:pPr>
        <w:pStyle w:val="BodyText"/>
        <w:rPr>
          <w:u w:val="single"/>
        </w:rPr>
      </w:pPr>
      <w:r w:rsidRPr="00AF5A38">
        <w:rPr>
          <w:u w:val="single"/>
        </w:rPr>
        <w:t xml:space="preserve">In the class diagram: </w:t>
      </w:r>
    </w:p>
    <w:p w14:paraId="62B7C2B7" w14:textId="77777777" w:rsidR="00A866A4" w:rsidRDefault="008C7091" w:rsidP="00B173D9">
      <w:pPr>
        <w:pStyle w:val="BodyText"/>
      </w:pPr>
      <w:r>
        <w:rPr>
          <w:noProof/>
        </w:rPr>
        <mc:AlternateContent>
          <mc:Choice Requires="wpg">
            <w:drawing>
              <wp:anchor distT="0" distB="0" distL="114300" distR="114300" simplePos="0" relativeHeight="251664896" behindDoc="0" locked="0" layoutInCell="1" allowOverlap="1" wp14:anchorId="660178D3" wp14:editId="618522B2">
                <wp:simplePos x="0" y="0"/>
                <wp:positionH relativeFrom="column">
                  <wp:posOffset>-106680</wp:posOffset>
                </wp:positionH>
                <wp:positionV relativeFrom="paragraph">
                  <wp:posOffset>138430</wp:posOffset>
                </wp:positionV>
                <wp:extent cx="3371850" cy="1238250"/>
                <wp:effectExtent l="0" t="0" r="19050" b="19050"/>
                <wp:wrapNone/>
                <wp:docPr id="12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0" cy="1238250"/>
                          <a:chOff x="2100" y="7509"/>
                          <a:chExt cx="5310" cy="1950"/>
                        </a:xfrm>
                      </wpg:grpSpPr>
                      <wps:wsp>
                        <wps:cNvPr id="127" name="Text Box 36"/>
                        <wps:cNvSpPr txBox="1">
                          <a:spLocks noChangeArrowheads="1"/>
                        </wps:cNvSpPr>
                        <wps:spPr bwMode="auto">
                          <a:xfrm>
                            <a:off x="2100" y="7509"/>
                            <a:ext cx="2550" cy="1950"/>
                          </a:xfrm>
                          <a:prstGeom prst="rect">
                            <a:avLst/>
                          </a:prstGeom>
                          <a:solidFill>
                            <a:srgbClr val="FFFFFF"/>
                          </a:solidFill>
                          <a:ln w="9525">
                            <a:solidFill>
                              <a:srgbClr val="000000"/>
                            </a:solidFill>
                            <a:miter lim="800000"/>
                            <a:headEnd/>
                            <a:tailEnd/>
                          </a:ln>
                        </wps:spPr>
                        <wps:txbx>
                          <w:txbxContent>
                            <w:p w14:paraId="64F5BDDB" w14:textId="77777777" w:rsidR="008C7091" w:rsidRDefault="008C7091" w:rsidP="008C7091"/>
                          </w:txbxContent>
                        </wps:txbx>
                        <wps:bodyPr rot="0" vert="horz" wrap="square" lIns="91440" tIns="45720" rIns="91440" bIns="45720" anchor="t" anchorCtr="0" upright="1">
                          <a:noAutofit/>
                        </wps:bodyPr>
                      </wps:wsp>
                      <wps:wsp>
                        <wps:cNvPr id="128" name="Text Box 37"/>
                        <wps:cNvSpPr txBox="1">
                          <a:spLocks noChangeArrowheads="1"/>
                        </wps:cNvSpPr>
                        <wps:spPr bwMode="auto">
                          <a:xfrm>
                            <a:off x="4860" y="7509"/>
                            <a:ext cx="2550" cy="1950"/>
                          </a:xfrm>
                          <a:prstGeom prst="rect">
                            <a:avLst/>
                          </a:prstGeom>
                          <a:solidFill>
                            <a:srgbClr val="FFFFFF"/>
                          </a:solidFill>
                          <a:ln w="9525">
                            <a:solidFill>
                              <a:srgbClr val="000000"/>
                            </a:solidFill>
                            <a:miter lim="800000"/>
                            <a:headEnd/>
                            <a:tailEnd/>
                          </a:ln>
                        </wps:spPr>
                        <wps:txbx>
                          <w:txbxContent>
                            <w:p w14:paraId="788987F6" w14:textId="77777777" w:rsidR="008C7091" w:rsidRDefault="008C7091" w:rsidP="008C709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178D3" id="Group 38" o:spid="_x0000_s1042" style="position:absolute;left:0;text-align:left;margin-left:-8.4pt;margin-top:10.9pt;width:265.5pt;height:97.5pt;z-index:251664896;mso-position-horizontal-relative:text;mso-position-vertical-relative:text" coordorigin="2100,7509" coordsize="5310,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">
                <v:shape id="Text Box 36" o:spid="_x0000_s1043" type="#_x0000_t202" style="position:absolute;left:2100;top:7509;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">
                  <v:textbox>
                    <w:txbxContent>
                      <w:p w14:paraId="64F5BDDB" w14:textId="77777777" w:rsidR="008C7091" w:rsidRDefault="008C7091" w:rsidP="008C7091"/>
                    </w:txbxContent>
                  </v:textbox>
                </v:shape>
                <v:shape id="Text Box 37" o:spid="_x0000_s1044" type="#_x0000_t202" style="position:absolute;left:4860;top:7509;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2xA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dDKMzKBXt4AAAD//wMAUEsBAi0AFAAGAAgAAAAhANvh9svuAAAAhQEAABMAAAAAAAAA&#10;AAAAAAAAAAAAAFtDb250ZW50X1R5cGVzXS54bWxQSwECLQAUAAYACAAAACEAWvQsW78AAAAVAQAA&#10;CwAAAAAAAAAAAAAAAAAfAQAAX3JlbHMvLnJlbHNQSwECLQAUAAYACAAAACEAHBNsQMYAAADcAAAA&#10;DwAAAAAAAAAAAAAAAAAHAgAAZHJzL2Rvd25yZXYueG1sUEsFBgAAAAADAAMAtwAAAPoCAAAAAA==&#10;">
                  <v:textbox>
                    <w:txbxContent>
                      <w:p w14:paraId="788987F6" w14:textId="77777777" w:rsidR="008C7091" w:rsidRDefault="008C7091" w:rsidP="008C7091"/>
                    </w:txbxContent>
                  </v:textbox>
                </v:shape>
              </v:group>
            </w:pict>
          </mc:Fallback>
        </mc:AlternateContent>
      </w:r>
      <w:r>
        <w:rPr>
          <w:noProof/>
        </w:rPr>
        <mc:AlternateContent>
          <mc:Choice Requires="wps">
            <w:drawing>
              <wp:anchor distT="0" distB="0" distL="114300" distR="114300" simplePos="0" relativeHeight="251657728" behindDoc="0" locked="0" layoutInCell="1" allowOverlap="1" wp14:anchorId="4B910405" wp14:editId="1554093D">
                <wp:simplePos x="0" y="0"/>
                <wp:positionH relativeFrom="column">
                  <wp:posOffset>-106680</wp:posOffset>
                </wp:positionH>
                <wp:positionV relativeFrom="paragraph">
                  <wp:posOffset>138430</wp:posOffset>
                </wp:positionV>
                <wp:extent cx="1619250" cy="1238250"/>
                <wp:effectExtent l="0" t="0" r="19050" b="19050"/>
                <wp:wrapNone/>
                <wp:docPr id="1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238250"/>
                        </a:xfrm>
                        <a:prstGeom prst="rect">
                          <a:avLst/>
                        </a:prstGeom>
                        <a:solidFill>
                          <a:srgbClr val="FFFFFF"/>
                        </a:solidFill>
                        <a:ln w="9525">
                          <a:solidFill>
                            <a:srgbClr val="000000"/>
                          </a:solidFill>
                          <a:miter lim="800000"/>
                          <a:headEnd/>
                          <a:tailEnd/>
                        </a:ln>
                      </wps:spPr>
                      <wps:txbx>
                        <w:txbxContent>
                          <w:p w14:paraId="492CB55B"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10405" id="Text Box 27" o:spid="_x0000_s1045" type="#_x0000_t202" style="position:absolute;left:0;text-align:left;margin-left:-8.4pt;margin-top:10.9pt;width:127.5pt;height: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">
                <v:textbox>
                  <w:txbxContent>
                    <w:p w14:paraId="492CB55B" w14:textId="77777777" w:rsidR="008C7091" w:rsidRDefault="008C7091" w:rsidP="008C7091"/>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53F31F55" wp14:editId="3105E63B">
                <wp:simplePos x="0" y="0"/>
                <wp:positionH relativeFrom="column">
                  <wp:posOffset>1645920</wp:posOffset>
                </wp:positionH>
                <wp:positionV relativeFrom="paragraph">
                  <wp:posOffset>138430</wp:posOffset>
                </wp:positionV>
                <wp:extent cx="1619250" cy="1238250"/>
                <wp:effectExtent l="0" t="0" r="19050" b="19050"/>
                <wp:wrapNone/>
                <wp:docPr id="12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238250"/>
                        </a:xfrm>
                        <a:prstGeom prst="rect">
                          <a:avLst/>
                        </a:prstGeom>
                        <a:solidFill>
                          <a:srgbClr val="FFFFFF"/>
                        </a:solidFill>
                        <a:ln w="9525">
                          <a:solidFill>
                            <a:srgbClr val="000000"/>
                          </a:solidFill>
                          <a:miter lim="800000"/>
                          <a:headEnd/>
                          <a:tailEnd/>
                        </a:ln>
                      </wps:spPr>
                      <wps:txbx>
                        <w:txbxContent>
                          <w:p w14:paraId="60FA68DB"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31F55" id="Text Box 28" o:spid="_x0000_s1046" type="#_x0000_t202" style="position:absolute;left:0;text-align:left;margin-left:129.6pt;margin-top:10.9pt;width:127.5pt;height: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">
                <v:textbox>
                  <w:txbxContent>
                    <w:p w14:paraId="60FA68DB" w14:textId="77777777" w:rsidR="008C7091" w:rsidRDefault="008C7091" w:rsidP="008C7091"/>
                  </w:txbxContent>
                </v:textbox>
              </v:shape>
            </w:pict>
          </mc:Fallback>
        </mc:AlternateContent>
      </w:r>
    </w:p>
    <w:p w14:paraId="3EB5E183" w14:textId="77777777" w:rsidR="00A866A4" w:rsidRDefault="00A866A4" w:rsidP="00B173D9">
      <w:pPr>
        <w:pStyle w:val="BodyText"/>
      </w:pPr>
    </w:p>
    <w:p w14:paraId="6299422B" w14:textId="77777777" w:rsidR="00620539" w:rsidRDefault="00620539" w:rsidP="00B173D9">
      <w:pPr>
        <w:pStyle w:val="BodyText"/>
      </w:pPr>
    </w:p>
    <w:p w14:paraId="2C8C54D2" w14:textId="77777777" w:rsidR="00E61866" w:rsidRDefault="00E61866" w:rsidP="00B173D9">
      <w:pPr>
        <w:pStyle w:val="BodyText"/>
      </w:pPr>
    </w:p>
    <w:p w14:paraId="1E9ED708" w14:textId="77777777" w:rsidR="00620539" w:rsidRDefault="008C7091" w:rsidP="00B173D9">
      <w:pPr>
        <w:pStyle w:val="BodyText"/>
      </w:pPr>
      <w:r>
        <w:rPr>
          <w:noProof/>
        </w:rPr>
        <mc:AlternateContent>
          <mc:Choice Requires="wps">
            <w:drawing>
              <wp:anchor distT="0" distB="0" distL="114300" distR="114300" simplePos="0" relativeHeight="251728384" behindDoc="0" locked="0" layoutInCell="1" allowOverlap="1" wp14:anchorId="4A5E43EB" wp14:editId="1D606A16">
                <wp:simplePos x="0" y="0"/>
                <wp:positionH relativeFrom="column">
                  <wp:posOffset>-325755</wp:posOffset>
                </wp:positionH>
                <wp:positionV relativeFrom="paragraph">
                  <wp:posOffset>269875</wp:posOffset>
                </wp:positionV>
                <wp:extent cx="1657350" cy="533400"/>
                <wp:effectExtent l="7620" t="12700" r="11430" b="6350"/>
                <wp:wrapNone/>
                <wp:docPr id="10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533400"/>
                        </a:xfrm>
                        <a:prstGeom prst="rect">
                          <a:avLst/>
                        </a:prstGeom>
                        <a:solidFill>
                          <a:srgbClr val="FFFFFF"/>
                        </a:solidFill>
                        <a:ln w="9525">
                          <a:solidFill>
                            <a:srgbClr val="000000"/>
                          </a:solidFill>
                          <a:miter lim="800000"/>
                          <a:headEnd/>
                          <a:tailEnd/>
                        </a:ln>
                      </wps:spPr>
                      <wps:txbx>
                        <w:txbxContent>
                          <w:p w14:paraId="61FF4D9B"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E43EB" id="Text Box 148" o:spid="_x0000_s1047" type="#_x0000_t202" style="position:absolute;left:0;text-align:left;margin-left:-25.65pt;margin-top:21.25pt;width:130.5pt;height:4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">
                <v:textbox>
                  <w:txbxContent>
                    <w:p w14:paraId="61FF4D9B" w14:textId="77777777" w:rsidR="008C7091" w:rsidRDefault="008C7091" w:rsidP="008C7091"/>
                  </w:txbxContent>
                </v:textbox>
              </v:shape>
            </w:pict>
          </mc:Fallback>
        </mc:AlternateContent>
      </w:r>
    </w:p>
    <w:p w14:paraId="4EAC001C" w14:textId="77777777" w:rsidR="00A866A4" w:rsidRDefault="008C7091" w:rsidP="00B173D9">
      <w:pPr>
        <w:pStyle w:val="BodyText"/>
      </w:pPr>
      <w:r>
        <w:rPr>
          <w:noProof/>
        </w:rPr>
        <mc:AlternateContent>
          <mc:Choice Requires="wps">
            <w:drawing>
              <wp:anchor distT="0" distB="0" distL="114300" distR="114300" simplePos="0" relativeHeight="251663872" behindDoc="0" locked="0" layoutInCell="1" allowOverlap="1" wp14:anchorId="16D28E0F" wp14:editId="26A0948A">
                <wp:simplePos x="0" y="0"/>
                <wp:positionH relativeFrom="column">
                  <wp:posOffset>1331595</wp:posOffset>
                </wp:positionH>
                <wp:positionV relativeFrom="paragraph">
                  <wp:posOffset>424180</wp:posOffset>
                </wp:positionV>
                <wp:extent cx="2781300" cy="28575"/>
                <wp:effectExtent l="0" t="76200" r="19050" b="66675"/>
                <wp:wrapNone/>
                <wp:docPr id="12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81300" cy="28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F1D221" id="AutoShape 34" o:spid="_x0000_s1026" type="#_x0000_t32" style="position:absolute;margin-left:104.85pt;margin-top:33.4pt;width:219pt;height:2.2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">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796F49B9" wp14:editId="3D6C2502">
                <wp:simplePos x="0" y="0"/>
                <wp:positionH relativeFrom="column">
                  <wp:posOffset>-325755</wp:posOffset>
                </wp:positionH>
                <wp:positionV relativeFrom="paragraph">
                  <wp:posOffset>224155</wp:posOffset>
                </wp:positionV>
                <wp:extent cx="1657350" cy="533400"/>
                <wp:effectExtent l="0" t="0" r="19050" b="19050"/>
                <wp:wrapNone/>
                <wp:docPr id="12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533400"/>
                        </a:xfrm>
                        <a:prstGeom prst="rect">
                          <a:avLst/>
                        </a:prstGeom>
                        <a:solidFill>
                          <a:srgbClr val="FFFFFF"/>
                        </a:solidFill>
                        <a:ln w="9525">
                          <a:solidFill>
                            <a:srgbClr val="000000"/>
                          </a:solidFill>
                          <a:miter lim="800000"/>
                          <a:headEnd/>
                          <a:tailEnd/>
                        </a:ln>
                      </wps:spPr>
                      <wps:txbx>
                        <w:txbxContent>
                          <w:p w14:paraId="367479C6"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F49B9" id="Text Box 32" o:spid="_x0000_s1048" type="#_x0000_t202" style="position:absolute;left:0;text-align:left;margin-left:-25.65pt;margin-top:17.65pt;width:130.5pt;height:4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">
                <v:textbox>
                  <w:txbxContent>
                    <w:p w14:paraId="367479C6" w14:textId="77777777" w:rsidR="008C7091" w:rsidRDefault="008C7091" w:rsidP="008C7091"/>
                  </w:txbxContent>
                </v:textbox>
              </v:shape>
            </w:pict>
          </mc:Fallback>
        </mc:AlternateContent>
      </w:r>
    </w:p>
    <w:p w14:paraId="378D0079" w14:textId="77777777" w:rsidR="00CA4739" w:rsidRDefault="008C7091" w:rsidP="00CA4739">
      <w:pPr>
        <w:pStyle w:val="BodyText"/>
        <w:shd w:val="clear" w:color="auto" w:fill="E36C0A" w:themeFill="accent6" w:themeFillShade="BF"/>
        <w:tabs>
          <w:tab w:val="left" w:pos="3450"/>
        </w:tabs>
        <w:jc w:val="center"/>
      </w:pPr>
      <w:r>
        <w:rPr>
          <w:noProof/>
        </w:rPr>
        <mc:AlternateContent>
          <mc:Choice Requires="wps">
            <w:drawing>
              <wp:anchor distT="0" distB="0" distL="114300" distR="114300" simplePos="0" relativeHeight="251660800" behindDoc="0" locked="0" layoutInCell="1" allowOverlap="1" wp14:anchorId="78D49FA8" wp14:editId="0FFDD962">
                <wp:simplePos x="0" y="0"/>
                <wp:positionH relativeFrom="column">
                  <wp:posOffset>-325755</wp:posOffset>
                </wp:positionH>
                <wp:positionV relativeFrom="paragraph">
                  <wp:posOffset>178435</wp:posOffset>
                </wp:positionV>
                <wp:extent cx="1657350" cy="533400"/>
                <wp:effectExtent l="0" t="0" r="19050" b="19050"/>
                <wp:wrapNone/>
                <wp:docPr id="11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533400"/>
                        </a:xfrm>
                        <a:prstGeom prst="rect">
                          <a:avLst/>
                        </a:prstGeom>
                        <a:solidFill>
                          <a:srgbClr val="FFFFFF"/>
                        </a:solidFill>
                        <a:ln w="9525">
                          <a:solidFill>
                            <a:srgbClr val="000000"/>
                          </a:solidFill>
                          <a:miter lim="800000"/>
                          <a:headEnd/>
                          <a:tailEnd/>
                        </a:ln>
                      </wps:spPr>
                      <wps:txbx>
                        <w:txbxContent>
                          <w:p w14:paraId="4BDB4F00" w14:textId="77777777" w:rsidR="008C7091" w:rsidRDefault="008C7091" w:rsidP="008C7091">
                            <w:pPr>
                              <w:pStyle w:val="NormalWeb"/>
                              <w:spacing w:before="0" w:beforeAutospacing="0" w:after="0" w:afterAutospacing="0"/>
                              <w:textAlignment w:val="baseline"/>
                              <w:rPr>
                                <w:lang w:bidi="ar-JO"/>
                              </w:rPr>
                            </w:pPr>
                            <w:r>
                              <w:rPr>
                                <w:rFonts w:ascii="Comic Sans MS" w:eastAsia="Gulim" w:hAnsi="Comic Sans MS" w:cstheme="minorBidi"/>
                                <w:b/>
                                <w:bCs/>
                                <w:color w:val="000000" w:themeColor="text1"/>
                                <w:kern w:val="24"/>
                                <w:sz w:val="48"/>
                                <w:szCs w:val="48"/>
                                <w:lang w:bidi="ar-JO"/>
                              </w:rPr>
                              <w:t>Class:</w:t>
                            </w:r>
                            <w:r>
                              <w:rPr>
                                <w:rFonts w:ascii="Comic Sans MS" w:eastAsia="Gulim" w:hAnsi="Comic Sans MS" w:cstheme="minorBidi"/>
                                <w:color w:val="000000" w:themeColor="text1"/>
                                <w:kern w:val="24"/>
                                <w:sz w:val="48"/>
                                <w:szCs w:val="48"/>
                                <w:lang w:bidi="ar-JO"/>
                              </w:rPr>
                              <w:t xml:space="preserve"> Person</w:t>
                            </w:r>
                          </w:p>
                          <w:p w14:paraId="37729A7A"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b/>
                                <w:bCs/>
                                <w:color w:val="000000" w:themeColor="text1"/>
                                <w:kern w:val="24"/>
                                <w:sz w:val="48"/>
                                <w:szCs w:val="48"/>
                                <w:lang w:bidi="ar-JO"/>
                              </w:rPr>
                              <w:t xml:space="preserve">Responsibilities </w:t>
                            </w:r>
                            <w:r>
                              <w:rPr>
                                <w:rFonts w:ascii="Comic Sans MS" w:eastAsia="Gulim" w:hAnsi="Comic Sans MS" w:cstheme="minorBidi"/>
                                <w:b/>
                                <w:bCs/>
                                <w:color w:val="000000" w:themeColor="text1"/>
                                <w:kern w:val="24"/>
                                <w:sz w:val="48"/>
                                <w:szCs w:val="48"/>
                                <w:lang w:bidi="ar-JO"/>
                              </w:rPr>
                              <w:tab/>
                            </w:r>
                            <w:r>
                              <w:rPr>
                                <w:rFonts w:ascii="Comic Sans MS" w:eastAsia="Gulim" w:hAnsi="Comic Sans MS" w:cstheme="minorBidi"/>
                                <w:b/>
                                <w:bCs/>
                                <w:color w:val="000000" w:themeColor="text1"/>
                                <w:kern w:val="24"/>
                                <w:sz w:val="48"/>
                                <w:szCs w:val="48"/>
                                <w:lang w:bidi="ar-JO"/>
                              </w:rPr>
                              <w:tab/>
                              <w:t>Collaborations</w:t>
                            </w:r>
                          </w:p>
                          <w:p w14:paraId="429D0E3D"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name</w:t>
                            </w:r>
                          </w:p>
                          <w:p w14:paraId="1E3824C9"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address</w:t>
                            </w:r>
                            <w:r>
                              <w:rPr>
                                <w:rFonts w:ascii="Comic Sans MS" w:eastAsia="Gulim" w:hAnsi="Comic Sans MS" w:cstheme="minorBidi"/>
                                <w:color w:val="000000" w:themeColor="text1"/>
                                <w:kern w:val="24"/>
                                <w:sz w:val="48"/>
                                <w:szCs w:val="48"/>
                                <w:lang w:bidi="ar-JO"/>
                              </w:rPr>
                              <w:tab/>
                            </w:r>
                            <w:r>
                              <w:rPr>
                                <w:rFonts w:ascii="Comic Sans MS" w:eastAsia="Gulim" w:hAnsi="Comic Sans MS" w:cstheme="minorBidi"/>
                                <w:color w:val="000000" w:themeColor="text1"/>
                                <w:kern w:val="24"/>
                                <w:sz w:val="48"/>
                                <w:szCs w:val="48"/>
                                <w:lang w:bidi="ar-JO"/>
                              </w:rPr>
                              <w:tab/>
                              <w:t xml:space="preserve"> Book</w:t>
                            </w:r>
                          </w:p>
                          <w:p w14:paraId="6AE7F8B3"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 xml:space="preserve">Knows phone number    </w:t>
                            </w:r>
                            <w:r>
                              <w:rPr>
                                <w:rFonts w:ascii="Comic Sans MS" w:eastAsia="Gulim" w:hAnsi="Comic Sans MS" w:cstheme="minorBidi"/>
                                <w:color w:val="000000" w:themeColor="text1"/>
                                <w:kern w:val="24"/>
                                <w:sz w:val="48"/>
                                <w:szCs w:val="48"/>
                                <w:lang w:bidi="ar-JO"/>
                              </w:rPr>
                              <w:tab/>
                              <w:t>Phonebook</w:t>
                            </w:r>
                          </w:p>
                          <w:p w14:paraId="603CE861"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49FA8" id="Text Box 31" o:spid="_x0000_s1049" type="#_x0000_t202" style="position:absolute;left:0;text-align:left;margin-left:-25.65pt;margin-top:14.05pt;width:130.5pt;height:4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">
                <v:textbox>
                  <w:txbxContent>
                    <w:p w14:paraId="4BDB4F00" w14:textId="77777777" w:rsidR="008C7091" w:rsidRDefault="008C7091" w:rsidP="008C7091">
                      <w:pPr>
                        <w:pStyle w:val="NormalWeb"/>
                        <w:spacing w:before="0" w:beforeAutospacing="0" w:after="0" w:afterAutospacing="0"/>
                        <w:textAlignment w:val="baseline"/>
                        <w:rPr>
                          <w:lang w:bidi="ar-JO"/>
                        </w:rPr>
                      </w:pPr>
                      <w:r>
                        <w:rPr>
                          <w:rFonts w:ascii="Comic Sans MS" w:eastAsia="Gulim" w:hAnsi="Comic Sans MS" w:cstheme="minorBidi"/>
                          <w:b/>
                          <w:bCs/>
                          <w:color w:val="000000" w:themeColor="text1"/>
                          <w:kern w:val="24"/>
                          <w:sz w:val="48"/>
                          <w:szCs w:val="48"/>
                          <w:lang w:bidi="ar-JO"/>
                        </w:rPr>
                        <w:t>Class:</w:t>
                      </w:r>
                      <w:r>
                        <w:rPr>
                          <w:rFonts w:ascii="Comic Sans MS" w:eastAsia="Gulim" w:hAnsi="Comic Sans MS" w:cstheme="minorBidi"/>
                          <w:color w:val="000000" w:themeColor="text1"/>
                          <w:kern w:val="24"/>
                          <w:sz w:val="48"/>
                          <w:szCs w:val="48"/>
                          <w:lang w:bidi="ar-JO"/>
                        </w:rPr>
                        <w:t xml:space="preserve"> Person</w:t>
                      </w:r>
                    </w:p>
                    <w:p w14:paraId="37729A7A"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b/>
                          <w:bCs/>
                          <w:color w:val="000000" w:themeColor="text1"/>
                          <w:kern w:val="24"/>
                          <w:sz w:val="48"/>
                          <w:szCs w:val="48"/>
                          <w:lang w:bidi="ar-JO"/>
                        </w:rPr>
                        <w:t xml:space="preserve">Responsibilities </w:t>
                      </w:r>
                      <w:r>
                        <w:rPr>
                          <w:rFonts w:ascii="Comic Sans MS" w:eastAsia="Gulim" w:hAnsi="Comic Sans MS" w:cstheme="minorBidi"/>
                          <w:b/>
                          <w:bCs/>
                          <w:color w:val="000000" w:themeColor="text1"/>
                          <w:kern w:val="24"/>
                          <w:sz w:val="48"/>
                          <w:szCs w:val="48"/>
                          <w:lang w:bidi="ar-JO"/>
                        </w:rPr>
                        <w:tab/>
                      </w:r>
                      <w:r>
                        <w:rPr>
                          <w:rFonts w:ascii="Comic Sans MS" w:eastAsia="Gulim" w:hAnsi="Comic Sans MS" w:cstheme="minorBidi"/>
                          <w:b/>
                          <w:bCs/>
                          <w:color w:val="000000" w:themeColor="text1"/>
                          <w:kern w:val="24"/>
                          <w:sz w:val="48"/>
                          <w:szCs w:val="48"/>
                          <w:lang w:bidi="ar-JO"/>
                        </w:rPr>
                        <w:tab/>
                        <w:t>Collaborations</w:t>
                      </w:r>
                    </w:p>
                    <w:p w14:paraId="429D0E3D"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name</w:t>
                      </w:r>
                    </w:p>
                    <w:p w14:paraId="1E3824C9"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address</w:t>
                      </w:r>
                      <w:r>
                        <w:rPr>
                          <w:rFonts w:ascii="Comic Sans MS" w:eastAsia="Gulim" w:hAnsi="Comic Sans MS" w:cstheme="minorBidi"/>
                          <w:color w:val="000000" w:themeColor="text1"/>
                          <w:kern w:val="24"/>
                          <w:sz w:val="48"/>
                          <w:szCs w:val="48"/>
                          <w:lang w:bidi="ar-JO"/>
                        </w:rPr>
                        <w:tab/>
                      </w:r>
                      <w:r>
                        <w:rPr>
                          <w:rFonts w:ascii="Comic Sans MS" w:eastAsia="Gulim" w:hAnsi="Comic Sans MS" w:cstheme="minorBidi"/>
                          <w:color w:val="000000" w:themeColor="text1"/>
                          <w:kern w:val="24"/>
                          <w:sz w:val="48"/>
                          <w:szCs w:val="48"/>
                          <w:lang w:bidi="ar-JO"/>
                        </w:rPr>
                        <w:tab/>
                        <w:t xml:space="preserve"> Book</w:t>
                      </w:r>
                    </w:p>
                    <w:p w14:paraId="6AE7F8B3"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 xml:space="preserve">Knows phone number    </w:t>
                      </w:r>
                      <w:r>
                        <w:rPr>
                          <w:rFonts w:ascii="Comic Sans MS" w:eastAsia="Gulim" w:hAnsi="Comic Sans MS" w:cstheme="minorBidi"/>
                          <w:color w:val="000000" w:themeColor="text1"/>
                          <w:kern w:val="24"/>
                          <w:sz w:val="48"/>
                          <w:szCs w:val="48"/>
                          <w:lang w:bidi="ar-JO"/>
                        </w:rPr>
                        <w:tab/>
                        <w:t>Phonebook</w:t>
                      </w:r>
                    </w:p>
                    <w:p w14:paraId="603CE861"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w:t>
                      </w:r>
                    </w:p>
                  </w:txbxContent>
                </v:textbox>
              </v:shape>
            </w:pict>
          </mc:Fallback>
        </mc:AlternateContent>
      </w:r>
      <w:r w:rsidR="00A866A4">
        <w:t>Associations</w:t>
      </w:r>
      <w:bookmarkStart w:id="38" w:name="_Toc396104199"/>
      <w:bookmarkStart w:id="39" w:name="_Toc397067995"/>
      <w:bookmarkStart w:id="40" w:name="_Toc429514417"/>
      <w:bookmarkStart w:id="41" w:name="_Toc406187105"/>
      <w:bookmarkStart w:id="42" w:name="_Toc406527484"/>
      <w:bookmarkStart w:id="43" w:name="_Toc406527659"/>
      <w:bookmarkStart w:id="44" w:name="_Toc406527832"/>
      <w:bookmarkEnd w:id="31"/>
      <w:bookmarkEnd w:id="32"/>
    </w:p>
    <w:bookmarkEnd w:id="38"/>
    <w:bookmarkEnd w:id="39"/>
    <w:bookmarkEnd w:id="40"/>
    <w:bookmarkEnd w:id="41"/>
    <w:bookmarkEnd w:id="42"/>
    <w:bookmarkEnd w:id="43"/>
    <w:bookmarkEnd w:id="44"/>
    <w:p w14:paraId="3757F4AE" w14:textId="77777777" w:rsidR="00E61866" w:rsidRDefault="00E61866" w:rsidP="0032033E">
      <w:pPr>
        <w:pStyle w:val="BodyText"/>
      </w:pPr>
    </w:p>
    <w:p w14:paraId="44527F11" w14:textId="77777777" w:rsidR="00E61866" w:rsidRDefault="00E61866" w:rsidP="0032033E">
      <w:pPr>
        <w:pStyle w:val="BodyText"/>
      </w:pPr>
    </w:p>
    <w:p w14:paraId="2BE1906F" w14:textId="77777777" w:rsidR="00E61866" w:rsidRPr="00E61866" w:rsidRDefault="00E61866" w:rsidP="00E61866">
      <w:pPr>
        <w:pStyle w:val="BodyText"/>
        <w:rPr>
          <w:bCs/>
        </w:rPr>
      </w:pPr>
      <w:r w:rsidRPr="00E61866">
        <w:rPr>
          <w:bCs/>
        </w:rPr>
        <w:t>However, many similar programs to our project such as Rational Rose XDE, an "extended Development Environment" for software developers, integrates with Microsoft Visual Studio .NET and Rational Application Developer. The Rational Rose family of products is a set of UML modeling tools for software design.</w:t>
      </w:r>
    </w:p>
    <w:p w14:paraId="076EC353" w14:textId="77777777" w:rsidR="0032033E" w:rsidRDefault="00AD59CB" w:rsidP="0032033E">
      <w:pPr>
        <w:pStyle w:val="BodyText"/>
      </w:pPr>
      <w:r w:rsidRPr="00AD59CB">
        <w:t xml:space="preserve">CASE stands for Computer Aided Software Engineering which is software that supports one or more software engineering activities within a software development process, and is gradually becoming popular for the development of software as they are improving in the capabilities and functionality and are proving to be beneficial for the </w:t>
      </w:r>
      <w:r w:rsidR="00DD63FD">
        <w:t>development of quality software</w:t>
      </w:r>
    </w:p>
    <w:p w14:paraId="3F480831" w14:textId="77777777" w:rsidR="00A6336A" w:rsidRDefault="00AD59CB" w:rsidP="00CA4739">
      <w:pPr>
        <w:pStyle w:val="Heading2"/>
      </w:pPr>
      <w:bookmarkStart w:id="45" w:name="_Toc430471856"/>
      <w:r>
        <w:t>Need of automated tools:</w:t>
      </w:r>
      <w:bookmarkEnd w:id="45"/>
    </w:p>
    <w:p w14:paraId="496F0CC0" w14:textId="77777777" w:rsidR="00AD59CB" w:rsidRDefault="00AD59CB" w:rsidP="00EF20E4">
      <w:pPr>
        <w:pStyle w:val="Heading5"/>
        <w:numPr>
          <w:ilvl w:val="0"/>
          <w:numId w:val="0"/>
        </w:numPr>
        <w:spacing w:line="480" w:lineRule="auto"/>
      </w:pPr>
      <w:bookmarkStart w:id="46" w:name="_Toc396104201"/>
      <w:bookmarkStart w:id="47" w:name="_Toc396542813"/>
      <w:bookmarkStart w:id="48" w:name="_Toc397067997"/>
      <w:bookmarkStart w:id="49" w:name="_Toc429514419"/>
      <w:bookmarkStart w:id="50" w:name="_Toc406187107"/>
      <w:bookmarkStart w:id="51" w:name="_Toc406527486"/>
      <w:bookmarkStart w:id="52" w:name="_Toc406527661"/>
      <w:bookmarkStart w:id="53" w:name="_Toc406527834"/>
      <w:bookmarkStart w:id="54" w:name="_Toc430471857"/>
      <w:bookmarkStart w:id="55" w:name="_Toc305593508"/>
      <w:r w:rsidRPr="00AD59CB">
        <w:rPr>
          <w:b w:val="0"/>
        </w:rPr>
        <w:t xml:space="preserve">The software development process is expensive and as the projects become more complex in nature, the project implementations become more demanding and expensive. That's why software developers always looking for such </w:t>
      </w:r>
      <w:r>
        <w:rPr>
          <w:b w:val="0"/>
        </w:rPr>
        <w:t>automated tools</w:t>
      </w:r>
      <w:r w:rsidRPr="00AD59CB">
        <w:rPr>
          <w:b w:val="0"/>
        </w:rPr>
        <w:t xml:space="preserve"> that help them in many different ways during the different development stages of software, so that they can understand the software and prepare a good end product that efficiently fulfill the user requirements. </w:t>
      </w:r>
      <w:r>
        <w:rPr>
          <w:b w:val="0"/>
        </w:rPr>
        <w:t xml:space="preserve">Automated </w:t>
      </w:r>
      <w:r w:rsidRPr="00AD59CB">
        <w:rPr>
          <w:b w:val="0"/>
        </w:rPr>
        <w:t xml:space="preserve">tools provide the integrated homogenous environment for the development of complex projects. These tools provide computerized setting to software developers to analyze a problem and then </w:t>
      </w:r>
      <w:r w:rsidRPr="00AD59CB">
        <w:rPr>
          <w:b w:val="0"/>
        </w:rPr>
        <w:lastRenderedPageBreak/>
        <w:t>design its system model. The</w:t>
      </w:r>
      <w:r>
        <w:rPr>
          <w:b w:val="0"/>
        </w:rPr>
        <w:t xml:space="preserve"> automated</w:t>
      </w:r>
      <w:r w:rsidRPr="00AD59CB">
        <w:rPr>
          <w:b w:val="0"/>
        </w:rPr>
        <w:t xml:space="preserve"> tools also provide the environment for monitoring and controlling projects such that team leaders are able to manage the complex projects.</w:t>
      </w:r>
      <w:bookmarkEnd w:id="46"/>
      <w:bookmarkEnd w:id="47"/>
      <w:bookmarkEnd w:id="48"/>
      <w:bookmarkEnd w:id="49"/>
      <w:bookmarkEnd w:id="50"/>
      <w:bookmarkEnd w:id="51"/>
      <w:bookmarkEnd w:id="52"/>
      <w:bookmarkEnd w:id="53"/>
      <w:bookmarkEnd w:id="54"/>
    </w:p>
    <w:p w14:paraId="4449107E" w14:textId="77777777" w:rsidR="00A3699C" w:rsidRDefault="00A3699C" w:rsidP="00A3699C">
      <w:pPr>
        <w:spacing w:line="240" w:lineRule="auto"/>
        <w:rPr>
          <w:rFonts w:ascii="Verdana" w:hAnsi="Verdana"/>
          <w:b/>
          <w:bCs/>
          <w:sz w:val="20"/>
        </w:rPr>
      </w:pPr>
    </w:p>
    <w:p w14:paraId="420A9D72" w14:textId="77777777" w:rsidR="00A3699C" w:rsidRDefault="00A3699C" w:rsidP="00A3699C">
      <w:pPr>
        <w:spacing w:line="240" w:lineRule="auto"/>
        <w:rPr>
          <w:rFonts w:ascii="Verdana" w:hAnsi="Verdana"/>
          <w:b/>
          <w:bCs/>
          <w:sz w:val="20"/>
        </w:rPr>
      </w:pPr>
    </w:p>
    <w:p w14:paraId="2C46F8EE" w14:textId="77777777" w:rsidR="00A3699C" w:rsidRPr="00A3699C" w:rsidRDefault="00A3699C" w:rsidP="009B1517">
      <w:pPr>
        <w:rPr>
          <w:rFonts w:asciiTheme="majorBidi" w:hAnsiTheme="majorBidi" w:cstheme="majorBidi"/>
          <w:sz w:val="24"/>
          <w:szCs w:val="24"/>
        </w:rPr>
      </w:pPr>
      <w:r w:rsidRPr="00A3699C">
        <w:rPr>
          <w:rFonts w:asciiTheme="majorBidi" w:hAnsiTheme="majorBidi" w:cstheme="majorBidi"/>
          <w:b/>
          <w:bCs/>
          <w:sz w:val="24"/>
          <w:szCs w:val="24"/>
        </w:rPr>
        <w:t>Basically, the</w:t>
      </w:r>
      <w:r w:rsidRPr="00AC1CDA">
        <w:rPr>
          <w:rFonts w:asciiTheme="majorBidi" w:hAnsiTheme="majorBidi" w:cstheme="majorBidi"/>
          <w:b/>
          <w:bCs/>
          <w:sz w:val="24"/>
          <w:szCs w:val="24"/>
        </w:rPr>
        <w:t xml:space="preserve"> automated</w:t>
      </w:r>
      <w:r w:rsidRPr="00A3699C">
        <w:rPr>
          <w:rFonts w:asciiTheme="majorBidi" w:hAnsiTheme="majorBidi" w:cstheme="majorBidi"/>
          <w:b/>
          <w:bCs/>
          <w:sz w:val="24"/>
          <w:szCs w:val="24"/>
        </w:rPr>
        <w:t xml:space="preserve"> tools are used to</w:t>
      </w:r>
    </w:p>
    <w:p w14:paraId="39C8861F"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Reduce the cost as they automate many repetitive manual tasks. </w:t>
      </w:r>
    </w:p>
    <w:p w14:paraId="5CCE2DEC"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Reduce development time of the project as they support standardization and avoid </w:t>
      </w:r>
      <w:r w:rsidRPr="00A3699C">
        <w:rPr>
          <w:rFonts w:asciiTheme="majorBidi" w:hAnsiTheme="majorBidi" w:cstheme="majorBidi"/>
          <w:sz w:val="24"/>
          <w:szCs w:val="24"/>
        </w:rPr>
        <w:br/>
        <w:t xml:space="preserve">repetition and reuse. </w:t>
      </w:r>
    </w:p>
    <w:p w14:paraId="6CC4AEB1"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Develop better quality complex projects as they provide greater consistency and </w:t>
      </w:r>
      <w:r w:rsidRPr="00A3699C">
        <w:rPr>
          <w:rFonts w:asciiTheme="majorBidi" w:hAnsiTheme="majorBidi" w:cstheme="majorBidi"/>
          <w:sz w:val="24"/>
          <w:szCs w:val="24"/>
        </w:rPr>
        <w:br/>
        <w:t xml:space="preserve">coordination. </w:t>
      </w:r>
    </w:p>
    <w:p w14:paraId="506EB516"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Create good quality documentation. </w:t>
      </w:r>
    </w:p>
    <w:p w14:paraId="4225DF57" w14:textId="77777777" w:rsidR="00D27532" w:rsidRPr="00D44922" w:rsidRDefault="00A3699C" w:rsidP="00D44922">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Create systems that are maintainable because of proper control of configuration item that support traceability requirements.</w:t>
      </w:r>
      <w:bookmarkEnd w:id="55"/>
    </w:p>
    <w:p w14:paraId="41F5D7FC" w14:textId="77777777" w:rsidR="00840789" w:rsidRDefault="00840789" w:rsidP="00EA7EAE">
      <w:pPr>
        <w:pStyle w:val="Heading1"/>
      </w:pPr>
      <w:r>
        <w:lastRenderedPageBreak/>
        <w:br/>
      </w:r>
      <w:bookmarkStart w:id="56" w:name="_Toc430471858"/>
      <w:r w:rsidR="00502455">
        <w:t>Methodology</w:t>
      </w:r>
      <w:bookmarkEnd w:id="56"/>
    </w:p>
    <w:p w14:paraId="0F6BAE0D" w14:textId="77777777" w:rsidR="00502455" w:rsidRDefault="00502455" w:rsidP="00FB7FA4">
      <w:pPr>
        <w:spacing w:line="480" w:lineRule="auto"/>
        <w:ind w:left="-144"/>
        <w:jc w:val="both"/>
        <w:rPr>
          <w:rFonts w:asciiTheme="majorBidi" w:hAnsiTheme="majorBidi" w:cstheme="majorBidi"/>
          <w:sz w:val="24"/>
          <w:szCs w:val="24"/>
          <w:lang w:bidi="ar-JO"/>
        </w:rPr>
      </w:pPr>
      <w:r w:rsidRPr="003F0B6E">
        <w:rPr>
          <w:rFonts w:asciiTheme="majorBidi" w:hAnsiTheme="majorBidi" w:cstheme="majorBidi"/>
          <w:sz w:val="24"/>
          <w:szCs w:val="24"/>
          <w:lang w:bidi="ar-JO"/>
        </w:rPr>
        <w:t xml:space="preserve">This chapter describes the </w:t>
      </w:r>
      <w:r w:rsidR="00840E7C">
        <w:rPr>
          <w:rFonts w:asciiTheme="majorBidi" w:hAnsiTheme="majorBidi" w:cstheme="majorBidi"/>
          <w:sz w:val="24"/>
          <w:szCs w:val="24"/>
          <w:lang w:bidi="ar-JO"/>
        </w:rPr>
        <w:t>incremental</w:t>
      </w:r>
      <w:r w:rsidR="00840E7C" w:rsidRPr="003F0B6E">
        <w:rPr>
          <w:rFonts w:asciiTheme="majorBidi" w:hAnsiTheme="majorBidi" w:cstheme="majorBidi"/>
          <w:sz w:val="24"/>
          <w:szCs w:val="24"/>
          <w:lang w:bidi="ar-JO"/>
        </w:rPr>
        <w:t xml:space="preserve"> methodology</w:t>
      </w:r>
      <w:r w:rsidRPr="003F0B6E">
        <w:rPr>
          <w:rFonts w:asciiTheme="majorBidi" w:hAnsiTheme="majorBidi" w:cstheme="majorBidi"/>
          <w:sz w:val="24"/>
          <w:szCs w:val="24"/>
          <w:lang w:bidi="ar-JO"/>
        </w:rPr>
        <w:t xml:space="preserve">, the </w:t>
      </w:r>
      <w:r w:rsidR="00F2588C">
        <w:rPr>
          <w:rFonts w:asciiTheme="majorBidi" w:hAnsiTheme="majorBidi" w:cstheme="majorBidi"/>
          <w:sz w:val="24"/>
          <w:szCs w:val="24"/>
          <w:lang w:bidi="ar-JO"/>
        </w:rPr>
        <w:t>incremental</w:t>
      </w:r>
      <w:r w:rsidRPr="003F0B6E">
        <w:rPr>
          <w:rFonts w:asciiTheme="majorBidi" w:hAnsiTheme="majorBidi" w:cstheme="majorBidi"/>
          <w:sz w:val="24"/>
          <w:szCs w:val="24"/>
          <w:lang w:bidi="ar-JO"/>
        </w:rPr>
        <w:t xml:space="preserve"> methodology has adapted and the main stages of the </w:t>
      </w:r>
      <w:r w:rsidR="00840E7C">
        <w:rPr>
          <w:rFonts w:asciiTheme="majorBidi" w:hAnsiTheme="majorBidi" w:cstheme="majorBidi"/>
          <w:sz w:val="24"/>
          <w:szCs w:val="24"/>
          <w:lang w:bidi="ar-JO"/>
        </w:rPr>
        <w:t>incremental</w:t>
      </w:r>
      <w:r w:rsidR="00840E7C" w:rsidRPr="003F0B6E">
        <w:rPr>
          <w:rFonts w:asciiTheme="majorBidi" w:hAnsiTheme="majorBidi" w:cstheme="majorBidi"/>
          <w:sz w:val="24"/>
          <w:szCs w:val="24"/>
          <w:lang w:bidi="ar-JO"/>
        </w:rPr>
        <w:t xml:space="preserve"> processes</w:t>
      </w:r>
      <w:r w:rsidR="00EB0C61" w:rsidRPr="003F0B6E">
        <w:rPr>
          <w:rFonts w:asciiTheme="majorBidi" w:hAnsiTheme="majorBidi" w:cstheme="majorBidi"/>
          <w:sz w:val="24"/>
          <w:szCs w:val="24"/>
          <w:lang w:bidi="ar-JO"/>
        </w:rPr>
        <w:t xml:space="preserve"> are</w:t>
      </w:r>
      <w:r>
        <w:rPr>
          <w:rFonts w:asciiTheme="majorBidi" w:hAnsiTheme="majorBidi" w:cstheme="majorBidi"/>
          <w:sz w:val="24"/>
          <w:szCs w:val="24"/>
          <w:lang w:bidi="ar-JO"/>
        </w:rPr>
        <w:t xml:space="preserve"> shown in figure </w:t>
      </w:r>
      <w:r w:rsidR="001A4581">
        <w:rPr>
          <w:rFonts w:asciiTheme="majorBidi" w:hAnsiTheme="majorBidi" w:cstheme="majorBidi"/>
          <w:sz w:val="24"/>
          <w:szCs w:val="24"/>
          <w:lang w:bidi="ar-JO"/>
        </w:rPr>
        <w:t>3.</w:t>
      </w:r>
      <w:r>
        <w:rPr>
          <w:rFonts w:asciiTheme="majorBidi" w:hAnsiTheme="majorBidi" w:cstheme="majorBidi"/>
          <w:sz w:val="24"/>
          <w:szCs w:val="24"/>
          <w:lang w:bidi="ar-JO"/>
        </w:rPr>
        <w:t>1.</w:t>
      </w:r>
    </w:p>
    <w:p w14:paraId="3100D17C" w14:textId="77777777" w:rsidR="00F2588C" w:rsidRDefault="00AD022A" w:rsidP="00F2588C">
      <w:pPr>
        <w:spacing w:line="480" w:lineRule="auto"/>
        <w:ind w:left="-144"/>
        <w:jc w:val="both"/>
        <w:rPr>
          <w:rFonts w:asciiTheme="majorBidi" w:hAnsiTheme="majorBidi" w:cstheme="majorBidi"/>
          <w:sz w:val="24"/>
          <w:szCs w:val="24"/>
          <w:lang w:bidi="ar-JO"/>
        </w:rPr>
      </w:pPr>
      <w:r>
        <w:rPr>
          <w:rFonts w:ascii="Arial" w:hAnsi="Arial"/>
          <w:noProof/>
          <w:sz w:val="24"/>
          <w:szCs w:val="24"/>
        </w:rPr>
        <w:drawing>
          <wp:inline distT="0" distB="0" distL="0" distR="0" wp14:anchorId="18894711" wp14:editId="65780F12">
            <wp:extent cx="5010150" cy="3514725"/>
            <wp:effectExtent l="19050" t="19050" r="19050" b="28575"/>
            <wp:docPr id="1" name="صورة 2" descr="http://programing1.files.wordpress.com/2011/01/ooad32.png?w=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http://programing1.files.wordpress.com/2011/01/ooad32.png?w=595"/>
                    <pic:cNvPicPr>
                      <a:picLocks noChangeAspect="1" noChangeArrowheads="1"/>
                    </pic:cNvPicPr>
                  </pic:nvPicPr>
                  <pic:blipFill>
                    <a:blip r:embed="rId15"/>
                    <a:srcRect/>
                    <a:stretch>
                      <a:fillRect/>
                    </a:stretch>
                  </pic:blipFill>
                  <pic:spPr bwMode="auto">
                    <a:xfrm>
                      <a:off x="0" y="0"/>
                      <a:ext cx="5010150" cy="3514725"/>
                    </a:xfrm>
                    <a:prstGeom prst="rect">
                      <a:avLst/>
                    </a:prstGeom>
                    <a:noFill/>
                    <a:ln w="9525" cmpd="sng">
                      <a:solidFill>
                        <a:srgbClr val="000000"/>
                      </a:solidFill>
                      <a:miter lim="800000"/>
                      <a:headEnd/>
                      <a:tailEnd/>
                    </a:ln>
                    <a:effectLst/>
                  </pic:spPr>
                </pic:pic>
              </a:graphicData>
            </a:graphic>
          </wp:inline>
        </w:drawing>
      </w:r>
    </w:p>
    <w:p w14:paraId="077154B2" w14:textId="77777777" w:rsidR="00502455" w:rsidRDefault="00502455" w:rsidP="002F236A">
      <w:pPr>
        <w:spacing w:line="480" w:lineRule="auto"/>
        <w:ind w:left="-144"/>
        <w:jc w:val="center"/>
        <w:rPr>
          <w:rFonts w:asciiTheme="majorBidi" w:hAnsiTheme="majorBidi" w:cstheme="majorBidi"/>
          <w:sz w:val="24"/>
          <w:szCs w:val="24"/>
          <w:lang w:bidi="ar-JO"/>
        </w:rPr>
      </w:pPr>
    </w:p>
    <w:p w14:paraId="21CAF18E" w14:textId="77777777" w:rsidR="000E37B9" w:rsidRPr="00F46F4F" w:rsidRDefault="00502455" w:rsidP="00F46F4F">
      <w:pPr>
        <w:pStyle w:val="FigureTitle"/>
      </w:pPr>
      <w:bookmarkStart w:id="57" w:name="_Toc376275795"/>
      <w:bookmarkStart w:id="58" w:name="_Toc376354290"/>
      <w:bookmarkStart w:id="59" w:name="_Toc376355279"/>
      <w:bookmarkStart w:id="60" w:name="_Toc376613536"/>
      <w:bookmarkStart w:id="61" w:name="_Toc418177661"/>
      <w:bookmarkStart w:id="62" w:name="_Toc418184910"/>
      <w:bookmarkStart w:id="63" w:name="_Toc430471741"/>
      <w:r w:rsidRPr="00F46F4F">
        <w:t>Figure 3.</w:t>
      </w:r>
      <w:r w:rsidR="00D3361A" w:rsidRPr="00F46F4F">
        <w:fldChar w:fldCharType="begin"/>
      </w:r>
      <w:r w:rsidRPr="00F46F4F">
        <w:instrText xml:space="preserve"> SEQ Figure_3. \* ARABIC </w:instrText>
      </w:r>
      <w:r w:rsidR="00D3361A" w:rsidRPr="00F46F4F">
        <w:fldChar w:fldCharType="separate"/>
      </w:r>
      <w:r w:rsidRPr="00F46F4F">
        <w:t>1</w:t>
      </w:r>
      <w:r w:rsidR="00D3361A" w:rsidRPr="00F46F4F">
        <w:fldChar w:fldCharType="end"/>
      </w:r>
      <w:r w:rsidRPr="00F46F4F">
        <w:t xml:space="preserve">: </w:t>
      </w:r>
      <w:bookmarkEnd w:id="57"/>
      <w:bookmarkEnd w:id="58"/>
      <w:bookmarkEnd w:id="59"/>
      <w:bookmarkEnd w:id="60"/>
      <w:bookmarkEnd w:id="61"/>
      <w:bookmarkEnd w:id="62"/>
      <w:r w:rsidR="00F2588C" w:rsidRPr="00F46F4F">
        <w:t xml:space="preserve">incremental </w:t>
      </w:r>
      <w:r w:rsidR="00E42D78" w:rsidRPr="00F46F4F">
        <w:t>methodology</w:t>
      </w:r>
      <w:bookmarkEnd w:id="63"/>
    </w:p>
    <w:p w14:paraId="01A1939B" w14:textId="77777777" w:rsidR="003D6CE8" w:rsidRDefault="003D6CE8" w:rsidP="003D6CE8">
      <w:pPr>
        <w:pStyle w:val="Heading2"/>
      </w:pPr>
      <w:bookmarkStart w:id="64" w:name="_Toc430471859"/>
      <w:r w:rsidRPr="0043352F">
        <w:rPr>
          <w:bCs/>
        </w:rPr>
        <w:t>What is</w:t>
      </w:r>
      <w:r w:rsidR="00840E7C">
        <w:rPr>
          <w:rFonts w:asciiTheme="majorBidi" w:hAnsiTheme="majorBidi"/>
          <w:lang w:bidi="ar-JO"/>
        </w:rPr>
        <w:t xml:space="preserve"> </w:t>
      </w:r>
      <w:r>
        <w:rPr>
          <w:rFonts w:asciiTheme="majorBidi" w:hAnsiTheme="majorBidi"/>
          <w:lang w:bidi="ar-JO"/>
        </w:rPr>
        <w:t>incremental</w:t>
      </w:r>
      <w:r w:rsidR="00840E7C">
        <w:rPr>
          <w:bCs/>
        </w:rPr>
        <w:t xml:space="preserve"> </w:t>
      </w:r>
      <w:r w:rsidRPr="0043352F">
        <w:rPr>
          <w:bCs/>
        </w:rPr>
        <w:t>methodology</w:t>
      </w:r>
      <w:bookmarkEnd w:id="64"/>
    </w:p>
    <w:p w14:paraId="2EA84B92" w14:textId="77777777" w:rsidR="00347053" w:rsidRPr="00347053" w:rsidRDefault="00347053" w:rsidP="00347053">
      <w:pPr>
        <w:pStyle w:val="BodyText"/>
      </w:pPr>
      <w:r w:rsidRPr="00FB7FA4">
        <w:t>Incremental development slices the system functionality into increments (portions). In each increment, a slice of functionality is delivered through cross-discipline work, from the requirements to the deployment</w:t>
      </w:r>
    </w:p>
    <w:p w14:paraId="0967E49A" w14:textId="77777777" w:rsidR="003D6CE8" w:rsidRPr="003D6CE8" w:rsidRDefault="003D6CE8" w:rsidP="003D6CE8">
      <w:pPr>
        <w:pStyle w:val="BodyText"/>
      </w:pPr>
    </w:p>
    <w:p w14:paraId="71B9AEA3" w14:textId="77777777" w:rsidR="000C0F6B" w:rsidRDefault="00840E7C" w:rsidP="00FB7FA4">
      <w:pPr>
        <w:pStyle w:val="Heading2"/>
      </w:pPr>
      <w:bookmarkStart w:id="65" w:name="_Toc430471860"/>
      <w:r>
        <w:rPr>
          <w:rFonts w:asciiTheme="majorBidi" w:hAnsiTheme="majorBidi"/>
          <w:lang w:bidi="ar-JO"/>
        </w:rPr>
        <w:lastRenderedPageBreak/>
        <w:t>Incremental</w:t>
      </w:r>
      <w:r w:rsidRPr="0043352F">
        <w:rPr>
          <w:bCs/>
        </w:rPr>
        <w:t xml:space="preserve"> methodology</w:t>
      </w:r>
      <w:r w:rsidR="00EF71A3">
        <w:t xml:space="preserve"> as a concept</w:t>
      </w:r>
      <w:bookmarkEnd w:id="65"/>
    </w:p>
    <w:p w14:paraId="7B6D9EBB" w14:textId="77777777" w:rsidR="00EF71A3" w:rsidRDefault="00EF71A3" w:rsidP="000C0F6B">
      <w:pPr>
        <w:pStyle w:val="Heading2"/>
        <w:numPr>
          <w:ilvl w:val="0"/>
          <w:numId w:val="0"/>
        </w:numPr>
        <w:ind w:left="284"/>
      </w:pPr>
      <w:r>
        <w:rPr>
          <w:noProof/>
        </w:rPr>
        <w:drawing>
          <wp:inline distT="0" distB="0" distL="0" distR="0" wp14:anchorId="49E712B6" wp14:editId="40C59C8B">
            <wp:extent cx="5200650" cy="1485900"/>
            <wp:effectExtent l="19050" t="0" r="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200650" cy="1485900"/>
                    </a:xfrm>
                    <a:prstGeom prst="rect">
                      <a:avLst/>
                    </a:prstGeom>
                    <a:noFill/>
                    <a:ln w="9525">
                      <a:noFill/>
                      <a:miter lim="800000"/>
                      <a:headEnd/>
                      <a:tailEnd/>
                    </a:ln>
                  </pic:spPr>
                </pic:pic>
              </a:graphicData>
            </a:graphic>
          </wp:inline>
        </w:drawing>
      </w:r>
    </w:p>
    <w:p w14:paraId="376F69BD" w14:textId="77777777" w:rsidR="00DC1088" w:rsidRPr="003A5C13" w:rsidRDefault="00EF71A3" w:rsidP="003A5C13">
      <w:pPr>
        <w:pStyle w:val="FigureTitle"/>
      </w:pPr>
      <w:bookmarkStart w:id="66" w:name="_Toc430471742"/>
      <w:r w:rsidRPr="003A5C13">
        <w:t>Figure 3.2: incremental methodology</w:t>
      </w:r>
      <w:r w:rsidR="002936D8">
        <w:t xml:space="preserve"> a</w:t>
      </w:r>
      <w:bookmarkEnd w:id="66"/>
    </w:p>
    <w:p w14:paraId="4838509A" w14:textId="77777777" w:rsidR="00DC1088" w:rsidRPr="00DC1088" w:rsidRDefault="00DC1088" w:rsidP="00DC1088">
      <w:pPr>
        <w:pStyle w:val="FigureTitle"/>
        <w:rPr>
          <w:lang w:val="en-US"/>
        </w:rPr>
      </w:pPr>
      <w:r>
        <w:rPr>
          <w:noProof/>
          <w:lang w:val="en-US"/>
        </w:rPr>
        <w:drawing>
          <wp:inline distT="0" distB="0" distL="0" distR="0" wp14:anchorId="781364D2" wp14:editId="1B0FD4D0">
            <wp:extent cx="4829175" cy="1524000"/>
            <wp:effectExtent l="19050" t="0" r="9525"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4829175" cy="1524000"/>
                    </a:xfrm>
                    <a:prstGeom prst="rect">
                      <a:avLst/>
                    </a:prstGeom>
                    <a:noFill/>
                    <a:ln w="9525">
                      <a:noFill/>
                      <a:miter lim="800000"/>
                      <a:headEnd/>
                      <a:tailEnd/>
                    </a:ln>
                  </pic:spPr>
                </pic:pic>
              </a:graphicData>
            </a:graphic>
          </wp:inline>
        </w:drawing>
      </w:r>
    </w:p>
    <w:p w14:paraId="3378EEBA" w14:textId="77777777" w:rsidR="00DC1088" w:rsidRDefault="00DC1088" w:rsidP="00324D3A">
      <w:pPr>
        <w:pStyle w:val="Heading2"/>
        <w:numPr>
          <w:ilvl w:val="0"/>
          <w:numId w:val="0"/>
        </w:numPr>
        <w:ind w:left="284"/>
      </w:pPr>
    </w:p>
    <w:p w14:paraId="416B13B0" w14:textId="77777777" w:rsidR="00DC1088" w:rsidRPr="003A5C13" w:rsidRDefault="00DC1088" w:rsidP="003A5C13">
      <w:pPr>
        <w:pStyle w:val="FigureTitle"/>
      </w:pPr>
      <w:bookmarkStart w:id="67" w:name="_Toc430471743"/>
      <w:r w:rsidRPr="003A5C13">
        <w:t>Figure 3.3: incremental methodology</w:t>
      </w:r>
      <w:r w:rsidR="002936D8">
        <w:t xml:space="preserve"> b</w:t>
      </w:r>
      <w:bookmarkEnd w:id="67"/>
    </w:p>
    <w:p w14:paraId="43DF10AB" w14:textId="77777777" w:rsidR="00324D3A" w:rsidRDefault="005A798F" w:rsidP="00324D3A">
      <w:pPr>
        <w:pStyle w:val="Heading2"/>
        <w:numPr>
          <w:ilvl w:val="0"/>
          <w:numId w:val="0"/>
        </w:numPr>
        <w:ind w:left="284"/>
      </w:pPr>
      <w:r>
        <w:rPr>
          <w:noProof/>
        </w:rPr>
        <w:drawing>
          <wp:inline distT="0" distB="0" distL="0" distR="0" wp14:anchorId="4963E13D" wp14:editId="17C4CB69">
            <wp:extent cx="4981575" cy="1866900"/>
            <wp:effectExtent l="19050" t="0" r="9525"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981575" cy="1866900"/>
                    </a:xfrm>
                    <a:prstGeom prst="rect">
                      <a:avLst/>
                    </a:prstGeom>
                    <a:noFill/>
                    <a:ln w="9525">
                      <a:noFill/>
                      <a:miter lim="800000"/>
                      <a:headEnd/>
                      <a:tailEnd/>
                    </a:ln>
                  </pic:spPr>
                </pic:pic>
              </a:graphicData>
            </a:graphic>
          </wp:inline>
        </w:drawing>
      </w:r>
    </w:p>
    <w:p w14:paraId="5F8F3FC5" w14:textId="77777777" w:rsidR="00DC1088" w:rsidRPr="003A5C13" w:rsidRDefault="00DC1088" w:rsidP="003A5C13">
      <w:pPr>
        <w:pStyle w:val="FigureTitle"/>
      </w:pPr>
      <w:bookmarkStart w:id="68" w:name="_Toc430471744"/>
      <w:r w:rsidRPr="003A5C13">
        <w:t>Figure 3.4: incremental methodology</w:t>
      </w:r>
      <w:r w:rsidR="002936D8">
        <w:t xml:space="preserve"> c</w:t>
      </w:r>
      <w:bookmarkEnd w:id="68"/>
    </w:p>
    <w:p w14:paraId="158E45A1" w14:textId="77777777" w:rsidR="00324D3A" w:rsidRDefault="00324D3A" w:rsidP="00324D3A">
      <w:pPr>
        <w:pStyle w:val="BodyText"/>
      </w:pPr>
    </w:p>
    <w:p w14:paraId="0E11FBE5" w14:textId="77777777" w:rsidR="00324D3A" w:rsidRPr="00324D3A" w:rsidRDefault="002D2BD5" w:rsidP="004B47D0">
      <w:pPr>
        <w:pStyle w:val="BodyText"/>
      </w:pPr>
      <w:r>
        <w:rPr>
          <w:noProof/>
        </w:rPr>
        <w:drawing>
          <wp:inline distT="0" distB="0" distL="0" distR="0" wp14:anchorId="73BC4459" wp14:editId="1896F5EF">
            <wp:extent cx="5742148" cy="1858297"/>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741383" cy="1858050"/>
                    </a:xfrm>
                    <a:prstGeom prst="rect">
                      <a:avLst/>
                    </a:prstGeom>
                    <a:noFill/>
                    <a:ln w="9525">
                      <a:noFill/>
                      <a:miter lim="800000"/>
                      <a:headEnd/>
                      <a:tailEnd/>
                    </a:ln>
                  </pic:spPr>
                </pic:pic>
              </a:graphicData>
            </a:graphic>
          </wp:inline>
        </w:drawing>
      </w:r>
    </w:p>
    <w:p w14:paraId="62F941D4" w14:textId="77777777" w:rsidR="00775A31" w:rsidRPr="003A5C13" w:rsidRDefault="00775A31" w:rsidP="003A5C13">
      <w:pPr>
        <w:pStyle w:val="FigureTitle"/>
      </w:pPr>
      <w:bookmarkStart w:id="69" w:name="_Toc430471745"/>
      <w:r w:rsidRPr="003A5C13">
        <w:t>Figure 3.5: incremental methodology</w:t>
      </w:r>
      <w:r w:rsidR="002936D8">
        <w:t xml:space="preserve"> d</w:t>
      </w:r>
      <w:bookmarkEnd w:id="69"/>
    </w:p>
    <w:p w14:paraId="0F5F405B" w14:textId="77777777" w:rsidR="00775A31" w:rsidRPr="00775A31" w:rsidRDefault="00775A31" w:rsidP="00775A31">
      <w:pPr>
        <w:pStyle w:val="Heading2"/>
        <w:numPr>
          <w:ilvl w:val="0"/>
          <w:numId w:val="0"/>
        </w:numPr>
        <w:ind w:left="284"/>
      </w:pPr>
    </w:p>
    <w:p w14:paraId="54348A78" w14:textId="77777777" w:rsidR="00785AE9" w:rsidRPr="0043352F" w:rsidRDefault="00785AE9" w:rsidP="00FB7FA4">
      <w:pPr>
        <w:pStyle w:val="Heading2"/>
      </w:pPr>
      <w:bookmarkStart w:id="70" w:name="_Toc430471861"/>
      <w:r w:rsidRPr="0043352F">
        <w:rPr>
          <w:bCs/>
        </w:rPr>
        <w:t xml:space="preserve">Steps of the </w:t>
      </w:r>
      <w:r w:rsidR="00FB7FA4">
        <w:rPr>
          <w:bCs/>
        </w:rPr>
        <w:t>incremental</w:t>
      </w:r>
      <w:r w:rsidRPr="0043352F">
        <w:rPr>
          <w:bCs/>
        </w:rPr>
        <w:t xml:space="preserve"> methodology</w:t>
      </w:r>
      <w:bookmarkEnd w:id="70"/>
    </w:p>
    <w:p w14:paraId="7EB10C42" w14:textId="77777777" w:rsidR="00E42D78" w:rsidRDefault="00660B82" w:rsidP="00372DBA">
      <w:pPr>
        <w:pStyle w:val="Heading3"/>
      </w:pPr>
      <w:bookmarkStart w:id="71" w:name="_Toc430471862"/>
      <w:r>
        <w:rPr>
          <w:shd w:val="clear" w:color="auto" w:fill="FFFFFF"/>
        </w:rPr>
        <w:t>Analysis</w:t>
      </w:r>
      <w:r w:rsidR="00E42D78" w:rsidRPr="004662D1">
        <w:rPr>
          <w:shd w:val="clear" w:color="auto" w:fill="FFFFFF"/>
        </w:rPr>
        <w:t>:</w:t>
      </w:r>
      <w:bookmarkEnd w:id="71"/>
    </w:p>
    <w:p w14:paraId="69304B0B" w14:textId="77777777" w:rsidR="00362C94" w:rsidRPr="00362C94" w:rsidRDefault="00362C94" w:rsidP="00362C94">
      <w:pPr>
        <w:pStyle w:val="BodyText"/>
      </w:pPr>
      <w:r w:rsidRPr="00362C94">
        <w:t>All possible requirements of the system to be developed are captured in this phase and documented in a requirement specification document</w:t>
      </w:r>
    </w:p>
    <w:p w14:paraId="7CBBC3A1" w14:textId="77777777" w:rsidR="00502455" w:rsidRDefault="00362C94" w:rsidP="00785AE9">
      <w:pPr>
        <w:pStyle w:val="Heading3"/>
      </w:pPr>
      <w:bookmarkStart w:id="72" w:name="_Toc430471863"/>
      <w:r w:rsidRPr="00362C94">
        <w:t>System Design</w:t>
      </w:r>
      <w:r w:rsidR="00124C04" w:rsidRPr="00124C04">
        <w:t>:</w:t>
      </w:r>
      <w:bookmarkEnd w:id="72"/>
    </w:p>
    <w:p w14:paraId="4A4CE123" w14:textId="77777777" w:rsidR="00264CA7" w:rsidRPr="00264CA7" w:rsidRDefault="00264CA7" w:rsidP="00264CA7">
      <w:pPr>
        <w:pStyle w:val="BodyText"/>
      </w:pPr>
      <w:r w:rsidRPr="00264CA7">
        <w:t>The requirement specifications from first phase are studied in this phase and system design is prepared. System Design helps in specifying hardware and system requirements and also helps in defining overall system architecture</w:t>
      </w:r>
    </w:p>
    <w:p w14:paraId="0265DA0E" w14:textId="77777777" w:rsidR="00502455" w:rsidRDefault="00264CA7" w:rsidP="00785AE9">
      <w:pPr>
        <w:pStyle w:val="Heading3"/>
      </w:pPr>
      <w:bookmarkStart w:id="73" w:name="_Toc430471864"/>
      <w:r w:rsidRPr="00264CA7">
        <w:lastRenderedPageBreak/>
        <w:t>Implementation</w:t>
      </w:r>
      <w:r w:rsidR="009A3C10">
        <w:t>:</w:t>
      </w:r>
      <w:bookmarkEnd w:id="73"/>
    </w:p>
    <w:p w14:paraId="186AF280" w14:textId="77777777" w:rsidR="009A3C10" w:rsidRPr="008C293F" w:rsidRDefault="008C293F" w:rsidP="008C293F">
      <w:pPr>
        <w:pStyle w:val="BodyText"/>
        <w:rPr>
          <w:rtl/>
        </w:rPr>
      </w:pPr>
      <w:r w:rsidRPr="008C293F">
        <w:t>With inputs from system design, the system is first developed in small programs called units, which are integrated in the next phase. Each unit is developed and tested for its functionality which is referred to as Unit Testing.</w:t>
      </w:r>
    </w:p>
    <w:p w14:paraId="59E5E0CF" w14:textId="77777777" w:rsidR="00C95451" w:rsidRDefault="001A0703" w:rsidP="00785AE9">
      <w:pPr>
        <w:pStyle w:val="Heading3"/>
      </w:pPr>
      <w:bookmarkStart w:id="74" w:name="_Toc430471865"/>
      <w:r w:rsidRPr="001A0703">
        <w:t>Testing</w:t>
      </w:r>
      <w:r w:rsidR="00C95451">
        <w:t>:</w:t>
      </w:r>
      <w:bookmarkEnd w:id="74"/>
    </w:p>
    <w:p w14:paraId="62EE3A8A" w14:textId="77777777" w:rsidR="009A3C10" w:rsidRPr="009A3C10" w:rsidRDefault="003552FC" w:rsidP="003552FC">
      <w:pPr>
        <w:pStyle w:val="BodyText"/>
      </w:pPr>
      <w:r w:rsidRPr="003552FC">
        <w:t>All the units developed in the implementation phase are integrated into a system after testing of each unit. Post integration the entire system is tested for any faults and failures</w:t>
      </w:r>
      <w:r w:rsidR="00FB7FA4">
        <w:t>.</w:t>
      </w:r>
    </w:p>
    <w:p w14:paraId="6848BC10" w14:textId="77777777" w:rsidR="00840789" w:rsidRDefault="00840789" w:rsidP="00840789">
      <w:pPr>
        <w:pStyle w:val="Heading1"/>
      </w:pPr>
      <w:r>
        <w:lastRenderedPageBreak/>
        <w:br/>
      </w:r>
      <w:bookmarkStart w:id="75" w:name="_Toc430471866"/>
      <w:r w:rsidR="00FE059F">
        <w:t>ANALYSIS AND DESIGN</w:t>
      </w:r>
      <w:bookmarkEnd w:id="75"/>
    </w:p>
    <w:p w14:paraId="49639C49" w14:textId="77777777" w:rsidR="009C5914" w:rsidRPr="009C5914" w:rsidRDefault="009C5914" w:rsidP="009C5914">
      <w:pPr>
        <w:pStyle w:val="BodyText"/>
      </w:pPr>
      <w:r>
        <w:t>In the previous chapter, the methodology of project that was applied in this project has been explained</w:t>
      </w:r>
      <w:r w:rsidR="00D44922">
        <w:t xml:space="preserve"> considerably. The methodology consists of four phases which includes analysis, design, implementation and test. In this chapter analysis and design the project will be discussed in a more details elaboration. </w:t>
      </w:r>
    </w:p>
    <w:p w14:paraId="0D6F7AA2" w14:textId="77777777" w:rsidR="00982C68" w:rsidRDefault="00982C68" w:rsidP="00982C68">
      <w:pPr>
        <w:pStyle w:val="Heading2"/>
      </w:pPr>
      <w:bookmarkStart w:id="76" w:name="_Toc430471867"/>
      <w:r>
        <w:t>Analysis</w:t>
      </w:r>
      <w:bookmarkEnd w:id="76"/>
    </w:p>
    <w:p w14:paraId="08C051BA" w14:textId="77777777" w:rsidR="00F66357" w:rsidRDefault="00DC5549" w:rsidP="00F66357">
      <w:pPr>
        <w:pStyle w:val="BodyText"/>
        <w:rPr>
          <w:bCs/>
        </w:rPr>
      </w:pPr>
      <w:r>
        <w:t xml:space="preserve">The aim of this chapter is to identify what the user would require from the </w:t>
      </w:r>
      <w:r w:rsidR="009C5914" w:rsidRPr="009C5914">
        <w:rPr>
          <w:bCs/>
        </w:rPr>
        <w:t>Automated Usecase Diagram Tool</w:t>
      </w:r>
      <w:r w:rsidR="00D44922">
        <w:rPr>
          <w:bCs/>
        </w:rPr>
        <w:t xml:space="preserve"> (AUDT)</w:t>
      </w:r>
      <w:r w:rsidR="009C5914">
        <w:rPr>
          <w:bCs/>
        </w:rPr>
        <w:t>.</w:t>
      </w:r>
    </w:p>
    <w:p w14:paraId="550BFAE0" w14:textId="77777777" w:rsidR="00050435" w:rsidRPr="00050435" w:rsidRDefault="00050435" w:rsidP="00F66357">
      <w:pPr>
        <w:pStyle w:val="BodyText"/>
        <w:rPr>
          <w:bCs/>
        </w:rPr>
      </w:pPr>
      <w:r w:rsidRPr="00050435">
        <w:rPr>
          <w:bCs/>
        </w:rPr>
        <w:t>Basically</w:t>
      </w:r>
      <w:r>
        <w:rPr>
          <w:bCs/>
        </w:rPr>
        <w:t>, analyzing the system involved two major activities that are requirements determination and then structuring the determined requirements.</w:t>
      </w:r>
    </w:p>
    <w:p w14:paraId="47A446F4" w14:textId="77777777" w:rsidR="00982C68" w:rsidRPr="00982C68" w:rsidRDefault="00982C68" w:rsidP="00982C68">
      <w:pPr>
        <w:pStyle w:val="BodyText"/>
      </w:pPr>
      <w:r>
        <w:t>Our project will be analyzed from different point of views:</w:t>
      </w:r>
    </w:p>
    <w:p w14:paraId="0442E7D8" w14:textId="77777777" w:rsidR="007C6382" w:rsidRDefault="00D44922" w:rsidP="00791DE6">
      <w:pPr>
        <w:pStyle w:val="Heading3"/>
        <w:rPr>
          <w:bCs/>
        </w:rPr>
      </w:pPr>
      <w:bookmarkStart w:id="77" w:name="_Toc430471868"/>
      <w:r>
        <w:rPr>
          <w:bCs/>
        </w:rPr>
        <w:t>AUDT</w:t>
      </w:r>
      <w:r w:rsidR="004A1010" w:rsidRPr="004A1010">
        <w:rPr>
          <w:bCs/>
        </w:rPr>
        <w:t xml:space="preserve"> from technical point of view</w:t>
      </w:r>
      <w:bookmarkEnd w:id="77"/>
    </w:p>
    <w:p w14:paraId="15C4FDD9" w14:textId="77777777" w:rsidR="007C6382" w:rsidRDefault="007C6382" w:rsidP="007C6382">
      <w:pPr>
        <w:pStyle w:val="BodyText"/>
        <w:rPr>
          <w:bCs/>
        </w:rPr>
      </w:pPr>
      <w:r w:rsidRPr="007C6382">
        <w:rPr>
          <w:bCs/>
        </w:rPr>
        <w:t xml:space="preserve">The programming language is the mean by which the users can type their requirements as is in natural language. Then this programming languages will analysis what users type and extracting possible (use case / actors), these extracted words will be send to the internal template to be converted. This template has been stored in the programming language; it can be updated according to the user’s requirement automatically without human interpretation. </w:t>
      </w:r>
    </w:p>
    <w:p w14:paraId="414B2009" w14:textId="77777777" w:rsidR="003C2656" w:rsidRDefault="003C2656" w:rsidP="003C2656">
      <w:pPr>
        <w:pStyle w:val="BodyText"/>
        <w:rPr>
          <w:bCs/>
        </w:rPr>
      </w:pPr>
      <w:r>
        <w:rPr>
          <w:bCs/>
        </w:rPr>
        <w:lastRenderedPageBreak/>
        <w:t>The main process for our project shown in the figure 4.1</w:t>
      </w:r>
    </w:p>
    <w:p w14:paraId="7A18C791" w14:textId="77777777" w:rsidR="003C2656" w:rsidRDefault="003C2656" w:rsidP="003C2656">
      <w:pPr>
        <w:pStyle w:val="BodyText"/>
        <w:rPr>
          <w:bCs/>
          <w:i/>
          <w:iCs/>
          <w:lang w:val="en-GB"/>
        </w:rPr>
      </w:pPr>
      <w:r w:rsidRPr="005C707F">
        <w:rPr>
          <w:bCs/>
          <w:noProof/>
        </w:rPr>
        <w:drawing>
          <wp:inline distT="0" distB="0" distL="0" distR="0" wp14:anchorId="72657F01" wp14:editId="3AC63782">
            <wp:extent cx="5624352" cy="3637936"/>
            <wp:effectExtent l="19050" t="0" r="0" b="0"/>
            <wp:docPr id="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625926" cy="3638954"/>
                    </a:xfrm>
                    <a:prstGeom prst="rect">
                      <a:avLst/>
                    </a:prstGeom>
                    <a:noFill/>
                    <a:ln w="9525">
                      <a:noFill/>
                      <a:miter lim="800000"/>
                      <a:headEnd/>
                      <a:tailEnd/>
                    </a:ln>
                  </pic:spPr>
                </pic:pic>
              </a:graphicData>
            </a:graphic>
          </wp:inline>
        </w:drawing>
      </w:r>
    </w:p>
    <w:p w14:paraId="23ACFEC3" w14:textId="77777777" w:rsidR="003C2656" w:rsidRDefault="003C2656" w:rsidP="00D44922">
      <w:pPr>
        <w:pStyle w:val="FigureTitle"/>
      </w:pPr>
      <w:bookmarkStart w:id="78" w:name="_Toc430471746"/>
      <w:r w:rsidRPr="00DC646B">
        <w:t xml:space="preserve">Figure 4.1: </w:t>
      </w:r>
      <w:r>
        <w:t xml:space="preserve">the main process for </w:t>
      </w:r>
      <w:r w:rsidR="00D44922">
        <w:rPr>
          <w:bCs w:val="0"/>
        </w:rPr>
        <w:t>AUDT</w:t>
      </w:r>
      <w:bookmarkEnd w:id="78"/>
    </w:p>
    <w:p w14:paraId="3EB646B2" w14:textId="77777777" w:rsidR="004A1010" w:rsidRPr="004A1010" w:rsidRDefault="00C443FE" w:rsidP="00982C68">
      <w:pPr>
        <w:pStyle w:val="Heading3"/>
        <w:rPr>
          <w:bCs/>
        </w:rPr>
      </w:pPr>
      <w:bookmarkStart w:id="79" w:name="_Toc430471869"/>
      <w:r>
        <w:rPr>
          <w:bCs/>
        </w:rPr>
        <w:t>AUDT</w:t>
      </w:r>
      <w:r w:rsidR="004A1010" w:rsidRPr="004A1010">
        <w:rPr>
          <w:bCs/>
        </w:rPr>
        <w:t xml:space="preserve"> from risky point of view</w:t>
      </w:r>
      <w:bookmarkEnd w:id="79"/>
    </w:p>
    <w:p w14:paraId="71C2FBEB" w14:textId="77777777" w:rsidR="004A1010" w:rsidRDefault="004A1010" w:rsidP="004A1010">
      <w:pPr>
        <w:pStyle w:val="BodyText"/>
        <w:rPr>
          <w:bCs/>
        </w:rPr>
      </w:pPr>
      <w:r>
        <w:rPr>
          <w:bCs/>
        </w:rPr>
        <w:t>Our project will convert what the user input, so the main risks we may face them understandable words from user.</w:t>
      </w:r>
    </w:p>
    <w:p w14:paraId="60475DBB" w14:textId="77777777" w:rsidR="004A1010" w:rsidRPr="004A1010" w:rsidRDefault="004A1010" w:rsidP="004A1010">
      <w:pPr>
        <w:pStyle w:val="BodyText"/>
        <w:rPr>
          <w:bCs/>
        </w:rPr>
      </w:pPr>
      <w:r>
        <w:rPr>
          <w:bCs/>
        </w:rPr>
        <w:t xml:space="preserve">In order to solve this problem we will use famous programming technique which called "exception handling" so our project will not convert any understandable words.  </w:t>
      </w:r>
    </w:p>
    <w:p w14:paraId="2CE3B669" w14:textId="77777777" w:rsidR="004A1010" w:rsidRPr="004A1010" w:rsidRDefault="00D44922" w:rsidP="00982C68">
      <w:pPr>
        <w:pStyle w:val="Heading3"/>
        <w:rPr>
          <w:bCs/>
        </w:rPr>
      </w:pPr>
      <w:bookmarkStart w:id="80" w:name="_Toc430471870"/>
      <w:r>
        <w:rPr>
          <w:bCs/>
        </w:rPr>
        <w:lastRenderedPageBreak/>
        <w:t>AUDT</w:t>
      </w:r>
      <w:r w:rsidR="00840E7C">
        <w:rPr>
          <w:bCs/>
        </w:rPr>
        <w:t xml:space="preserve"> </w:t>
      </w:r>
      <w:r w:rsidR="004A1010" w:rsidRPr="004A1010">
        <w:rPr>
          <w:bCs/>
        </w:rPr>
        <w:t>from economical point of view</w:t>
      </w:r>
      <w:bookmarkEnd w:id="80"/>
    </w:p>
    <w:p w14:paraId="36D9AE11" w14:textId="77777777" w:rsidR="004A1010" w:rsidRDefault="004A1010" w:rsidP="004A1010">
      <w:pPr>
        <w:pStyle w:val="BodyText"/>
      </w:pPr>
      <w:r w:rsidRPr="00DC646B">
        <w:rPr>
          <w:bCs/>
        </w:rPr>
        <w:t>Our project will do the hardest part of any project (analysis and design phases) and if the base was corrected then the result will be corrected and this will achieve the aims of software engineering "cost-effective</w:t>
      </w:r>
      <w:r>
        <w:t xml:space="preserve"> "and for sure will reduce the cost  </w:t>
      </w:r>
    </w:p>
    <w:p w14:paraId="57F7866F" w14:textId="77777777" w:rsidR="00FB314E" w:rsidRPr="00FB314E" w:rsidRDefault="00D44922" w:rsidP="00982C68">
      <w:pPr>
        <w:pStyle w:val="Heading3"/>
        <w:rPr>
          <w:bCs/>
        </w:rPr>
      </w:pPr>
      <w:bookmarkStart w:id="81" w:name="_Toc430471871"/>
      <w:r>
        <w:rPr>
          <w:bCs/>
        </w:rPr>
        <w:t>AUDT</w:t>
      </w:r>
      <w:r w:rsidR="00840E7C">
        <w:rPr>
          <w:bCs/>
        </w:rPr>
        <w:t xml:space="preserve"> </w:t>
      </w:r>
      <w:r w:rsidR="00FB314E" w:rsidRPr="00FB314E">
        <w:rPr>
          <w:bCs/>
        </w:rPr>
        <w:t>from SWOT point of view</w:t>
      </w:r>
      <w:bookmarkEnd w:id="81"/>
    </w:p>
    <w:p w14:paraId="2131DF81" w14:textId="2F661F38" w:rsidR="00FB314E" w:rsidRPr="00A21F3F" w:rsidRDefault="00205DDC" w:rsidP="00A21F3F">
      <w:pPr>
        <w:pStyle w:val="BodyText"/>
      </w:pPr>
      <w:r>
        <w:t>"</w:t>
      </w:r>
      <w:r w:rsidR="00FB314E" w:rsidRPr="00BA3BAC">
        <w:t>A SWOT analysis (alternatively SWOT matrix) is a structured planning method used to evaluate the strengths, weaknesses, opportunities, and threats involved in a project or in a business venture</w:t>
      </w:r>
    </w:p>
    <w:p w14:paraId="11582D49" w14:textId="77777777" w:rsidR="00FB314E" w:rsidRPr="00451032" w:rsidRDefault="00FB314E" w:rsidP="00345379">
      <w:pPr>
        <w:pStyle w:val="ListParagraph"/>
        <w:numPr>
          <w:ilvl w:val="0"/>
          <w:numId w:val="15"/>
        </w:numPr>
        <w:tabs>
          <w:tab w:val="left" w:pos="2070"/>
        </w:tabs>
        <w:spacing w:line="480" w:lineRule="auto"/>
        <w:rPr>
          <w:rFonts w:asciiTheme="majorBidi" w:hAnsiTheme="majorBidi" w:cstheme="majorBidi"/>
          <w:sz w:val="24"/>
          <w:szCs w:val="24"/>
          <w:lang w:bidi="ar-JO"/>
        </w:rPr>
      </w:pPr>
      <w:r w:rsidRPr="00451032">
        <w:rPr>
          <w:rFonts w:asciiTheme="majorBidi" w:hAnsiTheme="majorBidi" w:cstheme="majorBidi"/>
          <w:sz w:val="24"/>
          <w:szCs w:val="24"/>
          <w:lang w:bidi="ar-JO"/>
        </w:rPr>
        <w:t>Strengths: characteristics of the business or project that give it an advantage over others.</w:t>
      </w:r>
    </w:p>
    <w:p w14:paraId="7ECDFFB0" w14:textId="77777777" w:rsidR="00FB314E" w:rsidRPr="00451032" w:rsidRDefault="00FB314E" w:rsidP="00345379">
      <w:pPr>
        <w:pStyle w:val="ListParagraph"/>
        <w:numPr>
          <w:ilvl w:val="0"/>
          <w:numId w:val="15"/>
        </w:numPr>
        <w:tabs>
          <w:tab w:val="left" w:pos="2070"/>
        </w:tabs>
        <w:spacing w:line="480" w:lineRule="auto"/>
        <w:rPr>
          <w:rFonts w:asciiTheme="majorBidi" w:hAnsiTheme="majorBidi" w:cstheme="majorBidi"/>
          <w:sz w:val="24"/>
          <w:szCs w:val="24"/>
          <w:lang w:bidi="ar-JO"/>
        </w:rPr>
      </w:pPr>
      <w:r w:rsidRPr="00451032">
        <w:rPr>
          <w:rFonts w:asciiTheme="majorBidi" w:hAnsiTheme="majorBidi" w:cstheme="majorBidi"/>
          <w:sz w:val="24"/>
          <w:szCs w:val="24"/>
          <w:lang w:bidi="ar-JO"/>
        </w:rPr>
        <w:t>Weaknesses: characteristics that place the business or project at a disadvantage relative to others</w:t>
      </w:r>
    </w:p>
    <w:p w14:paraId="3FD70FA7" w14:textId="77777777" w:rsidR="00FB314E" w:rsidRPr="00451032" w:rsidRDefault="00FB314E" w:rsidP="00345379">
      <w:pPr>
        <w:pStyle w:val="ListParagraph"/>
        <w:numPr>
          <w:ilvl w:val="0"/>
          <w:numId w:val="15"/>
        </w:numPr>
        <w:tabs>
          <w:tab w:val="left" w:pos="2070"/>
        </w:tabs>
        <w:spacing w:line="480" w:lineRule="auto"/>
        <w:rPr>
          <w:rFonts w:asciiTheme="majorBidi" w:hAnsiTheme="majorBidi" w:cstheme="majorBidi"/>
          <w:sz w:val="24"/>
          <w:szCs w:val="24"/>
          <w:lang w:bidi="ar-JO"/>
        </w:rPr>
      </w:pPr>
      <w:r w:rsidRPr="00451032">
        <w:rPr>
          <w:rFonts w:asciiTheme="majorBidi" w:hAnsiTheme="majorBidi" w:cstheme="majorBidi"/>
          <w:sz w:val="24"/>
          <w:szCs w:val="24"/>
          <w:lang w:bidi="ar-JO"/>
        </w:rPr>
        <w:t>Opportunities: elements that the project could exploit to its advantage</w:t>
      </w:r>
    </w:p>
    <w:p w14:paraId="3880584E" w14:textId="77777777" w:rsidR="00205DDC" w:rsidRPr="00205DDC" w:rsidRDefault="00FB314E" w:rsidP="006B1437">
      <w:pPr>
        <w:pStyle w:val="ListParagraph"/>
        <w:numPr>
          <w:ilvl w:val="0"/>
          <w:numId w:val="15"/>
        </w:numPr>
        <w:tabs>
          <w:tab w:val="left" w:pos="2070"/>
        </w:tabs>
        <w:spacing w:line="480" w:lineRule="auto"/>
        <w:rPr>
          <w:rFonts w:asciiTheme="majorBidi" w:hAnsiTheme="majorBidi" w:cstheme="majorBidi"/>
          <w:szCs w:val="22"/>
          <w:lang w:bidi="ar-JO"/>
        </w:rPr>
      </w:pPr>
      <w:r w:rsidRPr="00451032">
        <w:rPr>
          <w:rFonts w:asciiTheme="majorBidi" w:hAnsiTheme="majorBidi" w:cstheme="majorBidi"/>
          <w:sz w:val="24"/>
          <w:szCs w:val="24"/>
          <w:lang w:bidi="ar-JO"/>
        </w:rPr>
        <w:t>Threats: elements in the environment that could cause trouble for the business or project</w:t>
      </w:r>
      <w:r w:rsidR="00205DDC">
        <w:rPr>
          <w:rFonts w:asciiTheme="majorBidi" w:hAnsiTheme="majorBidi" w:cstheme="majorBidi"/>
          <w:sz w:val="24"/>
          <w:szCs w:val="24"/>
          <w:lang w:bidi="ar-JO"/>
        </w:rPr>
        <w:t>"</w:t>
      </w:r>
    </w:p>
    <w:p w14:paraId="2EC86B9F" w14:textId="77777777" w:rsidR="00FB314E" w:rsidRPr="00205DDC" w:rsidRDefault="006B1437" w:rsidP="00205DDC">
      <w:pPr>
        <w:tabs>
          <w:tab w:val="left" w:pos="2070"/>
        </w:tabs>
        <w:spacing w:line="480" w:lineRule="auto"/>
        <w:ind w:left="360"/>
        <w:rPr>
          <w:rFonts w:asciiTheme="majorBidi" w:hAnsiTheme="majorBidi" w:cstheme="majorBidi"/>
          <w:szCs w:val="22"/>
          <w:lang w:bidi="ar-JO"/>
        </w:rPr>
      </w:pPr>
      <w:r w:rsidRPr="00205DDC">
        <w:rPr>
          <w:rFonts w:asciiTheme="majorBidi" w:hAnsiTheme="majorBidi" w:cstheme="majorBidi"/>
          <w:sz w:val="24"/>
          <w:szCs w:val="24"/>
          <w:lang w:bidi="ar-JO"/>
        </w:rPr>
        <w:t>(</w:t>
      </w:r>
      <w:r w:rsidR="00C936B1" w:rsidRPr="00205DDC">
        <w:rPr>
          <w:rFonts w:asciiTheme="majorBidi" w:hAnsiTheme="majorBidi" w:cstheme="majorBidi"/>
          <w:sz w:val="24"/>
          <w:szCs w:val="24"/>
          <w:lang w:bidi="ar-JO"/>
        </w:rPr>
        <w:t>Humphrey, 2005</w:t>
      </w:r>
      <w:r w:rsidRPr="00205DDC">
        <w:rPr>
          <w:rFonts w:asciiTheme="majorBidi" w:hAnsiTheme="majorBidi" w:cstheme="majorBidi"/>
          <w:sz w:val="24"/>
          <w:szCs w:val="24"/>
          <w:lang w:bidi="ar-JO"/>
        </w:rPr>
        <w:t>)</w:t>
      </w:r>
    </w:p>
    <w:p w14:paraId="59D590F2" w14:textId="77777777" w:rsidR="00FB314E" w:rsidRDefault="00FB314E" w:rsidP="00FB314E">
      <w:pPr>
        <w:pStyle w:val="BodyText"/>
      </w:pPr>
      <w:r w:rsidRPr="00FB314E">
        <w:rPr>
          <w:rFonts w:asciiTheme="majorBidi" w:hAnsiTheme="majorBidi" w:cstheme="majorBidi"/>
          <w:noProof/>
          <w:sz w:val="22"/>
          <w:szCs w:val="22"/>
        </w:rPr>
        <w:lastRenderedPageBreak/>
        <w:drawing>
          <wp:inline distT="0" distB="0" distL="0" distR="0" wp14:anchorId="614C50AA" wp14:editId="47BF6CD0">
            <wp:extent cx="4610100" cy="2609850"/>
            <wp:effectExtent l="19050" t="0" r="0" b="0"/>
            <wp:docPr id="14" name="صورة 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1" cstate="print"/>
                    <a:srcRect l="36024" t="33575" r="36739" b="20273"/>
                    <a:stretch>
                      <a:fillRect/>
                    </a:stretch>
                  </pic:blipFill>
                  <pic:spPr bwMode="auto">
                    <a:xfrm>
                      <a:off x="0" y="0"/>
                      <a:ext cx="4606729" cy="2607942"/>
                    </a:xfrm>
                    <a:prstGeom prst="rect">
                      <a:avLst/>
                    </a:prstGeom>
                    <a:noFill/>
                    <a:ln w="9525">
                      <a:noFill/>
                      <a:miter lim="800000"/>
                      <a:headEnd/>
                      <a:tailEnd/>
                    </a:ln>
                  </pic:spPr>
                </pic:pic>
              </a:graphicData>
            </a:graphic>
          </wp:inline>
        </w:drawing>
      </w:r>
    </w:p>
    <w:p w14:paraId="71267A1D" w14:textId="77777777" w:rsidR="00FB314E" w:rsidRPr="00FB314E" w:rsidRDefault="00FB314E" w:rsidP="00D44922">
      <w:pPr>
        <w:pStyle w:val="FigureTitle"/>
      </w:pPr>
      <w:bookmarkStart w:id="82" w:name="_Toc430471747"/>
      <w:r w:rsidRPr="00FB314E">
        <w:t xml:space="preserve">Figure 4.2: </w:t>
      </w:r>
      <w:r w:rsidR="00D44922">
        <w:rPr>
          <w:bCs w:val="0"/>
        </w:rPr>
        <w:t>AUDT</w:t>
      </w:r>
      <w:r w:rsidR="00840E7C">
        <w:t xml:space="preserve"> </w:t>
      </w:r>
      <w:r w:rsidRPr="00FB314E">
        <w:t>from SOWT point of view</w:t>
      </w:r>
      <w:bookmarkEnd w:id="82"/>
    </w:p>
    <w:p w14:paraId="6C27A172" w14:textId="77777777" w:rsidR="00FB314E" w:rsidRPr="00FB314E" w:rsidRDefault="00FB314E" w:rsidP="00FB314E">
      <w:pPr>
        <w:pStyle w:val="BodyText"/>
        <w:rPr>
          <w:bCs/>
        </w:rPr>
      </w:pPr>
      <w:r w:rsidRPr="00FB314E">
        <w:rPr>
          <w:b/>
          <w:bCs/>
        </w:rPr>
        <w:t>Strength</w:t>
      </w:r>
      <w:r w:rsidRPr="00FB314E">
        <w:rPr>
          <w:bCs/>
        </w:rPr>
        <w:t>:</w:t>
      </w:r>
    </w:p>
    <w:p w14:paraId="47697671" w14:textId="77777777" w:rsidR="00FB314E" w:rsidRPr="00FB314E" w:rsidRDefault="00FB314E" w:rsidP="00FB314E">
      <w:pPr>
        <w:pStyle w:val="BodyText"/>
        <w:rPr>
          <w:bCs/>
        </w:rPr>
      </w:pPr>
      <w:r w:rsidRPr="00FB314E">
        <w:rPr>
          <w:bCs/>
        </w:rPr>
        <w:t xml:space="preserve">Our project is unique and there is no similar project for it in our </w:t>
      </w:r>
      <w:r w:rsidR="00756056" w:rsidRPr="00FB314E">
        <w:rPr>
          <w:bCs/>
        </w:rPr>
        <w:t>university.</w:t>
      </w:r>
    </w:p>
    <w:p w14:paraId="33F1B9C6" w14:textId="77777777" w:rsidR="00FB314E" w:rsidRPr="00FB314E" w:rsidRDefault="00FB314E" w:rsidP="00FB314E">
      <w:pPr>
        <w:pStyle w:val="BodyText"/>
        <w:rPr>
          <w:bCs/>
        </w:rPr>
      </w:pPr>
      <w:r w:rsidRPr="00FB314E">
        <w:rPr>
          <w:bCs/>
        </w:rPr>
        <w:t xml:space="preserve">There are experts team to make such that </w:t>
      </w:r>
      <w:r w:rsidR="00EC05B2" w:rsidRPr="00FB314E">
        <w:rPr>
          <w:bCs/>
        </w:rPr>
        <w:t>project.</w:t>
      </w:r>
    </w:p>
    <w:p w14:paraId="5B70A9E9" w14:textId="77777777" w:rsidR="00FB314E" w:rsidRPr="00FB314E" w:rsidRDefault="00FB314E" w:rsidP="00FB314E">
      <w:pPr>
        <w:pStyle w:val="BodyText"/>
        <w:rPr>
          <w:bCs/>
        </w:rPr>
      </w:pPr>
      <w:r w:rsidRPr="00FB314E">
        <w:rPr>
          <w:bCs/>
        </w:rPr>
        <w:t xml:space="preserve"> Our project support one of the most important </w:t>
      </w:r>
      <w:r w:rsidR="00EC05B2" w:rsidRPr="00FB314E">
        <w:rPr>
          <w:bCs/>
        </w:rPr>
        <w:t>specialties</w:t>
      </w:r>
      <w:r w:rsidRPr="00FB314E">
        <w:rPr>
          <w:bCs/>
        </w:rPr>
        <w:t xml:space="preserve"> in our university "software engineering".</w:t>
      </w:r>
    </w:p>
    <w:p w14:paraId="0C332657" w14:textId="77777777" w:rsidR="00FB314E" w:rsidRPr="00FB314E" w:rsidRDefault="00FB314E" w:rsidP="00FB314E">
      <w:pPr>
        <w:pStyle w:val="BodyText"/>
        <w:rPr>
          <w:bCs/>
        </w:rPr>
      </w:pPr>
      <w:r w:rsidRPr="00FB314E">
        <w:rPr>
          <w:b/>
          <w:bCs/>
        </w:rPr>
        <w:t>Weakness:</w:t>
      </w:r>
    </w:p>
    <w:p w14:paraId="21529127" w14:textId="77777777" w:rsidR="00FB314E" w:rsidRPr="00FB314E" w:rsidRDefault="00FB314E" w:rsidP="00FB314E">
      <w:pPr>
        <w:pStyle w:val="BodyText"/>
        <w:rPr>
          <w:bCs/>
        </w:rPr>
      </w:pPr>
      <w:r w:rsidRPr="00FB314E">
        <w:rPr>
          <w:bCs/>
        </w:rPr>
        <w:t>The time only the main problem we may face it</w:t>
      </w:r>
    </w:p>
    <w:p w14:paraId="77974BD3" w14:textId="77777777" w:rsidR="00FB314E" w:rsidRPr="00FB314E" w:rsidRDefault="00FB314E" w:rsidP="00FB314E">
      <w:pPr>
        <w:pStyle w:val="BodyText"/>
        <w:rPr>
          <w:bCs/>
        </w:rPr>
      </w:pPr>
      <w:r w:rsidRPr="00FB314E">
        <w:rPr>
          <w:bCs/>
        </w:rPr>
        <w:t>.</w:t>
      </w:r>
      <w:r w:rsidRPr="00FB314E">
        <w:rPr>
          <w:b/>
          <w:bCs/>
        </w:rPr>
        <w:t xml:space="preserve"> Opportunities:</w:t>
      </w:r>
    </w:p>
    <w:p w14:paraId="0244C283" w14:textId="77777777" w:rsidR="00FB314E" w:rsidRPr="00FB314E" w:rsidRDefault="00FB314E" w:rsidP="00FB314E">
      <w:pPr>
        <w:pStyle w:val="BodyText"/>
        <w:rPr>
          <w:bCs/>
        </w:rPr>
      </w:pPr>
      <w:r w:rsidRPr="00FB314E">
        <w:rPr>
          <w:bCs/>
        </w:rPr>
        <w:t>We can make our project as:</w:t>
      </w:r>
    </w:p>
    <w:p w14:paraId="22E6BB96" w14:textId="77777777" w:rsidR="00FB314E" w:rsidRPr="00FB314E" w:rsidRDefault="00FB314E" w:rsidP="00FB314E">
      <w:pPr>
        <w:pStyle w:val="BodyText"/>
        <w:rPr>
          <w:bCs/>
        </w:rPr>
      </w:pPr>
      <w:r w:rsidRPr="00FB314E">
        <w:rPr>
          <w:bCs/>
        </w:rPr>
        <w:lastRenderedPageBreak/>
        <w:t xml:space="preserve"> Standard program are referenced when needed.</w:t>
      </w:r>
    </w:p>
    <w:p w14:paraId="08B7327A" w14:textId="77777777" w:rsidR="00FB314E" w:rsidRPr="00FB314E" w:rsidRDefault="00FB314E" w:rsidP="00FB314E">
      <w:pPr>
        <w:pStyle w:val="BodyText"/>
        <w:rPr>
          <w:bCs/>
        </w:rPr>
      </w:pPr>
      <w:r w:rsidRPr="00FB314E">
        <w:rPr>
          <w:bCs/>
        </w:rPr>
        <w:t>The way to correct the exams related to the subject of the project.</w:t>
      </w:r>
    </w:p>
    <w:p w14:paraId="771839A6" w14:textId="77777777" w:rsidR="00FB314E" w:rsidRPr="00FB314E" w:rsidRDefault="00FB314E" w:rsidP="00FB314E">
      <w:pPr>
        <w:pStyle w:val="BodyText"/>
        <w:rPr>
          <w:bCs/>
        </w:rPr>
      </w:pPr>
      <w:r w:rsidRPr="00FB314E">
        <w:rPr>
          <w:bCs/>
        </w:rPr>
        <w:t>Certified reference for student and teachers of information technology faculty</w:t>
      </w:r>
    </w:p>
    <w:p w14:paraId="77689282" w14:textId="77777777" w:rsidR="00FB314E" w:rsidRPr="00FB314E" w:rsidRDefault="00FB314E" w:rsidP="00FB314E">
      <w:pPr>
        <w:pStyle w:val="BodyText"/>
        <w:rPr>
          <w:bCs/>
        </w:rPr>
      </w:pPr>
      <w:r w:rsidRPr="00FB314E">
        <w:rPr>
          <w:b/>
          <w:bCs/>
        </w:rPr>
        <w:t>Threat:</w:t>
      </w:r>
    </w:p>
    <w:p w14:paraId="01C97327" w14:textId="77777777" w:rsidR="00FB314E" w:rsidRPr="00CD3839" w:rsidRDefault="00FB314E" w:rsidP="00CD3839">
      <w:pPr>
        <w:pStyle w:val="BodyText"/>
        <w:rPr>
          <w:bCs/>
        </w:rPr>
      </w:pPr>
      <w:r w:rsidRPr="00FB314E">
        <w:rPr>
          <w:bCs/>
        </w:rPr>
        <w:t xml:space="preserve">The main threat we may face them understandable words from user.   </w:t>
      </w:r>
    </w:p>
    <w:p w14:paraId="28533E44" w14:textId="77777777" w:rsidR="00FB314E" w:rsidRPr="00FB314E" w:rsidRDefault="00840E7C" w:rsidP="00FB314E">
      <w:pPr>
        <w:pStyle w:val="Heading3"/>
        <w:rPr>
          <w:bCs/>
        </w:rPr>
      </w:pPr>
      <w:bookmarkStart w:id="83" w:name="_Toc430471872"/>
      <w:r>
        <w:rPr>
          <w:bCs/>
        </w:rPr>
        <w:t>AUDT</w:t>
      </w:r>
      <w:r w:rsidRPr="00FB314E">
        <w:rPr>
          <w:bCs/>
        </w:rPr>
        <w:t xml:space="preserve"> </w:t>
      </w:r>
      <w:r w:rsidR="00FB314E" w:rsidRPr="00FB314E">
        <w:rPr>
          <w:bCs/>
        </w:rPr>
        <w:t>from Managerial point of view</w:t>
      </w:r>
      <w:bookmarkEnd w:id="83"/>
    </w:p>
    <w:p w14:paraId="1C8878CB" w14:textId="77777777" w:rsidR="00FB314E" w:rsidRDefault="00FB314E" w:rsidP="00FB314E">
      <w:pPr>
        <w:pStyle w:val="BodyText"/>
        <w:rPr>
          <w:bCs/>
        </w:rPr>
      </w:pPr>
      <w:r>
        <w:rPr>
          <w:bCs/>
        </w:rPr>
        <w:t xml:space="preserve">We make sure that we are able </w:t>
      </w:r>
      <w:r w:rsidRPr="000471FA">
        <w:rPr>
          <w:bCs/>
        </w:rPr>
        <w:t>to manage proj</w:t>
      </w:r>
      <w:r>
        <w:rPr>
          <w:bCs/>
        </w:rPr>
        <w:t>ects, resources, risk</w:t>
      </w:r>
    </w:p>
    <w:p w14:paraId="3A8ED62B" w14:textId="77777777" w:rsidR="00FB314E" w:rsidRPr="00FB314E" w:rsidRDefault="00840E7C" w:rsidP="00982C68">
      <w:pPr>
        <w:pStyle w:val="Heading3"/>
      </w:pPr>
      <w:bookmarkStart w:id="84" w:name="_Toc430471873"/>
      <w:r>
        <w:rPr>
          <w:bCs/>
        </w:rPr>
        <w:t>AUDT</w:t>
      </w:r>
      <w:r w:rsidRPr="00FB314E">
        <w:t xml:space="preserve"> </w:t>
      </w:r>
      <w:r w:rsidR="00FB314E" w:rsidRPr="00FB314E">
        <w:t>from programming point of view</w:t>
      </w:r>
      <w:bookmarkEnd w:id="84"/>
    </w:p>
    <w:p w14:paraId="14BB01F8" w14:textId="77777777" w:rsidR="00FB314E" w:rsidRPr="00FB314E" w:rsidRDefault="00FB314E" w:rsidP="00FB314E">
      <w:pPr>
        <w:pStyle w:val="BodyText"/>
        <w:rPr>
          <w:bCs/>
        </w:rPr>
      </w:pPr>
      <w:r w:rsidRPr="00FB314E">
        <w:rPr>
          <w:bCs/>
        </w:rPr>
        <w:t xml:space="preserve">Our project will be implemented by using c# programming languages for the following </w:t>
      </w:r>
      <w:r w:rsidR="000C59B2" w:rsidRPr="00FB314E">
        <w:rPr>
          <w:bCs/>
        </w:rPr>
        <w:t>advantages:</w:t>
      </w:r>
    </w:p>
    <w:p w14:paraId="65475278" w14:textId="77777777" w:rsidR="00FB314E" w:rsidRPr="00FB314E" w:rsidRDefault="00FB314E" w:rsidP="00FB314E">
      <w:pPr>
        <w:pStyle w:val="BodyText"/>
        <w:rPr>
          <w:bCs/>
        </w:rPr>
      </w:pPr>
      <w:r w:rsidRPr="00FB314E">
        <w:rPr>
          <w:bCs/>
        </w:rPr>
        <w:t>C# is a multi-paradigm, object-oriented programming language encompassing strong typing, essential, declarative, efficient, class-based,</w:t>
      </w:r>
    </w:p>
    <w:p w14:paraId="7C33BB74" w14:textId="77777777" w:rsidR="00FB314E" w:rsidRPr="00FB314E" w:rsidRDefault="000C59B2" w:rsidP="00FB314E">
      <w:pPr>
        <w:pStyle w:val="BodyText"/>
        <w:rPr>
          <w:bCs/>
        </w:rPr>
      </w:pPr>
      <w:r w:rsidRPr="00FB314E">
        <w:rPr>
          <w:bCs/>
        </w:rPr>
        <w:t>And</w:t>
      </w:r>
      <w:r w:rsidR="00FB314E" w:rsidRPr="00FB314E">
        <w:rPr>
          <w:bCs/>
        </w:rPr>
        <w:t xml:space="preserve"> component-oriented programming disciplines. C# is one of the programming languages designed for the Common Language Infrastructure. </w:t>
      </w:r>
    </w:p>
    <w:p w14:paraId="67AB46A0" w14:textId="77777777" w:rsidR="00FB314E" w:rsidRPr="00FB314E" w:rsidRDefault="00FB314E" w:rsidP="00FB314E">
      <w:pPr>
        <w:pStyle w:val="BodyText"/>
        <w:rPr>
          <w:bCs/>
        </w:rPr>
      </w:pPr>
      <w:r w:rsidRPr="00FB314E">
        <w:rPr>
          <w:bCs/>
        </w:rPr>
        <w:t>C# is a well-designed and type-safe that allows C Sharp developers to build a wide array of secure and robust applications that run on the .NET Framework.</w:t>
      </w:r>
    </w:p>
    <w:p w14:paraId="30C16123" w14:textId="77777777" w:rsidR="00FB314E" w:rsidRPr="00FB314E" w:rsidRDefault="00FB314E" w:rsidP="00FB314E">
      <w:pPr>
        <w:pStyle w:val="BodyText"/>
        <w:rPr>
          <w:bCs/>
        </w:rPr>
      </w:pPr>
      <w:r w:rsidRPr="00FB314E">
        <w:rPr>
          <w:bCs/>
        </w:rPr>
        <w:lastRenderedPageBreak/>
        <w:t>Advantages of C# (C Sharp)</w:t>
      </w:r>
    </w:p>
    <w:p w14:paraId="05B83C9B" w14:textId="77777777" w:rsidR="00FB314E" w:rsidRPr="00FB314E" w:rsidRDefault="00FB314E" w:rsidP="00345379">
      <w:pPr>
        <w:pStyle w:val="BodyText"/>
        <w:numPr>
          <w:ilvl w:val="0"/>
          <w:numId w:val="10"/>
        </w:numPr>
        <w:rPr>
          <w:bCs/>
        </w:rPr>
      </w:pPr>
      <w:r w:rsidRPr="00FB314E">
        <w:rPr>
          <w:bCs/>
        </w:rPr>
        <w:t xml:space="preserve">Friendly user interface </w:t>
      </w:r>
    </w:p>
    <w:p w14:paraId="07F9C554" w14:textId="77777777" w:rsidR="00FB314E" w:rsidRPr="00FB314E" w:rsidRDefault="00FB314E" w:rsidP="00345379">
      <w:pPr>
        <w:pStyle w:val="BodyText"/>
        <w:numPr>
          <w:ilvl w:val="0"/>
          <w:numId w:val="10"/>
        </w:numPr>
        <w:rPr>
          <w:bCs/>
          <w:rtl/>
          <w:lang w:bidi="ar-JO"/>
        </w:rPr>
      </w:pPr>
      <w:r w:rsidRPr="00FB314E">
        <w:rPr>
          <w:bCs/>
        </w:rPr>
        <w:t>It is the language which can be easily understood and can be modified. </w:t>
      </w:r>
    </w:p>
    <w:p w14:paraId="1413D1C7" w14:textId="77777777" w:rsidR="00FB314E" w:rsidRPr="00FB314E" w:rsidRDefault="00FB314E" w:rsidP="00345379">
      <w:pPr>
        <w:pStyle w:val="BodyText"/>
        <w:numPr>
          <w:ilvl w:val="0"/>
          <w:numId w:val="10"/>
        </w:numPr>
        <w:rPr>
          <w:bCs/>
        </w:rPr>
      </w:pPr>
      <w:r w:rsidRPr="00FB314E">
        <w:rPr>
          <w:bCs/>
        </w:rPr>
        <w:t>Graphics, videos and sounds can also be added</w:t>
      </w:r>
    </w:p>
    <w:p w14:paraId="576383DA" w14:textId="77777777" w:rsidR="00FB314E" w:rsidRPr="00FB314E" w:rsidRDefault="00FB314E" w:rsidP="00345379">
      <w:pPr>
        <w:pStyle w:val="BodyText"/>
        <w:numPr>
          <w:ilvl w:val="0"/>
          <w:numId w:val="10"/>
        </w:numPr>
        <w:rPr>
          <w:bCs/>
        </w:rPr>
      </w:pPr>
      <w:r w:rsidRPr="00FB314E">
        <w:rPr>
          <w:bCs/>
        </w:rPr>
        <w:t xml:space="preserve">   C# language is projected to be a simple, modern, general-purpose, object-oriented programming language.</w:t>
      </w:r>
    </w:p>
    <w:p w14:paraId="1FC623C1" w14:textId="77777777" w:rsidR="00FB314E" w:rsidRPr="00FB314E" w:rsidRDefault="00FB314E" w:rsidP="00345379">
      <w:pPr>
        <w:pStyle w:val="BodyText"/>
        <w:numPr>
          <w:ilvl w:val="0"/>
          <w:numId w:val="10"/>
        </w:numPr>
        <w:rPr>
          <w:bCs/>
        </w:rPr>
      </w:pPr>
      <w:r w:rsidRPr="00FB314E">
        <w:rPr>
          <w:bCs/>
        </w:rPr>
        <w:t xml:space="preserve">   C# helps you to import a namespace and use the classes in a component </w:t>
      </w:r>
    </w:p>
    <w:p w14:paraId="0F5669A0" w14:textId="77777777" w:rsidR="00FB314E" w:rsidRPr="00FB314E" w:rsidRDefault="00FB314E" w:rsidP="00345379">
      <w:pPr>
        <w:pStyle w:val="BodyText"/>
        <w:numPr>
          <w:ilvl w:val="0"/>
          <w:numId w:val="10"/>
        </w:numPr>
        <w:rPr>
          <w:bCs/>
        </w:rPr>
      </w:pPr>
      <w:r w:rsidRPr="00FB314E">
        <w:rPr>
          <w:bCs/>
        </w:rPr>
        <w:t xml:space="preserve">   C# supports XML comments to add comments to code. The comments are placed into XML format and can then be used as needed to document your code.</w:t>
      </w:r>
    </w:p>
    <w:p w14:paraId="011ECFAF" w14:textId="77777777" w:rsidR="00FB314E" w:rsidRPr="00FB314E" w:rsidRDefault="00FB314E" w:rsidP="00345379">
      <w:pPr>
        <w:pStyle w:val="BodyText"/>
        <w:numPr>
          <w:ilvl w:val="0"/>
          <w:numId w:val="10"/>
        </w:numPr>
        <w:rPr>
          <w:bCs/>
        </w:rPr>
      </w:pPr>
      <w:r w:rsidRPr="00FB314E">
        <w:rPr>
          <w:bCs/>
        </w:rPr>
        <w:t xml:space="preserve">  C# simplifies the syntax to be more constant and more rational while also eliminating some of the more difficult features of C++. </w:t>
      </w:r>
    </w:p>
    <w:p w14:paraId="161214AA" w14:textId="77777777" w:rsidR="00FB314E" w:rsidRPr="00FB314E" w:rsidRDefault="00FB314E" w:rsidP="00345379">
      <w:pPr>
        <w:pStyle w:val="BodyText"/>
        <w:numPr>
          <w:ilvl w:val="0"/>
          <w:numId w:val="10"/>
        </w:numPr>
        <w:rPr>
          <w:bCs/>
        </w:rPr>
      </w:pPr>
      <w:r w:rsidRPr="00FB314E">
        <w:rPr>
          <w:bCs/>
        </w:rPr>
        <w:t xml:space="preserve">   C# provides operator overloading which is not available in VB.NET</w:t>
      </w:r>
    </w:p>
    <w:p w14:paraId="4EAF780D" w14:textId="77777777" w:rsidR="00FB314E" w:rsidRPr="00FB314E" w:rsidRDefault="00FB314E" w:rsidP="00345379">
      <w:pPr>
        <w:pStyle w:val="BodyText"/>
        <w:numPr>
          <w:ilvl w:val="0"/>
          <w:numId w:val="10"/>
        </w:numPr>
        <w:rPr>
          <w:bCs/>
        </w:rPr>
      </w:pPr>
      <w:r w:rsidRPr="00FB314E">
        <w:rPr>
          <w:bCs/>
        </w:rPr>
        <w:t xml:space="preserve">  C# allows you to access memory directly using unsafe code blocks</w:t>
      </w:r>
    </w:p>
    <w:p w14:paraId="3C9D7C34" w14:textId="77777777" w:rsidR="00FB314E" w:rsidRPr="00FB314E" w:rsidRDefault="00FB314E" w:rsidP="00345379">
      <w:pPr>
        <w:pStyle w:val="BodyText"/>
        <w:numPr>
          <w:ilvl w:val="0"/>
          <w:numId w:val="10"/>
        </w:numPr>
        <w:rPr>
          <w:bCs/>
        </w:rPr>
      </w:pPr>
      <w:r w:rsidRPr="00FB314E">
        <w:rPr>
          <w:bCs/>
        </w:rPr>
        <w:t xml:space="preserve">  C# allows you to implement an interface in a base class and re-implement the interface in the derived class </w:t>
      </w:r>
    </w:p>
    <w:p w14:paraId="00B2A139" w14:textId="77777777" w:rsidR="00FB314E" w:rsidRPr="00FB314E" w:rsidRDefault="000C59B2" w:rsidP="00FB314E">
      <w:pPr>
        <w:pStyle w:val="BodyText"/>
        <w:rPr>
          <w:bCs/>
        </w:rPr>
      </w:pPr>
      <w:r w:rsidRPr="00FB314E">
        <w:rPr>
          <w:bCs/>
        </w:rPr>
        <w:lastRenderedPageBreak/>
        <w:t>And</w:t>
      </w:r>
      <w:r w:rsidR="00FB314E" w:rsidRPr="00FB314E">
        <w:rPr>
          <w:bCs/>
        </w:rPr>
        <w:t xml:space="preserve"> provide a new definition for it C# permits nested classes which are not allowed in C and C++</w:t>
      </w:r>
    </w:p>
    <w:p w14:paraId="5FDFC260" w14:textId="77777777" w:rsidR="00FB314E" w:rsidRPr="00FB314E" w:rsidRDefault="00FB314E" w:rsidP="00345379">
      <w:pPr>
        <w:pStyle w:val="BodyText"/>
        <w:numPr>
          <w:ilvl w:val="0"/>
          <w:numId w:val="10"/>
        </w:numPr>
        <w:rPr>
          <w:bCs/>
        </w:rPr>
      </w:pPr>
      <w:r w:rsidRPr="00FB314E">
        <w:rPr>
          <w:bCs/>
        </w:rPr>
        <w:t xml:space="preserve">   C# establishes better event management using delegates and supports conditional compilation &amp; cross-language interoperability with any .NET language</w:t>
      </w:r>
    </w:p>
    <w:p w14:paraId="2630BF55" w14:textId="77777777" w:rsidR="00FB314E" w:rsidRPr="00FB314E" w:rsidRDefault="00FB314E" w:rsidP="00345379">
      <w:pPr>
        <w:pStyle w:val="BodyText"/>
        <w:numPr>
          <w:ilvl w:val="0"/>
          <w:numId w:val="10"/>
        </w:numPr>
        <w:rPr>
          <w:bCs/>
        </w:rPr>
      </w:pPr>
      <w:r w:rsidRPr="00FB314E">
        <w:rPr>
          <w:bCs/>
        </w:rPr>
        <w:t xml:space="preserve">   C# is based on reflection mechanism which is biggest advantage of C#</w:t>
      </w:r>
    </w:p>
    <w:p w14:paraId="3728F8BF" w14:textId="77777777" w:rsidR="00FB314E" w:rsidRPr="00FB314E" w:rsidRDefault="000C59B2" w:rsidP="00345379">
      <w:pPr>
        <w:pStyle w:val="BodyText"/>
        <w:numPr>
          <w:ilvl w:val="0"/>
          <w:numId w:val="10"/>
        </w:numPr>
        <w:rPr>
          <w:bCs/>
        </w:rPr>
      </w:pPr>
      <w:r w:rsidRPr="00FB314E">
        <w:rPr>
          <w:bCs/>
        </w:rPr>
        <w:t>You</w:t>
      </w:r>
      <w:r w:rsidR="00FB314E" w:rsidRPr="00FB314E">
        <w:rPr>
          <w:bCs/>
        </w:rPr>
        <w:t xml:space="preserve"> need not put much attention on such problems as memory leak, which is troubling problem for C++ programmer.</w:t>
      </w:r>
    </w:p>
    <w:p w14:paraId="39DB7B33" w14:textId="77777777" w:rsidR="00FB314E" w:rsidRPr="00FB314E" w:rsidRDefault="00FB314E" w:rsidP="00345379">
      <w:pPr>
        <w:pStyle w:val="BodyText"/>
        <w:numPr>
          <w:ilvl w:val="0"/>
          <w:numId w:val="10"/>
        </w:numPr>
        <w:rPr>
          <w:bCs/>
        </w:rPr>
      </w:pPr>
      <w:r w:rsidRPr="00FB314E">
        <w:rPr>
          <w:bCs/>
        </w:rPr>
        <w:t>Ease-to-development, The rich class library makes many functions easy to be implemented</w:t>
      </w:r>
    </w:p>
    <w:p w14:paraId="341215C4" w14:textId="77777777" w:rsidR="00FB314E" w:rsidRPr="00FB314E" w:rsidRDefault="00FB314E" w:rsidP="00FB314E">
      <w:pPr>
        <w:pStyle w:val="BodyText"/>
      </w:pPr>
    </w:p>
    <w:p w14:paraId="34D9C98F" w14:textId="77777777" w:rsidR="00FB314E" w:rsidRPr="00B339F6" w:rsidRDefault="00D44922" w:rsidP="00982C68">
      <w:pPr>
        <w:pStyle w:val="Heading3"/>
      </w:pPr>
      <w:bookmarkStart w:id="85" w:name="_Toc430471874"/>
      <w:r>
        <w:rPr>
          <w:bCs/>
        </w:rPr>
        <w:t>AUDT</w:t>
      </w:r>
      <w:r w:rsidR="00840E7C">
        <w:t xml:space="preserve"> </w:t>
      </w:r>
      <w:r w:rsidR="00B339F6" w:rsidRPr="00B339F6">
        <w:t>from SDLC methodology point of view</w:t>
      </w:r>
      <w:bookmarkEnd w:id="85"/>
    </w:p>
    <w:p w14:paraId="2216461F" w14:textId="77777777" w:rsidR="00FB314E" w:rsidRDefault="000C59B2" w:rsidP="00791DE6">
      <w:pPr>
        <w:pStyle w:val="BodyText"/>
        <w:rPr>
          <w:bCs/>
        </w:rPr>
      </w:pPr>
      <w:r w:rsidRPr="00FB314E">
        <w:rPr>
          <w:bCs/>
        </w:rPr>
        <w:t>We</w:t>
      </w:r>
      <w:r w:rsidR="00FB314E" w:rsidRPr="00FB314E">
        <w:rPr>
          <w:bCs/>
        </w:rPr>
        <w:t xml:space="preserve"> use </w:t>
      </w:r>
      <w:r w:rsidR="00791DE6">
        <w:rPr>
          <w:bCs/>
        </w:rPr>
        <w:t>incremental</w:t>
      </w:r>
      <w:r w:rsidR="00FB314E" w:rsidRPr="00FB314E">
        <w:rPr>
          <w:bCs/>
        </w:rPr>
        <w:t xml:space="preserve"> methodology for the following advantages:</w:t>
      </w:r>
    </w:p>
    <w:p w14:paraId="4B8CDE90" w14:textId="77777777" w:rsidR="0036154A" w:rsidRPr="0036154A" w:rsidRDefault="0036154A" w:rsidP="00202625">
      <w:pPr>
        <w:pStyle w:val="BodyText"/>
        <w:numPr>
          <w:ilvl w:val="0"/>
          <w:numId w:val="24"/>
        </w:numPr>
        <w:rPr>
          <w:bCs/>
        </w:rPr>
      </w:pPr>
      <w:r w:rsidRPr="0036154A">
        <w:rPr>
          <w:bCs/>
        </w:rPr>
        <w:t>Generates working software quickly and early during the software life cycle.</w:t>
      </w:r>
    </w:p>
    <w:p w14:paraId="76432934" w14:textId="77777777" w:rsidR="0036154A" w:rsidRPr="0036154A" w:rsidRDefault="0036154A" w:rsidP="00202625">
      <w:pPr>
        <w:pStyle w:val="BodyText"/>
        <w:numPr>
          <w:ilvl w:val="0"/>
          <w:numId w:val="24"/>
        </w:numPr>
        <w:rPr>
          <w:bCs/>
        </w:rPr>
      </w:pPr>
      <w:r w:rsidRPr="0036154A">
        <w:rPr>
          <w:bCs/>
        </w:rPr>
        <w:t>This model is more flexible – less costly to change scope and requirements.</w:t>
      </w:r>
    </w:p>
    <w:p w14:paraId="0990A981" w14:textId="77777777" w:rsidR="0036154A" w:rsidRPr="0036154A" w:rsidRDefault="0036154A" w:rsidP="00202625">
      <w:pPr>
        <w:pStyle w:val="BodyText"/>
        <w:numPr>
          <w:ilvl w:val="0"/>
          <w:numId w:val="24"/>
        </w:numPr>
        <w:rPr>
          <w:bCs/>
        </w:rPr>
      </w:pPr>
      <w:r w:rsidRPr="0036154A">
        <w:rPr>
          <w:bCs/>
        </w:rPr>
        <w:t>It is easier to test and debug during a smaller iteration.</w:t>
      </w:r>
    </w:p>
    <w:p w14:paraId="0DC365D9" w14:textId="77777777" w:rsidR="0036154A" w:rsidRPr="0036154A" w:rsidRDefault="0036154A" w:rsidP="00202625">
      <w:pPr>
        <w:pStyle w:val="BodyText"/>
        <w:numPr>
          <w:ilvl w:val="0"/>
          <w:numId w:val="24"/>
        </w:numPr>
        <w:rPr>
          <w:bCs/>
        </w:rPr>
      </w:pPr>
      <w:r w:rsidRPr="0036154A">
        <w:rPr>
          <w:bCs/>
        </w:rPr>
        <w:lastRenderedPageBreak/>
        <w:t>In this model customer can respond to each built.</w:t>
      </w:r>
    </w:p>
    <w:p w14:paraId="1C270136" w14:textId="77777777" w:rsidR="0036154A" w:rsidRPr="0036154A" w:rsidRDefault="0036154A" w:rsidP="00202625">
      <w:pPr>
        <w:pStyle w:val="BodyText"/>
        <w:numPr>
          <w:ilvl w:val="0"/>
          <w:numId w:val="24"/>
        </w:numPr>
        <w:rPr>
          <w:bCs/>
        </w:rPr>
      </w:pPr>
      <w:r w:rsidRPr="0036154A">
        <w:rPr>
          <w:bCs/>
        </w:rPr>
        <w:t>Lowers initial delivery cost.</w:t>
      </w:r>
    </w:p>
    <w:p w14:paraId="1F66441E" w14:textId="77777777" w:rsidR="0036154A" w:rsidRPr="0036154A" w:rsidRDefault="0036154A" w:rsidP="00202625">
      <w:pPr>
        <w:pStyle w:val="BodyText"/>
        <w:numPr>
          <w:ilvl w:val="0"/>
          <w:numId w:val="24"/>
        </w:numPr>
        <w:rPr>
          <w:bCs/>
        </w:rPr>
      </w:pPr>
      <w:r w:rsidRPr="0036154A">
        <w:rPr>
          <w:bCs/>
        </w:rPr>
        <w:t>Easier to manage risk because risky pieces are identified and handled during it’d iteration.</w:t>
      </w:r>
    </w:p>
    <w:p w14:paraId="31500206" w14:textId="77777777" w:rsidR="00716855" w:rsidRDefault="00D44922" w:rsidP="00982C68">
      <w:pPr>
        <w:pStyle w:val="Heading3"/>
      </w:pPr>
      <w:bookmarkStart w:id="86" w:name="_Toc430471875"/>
      <w:r>
        <w:rPr>
          <w:bCs/>
        </w:rPr>
        <w:t>AUDT</w:t>
      </w:r>
      <w:r w:rsidR="00840E7C">
        <w:t xml:space="preserve"> </w:t>
      </w:r>
      <w:r w:rsidR="00982C68" w:rsidRPr="00982C68">
        <w:t>from system point of view</w:t>
      </w:r>
      <w:r w:rsidR="00982C68">
        <w:t>:</w:t>
      </w:r>
      <w:bookmarkEnd w:id="86"/>
    </w:p>
    <w:p w14:paraId="656A72D3" w14:textId="77777777" w:rsidR="00D44922" w:rsidRPr="003D6625" w:rsidRDefault="00D44922" w:rsidP="004E628E">
      <w:pPr>
        <w:spacing w:line="480" w:lineRule="auto"/>
        <w:jc w:val="both"/>
        <w:rPr>
          <w:sz w:val="24"/>
          <w:szCs w:val="24"/>
        </w:rPr>
      </w:pPr>
      <w:bookmarkStart w:id="87" w:name="_Toc378935722"/>
      <w:r w:rsidRPr="003D6625">
        <w:rPr>
          <w:sz w:val="24"/>
          <w:szCs w:val="24"/>
        </w:rPr>
        <w:t>In this project, natural languages requirement will be entered by using one of the popular programming languages. Moreover, these requirements will be converted to UML Use Case Diagram notations</w:t>
      </w:r>
      <w:r>
        <w:rPr>
          <w:sz w:val="24"/>
          <w:szCs w:val="24"/>
        </w:rPr>
        <w:t xml:space="preserve"> as portrayed in Figure </w:t>
      </w:r>
      <w:r w:rsidR="004E628E">
        <w:rPr>
          <w:sz w:val="24"/>
          <w:szCs w:val="24"/>
        </w:rPr>
        <w:t>4</w:t>
      </w:r>
      <w:r>
        <w:rPr>
          <w:sz w:val="24"/>
          <w:szCs w:val="24"/>
        </w:rPr>
        <w:t>.2.</w:t>
      </w:r>
    </w:p>
    <w:p w14:paraId="3FC3EFE7" w14:textId="77777777" w:rsidR="00D44922" w:rsidRDefault="008C7091" w:rsidP="00D44922">
      <w:pPr>
        <w:pStyle w:val="Heading2"/>
        <w:numPr>
          <w:ilvl w:val="0"/>
          <w:numId w:val="0"/>
        </w:numPr>
        <w:rPr>
          <w:b w:val="0"/>
          <w:bCs/>
        </w:rPr>
      </w:pPr>
      <w:bookmarkStart w:id="88" w:name="_Toc396104203"/>
      <w:bookmarkStart w:id="89" w:name="_Toc396542815"/>
      <w:bookmarkStart w:id="90" w:name="_Toc397067999"/>
      <w:r>
        <w:rPr>
          <w:noProof/>
        </w:rPr>
        <mc:AlternateContent>
          <mc:Choice Requires="wpg">
            <w:drawing>
              <wp:anchor distT="0" distB="0" distL="114300" distR="114300" simplePos="0" relativeHeight="251727360" behindDoc="0" locked="0" layoutInCell="1" allowOverlap="1" wp14:anchorId="15BE465A" wp14:editId="3F9D958E">
                <wp:simplePos x="0" y="0"/>
                <wp:positionH relativeFrom="column">
                  <wp:posOffset>-563880</wp:posOffset>
                </wp:positionH>
                <wp:positionV relativeFrom="paragraph">
                  <wp:posOffset>372745</wp:posOffset>
                </wp:positionV>
                <wp:extent cx="5572125" cy="2095500"/>
                <wp:effectExtent l="0" t="0" r="28575" b="19050"/>
                <wp:wrapNone/>
                <wp:docPr id="11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095500"/>
                          <a:chOff x="885" y="10065"/>
                          <a:chExt cx="8775" cy="3300"/>
                        </a:xfrm>
                      </wpg:grpSpPr>
                      <wps:wsp>
                        <wps:cNvPr id="113" name="Text Box 9"/>
                        <wps:cNvSpPr txBox="1">
                          <a:spLocks noChangeArrowheads="1"/>
                        </wps:cNvSpPr>
                        <wps:spPr bwMode="auto">
                          <a:xfrm>
                            <a:off x="885" y="10065"/>
                            <a:ext cx="2550" cy="2490"/>
                          </a:xfrm>
                          <a:prstGeom prst="rect">
                            <a:avLst/>
                          </a:prstGeom>
                          <a:solidFill>
                            <a:srgbClr val="FFFFFF"/>
                          </a:solidFill>
                          <a:ln w="9525">
                            <a:solidFill>
                              <a:srgbClr val="000000"/>
                            </a:solidFill>
                            <a:miter lim="800000"/>
                            <a:headEnd/>
                            <a:tailEnd/>
                          </a:ln>
                        </wps:spPr>
                        <wps:txbx>
                          <w:txbxContent>
                            <w:p w14:paraId="28E7F53A" w14:textId="77777777" w:rsidR="00C56512" w:rsidRDefault="00C56512">
                              <w:r>
                                <w:t>Back of CRC card:</w:t>
                              </w:r>
                            </w:p>
                            <w:p w14:paraId="65B76DF0" w14:textId="77777777" w:rsidR="00C56512" w:rsidRDefault="00C56512">
                              <w:r>
                                <w:t>Attributes</w:t>
                              </w:r>
                            </w:p>
                          </w:txbxContent>
                        </wps:txbx>
                        <wps:bodyPr rot="0" vert="horz" wrap="square" lIns="91440" tIns="45720" rIns="91440" bIns="45720" anchor="t" anchorCtr="0" upright="1">
                          <a:noAutofit/>
                        </wps:bodyPr>
                      </wps:wsp>
                      <wps:wsp>
                        <wps:cNvPr id="114" name="Text Box 10"/>
                        <wps:cNvSpPr txBox="1">
                          <a:spLocks noChangeArrowheads="1"/>
                        </wps:cNvSpPr>
                        <wps:spPr bwMode="auto">
                          <a:xfrm>
                            <a:off x="3960" y="10065"/>
                            <a:ext cx="2550" cy="2490"/>
                          </a:xfrm>
                          <a:prstGeom prst="rect">
                            <a:avLst/>
                          </a:prstGeom>
                          <a:solidFill>
                            <a:srgbClr val="FFFFFF"/>
                          </a:solidFill>
                          <a:ln w="9525">
                            <a:solidFill>
                              <a:srgbClr val="000000"/>
                            </a:solidFill>
                            <a:miter lim="800000"/>
                            <a:headEnd/>
                            <a:tailEnd/>
                          </a:ln>
                        </wps:spPr>
                        <wps:txbx>
                          <w:txbxContent>
                            <w:p w14:paraId="570DF78D" w14:textId="77777777" w:rsidR="00C56512" w:rsidRDefault="00C56512" w:rsidP="0080064B">
                              <w:r>
                                <w:t>Face of CRC card:</w:t>
                              </w:r>
                            </w:p>
                            <w:p w14:paraId="4DDEAE0B" w14:textId="77777777" w:rsidR="00C56512" w:rsidRPr="00A866A4" w:rsidRDefault="00C56512" w:rsidP="0080064B">
                              <w:pPr>
                                <w:rPr>
                                  <w:color w:val="FF0000"/>
                                </w:rPr>
                              </w:pPr>
                              <w:r w:rsidRPr="00A866A4">
                                <w:rPr>
                                  <w:color w:val="FF0000"/>
                                </w:rPr>
                                <w:t>Name</w:t>
                              </w:r>
                            </w:p>
                            <w:p w14:paraId="72C7C352" w14:textId="77777777" w:rsidR="00C56512" w:rsidRPr="00A866A4" w:rsidRDefault="00C56512" w:rsidP="0080064B">
                              <w:r w:rsidRPr="00A866A4">
                                <w:t>Responsibility</w:t>
                              </w:r>
                            </w:p>
                            <w:p w14:paraId="749D0D22" w14:textId="77777777" w:rsidR="00C56512" w:rsidRPr="00A866A4" w:rsidRDefault="00C56512" w:rsidP="0080064B">
                              <w:pPr>
                                <w:rPr>
                                  <w:color w:val="00B050"/>
                                </w:rPr>
                              </w:pPr>
                              <w:r w:rsidRPr="00A866A4">
                                <w:rPr>
                                  <w:color w:val="00B050"/>
                                </w:rPr>
                                <w:t xml:space="preserve">Collaboration </w:t>
                              </w:r>
                            </w:p>
                            <w:p w14:paraId="480DC45E" w14:textId="77777777" w:rsidR="00C56512" w:rsidRDefault="00C56512" w:rsidP="0080064B"/>
                          </w:txbxContent>
                        </wps:txbx>
                        <wps:bodyPr rot="0" vert="horz" wrap="square" lIns="91440" tIns="45720" rIns="91440" bIns="45720" anchor="t" anchorCtr="0" upright="1">
                          <a:noAutofit/>
                        </wps:bodyPr>
                      </wps:wsp>
                      <wps:wsp>
                        <wps:cNvPr id="115" name="Text Box 11"/>
                        <wps:cNvSpPr txBox="1">
                          <a:spLocks noChangeArrowheads="1"/>
                        </wps:cNvSpPr>
                        <wps:spPr bwMode="auto">
                          <a:xfrm>
                            <a:off x="7110" y="10065"/>
                            <a:ext cx="2550" cy="2490"/>
                          </a:xfrm>
                          <a:prstGeom prst="rect">
                            <a:avLst/>
                          </a:prstGeom>
                          <a:solidFill>
                            <a:srgbClr val="FFFFFF"/>
                          </a:solidFill>
                          <a:ln w="9525">
                            <a:solidFill>
                              <a:srgbClr val="000000"/>
                            </a:solidFill>
                            <a:miter lim="800000"/>
                            <a:headEnd/>
                            <a:tailEnd/>
                          </a:ln>
                        </wps:spPr>
                        <wps:txbx>
                          <w:txbxContent>
                            <w:p w14:paraId="6AEFFE7A" w14:textId="77777777" w:rsidR="00C56512" w:rsidRDefault="00C56512" w:rsidP="00A866A4">
                              <w:r>
                                <w:t>Back of CRC card:</w:t>
                              </w:r>
                            </w:p>
                            <w:p w14:paraId="14028995" w14:textId="77777777" w:rsidR="00C56512" w:rsidRPr="00A866A4" w:rsidRDefault="00C56512" w:rsidP="00A866A4">
                              <w:pPr>
                                <w:rPr>
                                  <w:color w:val="984806" w:themeColor="accent6" w:themeShade="80"/>
                                </w:rPr>
                              </w:pPr>
                              <w:r w:rsidRPr="00A866A4">
                                <w:rPr>
                                  <w:color w:val="984806" w:themeColor="accent6" w:themeShade="80"/>
                                </w:rPr>
                                <w:t>Attributes</w:t>
                              </w:r>
                            </w:p>
                          </w:txbxContent>
                        </wps:txbx>
                        <wps:bodyPr rot="0" vert="horz" wrap="square" lIns="91440" tIns="45720" rIns="91440" bIns="45720" anchor="t" anchorCtr="0" upright="1">
                          <a:noAutofit/>
                        </wps:bodyPr>
                      </wps:wsp>
                      <wps:wsp>
                        <wps:cNvPr id="116" name="AutoShape 13"/>
                        <wps:cNvCnPr>
                          <a:cxnSpLocks noChangeShapeType="1"/>
                        </wps:cNvCnPr>
                        <wps:spPr bwMode="auto">
                          <a:xfrm>
                            <a:off x="8595" y="12555"/>
                            <a:ext cx="0" cy="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14"/>
                        <wps:cNvCnPr>
                          <a:cxnSpLocks noChangeShapeType="1"/>
                        </wps:cNvCnPr>
                        <wps:spPr bwMode="auto">
                          <a:xfrm flipH="1">
                            <a:off x="2820" y="13365"/>
                            <a:ext cx="5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AutoShape 15"/>
                        <wps:cNvCnPr>
                          <a:cxnSpLocks noChangeShapeType="1"/>
                        </wps:cNvCnPr>
                        <wps:spPr bwMode="auto">
                          <a:xfrm flipV="1">
                            <a:off x="2820" y="12555"/>
                            <a:ext cx="0" cy="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BE465A" id="_x0000_s1050" style="position:absolute;margin-left:-44.4pt;margin-top:29.35pt;width:438.75pt;height:165pt;z-index:251727360;mso-position-horizontal-relative:text;mso-position-vertical-relative:text" coordorigin="885,10065" coordsize="8775,3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">
                <v:shape id="Text Box 9" o:spid="_x0000_s1051" type="#_x0000_t202" style="position:absolute;left:885;top:10065;width:255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">
                  <v:textbox>
                    <w:txbxContent>
                      <w:p w14:paraId="28E7F53A" w14:textId="77777777" w:rsidR="00C56512" w:rsidRDefault="00C56512">
                        <w:r>
                          <w:t>Back of CRC card:</w:t>
                        </w:r>
                      </w:p>
                      <w:p w14:paraId="65B76DF0" w14:textId="77777777" w:rsidR="00C56512" w:rsidRDefault="00C56512">
                        <w:r>
                          <w:t>Attributes</w:t>
                        </w:r>
                      </w:p>
                    </w:txbxContent>
                  </v:textbox>
                </v:shape>
                <v:shape id="Text Box 10" o:spid="_x0000_s1052" type="#_x0000_t202" style="position:absolute;left:3960;top:10065;width:255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70DF78D" w14:textId="77777777" w:rsidR="00C56512" w:rsidRDefault="00C56512" w:rsidP="0080064B">
                        <w:r>
                          <w:t>Face of CRC card:</w:t>
                        </w:r>
                      </w:p>
                      <w:p w14:paraId="4DDEAE0B" w14:textId="77777777" w:rsidR="00C56512" w:rsidRPr="00A866A4" w:rsidRDefault="00C56512" w:rsidP="0080064B">
                        <w:pPr>
                          <w:rPr>
                            <w:color w:val="FF0000"/>
                          </w:rPr>
                        </w:pPr>
                        <w:r w:rsidRPr="00A866A4">
                          <w:rPr>
                            <w:color w:val="FF0000"/>
                          </w:rPr>
                          <w:t>Name</w:t>
                        </w:r>
                      </w:p>
                      <w:p w14:paraId="72C7C352" w14:textId="77777777" w:rsidR="00C56512" w:rsidRPr="00A866A4" w:rsidRDefault="00C56512" w:rsidP="0080064B">
                        <w:r w:rsidRPr="00A866A4">
                          <w:t>Responsibility</w:t>
                        </w:r>
                      </w:p>
                      <w:p w14:paraId="749D0D22" w14:textId="77777777" w:rsidR="00C56512" w:rsidRPr="00A866A4" w:rsidRDefault="00C56512" w:rsidP="0080064B">
                        <w:pPr>
                          <w:rPr>
                            <w:color w:val="00B050"/>
                          </w:rPr>
                        </w:pPr>
                        <w:r w:rsidRPr="00A866A4">
                          <w:rPr>
                            <w:color w:val="00B050"/>
                          </w:rPr>
                          <w:t xml:space="preserve">Collaboration </w:t>
                        </w:r>
                      </w:p>
                      <w:p w14:paraId="480DC45E" w14:textId="77777777" w:rsidR="00C56512" w:rsidRDefault="00C56512" w:rsidP="0080064B"/>
                    </w:txbxContent>
                  </v:textbox>
                </v:shape>
                <v:shape id="Text Box 11" o:spid="_x0000_s1053" type="#_x0000_t202" style="position:absolute;left:7110;top:10065;width:255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">
                  <v:textbox>
                    <w:txbxContent>
                      <w:p w14:paraId="6AEFFE7A" w14:textId="77777777" w:rsidR="00C56512" w:rsidRDefault="00C56512" w:rsidP="00A866A4">
                        <w:r>
                          <w:t>Back of CRC card:</w:t>
                        </w:r>
                      </w:p>
                      <w:p w14:paraId="14028995" w14:textId="77777777" w:rsidR="00C56512" w:rsidRPr="00A866A4" w:rsidRDefault="00C56512" w:rsidP="00A866A4">
                        <w:pPr>
                          <w:rPr>
                            <w:color w:val="984806" w:themeColor="accent6" w:themeShade="80"/>
                          </w:rPr>
                        </w:pPr>
                        <w:r w:rsidRPr="00A866A4">
                          <w:rPr>
                            <w:color w:val="984806" w:themeColor="accent6" w:themeShade="80"/>
                          </w:rPr>
                          <w:t>Attributes</w:t>
                        </w:r>
                      </w:p>
                    </w:txbxContent>
                  </v:textbox>
                </v:shape>
                <v:shapetype id="_x0000_t32" coordsize="21600,21600" o:spt="32" o:oned="t" path="m,l21600,21600e" filled="f">
                  <v:path arrowok="t" fillok="f" o:connecttype="none"/>
                  <o:lock v:ext="edit" shapetype="t"/>
                </v:shapetype>
                <v:shape id="AutoShape 13" o:spid="_x0000_s1054" type="#_x0000_t32" style="position:absolute;left:8595;top:12555;width:0;height: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"/>
                <v:shape id="AutoShape 14" o:spid="_x0000_s1055" type="#_x0000_t32" style="position:absolute;left:2820;top:13365;width:57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"/>
                <v:shape id="AutoShape 15" o:spid="_x0000_s1056" type="#_x0000_t32" style="position:absolute;left:2820;top:12555;width:0;height: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v:group>
            </w:pict>
          </mc:Fallback>
        </mc:AlternateContent>
      </w:r>
      <w:bookmarkStart w:id="91" w:name="_Toc406187109"/>
      <w:bookmarkStart w:id="92" w:name="_Toc406527488"/>
      <w:bookmarkStart w:id="93" w:name="_Toc406527663"/>
      <w:bookmarkStart w:id="94" w:name="_Toc406527836"/>
      <w:bookmarkStart w:id="95" w:name="_Toc430471876"/>
      <w:r w:rsidR="00D44922">
        <w:rPr>
          <w:b w:val="0"/>
          <w:bCs/>
        </w:rPr>
        <w:t>:</w:t>
      </w:r>
      <w:bookmarkEnd w:id="88"/>
      <w:bookmarkEnd w:id="89"/>
      <w:bookmarkEnd w:id="90"/>
      <w:bookmarkEnd w:id="91"/>
      <w:bookmarkEnd w:id="92"/>
      <w:bookmarkEnd w:id="93"/>
      <w:bookmarkEnd w:id="94"/>
      <w:bookmarkEnd w:id="95"/>
    </w:p>
    <w:p w14:paraId="5AD7564B" w14:textId="77777777" w:rsidR="00D44922" w:rsidRPr="005D0667" w:rsidRDefault="00D44922" w:rsidP="00D44922">
      <w:pPr>
        <w:pStyle w:val="BodyText"/>
      </w:pPr>
    </w:p>
    <w:p w14:paraId="1216723C" w14:textId="77777777" w:rsidR="00D44922" w:rsidRPr="0042652B" w:rsidRDefault="00D44922" w:rsidP="00D44922">
      <w:pPr>
        <w:pStyle w:val="BodyText"/>
      </w:pPr>
    </w:p>
    <w:p w14:paraId="02292C5C" w14:textId="77777777" w:rsidR="00D44922" w:rsidRDefault="00D44922" w:rsidP="00D44922">
      <w:pPr>
        <w:pStyle w:val="BodyText"/>
      </w:pPr>
    </w:p>
    <w:p w14:paraId="0097809F" w14:textId="77777777" w:rsidR="0025029D" w:rsidRDefault="0025029D" w:rsidP="0025029D">
      <w:pPr>
        <w:pStyle w:val="BodyText"/>
        <w:spacing w:line="240" w:lineRule="auto"/>
      </w:pPr>
    </w:p>
    <w:p w14:paraId="4F2DF3E8" w14:textId="77777777" w:rsidR="00D44922" w:rsidRDefault="00D44922" w:rsidP="0025029D">
      <w:pPr>
        <w:pStyle w:val="BodyText"/>
        <w:spacing w:line="240" w:lineRule="auto"/>
      </w:pPr>
      <w:r>
        <w:t xml:space="preserve"> Feedback\ User satisfaction</w:t>
      </w:r>
    </w:p>
    <w:p w14:paraId="30F2F932" w14:textId="77777777" w:rsidR="0025029D" w:rsidRPr="00FB314E" w:rsidRDefault="0025029D" w:rsidP="0025029D">
      <w:pPr>
        <w:pStyle w:val="FigureTitle"/>
      </w:pPr>
      <w:bookmarkStart w:id="96" w:name="_Toc430471748"/>
      <w:r w:rsidRPr="00FB314E">
        <w:t xml:space="preserve">Figure 4.2: </w:t>
      </w:r>
      <w:r>
        <w:rPr>
          <w:bCs w:val="0"/>
        </w:rPr>
        <w:t>AUDT</w:t>
      </w:r>
      <w:r w:rsidRPr="00FB314E">
        <w:t xml:space="preserve"> from </w:t>
      </w:r>
      <w:r>
        <w:t>system</w:t>
      </w:r>
      <w:r w:rsidRPr="00FB314E">
        <w:t xml:space="preserve"> point of view</w:t>
      </w:r>
      <w:bookmarkEnd w:id="96"/>
      <w:r w:rsidRPr="00FB314E">
        <w:t xml:space="preserve"> </w:t>
      </w:r>
    </w:p>
    <w:p w14:paraId="744ECBCD" w14:textId="77777777" w:rsidR="0025029D" w:rsidRPr="0025029D" w:rsidRDefault="0025029D" w:rsidP="00D44922">
      <w:pPr>
        <w:pStyle w:val="BodyText"/>
        <w:rPr>
          <w:lang w:val="en-GB"/>
        </w:rPr>
      </w:pPr>
    </w:p>
    <w:p w14:paraId="0DED731C" w14:textId="77777777" w:rsidR="00DC646B" w:rsidRDefault="00DC646B" w:rsidP="00704FEC">
      <w:pPr>
        <w:pStyle w:val="Heading3"/>
      </w:pPr>
      <w:bookmarkStart w:id="97" w:name="_Toc430471877"/>
      <w:r w:rsidRPr="00436940">
        <w:lastRenderedPageBreak/>
        <w:t>Requirements Determination</w:t>
      </w:r>
      <w:bookmarkEnd w:id="87"/>
      <w:bookmarkEnd w:id="97"/>
    </w:p>
    <w:p w14:paraId="6965A18E" w14:textId="77777777" w:rsidR="00DC646B" w:rsidRPr="00716855" w:rsidRDefault="00DC646B" w:rsidP="00DC646B">
      <w:pPr>
        <w:jc w:val="both"/>
        <w:rPr>
          <w:rFonts w:asciiTheme="majorBidi" w:hAnsiTheme="majorBidi" w:cstheme="majorBidi"/>
          <w:b/>
          <w:bCs/>
          <w:sz w:val="24"/>
          <w:szCs w:val="24"/>
          <w:lang w:bidi="ar-JO"/>
        </w:rPr>
      </w:pPr>
      <w:r w:rsidRPr="00716855">
        <w:rPr>
          <w:rFonts w:asciiTheme="majorBidi" w:hAnsiTheme="majorBidi" w:cstheme="majorBidi"/>
          <w:b/>
          <w:bCs/>
          <w:sz w:val="24"/>
          <w:szCs w:val="24"/>
          <w:lang w:bidi="ar-JO"/>
        </w:rPr>
        <w:t>What are requirements?</w:t>
      </w:r>
    </w:p>
    <w:p w14:paraId="7AF3C11D" w14:textId="77777777" w:rsidR="00DC646B" w:rsidRPr="005042AC" w:rsidRDefault="00DC646B" w:rsidP="009C5914">
      <w:pPr>
        <w:spacing w:line="480" w:lineRule="auto"/>
        <w:jc w:val="both"/>
        <w:rPr>
          <w:rFonts w:asciiTheme="majorBidi" w:hAnsiTheme="majorBidi" w:cstheme="majorBidi"/>
          <w:sz w:val="24"/>
          <w:szCs w:val="24"/>
          <w:lang w:bidi="ar-JO"/>
        </w:rPr>
      </w:pPr>
      <w:r w:rsidRPr="005042AC">
        <w:rPr>
          <w:rFonts w:asciiTheme="majorBidi" w:hAnsiTheme="majorBidi" w:cstheme="majorBidi"/>
          <w:sz w:val="24"/>
          <w:szCs w:val="24"/>
          <w:lang w:bidi="ar-JO"/>
        </w:rPr>
        <w:t>It may range from a high-level abstract statement of a service or of a system constraint to a detailed mathematical functional specification</w:t>
      </w:r>
      <w:r w:rsidRPr="005042AC">
        <w:rPr>
          <w:rFonts w:asciiTheme="majorBidi" w:hAnsiTheme="majorBidi" w:cstheme="majorBidi"/>
          <w:sz w:val="24"/>
          <w:szCs w:val="24"/>
          <w:rtl/>
          <w:lang w:bidi="ar-JO"/>
        </w:rPr>
        <w:t>.</w:t>
      </w:r>
      <w:r w:rsidRPr="005042AC">
        <w:rPr>
          <w:rFonts w:asciiTheme="majorBidi" w:hAnsiTheme="majorBidi" w:cstheme="majorBidi"/>
          <w:sz w:val="24"/>
          <w:szCs w:val="24"/>
          <w:lang w:bidi="ar-JO"/>
        </w:rPr>
        <w:t xml:space="preserve">This is inevitable as requirements may serve a dual </w:t>
      </w:r>
      <w:r w:rsidR="00840E7C" w:rsidRPr="005042AC">
        <w:rPr>
          <w:rFonts w:asciiTheme="majorBidi" w:hAnsiTheme="majorBidi" w:cstheme="majorBidi"/>
          <w:sz w:val="24"/>
          <w:szCs w:val="24"/>
          <w:lang w:bidi="ar-JO"/>
        </w:rPr>
        <w:t>function May</w:t>
      </w:r>
      <w:r w:rsidRPr="005042AC">
        <w:rPr>
          <w:rFonts w:asciiTheme="majorBidi" w:hAnsiTheme="majorBidi" w:cstheme="majorBidi"/>
          <w:sz w:val="24"/>
          <w:szCs w:val="24"/>
          <w:lang w:bidi="ar-JO"/>
        </w:rPr>
        <w:t xml:space="preserve"> be the basis for a bid for a contract - therefore must be open to </w:t>
      </w:r>
      <w:r w:rsidR="00840E7C" w:rsidRPr="005042AC">
        <w:rPr>
          <w:rFonts w:asciiTheme="majorBidi" w:hAnsiTheme="majorBidi" w:cstheme="majorBidi"/>
          <w:sz w:val="24"/>
          <w:szCs w:val="24"/>
          <w:lang w:bidi="ar-JO"/>
        </w:rPr>
        <w:t>interpretation May</w:t>
      </w:r>
      <w:r w:rsidRPr="005042AC">
        <w:rPr>
          <w:rFonts w:asciiTheme="majorBidi" w:hAnsiTheme="majorBidi" w:cstheme="majorBidi"/>
          <w:sz w:val="24"/>
          <w:szCs w:val="24"/>
          <w:lang w:bidi="ar-JO"/>
        </w:rPr>
        <w:t xml:space="preserve"> be the basis for the contract itself - therefore must be defined in detail</w:t>
      </w:r>
    </w:p>
    <w:p w14:paraId="74447164" w14:textId="77777777" w:rsidR="00DC646B" w:rsidRDefault="00DC646B" w:rsidP="009C5914">
      <w:pPr>
        <w:spacing w:line="480" w:lineRule="auto"/>
        <w:jc w:val="both"/>
        <w:rPr>
          <w:rFonts w:asciiTheme="majorBidi" w:hAnsiTheme="majorBidi" w:cstheme="majorBidi"/>
          <w:sz w:val="24"/>
          <w:szCs w:val="24"/>
          <w:lang w:bidi="ar-JO"/>
        </w:rPr>
      </w:pPr>
      <w:r w:rsidRPr="005042AC">
        <w:rPr>
          <w:rFonts w:asciiTheme="majorBidi" w:hAnsiTheme="majorBidi" w:cstheme="majorBidi"/>
          <w:sz w:val="24"/>
          <w:szCs w:val="24"/>
          <w:lang w:bidi="ar-JO"/>
        </w:rPr>
        <w:t>Both these statements may be called requirements</w:t>
      </w:r>
      <w:r>
        <w:rPr>
          <w:rFonts w:asciiTheme="majorBidi" w:hAnsiTheme="majorBidi" w:cstheme="majorBidi"/>
          <w:sz w:val="24"/>
          <w:szCs w:val="24"/>
          <w:lang w:bidi="ar-JO"/>
        </w:rPr>
        <w:t>.</w:t>
      </w:r>
    </w:p>
    <w:p w14:paraId="00BEECE9" w14:textId="77777777" w:rsidR="003D1A66" w:rsidRDefault="003D1A66" w:rsidP="00DC646B">
      <w:pPr>
        <w:jc w:val="both"/>
        <w:rPr>
          <w:rFonts w:asciiTheme="majorBidi" w:hAnsiTheme="majorBidi" w:cstheme="majorBidi"/>
          <w:b/>
          <w:bCs/>
          <w:sz w:val="24"/>
          <w:szCs w:val="24"/>
          <w:lang w:bidi="ar-JO"/>
        </w:rPr>
      </w:pPr>
    </w:p>
    <w:p w14:paraId="3793698E" w14:textId="77777777" w:rsidR="00DC646B" w:rsidRDefault="00DC646B" w:rsidP="00C443FE">
      <w:pPr>
        <w:jc w:val="both"/>
        <w:rPr>
          <w:rFonts w:asciiTheme="majorBidi" w:hAnsiTheme="majorBidi" w:cstheme="majorBidi"/>
          <w:b/>
          <w:bCs/>
          <w:sz w:val="24"/>
          <w:szCs w:val="24"/>
          <w:lang w:bidi="ar-JO"/>
        </w:rPr>
      </w:pPr>
      <w:r w:rsidRPr="002C362A">
        <w:rPr>
          <w:rFonts w:asciiTheme="majorBidi" w:hAnsiTheme="majorBidi" w:cstheme="majorBidi"/>
          <w:b/>
          <w:bCs/>
          <w:sz w:val="24"/>
          <w:szCs w:val="24"/>
          <w:lang w:bidi="ar-JO"/>
        </w:rPr>
        <w:t xml:space="preserve">Requirement of </w:t>
      </w:r>
      <w:r w:rsidR="00C443FE">
        <w:rPr>
          <w:rFonts w:asciiTheme="majorBidi" w:hAnsiTheme="majorBidi" w:cstheme="majorBidi"/>
          <w:b/>
          <w:bCs/>
          <w:sz w:val="24"/>
          <w:szCs w:val="24"/>
          <w:lang w:bidi="ar-JO"/>
        </w:rPr>
        <w:t>AUDT</w:t>
      </w:r>
      <w:r w:rsidRPr="002C362A">
        <w:rPr>
          <w:rFonts w:asciiTheme="majorBidi" w:hAnsiTheme="majorBidi" w:cstheme="majorBidi"/>
          <w:b/>
          <w:bCs/>
          <w:sz w:val="24"/>
          <w:szCs w:val="24"/>
          <w:lang w:bidi="ar-JO"/>
        </w:rPr>
        <w:t>:</w:t>
      </w:r>
    </w:p>
    <w:p w14:paraId="2D454E4C" w14:textId="77777777" w:rsidR="000C1C0E" w:rsidRDefault="00995265" w:rsidP="00995265">
      <w:pPr>
        <w:tabs>
          <w:tab w:val="left" w:pos="2325"/>
        </w:tabs>
        <w:jc w:val="both"/>
        <w:rPr>
          <w:rFonts w:asciiTheme="majorBidi" w:hAnsiTheme="majorBidi" w:cstheme="majorBidi"/>
          <w:b/>
          <w:bCs/>
          <w:sz w:val="24"/>
          <w:szCs w:val="24"/>
          <w:lang w:bidi="ar-JO"/>
        </w:rPr>
      </w:pPr>
      <w:r>
        <w:rPr>
          <w:rFonts w:asciiTheme="majorBidi" w:hAnsiTheme="majorBidi" w:cstheme="majorBidi"/>
          <w:b/>
          <w:bCs/>
          <w:sz w:val="24"/>
          <w:szCs w:val="24"/>
          <w:lang w:bidi="ar-JO"/>
        </w:rPr>
        <w:tab/>
      </w:r>
    </w:p>
    <w:p w14:paraId="56D97327" w14:textId="77777777" w:rsidR="000C1C0E" w:rsidRDefault="000C1C0E" w:rsidP="00CF7A0B">
      <w:pPr>
        <w:pStyle w:val="BodyText"/>
      </w:pPr>
      <w:r>
        <w:t xml:space="preserve">Automated Software engineering tools project </w:t>
      </w:r>
      <w:r w:rsidR="00CF7A0B">
        <w:t>consist of the following f</w:t>
      </w:r>
      <w:r w:rsidR="00CF7A0B" w:rsidRPr="00CF7A0B">
        <w:t>undamentals</w:t>
      </w:r>
      <w:r w:rsidR="00CF7A0B">
        <w:t>:</w:t>
      </w:r>
    </w:p>
    <w:p w14:paraId="6F238C30" w14:textId="77777777" w:rsidR="00E3186B" w:rsidRDefault="00E3186B" w:rsidP="00CF7A0B">
      <w:pPr>
        <w:pStyle w:val="BodyText"/>
        <w:rPr>
          <w:lang w:val="en-GB"/>
        </w:rPr>
      </w:pPr>
    </w:p>
    <w:p w14:paraId="41C5F24B" w14:textId="77777777" w:rsidR="002479E3" w:rsidRPr="002479E3" w:rsidRDefault="002479E3" w:rsidP="00CF7A0B">
      <w:pPr>
        <w:pStyle w:val="BodyText"/>
      </w:pPr>
    </w:p>
    <w:p w14:paraId="61ECED9A" w14:textId="77777777" w:rsidR="002479E3" w:rsidRDefault="002479E3" w:rsidP="00CF7A0B">
      <w:pPr>
        <w:pStyle w:val="BodyText"/>
        <w:rPr>
          <w:lang w:val="en-GB"/>
        </w:rPr>
      </w:pPr>
    </w:p>
    <w:p w14:paraId="59641C4A" w14:textId="77777777" w:rsidR="003A5C13" w:rsidRDefault="003A5C13" w:rsidP="00CF7A0B">
      <w:pPr>
        <w:pStyle w:val="BodyText"/>
        <w:rPr>
          <w:lang w:val="en-GB"/>
        </w:rPr>
      </w:pPr>
    </w:p>
    <w:p w14:paraId="709E1992" w14:textId="77777777" w:rsidR="004E628E" w:rsidRDefault="004E628E" w:rsidP="00CF7A0B">
      <w:pPr>
        <w:pStyle w:val="BodyText"/>
        <w:rPr>
          <w:lang w:val="en-GB"/>
        </w:rPr>
      </w:pPr>
    </w:p>
    <w:p w14:paraId="7C47FC4F" w14:textId="77777777" w:rsidR="004E628E" w:rsidRDefault="004E628E" w:rsidP="00CF7A0B">
      <w:pPr>
        <w:pStyle w:val="BodyText"/>
        <w:rPr>
          <w:lang w:val="en-GB"/>
        </w:rPr>
      </w:pPr>
    </w:p>
    <w:p w14:paraId="70A74FB8" w14:textId="77777777" w:rsidR="00A70F9E" w:rsidRDefault="00A70F9E" w:rsidP="00A70F9E">
      <w:pPr>
        <w:spacing w:line="480" w:lineRule="auto"/>
        <w:rPr>
          <w:bCs/>
          <w:i/>
          <w:szCs w:val="24"/>
          <w:lang w:val="en-GB"/>
        </w:rPr>
      </w:pPr>
    </w:p>
    <w:p w14:paraId="5DAA2AC5" w14:textId="77777777" w:rsidR="002479E3" w:rsidRDefault="00092BB3" w:rsidP="008C3E26">
      <w:pPr>
        <w:pStyle w:val="TableTitle"/>
      </w:pPr>
      <w:bookmarkStart w:id="98" w:name="_Toc406442601"/>
      <w:r w:rsidRPr="00A70F9E">
        <w:lastRenderedPageBreak/>
        <w:t>Table 4.1</w:t>
      </w:r>
      <w:r w:rsidR="00EC05B2" w:rsidRPr="00A70F9E">
        <w:t>: functional</w:t>
      </w:r>
      <w:r w:rsidRPr="00A70F9E">
        <w:t xml:space="preserve"> requirement</w:t>
      </w:r>
      <w:bookmarkEnd w:id="98"/>
    </w:p>
    <w:p w14:paraId="6437BB2E" w14:textId="77777777" w:rsidR="008C3E26" w:rsidRDefault="008C3E26" w:rsidP="008C3E26">
      <w:pPr>
        <w:pStyle w:val="TableTitle"/>
      </w:pPr>
    </w:p>
    <w:tbl>
      <w:tblPr>
        <w:tblStyle w:val="TableUUM1"/>
        <w:tblW w:w="0" w:type="auto"/>
        <w:tblLook w:val="04A0" w:firstRow="1" w:lastRow="0" w:firstColumn="1" w:lastColumn="0" w:noHBand="0" w:noVBand="1"/>
      </w:tblPr>
      <w:tblGrid>
        <w:gridCol w:w="2744"/>
        <w:gridCol w:w="2444"/>
        <w:gridCol w:w="3011"/>
      </w:tblGrid>
      <w:tr w:rsidR="001F06EC" w:rsidRPr="001F06EC" w14:paraId="5CD1538A" w14:textId="77777777" w:rsidTr="00053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3" w:type="dxa"/>
          </w:tcPr>
          <w:p w14:paraId="4914B7F7" w14:textId="77777777" w:rsidR="001F06EC" w:rsidRPr="001F06EC" w:rsidRDefault="001F06EC" w:rsidP="001F06EC">
            <w:pPr>
              <w:spacing w:after="360" w:line="480" w:lineRule="auto"/>
              <w:jc w:val="center"/>
              <w:rPr>
                <w:sz w:val="24"/>
                <w:lang w:val="en-GB"/>
              </w:rPr>
            </w:pPr>
            <w:r w:rsidRPr="001F06EC">
              <w:rPr>
                <w:rFonts w:asciiTheme="majorBidi" w:hAnsiTheme="majorBidi" w:cstheme="majorBidi"/>
                <w:color w:val="000000"/>
                <w:sz w:val="24"/>
                <w:lang w:val="en-GB"/>
              </w:rPr>
              <w:t xml:space="preserve">Number                        </w:t>
            </w:r>
          </w:p>
        </w:tc>
        <w:tc>
          <w:tcPr>
            <w:tcW w:w="2521" w:type="dxa"/>
            <w:vAlign w:val="top"/>
          </w:tcPr>
          <w:p w14:paraId="3AE259EB" w14:textId="77777777" w:rsidR="001F06EC" w:rsidRPr="001F06EC" w:rsidRDefault="001F06EC" w:rsidP="001F06EC">
            <w:pPr>
              <w:bidi/>
              <w:spacing w:line="240" w:lineRule="auto"/>
              <w:jc w:val="right"/>
              <w:cnfStyle w:val="100000000000" w:firstRow="1" w:lastRow="0" w:firstColumn="0" w:lastColumn="0" w:oddVBand="0" w:evenVBand="0" w:oddHBand="0" w:evenHBand="0" w:firstRowFirstColumn="0" w:firstRowLastColumn="0" w:lastRowFirstColumn="0" w:lastRowLastColumn="0"/>
              <w:rPr>
                <w:lang w:val="en-GB" w:bidi="ar-JO"/>
              </w:rPr>
            </w:pPr>
            <w:r w:rsidRPr="001F06EC">
              <w:rPr>
                <w:lang w:val="en-GB" w:bidi="ar-JO"/>
              </w:rPr>
              <w:t>Requirement ID</w:t>
            </w:r>
          </w:p>
        </w:tc>
        <w:tc>
          <w:tcPr>
            <w:tcW w:w="3128" w:type="dxa"/>
          </w:tcPr>
          <w:p w14:paraId="18A06863" w14:textId="77777777" w:rsidR="001F06EC" w:rsidRPr="001F06EC" w:rsidRDefault="001F06EC" w:rsidP="001F06EC">
            <w:pPr>
              <w:spacing w:after="360" w:line="480" w:lineRule="auto"/>
              <w:cnfStyle w:val="100000000000" w:firstRow="1" w:lastRow="0" w:firstColumn="0" w:lastColumn="0" w:oddVBand="0" w:evenVBand="0" w:oddHBand="0" w:evenHBand="0" w:firstRowFirstColumn="0" w:firstRowLastColumn="0" w:lastRowFirstColumn="0" w:lastRowLastColumn="0"/>
              <w:rPr>
                <w:sz w:val="24"/>
              </w:rPr>
            </w:pPr>
            <w:r w:rsidRPr="001F06EC">
              <w:rPr>
                <w:lang w:val="en-GB" w:bidi="ar-JO"/>
              </w:rPr>
              <w:t>Description of requirement</w:t>
            </w:r>
          </w:p>
        </w:tc>
      </w:tr>
      <w:tr w:rsidR="001F06EC" w:rsidRPr="001F06EC" w14:paraId="172A86C7"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657EAA19" w14:textId="77777777" w:rsidR="001F06EC" w:rsidRPr="001F06EC" w:rsidRDefault="001F06EC" w:rsidP="001F06EC">
            <w:pPr>
              <w:bidi/>
              <w:spacing w:line="240" w:lineRule="auto"/>
              <w:ind w:left="360"/>
              <w:jc w:val="right"/>
              <w:rPr>
                <w:lang w:val="en-GB" w:bidi="ar-JO"/>
              </w:rPr>
            </w:pPr>
            <w:r w:rsidRPr="001F06EC">
              <w:rPr>
                <w:lang w:val="en-GB" w:bidi="ar-JO"/>
              </w:rPr>
              <w:t>1.</w:t>
            </w:r>
          </w:p>
        </w:tc>
        <w:tc>
          <w:tcPr>
            <w:tcW w:w="2521" w:type="dxa"/>
            <w:vAlign w:val="top"/>
          </w:tcPr>
          <w:p w14:paraId="47508089"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AUDT_01 </w:t>
            </w:r>
          </w:p>
          <w:p w14:paraId="765FE07B"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5733D14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9F0A812"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206CB07A" w14:textId="77777777" w:rsid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user will enter her/his requirements in their appropriate place in our project interface  </w:t>
            </w:r>
          </w:p>
          <w:p w14:paraId="04BB0E91" w14:textId="77777777" w:rsidR="008C3E26" w:rsidRPr="001F06EC" w:rsidRDefault="008C3E26" w:rsidP="008C3E2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1D51F883"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55813950" w14:textId="77777777" w:rsidR="001F06EC" w:rsidRPr="001F06EC" w:rsidRDefault="001F06EC" w:rsidP="001F06EC">
            <w:pPr>
              <w:bidi/>
              <w:spacing w:line="240" w:lineRule="auto"/>
              <w:jc w:val="right"/>
              <w:rPr>
                <w:lang w:val="en-GB" w:bidi="ar-JO"/>
              </w:rPr>
            </w:pPr>
            <w:r w:rsidRPr="001F06EC">
              <w:rPr>
                <w:lang w:val="en-GB" w:bidi="ar-JO"/>
              </w:rPr>
              <w:t>2.</w:t>
            </w:r>
          </w:p>
        </w:tc>
        <w:tc>
          <w:tcPr>
            <w:tcW w:w="2521" w:type="dxa"/>
            <w:vAlign w:val="top"/>
          </w:tcPr>
          <w:p w14:paraId="598094AB"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AUDT_02</w:t>
            </w:r>
          </w:p>
          <w:p w14:paraId="34D43F76"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4D935574"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84216D6"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0A72E577"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4D9B1E9"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5E8B33E0"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controller will analysis the requirements which have been entered by the user and find grammatical and syntax error </w:t>
            </w:r>
          </w:p>
        </w:tc>
      </w:tr>
      <w:tr w:rsidR="001F06EC" w:rsidRPr="001F06EC" w14:paraId="2E4EBCCC"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6CB76EC9" w14:textId="77777777" w:rsidR="001F06EC" w:rsidRPr="001F06EC" w:rsidRDefault="001F06EC" w:rsidP="001F06EC">
            <w:pPr>
              <w:bidi/>
              <w:spacing w:line="240" w:lineRule="auto"/>
              <w:jc w:val="right"/>
              <w:rPr>
                <w:lang w:val="en-GB" w:bidi="ar-JO"/>
              </w:rPr>
            </w:pPr>
            <w:r w:rsidRPr="001F06EC">
              <w:rPr>
                <w:lang w:val="en-GB" w:bidi="ar-JO"/>
              </w:rPr>
              <w:t>3.</w:t>
            </w:r>
          </w:p>
        </w:tc>
        <w:tc>
          <w:tcPr>
            <w:tcW w:w="2521" w:type="dxa"/>
            <w:vAlign w:val="top"/>
          </w:tcPr>
          <w:p w14:paraId="542213DF"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AUDT_03</w:t>
            </w:r>
          </w:p>
        </w:tc>
        <w:tc>
          <w:tcPr>
            <w:tcW w:w="3128" w:type="dxa"/>
            <w:vAlign w:val="top"/>
          </w:tcPr>
          <w:p w14:paraId="3A613FC8" w14:textId="77777777" w:rsidR="001F06EC" w:rsidRPr="001F06EC" w:rsidRDefault="001F06EC" w:rsidP="001F06EC">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Controller</w:t>
            </w:r>
            <w:r w:rsidR="00840E7C">
              <w:rPr>
                <w:lang w:val="en-GB" w:bidi="ar-JO"/>
              </w:rPr>
              <w:t xml:space="preserve"> </w:t>
            </w:r>
            <w:r w:rsidRPr="001F06EC">
              <w:rPr>
                <w:lang w:val="en-GB" w:bidi="ar-JO"/>
              </w:rPr>
              <w:t>must find possible actor, use case, title, tags, and exception.</w:t>
            </w:r>
          </w:p>
          <w:p w14:paraId="3FD8B978" w14:textId="77777777" w:rsidR="001F06EC" w:rsidRPr="001F06EC" w:rsidRDefault="001F06EC" w:rsidP="001F06EC">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p>
          <w:p w14:paraId="784FF3F4"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24B9BD7D"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1DAD99FB" w14:textId="77777777" w:rsidR="001F06EC" w:rsidRPr="001F06EC" w:rsidRDefault="001F06EC" w:rsidP="001F06EC">
            <w:pPr>
              <w:bidi/>
              <w:spacing w:line="240" w:lineRule="auto"/>
              <w:jc w:val="right"/>
              <w:rPr>
                <w:lang w:val="en-GB" w:bidi="ar-JO"/>
              </w:rPr>
            </w:pPr>
            <w:r w:rsidRPr="001F06EC">
              <w:rPr>
                <w:lang w:val="en-GB" w:bidi="ar-JO"/>
              </w:rPr>
              <w:t xml:space="preserve">4. </w:t>
            </w:r>
          </w:p>
        </w:tc>
        <w:tc>
          <w:tcPr>
            <w:tcW w:w="2521" w:type="dxa"/>
            <w:vAlign w:val="top"/>
          </w:tcPr>
          <w:p w14:paraId="27F8EAAE"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AUDT_04 </w:t>
            </w:r>
          </w:p>
        </w:tc>
        <w:tc>
          <w:tcPr>
            <w:tcW w:w="3128" w:type="dxa"/>
            <w:vAlign w:val="top"/>
          </w:tcPr>
          <w:p w14:paraId="134FED6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controller will send the accepted requirements to the drawer to convert them </w:t>
            </w:r>
          </w:p>
          <w:p w14:paraId="7C535A3C"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3DFA1ED9"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04A72A79" w14:textId="77777777" w:rsidR="001F06EC" w:rsidRPr="001F06EC" w:rsidRDefault="001F06EC" w:rsidP="001F06EC">
            <w:pPr>
              <w:bidi/>
              <w:spacing w:line="240" w:lineRule="auto"/>
              <w:jc w:val="right"/>
              <w:rPr>
                <w:lang w:val="en-GB" w:bidi="ar-JO"/>
              </w:rPr>
            </w:pPr>
            <w:r w:rsidRPr="001F06EC">
              <w:rPr>
                <w:lang w:val="en-GB" w:bidi="ar-JO"/>
              </w:rPr>
              <w:t>5.</w:t>
            </w:r>
          </w:p>
        </w:tc>
        <w:tc>
          <w:tcPr>
            <w:tcW w:w="2521" w:type="dxa"/>
            <w:vAlign w:val="top"/>
          </w:tcPr>
          <w:p w14:paraId="1C151111"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F06EC">
              <w:rPr>
                <w:lang w:val="en-GB" w:bidi="ar-JO"/>
              </w:rPr>
              <w:t>AUDT_05</w:t>
            </w:r>
          </w:p>
          <w:p w14:paraId="6F3C79FC"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p w14:paraId="7E20BD51"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tc>
        <w:tc>
          <w:tcPr>
            <w:tcW w:w="3128" w:type="dxa"/>
            <w:vAlign w:val="top"/>
          </w:tcPr>
          <w:p w14:paraId="490BC78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The drawer convert the requirement to the use case</w:t>
            </w:r>
          </w:p>
          <w:p w14:paraId="63F29707"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6C98D396"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23C4C733"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3F7E4053" w14:textId="77777777" w:rsidR="001F06EC" w:rsidRPr="001F06EC" w:rsidRDefault="001F06EC" w:rsidP="001F06EC">
            <w:pPr>
              <w:bidi/>
              <w:spacing w:line="240" w:lineRule="auto"/>
              <w:jc w:val="right"/>
              <w:rPr>
                <w:lang w:val="en-GB" w:bidi="ar-JO"/>
              </w:rPr>
            </w:pPr>
            <w:r w:rsidRPr="001F06EC">
              <w:rPr>
                <w:lang w:val="en-GB" w:bidi="ar-JO"/>
              </w:rPr>
              <w:t>6.</w:t>
            </w:r>
          </w:p>
        </w:tc>
        <w:tc>
          <w:tcPr>
            <w:tcW w:w="2521" w:type="dxa"/>
            <w:vAlign w:val="top"/>
          </w:tcPr>
          <w:p w14:paraId="697693A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AUDT_06</w:t>
            </w:r>
          </w:p>
        </w:tc>
        <w:tc>
          <w:tcPr>
            <w:tcW w:w="3128" w:type="dxa"/>
            <w:vAlign w:val="top"/>
          </w:tcPr>
          <w:p w14:paraId="050B7644"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drawer will display the final results to the user. </w:t>
            </w:r>
          </w:p>
        </w:tc>
      </w:tr>
      <w:tr w:rsidR="001F06EC" w:rsidRPr="001F06EC" w14:paraId="66EFB5F9"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4F1AC7B8" w14:textId="77777777" w:rsidR="001F06EC" w:rsidRPr="001F06EC" w:rsidRDefault="001F06EC" w:rsidP="001F06EC">
            <w:pPr>
              <w:bidi/>
              <w:spacing w:line="240" w:lineRule="auto"/>
              <w:jc w:val="right"/>
              <w:rPr>
                <w:lang w:val="en-GB" w:bidi="ar-JO"/>
              </w:rPr>
            </w:pPr>
          </w:p>
        </w:tc>
        <w:tc>
          <w:tcPr>
            <w:tcW w:w="2521" w:type="dxa"/>
            <w:vAlign w:val="top"/>
          </w:tcPr>
          <w:p w14:paraId="516CAFAA"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tcPr>
          <w:p w14:paraId="519BF415" w14:textId="77777777" w:rsidR="001F06EC" w:rsidRPr="001F06EC" w:rsidRDefault="001F06EC" w:rsidP="001F06EC">
            <w:pPr>
              <w:spacing w:after="360" w:line="480" w:lineRule="auto"/>
              <w:jc w:val="both"/>
              <w:cnfStyle w:val="000000000000" w:firstRow="0" w:lastRow="0" w:firstColumn="0" w:lastColumn="0" w:oddVBand="0" w:evenVBand="0" w:oddHBand="0" w:evenHBand="0" w:firstRowFirstColumn="0" w:firstRowLastColumn="0" w:lastRowFirstColumn="0" w:lastRowLastColumn="0"/>
              <w:rPr>
                <w:sz w:val="24"/>
                <w:lang w:val="en-GB"/>
              </w:rPr>
            </w:pPr>
          </w:p>
        </w:tc>
      </w:tr>
    </w:tbl>
    <w:p w14:paraId="15250453" w14:textId="77777777" w:rsidR="002479E3" w:rsidRPr="001F06EC" w:rsidRDefault="002479E3" w:rsidP="00CF7A0B">
      <w:pPr>
        <w:pStyle w:val="BodyText"/>
      </w:pPr>
    </w:p>
    <w:p w14:paraId="4823A916" w14:textId="77777777" w:rsidR="002479E3" w:rsidRDefault="002479E3" w:rsidP="00CF7A0B">
      <w:pPr>
        <w:pStyle w:val="BodyText"/>
        <w:rPr>
          <w:lang w:val="en-GB"/>
        </w:rPr>
      </w:pPr>
    </w:p>
    <w:p w14:paraId="1B1A8F08" w14:textId="77777777" w:rsidR="002479E3" w:rsidRDefault="002479E3" w:rsidP="00CF7A0B">
      <w:pPr>
        <w:pStyle w:val="BodyText"/>
        <w:rPr>
          <w:lang w:val="en-GB"/>
        </w:rPr>
      </w:pPr>
    </w:p>
    <w:p w14:paraId="64EDD7CE" w14:textId="77777777" w:rsidR="0097272A" w:rsidRDefault="0097272A" w:rsidP="00CF7A0B">
      <w:pPr>
        <w:pStyle w:val="BodyText"/>
        <w:rPr>
          <w:lang w:val="en-GB"/>
        </w:rPr>
      </w:pPr>
    </w:p>
    <w:p w14:paraId="137CF8FE" w14:textId="77777777" w:rsidR="00EB5078" w:rsidRDefault="00EB5078" w:rsidP="00A70F9E">
      <w:pPr>
        <w:pStyle w:val="TableTitle"/>
      </w:pPr>
      <w:bookmarkStart w:id="99" w:name="_Toc406442602"/>
      <w:r w:rsidRPr="00613B36">
        <w:lastRenderedPageBreak/>
        <w:t xml:space="preserve">Table </w:t>
      </w:r>
      <w:r>
        <w:t>4</w:t>
      </w:r>
      <w:r w:rsidRPr="00613B36">
        <w:t>.</w:t>
      </w:r>
      <w:r>
        <w:t>2</w:t>
      </w:r>
      <w:r w:rsidR="00EC05B2">
        <w:t xml:space="preserve">: </w:t>
      </w:r>
      <w:r w:rsidR="004E68A5">
        <w:t>non-functional</w:t>
      </w:r>
      <w:r>
        <w:t xml:space="preserve"> requirement</w:t>
      </w:r>
      <w:bookmarkEnd w:id="99"/>
    </w:p>
    <w:p w14:paraId="3C68E51E" w14:textId="77777777" w:rsidR="00105CF1" w:rsidRDefault="00105CF1" w:rsidP="00A70F9E">
      <w:pPr>
        <w:pStyle w:val="TableTitle"/>
      </w:pPr>
    </w:p>
    <w:tbl>
      <w:tblPr>
        <w:tblStyle w:val="TableUUM2"/>
        <w:tblW w:w="0" w:type="auto"/>
        <w:tblLook w:val="04A0" w:firstRow="1" w:lastRow="0" w:firstColumn="1" w:lastColumn="0" w:noHBand="0" w:noVBand="1"/>
      </w:tblPr>
      <w:tblGrid>
        <w:gridCol w:w="2739"/>
        <w:gridCol w:w="2442"/>
        <w:gridCol w:w="3018"/>
      </w:tblGrid>
      <w:tr w:rsidR="00FA2EF6" w:rsidRPr="00FA2EF6" w14:paraId="36E31F93" w14:textId="77777777" w:rsidTr="00053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3" w:type="dxa"/>
          </w:tcPr>
          <w:p w14:paraId="1F2A7642" w14:textId="77777777" w:rsidR="00FA2EF6" w:rsidRPr="00FA2EF6" w:rsidRDefault="00FA2EF6" w:rsidP="00FA2EF6">
            <w:pPr>
              <w:spacing w:after="360" w:line="480" w:lineRule="auto"/>
              <w:jc w:val="center"/>
              <w:rPr>
                <w:sz w:val="24"/>
                <w:lang w:val="en-GB"/>
              </w:rPr>
            </w:pPr>
            <w:r w:rsidRPr="00FA2EF6">
              <w:rPr>
                <w:rFonts w:asciiTheme="majorBidi" w:hAnsiTheme="majorBidi" w:cstheme="majorBidi"/>
                <w:color w:val="000000"/>
                <w:sz w:val="24"/>
                <w:lang w:val="en-GB"/>
              </w:rPr>
              <w:t xml:space="preserve">Number                        </w:t>
            </w:r>
          </w:p>
        </w:tc>
        <w:tc>
          <w:tcPr>
            <w:tcW w:w="2521" w:type="dxa"/>
            <w:vAlign w:val="top"/>
          </w:tcPr>
          <w:p w14:paraId="3B078AF5" w14:textId="77777777" w:rsidR="00FA2EF6" w:rsidRPr="00FA2EF6" w:rsidRDefault="00FA2EF6" w:rsidP="00FA2EF6">
            <w:pPr>
              <w:bidi/>
              <w:spacing w:line="240" w:lineRule="auto"/>
              <w:jc w:val="right"/>
              <w:cnfStyle w:val="100000000000" w:firstRow="1" w:lastRow="0" w:firstColumn="0" w:lastColumn="0" w:oddVBand="0" w:evenVBand="0" w:oddHBand="0" w:evenHBand="0" w:firstRowFirstColumn="0" w:firstRowLastColumn="0" w:lastRowFirstColumn="0" w:lastRowLastColumn="0"/>
              <w:rPr>
                <w:lang w:val="en-GB" w:bidi="ar-JO"/>
              </w:rPr>
            </w:pPr>
            <w:r w:rsidRPr="00FA2EF6">
              <w:rPr>
                <w:lang w:val="en-GB" w:bidi="ar-JO"/>
              </w:rPr>
              <w:t>Requirement ID</w:t>
            </w:r>
          </w:p>
        </w:tc>
        <w:tc>
          <w:tcPr>
            <w:tcW w:w="3128" w:type="dxa"/>
          </w:tcPr>
          <w:p w14:paraId="2B6AAFB3" w14:textId="77777777" w:rsidR="00FA2EF6" w:rsidRPr="00FA2EF6" w:rsidRDefault="00FA2EF6" w:rsidP="00FA2EF6">
            <w:pPr>
              <w:spacing w:after="360" w:line="480" w:lineRule="auto"/>
              <w:cnfStyle w:val="100000000000" w:firstRow="1" w:lastRow="0" w:firstColumn="0" w:lastColumn="0" w:oddVBand="0" w:evenVBand="0" w:oddHBand="0" w:evenHBand="0" w:firstRowFirstColumn="0" w:firstRowLastColumn="0" w:lastRowFirstColumn="0" w:lastRowLastColumn="0"/>
              <w:rPr>
                <w:sz w:val="24"/>
              </w:rPr>
            </w:pPr>
            <w:r w:rsidRPr="00FA2EF6">
              <w:rPr>
                <w:lang w:val="en-GB" w:bidi="ar-JO"/>
              </w:rPr>
              <w:t>Description of requirement</w:t>
            </w:r>
          </w:p>
        </w:tc>
      </w:tr>
      <w:tr w:rsidR="00FA2EF6" w:rsidRPr="00FA2EF6" w14:paraId="18E8AAB5"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423F110F" w14:textId="77777777" w:rsidR="00FA2EF6" w:rsidRPr="00FA2EF6" w:rsidRDefault="00FA2EF6" w:rsidP="00FA2EF6">
            <w:pPr>
              <w:bidi/>
              <w:spacing w:line="240" w:lineRule="auto"/>
              <w:ind w:left="360"/>
              <w:jc w:val="right"/>
              <w:rPr>
                <w:lang w:val="en-GB" w:bidi="ar-JO"/>
              </w:rPr>
            </w:pPr>
            <w:r w:rsidRPr="00FA2EF6">
              <w:rPr>
                <w:lang w:val="en-GB" w:bidi="ar-JO"/>
              </w:rPr>
              <w:t>1.</w:t>
            </w:r>
          </w:p>
        </w:tc>
        <w:tc>
          <w:tcPr>
            <w:tcW w:w="2521" w:type="dxa"/>
            <w:vAlign w:val="top"/>
          </w:tcPr>
          <w:p w14:paraId="087E514E"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AUDT_01 </w:t>
            </w:r>
          </w:p>
          <w:p w14:paraId="7101E38B"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0832CE6"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35E78D9"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0A4F226F"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Type requirement manual to allow user to type Arabic requirement manually</w:t>
            </w:r>
          </w:p>
        </w:tc>
      </w:tr>
      <w:tr w:rsidR="00FA2EF6" w:rsidRPr="00FA2EF6" w14:paraId="064A9386"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30E9A5F1" w14:textId="77777777" w:rsidR="00FA2EF6" w:rsidRPr="00FA2EF6" w:rsidRDefault="00FA2EF6" w:rsidP="00FA2EF6">
            <w:pPr>
              <w:bidi/>
              <w:spacing w:line="240" w:lineRule="auto"/>
              <w:jc w:val="right"/>
              <w:rPr>
                <w:lang w:val="en-GB" w:bidi="ar-JO"/>
              </w:rPr>
            </w:pPr>
            <w:r w:rsidRPr="00FA2EF6">
              <w:rPr>
                <w:lang w:val="en-GB" w:bidi="ar-JO"/>
              </w:rPr>
              <w:t>2.</w:t>
            </w:r>
          </w:p>
        </w:tc>
        <w:tc>
          <w:tcPr>
            <w:tcW w:w="2521" w:type="dxa"/>
            <w:vAlign w:val="top"/>
          </w:tcPr>
          <w:p w14:paraId="0E8FCD45"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AUDT_02</w:t>
            </w:r>
          </w:p>
          <w:p w14:paraId="3DC284D1"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6A6E1AF8"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1D0D7C27"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960B8C4"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E9CED73"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654E4219"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Help button to make the user understand our project in good way</w:t>
            </w:r>
          </w:p>
        </w:tc>
      </w:tr>
      <w:tr w:rsidR="00FA2EF6" w:rsidRPr="00FA2EF6" w14:paraId="6E2BD62B"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760A385E" w14:textId="77777777" w:rsidR="00FA2EF6" w:rsidRPr="00FA2EF6" w:rsidRDefault="00FA2EF6" w:rsidP="00FA2EF6">
            <w:pPr>
              <w:bidi/>
              <w:spacing w:line="240" w:lineRule="auto"/>
              <w:jc w:val="right"/>
              <w:rPr>
                <w:lang w:val="en-GB" w:bidi="ar-JO"/>
              </w:rPr>
            </w:pPr>
            <w:r w:rsidRPr="00FA2EF6">
              <w:rPr>
                <w:lang w:val="en-GB" w:bidi="ar-JO"/>
              </w:rPr>
              <w:t>3.</w:t>
            </w:r>
          </w:p>
        </w:tc>
        <w:tc>
          <w:tcPr>
            <w:tcW w:w="2521" w:type="dxa"/>
            <w:vAlign w:val="top"/>
          </w:tcPr>
          <w:p w14:paraId="0121734D"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AUDT_03</w:t>
            </w:r>
          </w:p>
        </w:tc>
        <w:tc>
          <w:tcPr>
            <w:tcW w:w="3128" w:type="dxa"/>
            <w:vAlign w:val="top"/>
          </w:tcPr>
          <w:p w14:paraId="7B50FBE7"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Upload file to import external requirement written with text file  </w:t>
            </w:r>
          </w:p>
          <w:p w14:paraId="6CDCD031"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46EB6DD8"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22C41EE4" w14:textId="77777777" w:rsidR="00FA2EF6" w:rsidRPr="00FA2EF6" w:rsidRDefault="00FA2EF6" w:rsidP="00FA2EF6">
            <w:pPr>
              <w:bidi/>
              <w:spacing w:line="240" w:lineRule="auto"/>
              <w:jc w:val="right"/>
              <w:rPr>
                <w:lang w:val="en-GB" w:bidi="ar-JO"/>
              </w:rPr>
            </w:pPr>
            <w:r w:rsidRPr="00FA2EF6">
              <w:rPr>
                <w:lang w:val="en-GB" w:bidi="ar-JO"/>
              </w:rPr>
              <w:t xml:space="preserve">4. </w:t>
            </w:r>
          </w:p>
        </w:tc>
        <w:tc>
          <w:tcPr>
            <w:tcW w:w="2521" w:type="dxa"/>
            <w:vAlign w:val="top"/>
          </w:tcPr>
          <w:p w14:paraId="58E1E0A0"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AUDT_04 </w:t>
            </w:r>
          </w:p>
        </w:tc>
        <w:tc>
          <w:tcPr>
            <w:tcW w:w="3128" w:type="dxa"/>
            <w:vAlign w:val="top"/>
          </w:tcPr>
          <w:p w14:paraId="6C73451F" w14:textId="77777777" w:rsidR="00FA2EF6" w:rsidRPr="00FA2EF6" w:rsidRDefault="00FA2EF6" w:rsidP="00FA2EF6">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Save as text button to save   written  requirement  as a text</w:t>
            </w:r>
          </w:p>
          <w:p w14:paraId="1D2F9ECA"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5A34EE81"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50E1D5BA" w14:textId="77777777" w:rsidR="00FA2EF6" w:rsidRPr="00FA2EF6" w:rsidRDefault="00FA2EF6" w:rsidP="00FA2EF6">
            <w:pPr>
              <w:bidi/>
              <w:spacing w:line="240" w:lineRule="auto"/>
              <w:jc w:val="right"/>
              <w:rPr>
                <w:lang w:val="en-GB" w:bidi="ar-JO"/>
              </w:rPr>
            </w:pPr>
            <w:r w:rsidRPr="00FA2EF6">
              <w:rPr>
                <w:lang w:val="en-GB" w:bidi="ar-JO"/>
              </w:rPr>
              <w:t>5.</w:t>
            </w:r>
          </w:p>
        </w:tc>
        <w:tc>
          <w:tcPr>
            <w:tcW w:w="2521" w:type="dxa"/>
            <w:vAlign w:val="top"/>
          </w:tcPr>
          <w:p w14:paraId="02D12DBF"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FA2EF6">
              <w:rPr>
                <w:lang w:val="en-GB" w:bidi="ar-JO"/>
              </w:rPr>
              <w:t>AUDT_05</w:t>
            </w:r>
          </w:p>
          <w:p w14:paraId="2DD49E74"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p w14:paraId="50CF861C"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tc>
        <w:tc>
          <w:tcPr>
            <w:tcW w:w="3128" w:type="dxa"/>
            <w:vAlign w:val="top"/>
          </w:tcPr>
          <w:p w14:paraId="4458B2F8"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Add verb to the dictionary button to allow user add and search about verbs </w:t>
            </w:r>
          </w:p>
          <w:p w14:paraId="19D6A2EC"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435CDDE1" w14:textId="77777777" w:rsidTr="00053AA7">
        <w:trPr>
          <w:trHeight w:val="479"/>
        </w:trPr>
        <w:tc>
          <w:tcPr>
            <w:cnfStyle w:val="001000000000" w:firstRow="0" w:lastRow="0" w:firstColumn="1" w:lastColumn="0" w:oddVBand="0" w:evenVBand="0" w:oddHBand="0" w:evenHBand="0" w:firstRowFirstColumn="0" w:firstRowLastColumn="0" w:lastRowFirstColumn="0" w:lastRowLastColumn="0"/>
            <w:tcW w:w="2873" w:type="dxa"/>
            <w:vAlign w:val="top"/>
          </w:tcPr>
          <w:p w14:paraId="3BAEC299" w14:textId="77777777" w:rsidR="00FA2EF6" w:rsidRPr="00FA2EF6" w:rsidRDefault="00FA2EF6" w:rsidP="00FA2EF6">
            <w:pPr>
              <w:bidi/>
              <w:spacing w:line="240" w:lineRule="auto"/>
              <w:jc w:val="right"/>
              <w:rPr>
                <w:lang w:val="en-GB" w:bidi="ar-JO"/>
              </w:rPr>
            </w:pPr>
            <w:r w:rsidRPr="00FA2EF6">
              <w:rPr>
                <w:lang w:val="en-GB" w:bidi="ar-JO"/>
              </w:rPr>
              <w:t>6.</w:t>
            </w:r>
          </w:p>
        </w:tc>
        <w:tc>
          <w:tcPr>
            <w:tcW w:w="2521" w:type="dxa"/>
            <w:vAlign w:val="top"/>
          </w:tcPr>
          <w:p w14:paraId="3A6C4B76"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AUDT_06</w:t>
            </w:r>
          </w:p>
        </w:tc>
        <w:tc>
          <w:tcPr>
            <w:tcW w:w="3128" w:type="dxa"/>
            <w:vAlign w:val="top"/>
          </w:tcPr>
          <w:p w14:paraId="6797CC93"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r w:rsidRPr="00FA2EF6">
              <w:rPr>
                <w:lang w:val="en-GB" w:bidi="ar-JO"/>
              </w:rPr>
              <w:t xml:space="preserve">Apply boss test button to identify what is the boss test mean. </w:t>
            </w:r>
          </w:p>
          <w:p w14:paraId="45901405"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167F5242"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5CB8E750" w14:textId="77777777" w:rsidR="00FA2EF6" w:rsidRPr="00FA2EF6" w:rsidRDefault="00FA2EF6" w:rsidP="00FA2EF6">
            <w:pPr>
              <w:bidi/>
              <w:spacing w:line="240" w:lineRule="auto"/>
              <w:jc w:val="right"/>
              <w:rPr>
                <w:lang w:val="en-GB" w:bidi="ar-JO"/>
              </w:rPr>
            </w:pPr>
            <w:r w:rsidRPr="00FA2EF6">
              <w:rPr>
                <w:lang w:val="en-GB" w:bidi="ar-JO"/>
              </w:rPr>
              <w:t>7.</w:t>
            </w:r>
          </w:p>
        </w:tc>
        <w:tc>
          <w:tcPr>
            <w:tcW w:w="2521" w:type="dxa"/>
            <w:vAlign w:val="top"/>
          </w:tcPr>
          <w:p w14:paraId="3C8EDB74"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AUDT_07</w:t>
            </w:r>
          </w:p>
        </w:tc>
        <w:tc>
          <w:tcPr>
            <w:tcW w:w="3128" w:type="dxa"/>
          </w:tcPr>
          <w:p w14:paraId="4F85C07D" w14:textId="77777777" w:rsidR="00FA2EF6" w:rsidRPr="00FA2EF6" w:rsidRDefault="00FA2EF6" w:rsidP="00FA2EF6">
            <w:pPr>
              <w:spacing w:after="360" w:line="240" w:lineRule="auto"/>
              <w:jc w:val="both"/>
              <w:cnfStyle w:val="000000000000" w:firstRow="0" w:lastRow="0" w:firstColumn="0" w:lastColumn="0" w:oddVBand="0" w:evenVBand="0" w:oddHBand="0" w:evenHBand="0" w:firstRowFirstColumn="0" w:firstRowLastColumn="0" w:lastRowFirstColumn="0" w:lastRowLastColumn="0"/>
              <w:rPr>
                <w:sz w:val="24"/>
              </w:rPr>
            </w:pPr>
            <w:r w:rsidRPr="00FA2EF6">
              <w:rPr>
                <w:sz w:val="24"/>
              </w:rPr>
              <w:t xml:space="preserve">Clear all button to remove all </w:t>
            </w:r>
            <w:r w:rsidRPr="00FA2EF6">
              <w:rPr>
                <w:lang w:val="en-GB" w:bidi="ar-JO"/>
              </w:rPr>
              <w:t xml:space="preserve">written requirement   (reset).  </w:t>
            </w:r>
          </w:p>
          <w:p w14:paraId="593662F6" w14:textId="77777777" w:rsidR="00FA2EF6" w:rsidRPr="00FA2EF6" w:rsidRDefault="00FA2EF6" w:rsidP="00FA2EF6">
            <w:pPr>
              <w:spacing w:after="360" w:line="480" w:lineRule="auto"/>
              <w:jc w:val="both"/>
              <w:cnfStyle w:val="000000000000" w:firstRow="0" w:lastRow="0" w:firstColumn="0" w:lastColumn="0" w:oddVBand="0" w:evenVBand="0" w:oddHBand="0" w:evenHBand="0" w:firstRowFirstColumn="0" w:firstRowLastColumn="0" w:lastRowFirstColumn="0" w:lastRowLastColumn="0"/>
              <w:rPr>
                <w:sz w:val="24"/>
              </w:rPr>
            </w:pPr>
          </w:p>
        </w:tc>
      </w:tr>
    </w:tbl>
    <w:p w14:paraId="2D836E1E" w14:textId="77777777" w:rsidR="00FA2EF6" w:rsidRPr="00FA2EF6" w:rsidRDefault="00FA2EF6" w:rsidP="00A70F9E">
      <w:pPr>
        <w:pStyle w:val="TableTitle"/>
        <w:rPr>
          <w:lang w:val="en-US"/>
        </w:rPr>
      </w:pPr>
    </w:p>
    <w:p w14:paraId="26243AF5" w14:textId="77777777" w:rsidR="00092BB3" w:rsidRDefault="00092BB3" w:rsidP="00CF7A0B">
      <w:pPr>
        <w:pStyle w:val="BodyText"/>
        <w:rPr>
          <w:lang w:val="en-GB"/>
        </w:rPr>
      </w:pPr>
    </w:p>
    <w:p w14:paraId="56F69C79" w14:textId="77777777" w:rsidR="00EB5078" w:rsidRPr="00E3186B" w:rsidRDefault="00EB5078" w:rsidP="00CF7A0B">
      <w:pPr>
        <w:pStyle w:val="BodyText"/>
        <w:rPr>
          <w:lang w:val="en-GB"/>
        </w:rPr>
      </w:pPr>
    </w:p>
    <w:p w14:paraId="4DDDB522" w14:textId="77777777" w:rsidR="00DC646B" w:rsidRDefault="00DC646B" w:rsidP="00DC646B">
      <w:pPr>
        <w:pStyle w:val="Heading3"/>
      </w:pPr>
      <w:bookmarkStart w:id="100" w:name="_Toc378935723"/>
      <w:bookmarkStart w:id="101" w:name="_Toc430471878"/>
      <w:r w:rsidRPr="004869A8">
        <w:lastRenderedPageBreak/>
        <w:t>System's Requirements</w:t>
      </w:r>
      <w:bookmarkEnd w:id="100"/>
      <w:bookmarkEnd w:id="101"/>
    </w:p>
    <w:p w14:paraId="4D7AB7C3" w14:textId="77777777" w:rsidR="00995265" w:rsidRDefault="00995265" w:rsidP="00995265">
      <w:pPr>
        <w:tabs>
          <w:tab w:val="left" w:pos="2325"/>
        </w:tabs>
        <w:jc w:val="both"/>
        <w:rPr>
          <w:rFonts w:asciiTheme="majorBidi" w:hAnsiTheme="majorBidi" w:cstheme="majorBidi"/>
          <w:b/>
          <w:bCs/>
          <w:sz w:val="24"/>
          <w:szCs w:val="24"/>
          <w:lang w:bidi="ar-JO"/>
        </w:rPr>
      </w:pPr>
      <w:r>
        <w:rPr>
          <w:rFonts w:asciiTheme="majorBidi" w:hAnsiTheme="majorBidi" w:cstheme="majorBidi"/>
          <w:b/>
          <w:bCs/>
          <w:sz w:val="24"/>
          <w:szCs w:val="24"/>
          <w:lang w:bidi="ar-JO"/>
        </w:rPr>
        <w:tab/>
      </w:r>
    </w:p>
    <w:p w14:paraId="77E88895" w14:textId="77777777" w:rsidR="00995265" w:rsidRDefault="00995265" w:rsidP="00995265">
      <w:pPr>
        <w:pStyle w:val="BodyText"/>
      </w:pPr>
      <w:r>
        <w:t>Automated Software engineering tools project require the following:</w:t>
      </w:r>
    </w:p>
    <w:p w14:paraId="2ECCA6AE" w14:textId="77777777" w:rsidR="00CF7A0B" w:rsidRPr="00BF273F" w:rsidRDefault="00CF7A0B" w:rsidP="00345379">
      <w:pPr>
        <w:pStyle w:val="ListParagraph"/>
        <w:numPr>
          <w:ilvl w:val="0"/>
          <w:numId w:val="12"/>
        </w:numPr>
        <w:jc w:val="both"/>
        <w:rPr>
          <w:rFonts w:asciiTheme="majorBidi" w:hAnsiTheme="majorBidi" w:cstheme="majorBidi"/>
          <w:sz w:val="24"/>
          <w:szCs w:val="24"/>
          <w:lang w:bidi="ar-JO"/>
        </w:rPr>
      </w:pPr>
      <w:r w:rsidRPr="00BF273F">
        <w:rPr>
          <w:rFonts w:asciiTheme="majorBidi" w:hAnsiTheme="majorBidi" w:cstheme="majorBidi"/>
          <w:sz w:val="24"/>
          <w:szCs w:val="24"/>
          <w:lang w:bidi="ar-JO"/>
        </w:rPr>
        <w:t>Our project requires artificial intelligence something, because it deals with natural languages, so it needs to understand and process natural languages in order to deal with it.</w:t>
      </w:r>
    </w:p>
    <w:p w14:paraId="7C232013" w14:textId="77777777" w:rsidR="00CF7A0B" w:rsidRDefault="00CF7A0B" w:rsidP="00CF7A0B">
      <w:pPr>
        <w:jc w:val="both"/>
        <w:rPr>
          <w:rFonts w:asciiTheme="majorBidi" w:hAnsiTheme="majorBidi" w:cstheme="majorBidi"/>
          <w:b/>
          <w:bCs/>
          <w:sz w:val="24"/>
          <w:szCs w:val="24"/>
          <w:lang w:bidi="ar-JO"/>
        </w:rPr>
      </w:pPr>
    </w:p>
    <w:p w14:paraId="6A9261F3" w14:textId="77777777" w:rsidR="00CF7A0B" w:rsidRDefault="00CF7A0B" w:rsidP="00345379">
      <w:pPr>
        <w:pStyle w:val="BodyText"/>
        <w:numPr>
          <w:ilvl w:val="0"/>
          <w:numId w:val="12"/>
        </w:numPr>
        <w:rPr>
          <w:lang w:bidi="ar-JO"/>
        </w:rPr>
      </w:pPr>
      <w:r>
        <w:rPr>
          <w:lang w:bidi="ar-JO"/>
        </w:rPr>
        <w:t>Our project requires programming languages as a mean by which the user can enter his\her requirements.</w:t>
      </w:r>
    </w:p>
    <w:p w14:paraId="0CC49A98" w14:textId="77777777" w:rsidR="002C362A" w:rsidRDefault="002C362A" w:rsidP="00345379">
      <w:pPr>
        <w:pStyle w:val="BodyText"/>
        <w:numPr>
          <w:ilvl w:val="0"/>
          <w:numId w:val="12"/>
        </w:numPr>
        <w:rPr>
          <w:lang w:bidi="ar-JO"/>
        </w:rPr>
      </w:pPr>
      <w:r w:rsidRPr="002E476F">
        <w:rPr>
          <w:lang w:bidi="ar-JO"/>
        </w:rPr>
        <w:t xml:space="preserve">The user must able to come out of the application at any time he wants. </w:t>
      </w:r>
    </w:p>
    <w:p w14:paraId="6D6B8199" w14:textId="77777777" w:rsidR="002C362A" w:rsidRDefault="002C362A" w:rsidP="00345379">
      <w:pPr>
        <w:pStyle w:val="BodyText"/>
        <w:numPr>
          <w:ilvl w:val="0"/>
          <w:numId w:val="12"/>
        </w:numPr>
        <w:rPr>
          <w:lang w:bidi="ar-JO"/>
        </w:rPr>
      </w:pPr>
      <w:r>
        <w:rPr>
          <w:lang w:bidi="ar-JO"/>
        </w:rPr>
        <w:t>Our project</w:t>
      </w:r>
      <w:r w:rsidRPr="002E476F">
        <w:rPr>
          <w:lang w:bidi="ar-JO"/>
        </w:rPr>
        <w:t xml:space="preserve"> must be able to work in different environments of operating systems.</w:t>
      </w:r>
    </w:p>
    <w:p w14:paraId="5057B641" w14:textId="77777777" w:rsidR="002C362A" w:rsidRDefault="002C362A" w:rsidP="00345379">
      <w:pPr>
        <w:pStyle w:val="BodyText"/>
        <w:numPr>
          <w:ilvl w:val="0"/>
          <w:numId w:val="12"/>
        </w:numPr>
        <w:rPr>
          <w:lang w:bidi="ar-JO"/>
        </w:rPr>
      </w:pPr>
      <w:r>
        <w:rPr>
          <w:lang w:bidi="ar-JO"/>
        </w:rPr>
        <w:t xml:space="preserve">Our project </w:t>
      </w:r>
      <w:r w:rsidRPr="002E476F">
        <w:rPr>
          <w:lang w:bidi="ar-JO"/>
        </w:rPr>
        <w:t>must be designed to ensure runs on several environments and on all versions of Windows.</w:t>
      </w:r>
    </w:p>
    <w:p w14:paraId="4FF7B633" w14:textId="77777777" w:rsidR="00DC646B" w:rsidRPr="00301CEE" w:rsidRDefault="00DC646B" w:rsidP="00301CEE">
      <w:pPr>
        <w:pStyle w:val="Heading2"/>
      </w:pPr>
      <w:bookmarkStart w:id="102" w:name="_Toc378935724"/>
      <w:bookmarkStart w:id="103" w:name="_Toc430471879"/>
      <w:r w:rsidRPr="00301CEE">
        <w:t>Design</w:t>
      </w:r>
      <w:bookmarkEnd w:id="102"/>
      <w:bookmarkEnd w:id="103"/>
    </w:p>
    <w:p w14:paraId="6D15B384" w14:textId="77777777" w:rsidR="00DC646B" w:rsidRDefault="00DC646B" w:rsidP="00DC646B">
      <w:pPr>
        <w:spacing w:line="480" w:lineRule="auto"/>
        <w:rPr>
          <w:rFonts w:asciiTheme="majorBidi" w:hAnsiTheme="majorBidi" w:cstheme="majorBidi"/>
          <w:sz w:val="24"/>
          <w:szCs w:val="24"/>
        </w:rPr>
      </w:pPr>
      <w:r w:rsidRPr="006764AA">
        <w:rPr>
          <w:rFonts w:asciiTheme="majorBidi" w:hAnsiTheme="majorBidi" w:cstheme="majorBidi"/>
          <w:sz w:val="24"/>
          <w:szCs w:val="24"/>
        </w:rPr>
        <w:t xml:space="preserve">Theoretically, designing the </w:t>
      </w:r>
      <w:r>
        <w:rPr>
          <w:rFonts w:asciiTheme="majorBidi" w:hAnsiTheme="majorBidi" w:cstheme="majorBidi"/>
          <w:sz w:val="24"/>
          <w:szCs w:val="24"/>
        </w:rPr>
        <w:t>project</w:t>
      </w:r>
      <w:r w:rsidRPr="006764AA">
        <w:rPr>
          <w:rFonts w:asciiTheme="majorBidi" w:hAnsiTheme="majorBidi" w:cstheme="majorBidi"/>
          <w:sz w:val="24"/>
          <w:szCs w:val="24"/>
        </w:rPr>
        <w:t xml:space="preserve"> system involved two main processes that were categorized into logical design and physical design.</w:t>
      </w:r>
    </w:p>
    <w:p w14:paraId="7494CBDB" w14:textId="77777777" w:rsidR="00AE3DA3" w:rsidRDefault="00AE3DA3" w:rsidP="00DC646B">
      <w:pPr>
        <w:spacing w:line="480" w:lineRule="auto"/>
        <w:rPr>
          <w:rFonts w:asciiTheme="majorBidi" w:hAnsiTheme="majorBidi" w:cstheme="majorBidi"/>
          <w:sz w:val="24"/>
          <w:szCs w:val="24"/>
        </w:rPr>
      </w:pPr>
    </w:p>
    <w:p w14:paraId="0B5D88F9" w14:textId="77777777" w:rsidR="00AE3DA3" w:rsidRPr="00DA2499" w:rsidRDefault="00AE3DA3" w:rsidP="00DC646B">
      <w:pPr>
        <w:spacing w:line="480" w:lineRule="auto"/>
        <w:rPr>
          <w:rFonts w:asciiTheme="majorBidi" w:hAnsiTheme="majorBidi" w:cstheme="majorBidi"/>
          <w:sz w:val="24"/>
          <w:szCs w:val="24"/>
        </w:rPr>
      </w:pPr>
    </w:p>
    <w:p w14:paraId="1E5C680A" w14:textId="77777777" w:rsidR="00DC646B" w:rsidRDefault="00DC646B" w:rsidP="000D5208">
      <w:pPr>
        <w:pStyle w:val="BodyText"/>
      </w:pPr>
    </w:p>
    <w:p w14:paraId="5A100838" w14:textId="77777777" w:rsidR="00DC646B" w:rsidRDefault="00DC646B" w:rsidP="006F5E67">
      <w:pPr>
        <w:pStyle w:val="Heading3"/>
      </w:pPr>
      <w:bookmarkStart w:id="104" w:name="_Toc378935725"/>
      <w:bookmarkStart w:id="105" w:name="_Toc430471880"/>
      <w:r w:rsidRPr="00DC646B">
        <w:lastRenderedPageBreak/>
        <w:t>Logical Design</w:t>
      </w:r>
      <w:bookmarkEnd w:id="104"/>
      <w:bookmarkEnd w:id="105"/>
    </w:p>
    <w:p w14:paraId="34183C36" w14:textId="77777777" w:rsidR="00AE3DA3" w:rsidRPr="00AE3DA3" w:rsidRDefault="00AE3DA3" w:rsidP="00AE3DA3">
      <w:pPr>
        <w:pStyle w:val="BodyText"/>
        <w:rPr>
          <w:bCs/>
        </w:rPr>
      </w:pPr>
      <w:r w:rsidRPr="00AE3DA3">
        <w:rPr>
          <w:bCs/>
        </w:rPr>
        <w:t xml:space="preserve">Havner </w:t>
      </w:r>
      <w:r w:rsidR="00EB5F95">
        <w:rPr>
          <w:bCs/>
        </w:rPr>
        <w:t>et al</w:t>
      </w:r>
      <w:r w:rsidR="00083E8F">
        <w:rPr>
          <w:bCs/>
        </w:rPr>
        <w:t>. (</w:t>
      </w:r>
      <w:r w:rsidR="00EB5F95">
        <w:rPr>
          <w:bCs/>
        </w:rPr>
        <w:t xml:space="preserve">2004) explained that logical design is the phase where all functional features that have been chosen for the development of the system are described without </w:t>
      </w:r>
      <w:r w:rsidR="00083E8F">
        <w:rPr>
          <w:bCs/>
        </w:rPr>
        <w:t>regard of</w:t>
      </w:r>
      <w:r w:rsidR="00EB5F95">
        <w:rPr>
          <w:bCs/>
        </w:rPr>
        <w:t xml:space="preserve"> any computer platform. Assuming that the developed system could be implemented on any hardware or system software, the aim of this phase is actually to make sure that the system can really functions as it should be.</w:t>
      </w:r>
    </w:p>
    <w:p w14:paraId="20CAC4BA" w14:textId="77777777" w:rsidR="00DC646B" w:rsidRDefault="00DC646B" w:rsidP="00301CEE">
      <w:pPr>
        <w:pStyle w:val="Heading4"/>
      </w:pPr>
      <w:bookmarkStart w:id="106" w:name="_Toc378935726"/>
      <w:bookmarkStart w:id="107" w:name="_Toc430471881"/>
      <w:r w:rsidRPr="00DC646B">
        <w:t>Use Case Diagram</w:t>
      </w:r>
      <w:bookmarkEnd w:id="106"/>
      <w:bookmarkEnd w:id="107"/>
    </w:p>
    <w:p w14:paraId="1DE9D6A2" w14:textId="77777777" w:rsidR="0035557C" w:rsidRPr="00451032" w:rsidRDefault="0035557C" w:rsidP="0035557C">
      <w:pPr>
        <w:spacing w:line="480" w:lineRule="auto"/>
        <w:rPr>
          <w:b/>
          <w:bCs/>
          <w:sz w:val="24"/>
          <w:szCs w:val="22"/>
          <w:u w:val="single"/>
        </w:rPr>
      </w:pPr>
      <w:r w:rsidRPr="00451032">
        <w:rPr>
          <w:b/>
          <w:bCs/>
          <w:sz w:val="24"/>
          <w:szCs w:val="22"/>
          <w:u w:val="single"/>
        </w:rPr>
        <w:t xml:space="preserve">Use case </w:t>
      </w:r>
      <w:r w:rsidR="000C59B2" w:rsidRPr="00451032">
        <w:rPr>
          <w:b/>
          <w:bCs/>
          <w:sz w:val="24"/>
          <w:szCs w:val="22"/>
          <w:u w:val="single"/>
        </w:rPr>
        <w:t>scenario:</w:t>
      </w:r>
    </w:p>
    <w:p w14:paraId="2EDBCE22" w14:textId="77777777" w:rsidR="00FA1EED" w:rsidRPr="00601F7B" w:rsidRDefault="00B42CC3" w:rsidP="008861DE">
      <w:pPr>
        <w:pStyle w:val="BodyText"/>
      </w:pPr>
      <w:r>
        <w:t>User enters</w:t>
      </w:r>
      <w:r w:rsidR="00601F7B">
        <w:t xml:space="preserve"> the requirements then the controller </w:t>
      </w:r>
      <w:r w:rsidR="008861DE">
        <w:t xml:space="preserve">find </w:t>
      </w:r>
      <w:r w:rsidR="00840E7C">
        <w:t>possible grammatical</w:t>
      </w:r>
      <w:r w:rsidR="008861DE">
        <w:t xml:space="preserve"> and syntax errors in the typed requirements. </w:t>
      </w:r>
      <w:r>
        <w:t>Then</w:t>
      </w:r>
      <w:r w:rsidR="008861DE">
        <w:t xml:space="preserve"> it</w:t>
      </w:r>
      <w:r w:rsidR="00601F7B">
        <w:t xml:space="preserve"> will process them by extracting possible actors, use case, tags, </w:t>
      </w:r>
      <w:r>
        <w:t>and title</w:t>
      </w:r>
      <w:r w:rsidR="00601F7B">
        <w:t xml:space="preserve">. </w:t>
      </w:r>
      <w:r w:rsidR="008861DE">
        <w:t>After that</w:t>
      </w:r>
      <w:r w:rsidR="00601F7B">
        <w:t xml:space="preserve"> send </w:t>
      </w:r>
      <w:r>
        <w:t>those</w:t>
      </w:r>
      <w:r w:rsidR="00601F7B">
        <w:t xml:space="preserve"> to the drawer to convert them to the use case diagram then the final result will be displayed to the user. </w:t>
      </w:r>
    </w:p>
    <w:p w14:paraId="417FBA8E" w14:textId="77777777" w:rsidR="00FA1EED" w:rsidRDefault="00A02E64" w:rsidP="00FA1EED">
      <w:pPr>
        <w:pStyle w:val="BodyText"/>
        <w:rPr>
          <w:b/>
        </w:rPr>
      </w:pPr>
      <w:r>
        <w:rPr>
          <w:b/>
          <w:noProof/>
        </w:rPr>
        <w:lastRenderedPageBreak/>
        <w:drawing>
          <wp:inline distT="0" distB="0" distL="0" distR="0" wp14:anchorId="1B7F3E88" wp14:editId="7B8EA7FE">
            <wp:extent cx="5200650" cy="592455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200650" cy="5924550"/>
                    </a:xfrm>
                    <a:prstGeom prst="rect">
                      <a:avLst/>
                    </a:prstGeom>
                    <a:noFill/>
                    <a:ln w="9525">
                      <a:noFill/>
                      <a:miter lim="800000"/>
                      <a:headEnd/>
                      <a:tailEnd/>
                    </a:ln>
                  </pic:spPr>
                </pic:pic>
              </a:graphicData>
            </a:graphic>
          </wp:inline>
        </w:drawing>
      </w:r>
    </w:p>
    <w:p w14:paraId="5C24A902" w14:textId="77777777" w:rsidR="00FA1EED" w:rsidRDefault="00FA1EED" w:rsidP="00FA1EED"/>
    <w:p w14:paraId="0574A040" w14:textId="77777777" w:rsidR="00CD5A8B" w:rsidRPr="00FA1EED" w:rsidRDefault="00FA1EED" w:rsidP="00C443FE">
      <w:pPr>
        <w:pStyle w:val="FigureTitle"/>
      </w:pPr>
      <w:r>
        <w:tab/>
      </w:r>
      <w:bookmarkStart w:id="108" w:name="_Toc430471749"/>
      <w:r w:rsidRPr="00DC646B">
        <w:t>Figure 4.</w:t>
      </w:r>
      <w:r>
        <w:t>3</w:t>
      </w:r>
      <w:r w:rsidRPr="00DC646B">
        <w:t xml:space="preserve">: </w:t>
      </w:r>
      <w:r w:rsidR="00C443FE">
        <w:t>AUDT</w:t>
      </w:r>
      <w:r w:rsidR="00840E7C">
        <w:t xml:space="preserve"> </w:t>
      </w:r>
      <w:r>
        <w:t>use case</w:t>
      </w:r>
      <w:bookmarkEnd w:id="108"/>
    </w:p>
    <w:p w14:paraId="663467A7" w14:textId="77777777" w:rsidR="004A6AD6" w:rsidRDefault="008D703C" w:rsidP="000D5208">
      <w:pPr>
        <w:pStyle w:val="BodyText"/>
      </w:pPr>
      <w:r>
        <w:rPr>
          <w:noProof/>
        </w:rPr>
        <w:lastRenderedPageBreak/>
        <w:drawing>
          <wp:inline distT="0" distB="0" distL="0" distR="0" wp14:anchorId="2ACFAB25" wp14:editId="7BE56542">
            <wp:extent cx="4119880" cy="5614035"/>
            <wp:effectExtent l="19050" t="0" r="0" b="0"/>
            <wp:docPr id="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19880" cy="5614035"/>
                    </a:xfrm>
                    <a:prstGeom prst="rect">
                      <a:avLst/>
                    </a:prstGeom>
                    <a:noFill/>
                    <a:ln w="9525">
                      <a:noFill/>
                      <a:miter lim="800000"/>
                      <a:headEnd/>
                      <a:tailEnd/>
                    </a:ln>
                  </pic:spPr>
                </pic:pic>
              </a:graphicData>
            </a:graphic>
          </wp:inline>
        </w:drawing>
      </w:r>
    </w:p>
    <w:p w14:paraId="0379588C" w14:textId="77777777" w:rsidR="00CD5A8B" w:rsidRDefault="00CD5A8B" w:rsidP="00840E7C">
      <w:pPr>
        <w:pStyle w:val="FigureTitle"/>
      </w:pPr>
      <w:bookmarkStart w:id="109" w:name="_Toc430471750"/>
      <w:r w:rsidRPr="00DC646B">
        <w:t>Figure 4.</w:t>
      </w:r>
      <w:r w:rsidR="00FA1EED">
        <w:t>4</w:t>
      </w:r>
      <w:r w:rsidRPr="00DC646B">
        <w:t xml:space="preserve">: </w:t>
      </w:r>
      <w:r w:rsidR="00C443FE">
        <w:t>AUDT</w:t>
      </w:r>
      <w:r w:rsidR="00840E7C">
        <w:t xml:space="preserve"> </w:t>
      </w:r>
      <w:r>
        <w:t>use case</w:t>
      </w:r>
      <w:r w:rsidR="00FA1EED">
        <w:t xml:space="preserve"> by using </w:t>
      </w:r>
      <w:r w:rsidR="00840E7C">
        <w:t>AUDT</w:t>
      </w:r>
      <w:bookmarkEnd w:id="109"/>
    </w:p>
    <w:p w14:paraId="6146B565" w14:textId="77777777" w:rsidR="00247A65" w:rsidRDefault="00247A65" w:rsidP="000170C7">
      <w:pPr>
        <w:spacing w:line="480" w:lineRule="auto"/>
      </w:pPr>
    </w:p>
    <w:p w14:paraId="70A9C8EB" w14:textId="77777777" w:rsidR="00EB5078" w:rsidRDefault="00EB5078" w:rsidP="000170C7">
      <w:pPr>
        <w:spacing w:line="480" w:lineRule="auto"/>
      </w:pPr>
    </w:p>
    <w:p w14:paraId="3C8DC86C" w14:textId="77777777" w:rsidR="00EB5078" w:rsidRDefault="00EB5078" w:rsidP="000170C7">
      <w:pPr>
        <w:spacing w:line="480" w:lineRule="auto"/>
      </w:pPr>
    </w:p>
    <w:p w14:paraId="264EA430" w14:textId="77777777" w:rsidR="00EB5078" w:rsidRDefault="00EB5078" w:rsidP="000170C7">
      <w:pPr>
        <w:spacing w:line="480" w:lineRule="auto"/>
      </w:pPr>
    </w:p>
    <w:p w14:paraId="31FD8DD2" w14:textId="77777777" w:rsidR="00EB5078" w:rsidRDefault="00EB5078" w:rsidP="000170C7">
      <w:pPr>
        <w:spacing w:line="480" w:lineRule="auto"/>
      </w:pPr>
    </w:p>
    <w:p w14:paraId="67367698" w14:textId="77777777" w:rsidR="00EB5078" w:rsidRDefault="00EB5078" w:rsidP="000170C7">
      <w:pPr>
        <w:spacing w:line="480" w:lineRule="auto"/>
      </w:pPr>
    </w:p>
    <w:p w14:paraId="2F70A619" w14:textId="77777777" w:rsidR="004A6AD6" w:rsidRPr="00BC6253" w:rsidRDefault="00D206AF" w:rsidP="000170C7">
      <w:pPr>
        <w:spacing w:line="480" w:lineRule="auto"/>
        <w:rPr>
          <w:b/>
          <w:bCs/>
          <w:sz w:val="24"/>
          <w:szCs w:val="22"/>
          <w:u w:val="single"/>
        </w:rPr>
      </w:pPr>
      <w:r>
        <w:rPr>
          <w:b/>
          <w:bCs/>
          <w:sz w:val="24"/>
          <w:szCs w:val="22"/>
          <w:u w:val="single"/>
        </w:rPr>
        <w:t>AUDT</w:t>
      </w:r>
      <w:r w:rsidR="004A6AD6" w:rsidRPr="00BC6253">
        <w:rPr>
          <w:b/>
          <w:bCs/>
          <w:sz w:val="24"/>
          <w:szCs w:val="22"/>
          <w:u w:val="single"/>
        </w:rPr>
        <w:t xml:space="preserve"> Actor list</w:t>
      </w:r>
    </w:p>
    <w:p w14:paraId="0FA0D0BF" w14:textId="77777777" w:rsidR="004A6AD6" w:rsidRPr="00BC6253" w:rsidRDefault="004A6AD6" w:rsidP="000170C7">
      <w:pPr>
        <w:spacing w:line="480" w:lineRule="auto"/>
        <w:rPr>
          <w:sz w:val="24"/>
          <w:szCs w:val="22"/>
          <w:u w:val="single"/>
        </w:rPr>
      </w:pPr>
    </w:p>
    <w:p w14:paraId="2774E3B0" w14:textId="77777777" w:rsidR="004A6AD6" w:rsidRPr="00BC6253" w:rsidRDefault="000C59B2" w:rsidP="00345379">
      <w:pPr>
        <w:pStyle w:val="ListParagraph"/>
        <w:numPr>
          <w:ilvl w:val="0"/>
          <w:numId w:val="13"/>
        </w:numPr>
        <w:spacing w:line="480" w:lineRule="auto"/>
        <w:rPr>
          <w:sz w:val="24"/>
          <w:szCs w:val="22"/>
        </w:rPr>
      </w:pPr>
      <w:r w:rsidRPr="00BC6253">
        <w:rPr>
          <w:sz w:val="24"/>
          <w:szCs w:val="22"/>
          <w:u w:val="single"/>
        </w:rPr>
        <w:t>User</w:t>
      </w:r>
      <w:r w:rsidRPr="00BC6253">
        <w:rPr>
          <w:sz w:val="24"/>
          <w:szCs w:val="22"/>
        </w:rPr>
        <w:t>:</w:t>
      </w:r>
      <w:r w:rsidR="004A6AD6" w:rsidRPr="00BC6253">
        <w:rPr>
          <w:sz w:val="24"/>
          <w:szCs w:val="22"/>
        </w:rPr>
        <w:t xml:space="preserve"> will input the natural languages requirements.</w:t>
      </w:r>
    </w:p>
    <w:p w14:paraId="4A4FA889" w14:textId="77777777" w:rsidR="004A6AD6" w:rsidRPr="00BC6253" w:rsidRDefault="002604E3" w:rsidP="00143279">
      <w:pPr>
        <w:pStyle w:val="ListParagraph"/>
        <w:numPr>
          <w:ilvl w:val="0"/>
          <w:numId w:val="13"/>
        </w:numPr>
        <w:spacing w:line="480" w:lineRule="auto"/>
        <w:rPr>
          <w:sz w:val="24"/>
          <w:szCs w:val="22"/>
        </w:rPr>
      </w:pPr>
      <w:r>
        <w:rPr>
          <w:sz w:val="24"/>
          <w:szCs w:val="22"/>
          <w:u w:val="single"/>
        </w:rPr>
        <w:t xml:space="preserve">Stored </w:t>
      </w:r>
      <w:r w:rsidR="000C59B2">
        <w:rPr>
          <w:sz w:val="24"/>
          <w:szCs w:val="22"/>
          <w:u w:val="single"/>
        </w:rPr>
        <w:t>template (</w:t>
      </w:r>
      <w:r w:rsidR="00143279">
        <w:rPr>
          <w:sz w:val="24"/>
          <w:szCs w:val="22"/>
          <w:u w:val="single"/>
        </w:rPr>
        <w:t>drawer)</w:t>
      </w:r>
      <w:r w:rsidR="004A6AD6" w:rsidRPr="00BC6253">
        <w:rPr>
          <w:sz w:val="24"/>
          <w:szCs w:val="22"/>
        </w:rPr>
        <w:t xml:space="preserve">: which will convert the natural languages requirements in to UML </w:t>
      </w:r>
      <w:r w:rsidR="00840E7C">
        <w:rPr>
          <w:sz w:val="24"/>
          <w:szCs w:val="22"/>
        </w:rPr>
        <w:t>notations</w:t>
      </w:r>
    </w:p>
    <w:p w14:paraId="6D016230" w14:textId="77777777" w:rsidR="004A6AD6" w:rsidRPr="00BC6253" w:rsidRDefault="004A6AD6" w:rsidP="00345379">
      <w:pPr>
        <w:pStyle w:val="ListParagraph"/>
        <w:numPr>
          <w:ilvl w:val="0"/>
          <w:numId w:val="13"/>
        </w:numPr>
        <w:spacing w:line="480" w:lineRule="auto"/>
        <w:rPr>
          <w:sz w:val="24"/>
          <w:szCs w:val="22"/>
        </w:rPr>
      </w:pPr>
      <w:r w:rsidRPr="00BC6253">
        <w:rPr>
          <w:sz w:val="24"/>
          <w:szCs w:val="22"/>
          <w:u w:val="single"/>
        </w:rPr>
        <w:t xml:space="preserve">Programming </w:t>
      </w:r>
      <w:r w:rsidR="000C59B2" w:rsidRPr="00BC6253">
        <w:rPr>
          <w:sz w:val="24"/>
          <w:szCs w:val="22"/>
          <w:u w:val="single"/>
        </w:rPr>
        <w:t>languages (</w:t>
      </w:r>
      <w:r w:rsidRPr="00BC6253">
        <w:rPr>
          <w:sz w:val="24"/>
          <w:szCs w:val="22"/>
          <w:u w:val="single"/>
        </w:rPr>
        <w:t>controller)</w:t>
      </w:r>
      <w:r w:rsidR="00247A65" w:rsidRPr="00BC6253">
        <w:rPr>
          <w:sz w:val="24"/>
          <w:szCs w:val="22"/>
          <w:u w:val="single"/>
        </w:rPr>
        <w:t>:</w:t>
      </w:r>
      <w:r w:rsidR="00247A65" w:rsidRPr="00BC6253">
        <w:rPr>
          <w:sz w:val="24"/>
          <w:szCs w:val="22"/>
        </w:rPr>
        <w:t xml:space="preserve"> which</w:t>
      </w:r>
      <w:r w:rsidRPr="00BC6253">
        <w:rPr>
          <w:sz w:val="24"/>
          <w:szCs w:val="22"/>
        </w:rPr>
        <w:t xml:space="preserve"> act as an intermediate between the user and drawer accept the natural languages requirements from the user then send them to the drawer.  </w:t>
      </w:r>
    </w:p>
    <w:p w14:paraId="6920C425" w14:textId="77777777" w:rsidR="004A6AD6" w:rsidRPr="00BC6253" w:rsidRDefault="00D206AF" w:rsidP="000170C7">
      <w:pPr>
        <w:spacing w:line="480" w:lineRule="auto"/>
        <w:rPr>
          <w:b/>
          <w:bCs/>
          <w:sz w:val="24"/>
          <w:szCs w:val="22"/>
          <w:u w:val="single"/>
        </w:rPr>
      </w:pPr>
      <w:r>
        <w:rPr>
          <w:b/>
          <w:bCs/>
          <w:sz w:val="24"/>
          <w:szCs w:val="22"/>
          <w:u w:val="single"/>
        </w:rPr>
        <w:t>AUDT</w:t>
      </w:r>
      <w:r w:rsidR="004A6AD6" w:rsidRPr="00BC6253">
        <w:rPr>
          <w:b/>
          <w:bCs/>
          <w:sz w:val="24"/>
          <w:szCs w:val="22"/>
          <w:u w:val="single"/>
        </w:rPr>
        <w:t xml:space="preserve"> use case list:</w:t>
      </w:r>
    </w:p>
    <w:p w14:paraId="2911B142" w14:textId="77777777" w:rsidR="004A6AD6" w:rsidRPr="00BC6253" w:rsidRDefault="000C59B2" w:rsidP="00345379">
      <w:pPr>
        <w:pStyle w:val="ListParagraph"/>
        <w:numPr>
          <w:ilvl w:val="0"/>
          <w:numId w:val="14"/>
        </w:numPr>
        <w:spacing w:line="480" w:lineRule="auto"/>
        <w:rPr>
          <w:sz w:val="24"/>
          <w:szCs w:val="22"/>
        </w:rPr>
      </w:pPr>
      <w:r w:rsidRPr="00BC6253">
        <w:rPr>
          <w:sz w:val="24"/>
          <w:szCs w:val="22"/>
          <w:u w:val="single"/>
        </w:rPr>
        <w:t>Typing</w:t>
      </w:r>
      <w:r w:rsidRPr="00BC6253">
        <w:rPr>
          <w:sz w:val="24"/>
          <w:szCs w:val="22"/>
        </w:rPr>
        <w:t>: the</w:t>
      </w:r>
      <w:r w:rsidR="004A6AD6" w:rsidRPr="00BC6253">
        <w:rPr>
          <w:sz w:val="24"/>
          <w:szCs w:val="22"/>
        </w:rPr>
        <w:t xml:space="preserve"> user will input the natural languages requirements. </w:t>
      </w:r>
    </w:p>
    <w:p w14:paraId="26CA0772" w14:textId="77777777" w:rsidR="004A6AD6" w:rsidRPr="006A1966" w:rsidRDefault="006A1966" w:rsidP="00247A65">
      <w:pPr>
        <w:pStyle w:val="ListParagraph"/>
        <w:numPr>
          <w:ilvl w:val="0"/>
          <w:numId w:val="14"/>
        </w:numPr>
        <w:spacing w:line="480" w:lineRule="auto"/>
        <w:rPr>
          <w:sz w:val="24"/>
          <w:szCs w:val="22"/>
        </w:rPr>
      </w:pPr>
      <w:r>
        <w:rPr>
          <w:sz w:val="24"/>
          <w:szCs w:val="22"/>
          <w:u w:val="single"/>
        </w:rPr>
        <w:t xml:space="preserve">Find </w:t>
      </w:r>
      <w:r w:rsidR="00D206AF">
        <w:rPr>
          <w:sz w:val="24"/>
          <w:szCs w:val="22"/>
          <w:u w:val="single"/>
        </w:rPr>
        <w:t>error</w:t>
      </w:r>
      <w:r w:rsidR="00D206AF" w:rsidRPr="00BC6253">
        <w:rPr>
          <w:sz w:val="24"/>
          <w:szCs w:val="22"/>
          <w:u w:val="single"/>
        </w:rPr>
        <w:t>:</w:t>
      </w:r>
      <w:r w:rsidR="00D206AF">
        <w:rPr>
          <w:sz w:val="24"/>
          <w:szCs w:val="22"/>
        </w:rPr>
        <w:t xml:space="preserve"> if</w:t>
      </w:r>
      <w:r>
        <w:rPr>
          <w:sz w:val="24"/>
          <w:szCs w:val="22"/>
        </w:rPr>
        <w:t xml:space="preserve"> </w:t>
      </w:r>
      <w:r w:rsidR="00247A65">
        <w:rPr>
          <w:sz w:val="24"/>
          <w:szCs w:val="22"/>
        </w:rPr>
        <w:t>the</w:t>
      </w:r>
      <w:r w:rsidR="00B4745A" w:rsidRPr="006A1966">
        <w:rPr>
          <w:sz w:val="24"/>
          <w:szCs w:val="22"/>
        </w:rPr>
        <w:t xml:space="preserve"> requirements written with grammatical and syntax error</w:t>
      </w:r>
      <w:r>
        <w:rPr>
          <w:sz w:val="24"/>
          <w:szCs w:val="22"/>
        </w:rPr>
        <w:t xml:space="preserve"> the controller will inform user.</w:t>
      </w:r>
    </w:p>
    <w:p w14:paraId="2F8C6B6B" w14:textId="77777777" w:rsidR="004A6AD6" w:rsidRPr="00BC6253" w:rsidRDefault="004A6AD6" w:rsidP="006A1966">
      <w:pPr>
        <w:pStyle w:val="ListParagraph"/>
        <w:numPr>
          <w:ilvl w:val="0"/>
          <w:numId w:val="14"/>
        </w:numPr>
        <w:spacing w:line="480" w:lineRule="auto"/>
        <w:rPr>
          <w:sz w:val="24"/>
          <w:szCs w:val="22"/>
        </w:rPr>
      </w:pPr>
      <w:r w:rsidRPr="00BC6253">
        <w:rPr>
          <w:sz w:val="24"/>
          <w:szCs w:val="22"/>
          <w:u w:val="single"/>
        </w:rPr>
        <w:t xml:space="preserve">Send to the </w:t>
      </w:r>
      <w:r w:rsidR="00247A65" w:rsidRPr="00BC6253">
        <w:rPr>
          <w:sz w:val="24"/>
          <w:szCs w:val="22"/>
          <w:u w:val="single"/>
        </w:rPr>
        <w:t>drawer: if</w:t>
      </w:r>
      <w:r w:rsidRPr="00BC6253">
        <w:rPr>
          <w:sz w:val="24"/>
          <w:szCs w:val="22"/>
        </w:rPr>
        <w:t xml:space="preserve"> the </w:t>
      </w:r>
      <w:r w:rsidR="00247A65" w:rsidRPr="00BC6253">
        <w:rPr>
          <w:sz w:val="24"/>
          <w:szCs w:val="22"/>
        </w:rPr>
        <w:t>controller accepts</w:t>
      </w:r>
      <w:r w:rsidRPr="00BC6253">
        <w:rPr>
          <w:sz w:val="24"/>
          <w:szCs w:val="22"/>
        </w:rPr>
        <w:t xml:space="preserve"> what the user write it will send the</w:t>
      </w:r>
      <w:r w:rsidR="006A1966">
        <w:rPr>
          <w:sz w:val="24"/>
          <w:szCs w:val="22"/>
        </w:rPr>
        <w:t>m to the drawer to convert them.</w:t>
      </w:r>
    </w:p>
    <w:p w14:paraId="3901BAE4" w14:textId="77777777" w:rsidR="00CE5C57" w:rsidRPr="00BC6253" w:rsidRDefault="004A6AD6" w:rsidP="00345379">
      <w:pPr>
        <w:pStyle w:val="ListParagraph"/>
        <w:numPr>
          <w:ilvl w:val="0"/>
          <w:numId w:val="14"/>
        </w:numPr>
        <w:spacing w:line="480" w:lineRule="auto"/>
        <w:rPr>
          <w:sz w:val="24"/>
          <w:szCs w:val="22"/>
        </w:rPr>
      </w:pPr>
      <w:r w:rsidRPr="00BC6253">
        <w:rPr>
          <w:sz w:val="24"/>
          <w:szCs w:val="22"/>
          <w:u w:val="single"/>
        </w:rPr>
        <w:t xml:space="preserve">Convert to the UML </w:t>
      </w:r>
      <w:r w:rsidR="00840E7C" w:rsidRPr="00BC6253">
        <w:rPr>
          <w:sz w:val="24"/>
          <w:szCs w:val="22"/>
          <w:u w:val="single"/>
        </w:rPr>
        <w:t>notations</w:t>
      </w:r>
      <w:r w:rsidR="00840E7C" w:rsidRPr="00BC6253">
        <w:rPr>
          <w:sz w:val="24"/>
          <w:szCs w:val="22"/>
        </w:rPr>
        <w:t>: the</w:t>
      </w:r>
      <w:r w:rsidR="009F0C99" w:rsidRPr="00BC6253">
        <w:rPr>
          <w:sz w:val="24"/>
          <w:szCs w:val="22"/>
        </w:rPr>
        <w:t xml:space="preserve"> drawer </w:t>
      </w:r>
      <w:r w:rsidR="00CE5C57" w:rsidRPr="00BC6253">
        <w:rPr>
          <w:sz w:val="24"/>
          <w:szCs w:val="22"/>
        </w:rPr>
        <w:t xml:space="preserve">will convert the requirements to the UML </w:t>
      </w:r>
      <w:r w:rsidR="000C59B2" w:rsidRPr="00BC6253">
        <w:rPr>
          <w:sz w:val="24"/>
          <w:szCs w:val="22"/>
        </w:rPr>
        <w:t>notations.</w:t>
      </w:r>
    </w:p>
    <w:p w14:paraId="126BA090" w14:textId="77777777" w:rsidR="004A6AD6" w:rsidRPr="00BC6253" w:rsidRDefault="00CE5C57" w:rsidP="00345379">
      <w:pPr>
        <w:pStyle w:val="ListParagraph"/>
        <w:numPr>
          <w:ilvl w:val="0"/>
          <w:numId w:val="14"/>
        </w:numPr>
        <w:spacing w:line="480" w:lineRule="auto"/>
        <w:rPr>
          <w:sz w:val="24"/>
          <w:szCs w:val="22"/>
        </w:rPr>
      </w:pPr>
      <w:r w:rsidRPr="00BC6253">
        <w:rPr>
          <w:sz w:val="24"/>
          <w:szCs w:val="22"/>
          <w:u w:val="single"/>
        </w:rPr>
        <w:t>Display the result:</w:t>
      </w:r>
      <w:r w:rsidRPr="00BC6253">
        <w:rPr>
          <w:sz w:val="24"/>
          <w:szCs w:val="22"/>
        </w:rPr>
        <w:t xml:space="preserve"> display the final result to the user </w:t>
      </w:r>
    </w:p>
    <w:p w14:paraId="45FB5EB9" w14:textId="77777777" w:rsidR="00701ED3" w:rsidRDefault="00701ED3" w:rsidP="00701ED3">
      <w:pPr>
        <w:pStyle w:val="ListParagraph"/>
        <w:spacing w:line="480" w:lineRule="auto"/>
        <w:rPr>
          <w:u w:val="single"/>
        </w:rPr>
      </w:pPr>
    </w:p>
    <w:p w14:paraId="576DB1B4" w14:textId="77777777" w:rsidR="00AD233E" w:rsidRDefault="00AD233E" w:rsidP="00701ED3">
      <w:pPr>
        <w:pStyle w:val="ListParagraph"/>
        <w:spacing w:line="480" w:lineRule="auto"/>
        <w:rPr>
          <w:u w:val="single"/>
        </w:rPr>
      </w:pPr>
    </w:p>
    <w:p w14:paraId="26471FB5" w14:textId="77777777" w:rsidR="00AD233E" w:rsidRDefault="00AD233E" w:rsidP="00701ED3">
      <w:pPr>
        <w:pStyle w:val="ListParagraph"/>
        <w:spacing w:line="480" w:lineRule="auto"/>
        <w:rPr>
          <w:u w:val="single"/>
        </w:rPr>
      </w:pPr>
    </w:p>
    <w:p w14:paraId="11982A04" w14:textId="77777777" w:rsidR="00AD233E" w:rsidRDefault="00AD233E" w:rsidP="00701ED3">
      <w:pPr>
        <w:pStyle w:val="ListParagraph"/>
        <w:spacing w:line="480" w:lineRule="auto"/>
      </w:pPr>
    </w:p>
    <w:p w14:paraId="159084F7" w14:textId="77777777" w:rsidR="00701ED3" w:rsidRDefault="00701ED3" w:rsidP="00BC6253">
      <w:pPr>
        <w:spacing w:line="480" w:lineRule="auto"/>
      </w:pPr>
    </w:p>
    <w:p w14:paraId="6449C355" w14:textId="77777777" w:rsidR="00247A65" w:rsidRDefault="00247A65" w:rsidP="00BC6253">
      <w:pPr>
        <w:spacing w:line="480" w:lineRule="auto"/>
      </w:pPr>
    </w:p>
    <w:p w14:paraId="7CD77848" w14:textId="77777777" w:rsidR="00701ED3" w:rsidRPr="00701ED3" w:rsidRDefault="00701ED3" w:rsidP="00EA2937">
      <w:pPr>
        <w:pStyle w:val="TableTitle"/>
      </w:pPr>
      <w:bookmarkStart w:id="110" w:name="_Toc406442603"/>
      <w:r w:rsidRPr="00613B36">
        <w:lastRenderedPageBreak/>
        <w:t xml:space="preserve">Table </w:t>
      </w:r>
      <w:r>
        <w:t>4</w:t>
      </w:r>
      <w:r w:rsidRPr="00613B36">
        <w:t>.</w:t>
      </w:r>
      <w:r w:rsidR="00B54D5A">
        <w:t>3</w:t>
      </w:r>
      <w:r w:rsidRPr="00613B36">
        <w:t xml:space="preserve">: </w:t>
      </w:r>
      <w:r>
        <w:t>description for each use case</w:t>
      </w:r>
      <w:bookmarkEnd w:id="110"/>
    </w:p>
    <w:tbl>
      <w:tblPr>
        <w:tblStyle w:val="TableUUM3"/>
        <w:tblW w:w="0" w:type="auto"/>
        <w:tblLook w:val="04A0" w:firstRow="1" w:lastRow="0" w:firstColumn="1" w:lastColumn="0" w:noHBand="0" w:noVBand="1"/>
      </w:tblPr>
      <w:tblGrid>
        <w:gridCol w:w="2012"/>
        <w:gridCol w:w="1956"/>
        <w:gridCol w:w="1834"/>
        <w:gridCol w:w="2397"/>
      </w:tblGrid>
      <w:tr w:rsidR="001242FD" w:rsidRPr="001242FD" w14:paraId="42553C66" w14:textId="77777777" w:rsidTr="00053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712E4B47" w14:textId="77777777" w:rsidR="001242FD" w:rsidRPr="001242FD" w:rsidRDefault="001242FD" w:rsidP="001242FD">
            <w:pPr>
              <w:spacing w:after="360" w:line="480" w:lineRule="auto"/>
              <w:jc w:val="center"/>
              <w:rPr>
                <w:sz w:val="24"/>
              </w:rPr>
            </w:pPr>
            <w:r w:rsidRPr="001242FD">
              <w:rPr>
                <w:lang w:val="en-GB" w:bidi="ar-JO"/>
              </w:rPr>
              <w:t>Use case name</w:t>
            </w:r>
          </w:p>
        </w:tc>
        <w:tc>
          <w:tcPr>
            <w:tcW w:w="2060" w:type="dxa"/>
            <w:vAlign w:val="top"/>
          </w:tcPr>
          <w:p w14:paraId="180ADD01" w14:textId="77777777" w:rsidR="001242FD" w:rsidRPr="001242FD" w:rsidRDefault="001242FD" w:rsidP="001242FD">
            <w:pPr>
              <w:bidi/>
              <w:spacing w:line="240" w:lineRule="auto"/>
              <w:jc w:val="right"/>
              <w:cnfStyle w:val="100000000000" w:firstRow="1" w:lastRow="0" w:firstColumn="0" w:lastColumn="0" w:oddVBand="0" w:evenVBand="0" w:oddHBand="0" w:evenHBand="0" w:firstRowFirstColumn="0" w:firstRowLastColumn="0" w:lastRowFirstColumn="0" w:lastRowLastColumn="0"/>
              <w:rPr>
                <w:lang w:bidi="ar-JO"/>
              </w:rPr>
            </w:pPr>
            <w:r w:rsidRPr="001242FD">
              <w:rPr>
                <w:lang w:val="en-GB" w:bidi="ar-JO"/>
              </w:rPr>
              <w:t>Actors</w:t>
            </w:r>
          </w:p>
        </w:tc>
        <w:tc>
          <w:tcPr>
            <w:tcW w:w="1877" w:type="dxa"/>
          </w:tcPr>
          <w:p w14:paraId="73CD2CBA" w14:textId="77777777" w:rsidR="001242FD" w:rsidRPr="001242FD" w:rsidRDefault="001242FD" w:rsidP="001242FD">
            <w:pPr>
              <w:spacing w:after="360" w:line="480" w:lineRule="auto"/>
              <w:cnfStyle w:val="100000000000" w:firstRow="1" w:lastRow="0" w:firstColumn="0" w:lastColumn="0" w:oddVBand="0" w:evenVBand="0" w:oddHBand="0" w:evenHBand="0" w:firstRowFirstColumn="0" w:firstRowLastColumn="0" w:lastRowFirstColumn="0" w:lastRowLastColumn="0"/>
              <w:rPr>
                <w:lang w:bidi="ar-JO"/>
              </w:rPr>
            </w:pPr>
            <w:r w:rsidRPr="001242FD">
              <w:rPr>
                <w:lang w:val="en-GB" w:bidi="ar-JO"/>
              </w:rPr>
              <w:t>Preconditions</w:t>
            </w:r>
          </w:p>
        </w:tc>
        <w:tc>
          <w:tcPr>
            <w:tcW w:w="2487" w:type="dxa"/>
          </w:tcPr>
          <w:p w14:paraId="2139D2B5" w14:textId="77777777" w:rsidR="001242FD" w:rsidRPr="001242FD" w:rsidRDefault="001242FD" w:rsidP="001242FD">
            <w:pPr>
              <w:spacing w:after="360" w:line="480" w:lineRule="auto"/>
              <w:cnfStyle w:val="100000000000" w:firstRow="1" w:lastRow="0" w:firstColumn="0" w:lastColumn="0" w:oddVBand="0" w:evenVBand="0" w:oddHBand="0" w:evenHBand="0" w:firstRowFirstColumn="0" w:firstRowLastColumn="0" w:lastRowFirstColumn="0" w:lastRowLastColumn="0"/>
              <w:rPr>
                <w:sz w:val="24"/>
              </w:rPr>
            </w:pPr>
            <w:r w:rsidRPr="001242FD">
              <w:rPr>
                <w:lang w:val="en-GB" w:bidi="ar-JO"/>
              </w:rPr>
              <w:t>Description</w:t>
            </w:r>
          </w:p>
        </w:tc>
      </w:tr>
      <w:tr w:rsidR="001242FD" w:rsidRPr="001242FD" w14:paraId="30FDFF42"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5AFAFC4E" w14:textId="77777777" w:rsidR="001242FD" w:rsidRPr="001242FD" w:rsidRDefault="001242FD" w:rsidP="001242FD">
            <w:pPr>
              <w:bidi/>
              <w:spacing w:line="240" w:lineRule="auto"/>
              <w:jc w:val="right"/>
              <w:rPr>
                <w:lang w:val="en-GB" w:bidi="ar-JO"/>
              </w:rPr>
            </w:pPr>
            <w:r w:rsidRPr="001242FD">
              <w:rPr>
                <w:lang w:val="en-GB" w:bidi="ar-JO"/>
              </w:rPr>
              <w:t xml:space="preserve">Typing </w:t>
            </w:r>
          </w:p>
          <w:p w14:paraId="69AE21B6" w14:textId="77777777" w:rsidR="001242FD" w:rsidRPr="001242FD" w:rsidRDefault="001242FD" w:rsidP="001242FD">
            <w:pPr>
              <w:bidi/>
              <w:spacing w:line="240" w:lineRule="auto"/>
              <w:jc w:val="right"/>
              <w:rPr>
                <w:lang w:val="en-GB" w:bidi="ar-JO"/>
              </w:rPr>
            </w:pPr>
          </w:p>
          <w:p w14:paraId="58503A1A" w14:textId="77777777" w:rsidR="001242FD" w:rsidRPr="001242FD" w:rsidRDefault="001242FD" w:rsidP="001242FD">
            <w:pPr>
              <w:bidi/>
              <w:spacing w:line="240" w:lineRule="auto"/>
              <w:jc w:val="right"/>
              <w:rPr>
                <w:lang w:val="en-GB" w:bidi="ar-JO"/>
              </w:rPr>
            </w:pPr>
          </w:p>
        </w:tc>
        <w:tc>
          <w:tcPr>
            <w:tcW w:w="2060" w:type="dxa"/>
            <w:vAlign w:val="top"/>
          </w:tcPr>
          <w:p w14:paraId="18D1E25F"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User </w:t>
            </w:r>
          </w:p>
        </w:tc>
        <w:tc>
          <w:tcPr>
            <w:tcW w:w="1877" w:type="dxa"/>
            <w:vAlign w:val="top"/>
          </w:tcPr>
          <w:p w14:paraId="46E611B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Have our project interface </w:t>
            </w:r>
          </w:p>
        </w:tc>
        <w:tc>
          <w:tcPr>
            <w:tcW w:w="2487" w:type="dxa"/>
            <w:vAlign w:val="top"/>
          </w:tcPr>
          <w:p w14:paraId="0342134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242FD">
              <w:rPr>
                <w:lang w:val="en-GB" w:bidi="ar-JO"/>
              </w:rPr>
              <w:t>The user will enter her/his requirements in their appropriate place in our project interface</w:t>
            </w:r>
          </w:p>
          <w:p w14:paraId="18E9C84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5BB45A6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4B7D8D51"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1B3663E4" w14:textId="77777777" w:rsidR="001242FD" w:rsidRPr="001242FD" w:rsidRDefault="001242FD" w:rsidP="001242FD">
            <w:pPr>
              <w:bidi/>
              <w:spacing w:line="240" w:lineRule="auto"/>
              <w:jc w:val="right"/>
              <w:rPr>
                <w:lang w:val="en-GB" w:bidi="ar-JO"/>
              </w:rPr>
            </w:pPr>
            <w:r w:rsidRPr="001242FD">
              <w:rPr>
                <w:lang w:val="en-GB" w:bidi="ar-JO"/>
              </w:rPr>
              <w:t>Find error</w:t>
            </w:r>
          </w:p>
        </w:tc>
        <w:tc>
          <w:tcPr>
            <w:tcW w:w="2060" w:type="dxa"/>
            <w:vAlign w:val="top"/>
          </w:tcPr>
          <w:p w14:paraId="10A2DE4C"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Controller </w:t>
            </w:r>
          </w:p>
          <w:p w14:paraId="5336D37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95C3FFE"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1877" w:type="dxa"/>
            <w:vAlign w:val="top"/>
          </w:tcPr>
          <w:p w14:paraId="630FEE7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User's requirements </w:t>
            </w:r>
          </w:p>
        </w:tc>
        <w:tc>
          <w:tcPr>
            <w:tcW w:w="2487" w:type="dxa"/>
            <w:vAlign w:val="top"/>
          </w:tcPr>
          <w:p w14:paraId="753BC9A7" w14:textId="77777777" w:rsidR="001242FD" w:rsidRPr="001242FD" w:rsidRDefault="001242FD" w:rsidP="001242FD">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The controller will analysis the requirements which have been entered by the user and find grammatical and syntax error</w:t>
            </w:r>
          </w:p>
          <w:p w14:paraId="11B412FE"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44494F8C"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4A343552"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2AA34600" w14:textId="77777777" w:rsidR="001242FD" w:rsidRPr="001242FD" w:rsidRDefault="001242FD" w:rsidP="001242FD">
            <w:pPr>
              <w:bidi/>
              <w:spacing w:line="240" w:lineRule="auto"/>
              <w:jc w:val="right"/>
              <w:rPr>
                <w:lang w:val="en-GB" w:bidi="ar-JO"/>
              </w:rPr>
            </w:pPr>
            <w:r w:rsidRPr="001242FD">
              <w:rPr>
                <w:lang w:val="en-GB" w:bidi="ar-JO"/>
              </w:rPr>
              <w:t>Process</w:t>
            </w:r>
          </w:p>
        </w:tc>
        <w:tc>
          <w:tcPr>
            <w:tcW w:w="2060" w:type="dxa"/>
            <w:vAlign w:val="top"/>
          </w:tcPr>
          <w:p w14:paraId="54C14537"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Controller </w:t>
            </w:r>
          </w:p>
        </w:tc>
        <w:tc>
          <w:tcPr>
            <w:tcW w:w="1877" w:type="dxa"/>
            <w:vAlign w:val="top"/>
          </w:tcPr>
          <w:p w14:paraId="1589394E"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Analyzed and understood requirements </w:t>
            </w:r>
          </w:p>
          <w:p w14:paraId="4C68358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2487" w:type="dxa"/>
            <w:vAlign w:val="top"/>
          </w:tcPr>
          <w:p w14:paraId="54D9A3B4" w14:textId="77777777" w:rsidR="001242FD" w:rsidRPr="001242FD" w:rsidRDefault="00481F60" w:rsidP="001242FD">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Controller must</w:t>
            </w:r>
            <w:r w:rsidR="001242FD" w:rsidRPr="001242FD">
              <w:rPr>
                <w:lang w:val="en-GB" w:bidi="ar-JO"/>
              </w:rPr>
              <w:t xml:space="preserve"> find possible actor, use case, title, tags, and exception.</w:t>
            </w:r>
          </w:p>
          <w:p w14:paraId="3C6A0450"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7D18692A" w14:textId="77777777" w:rsidTr="00053AA7">
        <w:trPr>
          <w:trHeight w:val="479"/>
        </w:trPr>
        <w:tc>
          <w:tcPr>
            <w:cnfStyle w:val="001000000000" w:firstRow="0" w:lastRow="0" w:firstColumn="1" w:lastColumn="0" w:oddVBand="0" w:evenVBand="0" w:oddHBand="0" w:evenHBand="0" w:firstRowFirstColumn="0" w:firstRowLastColumn="0" w:lastRowFirstColumn="0" w:lastRowLastColumn="0"/>
            <w:tcW w:w="2098" w:type="dxa"/>
            <w:vAlign w:val="top"/>
          </w:tcPr>
          <w:p w14:paraId="4FEE76D6" w14:textId="77777777" w:rsidR="001242FD" w:rsidRPr="001242FD" w:rsidRDefault="001242FD" w:rsidP="001242FD">
            <w:pPr>
              <w:bidi/>
              <w:spacing w:line="240" w:lineRule="auto"/>
              <w:jc w:val="right"/>
              <w:rPr>
                <w:lang w:val="en-GB" w:bidi="ar-JO"/>
              </w:rPr>
            </w:pPr>
            <w:r w:rsidRPr="001242FD">
              <w:rPr>
                <w:lang w:val="en-GB" w:bidi="ar-JO"/>
              </w:rPr>
              <w:t xml:space="preserve">Send the requirements to the drawer </w:t>
            </w:r>
          </w:p>
        </w:tc>
        <w:tc>
          <w:tcPr>
            <w:tcW w:w="2060" w:type="dxa"/>
            <w:vAlign w:val="top"/>
          </w:tcPr>
          <w:p w14:paraId="0A51C6B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Controller </w:t>
            </w:r>
          </w:p>
        </w:tc>
        <w:tc>
          <w:tcPr>
            <w:tcW w:w="1877" w:type="dxa"/>
            <w:vAlign w:val="top"/>
          </w:tcPr>
          <w:p w14:paraId="7E41EFB6"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Accepted requirements</w:t>
            </w:r>
          </w:p>
          <w:p w14:paraId="42961C0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13BDABE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2487" w:type="dxa"/>
            <w:vAlign w:val="top"/>
          </w:tcPr>
          <w:p w14:paraId="6E77BC30"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r w:rsidRPr="001242FD">
              <w:rPr>
                <w:lang w:val="en-GB" w:bidi="ar-JO"/>
              </w:rPr>
              <w:t>the controller will send the accepted requirements to the drawer to convert them</w:t>
            </w:r>
          </w:p>
          <w:p w14:paraId="027B7B65"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639923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79AABDCA"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63FEA9E" w14:textId="77777777" w:rsidR="001242FD" w:rsidRPr="001242FD" w:rsidRDefault="001242FD" w:rsidP="001242FD">
            <w:pPr>
              <w:bidi/>
              <w:spacing w:line="240" w:lineRule="auto"/>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0DCF276E"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2C87722F" w14:textId="77777777" w:rsidR="001242FD" w:rsidRPr="001242FD" w:rsidRDefault="001242FD" w:rsidP="001242FD">
            <w:pPr>
              <w:bidi/>
              <w:spacing w:line="240" w:lineRule="auto"/>
              <w:jc w:val="right"/>
              <w:rPr>
                <w:lang w:val="en-GB" w:bidi="ar-JO"/>
              </w:rPr>
            </w:pPr>
            <w:r w:rsidRPr="001242FD">
              <w:rPr>
                <w:lang w:val="en-GB" w:bidi="ar-JO"/>
              </w:rPr>
              <w:t>Convert to the use case</w:t>
            </w:r>
          </w:p>
          <w:p w14:paraId="63344DB6" w14:textId="77777777" w:rsidR="001242FD" w:rsidRPr="001242FD" w:rsidRDefault="001242FD" w:rsidP="001242FD">
            <w:pPr>
              <w:bidi/>
              <w:spacing w:line="240" w:lineRule="auto"/>
              <w:jc w:val="right"/>
              <w:rPr>
                <w:lang w:val="en-GB" w:bidi="ar-JO"/>
              </w:rPr>
            </w:pPr>
          </w:p>
          <w:p w14:paraId="68963ABF" w14:textId="77777777" w:rsidR="001242FD" w:rsidRPr="001242FD" w:rsidRDefault="001242FD" w:rsidP="001242FD">
            <w:pPr>
              <w:bidi/>
              <w:spacing w:line="240" w:lineRule="auto"/>
              <w:jc w:val="right"/>
              <w:rPr>
                <w:rtl/>
                <w:lang w:val="en-GB" w:bidi="ar-JO"/>
              </w:rPr>
            </w:pPr>
          </w:p>
          <w:p w14:paraId="6658A659" w14:textId="77777777" w:rsidR="001242FD" w:rsidRPr="001242FD" w:rsidRDefault="001242FD" w:rsidP="001242FD">
            <w:pPr>
              <w:bidi/>
              <w:spacing w:line="240" w:lineRule="auto"/>
              <w:jc w:val="right"/>
              <w:rPr>
                <w:rtl/>
                <w:lang w:val="en-GB" w:bidi="ar-JO"/>
              </w:rPr>
            </w:pPr>
          </w:p>
          <w:p w14:paraId="71F292EC" w14:textId="77777777" w:rsidR="001242FD" w:rsidRPr="001242FD" w:rsidRDefault="001242FD" w:rsidP="001242FD">
            <w:pPr>
              <w:bidi/>
              <w:spacing w:line="240" w:lineRule="auto"/>
              <w:jc w:val="right"/>
              <w:rPr>
                <w:rtl/>
                <w:lang w:val="en-GB" w:bidi="ar-JO"/>
              </w:rPr>
            </w:pPr>
          </w:p>
          <w:p w14:paraId="01FB6BD6" w14:textId="77777777" w:rsidR="001242FD" w:rsidRPr="001242FD" w:rsidRDefault="001242FD" w:rsidP="001242FD">
            <w:pPr>
              <w:bidi/>
              <w:spacing w:line="240" w:lineRule="auto"/>
              <w:jc w:val="right"/>
              <w:rPr>
                <w:rtl/>
                <w:lang w:val="en-GB" w:bidi="ar-JO"/>
              </w:rPr>
            </w:pPr>
          </w:p>
          <w:p w14:paraId="2564AD36" w14:textId="77777777" w:rsidR="001242FD" w:rsidRPr="001242FD" w:rsidRDefault="001242FD" w:rsidP="001242FD">
            <w:pPr>
              <w:bidi/>
              <w:spacing w:line="240" w:lineRule="auto"/>
              <w:jc w:val="right"/>
              <w:rPr>
                <w:lang w:val="en-GB" w:bidi="ar-JO"/>
              </w:rPr>
            </w:pPr>
          </w:p>
          <w:p w14:paraId="2255BA80" w14:textId="77777777" w:rsidR="001242FD" w:rsidRPr="001242FD" w:rsidRDefault="001242FD" w:rsidP="001242FD">
            <w:pPr>
              <w:bidi/>
              <w:spacing w:line="240" w:lineRule="auto"/>
              <w:jc w:val="right"/>
              <w:rPr>
                <w:rtl/>
                <w:lang w:bidi="ar-JO"/>
              </w:rPr>
            </w:pPr>
            <w:r w:rsidRPr="001242FD">
              <w:rPr>
                <w:lang w:val="en-GB" w:bidi="ar-JO"/>
              </w:rPr>
              <w:t xml:space="preserve">Display the results </w:t>
            </w:r>
          </w:p>
          <w:p w14:paraId="4DE08EBA" w14:textId="77777777" w:rsidR="001242FD" w:rsidRPr="001242FD" w:rsidRDefault="001242FD" w:rsidP="001242FD">
            <w:pPr>
              <w:bidi/>
              <w:spacing w:line="240" w:lineRule="auto"/>
              <w:jc w:val="right"/>
              <w:rPr>
                <w:rtl/>
                <w:lang w:bidi="ar-JO"/>
              </w:rPr>
            </w:pPr>
          </w:p>
          <w:p w14:paraId="3AD04153" w14:textId="77777777" w:rsidR="001242FD" w:rsidRPr="001242FD" w:rsidRDefault="001242FD" w:rsidP="001242FD">
            <w:pPr>
              <w:bidi/>
              <w:spacing w:line="240" w:lineRule="auto"/>
              <w:jc w:val="right"/>
              <w:rPr>
                <w:rtl/>
                <w:lang w:bidi="ar-JO"/>
              </w:rPr>
            </w:pPr>
          </w:p>
        </w:tc>
        <w:tc>
          <w:tcPr>
            <w:tcW w:w="2060" w:type="dxa"/>
            <w:vAlign w:val="top"/>
          </w:tcPr>
          <w:p w14:paraId="6266D92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Drawer</w:t>
            </w:r>
          </w:p>
          <w:p w14:paraId="1EA4A7DF"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p w14:paraId="2DC8EA88"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0FDA390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41CB72C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34FFFC76"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5B851A79"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1C558B78"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18D4499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242FD">
              <w:rPr>
                <w:lang w:val="en-GB" w:bidi="ar-JO"/>
              </w:rPr>
              <w:t>Drawer</w:t>
            </w:r>
          </w:p>
        </w:tc>
        <w:tc>
          <w:tcPr>
            <w:tcW w:w="1877" w:type="dxa"/>
            <w:vAlign w:val="top"/>
          </w:tcPr>
          <w:p w14:paraId="23172AC0"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Processed requirements</w:t>
            </w:r>
          </w:p>
          <w:p w14:paraId="4ACFD0E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18D2C5F"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3FEBE9D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875BE55"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3813A0B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640869A9"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Converted requirements to the UML notations</w:t>
            </w:r>
          </w:p>
        </w:tc>
        <w:tc>
          <w:tcPr>
            <w:tcW w:w="2487" w:type="dxa"/>
            <w:vAlign w:val="top"/>
          </w:tcPr>
          <w:p w14:paraId="31CA5D8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The drawer will convert the requirement to the use case</w:t>
            </w:r>
          </w:p>
          <w:p w14:paraId="3B73A5F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EB1DF79"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68D70563"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1BF69E67"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F279D6C" w14:textId="77777777" w:rsidR="001242FD" w:rsidRPr="001242FD" w:rsidRDefault="001242FD" w:rsidP="003E2C7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242FD">
              <w:rPr>
                <w:lang w:val="en-GB" w:bidi="ar-JO"/>
              </w:rPr>
              <w:t xml:space="preserve">The drawer will display the final results to the user. So the user can see her /his requirements have been converted to the </w:t>
            </w:r>
            <w:r w:rsidR="003E2C7C">
              <w:rPr>
                <w:lang w:val="en-GB" w:bidi="ar-JO"/>
              </w:rPr>
              <w:t>use case diagr</w:t>
            </w:r>
            <w:r w:rsidR="00E94AA2">
              <w:rPr>
                <w:lang w:val="en-GB" w:bidi="ar-JO"/>
              </w:rPr>
              <w:t>am.</w:t>
            </w:r>
          </w:p>
        </w:tc>
      </w:tr>
      <w:tr w:rsidR="001242FD" w:rsidRPr="001242FD" w14:paraId="6D1820ED"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5F286FB7" w14:textId="77777777" w:rsidR="001242FD" w:rsidRPr="001242FD" w:rsidRDefault="001242FD" w:rsidP="001242FD">
            <w:pPr>
              <w:bidi/>
              <w:spacing w:line="240" w:lineRule="auto"/>
              <w:jc w:val="right"/>
              <w:rPr>
                <w:lang w:val="en-GB" w:bidi="ar-JO"/>
              </w:rPr>
            </w:pPr>
          </w:p>
        </w:tc>
        <w:tc>
          <w:tcPr>
            <w:tcW w:w="2060" w:type="dxa"/>
            <w:vAlign w:val="top"/>
          </w:tcPr>
          <w:p w14:paraId="2D52A7A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1877" w:type="dxa"/>
            <w:vAlign w:val="top"/>
          </w:tcPr>
          <w:p w14:paraId="56F5B7C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tc>
        <w:tc>
          <w:tcPr>
            <w:tcW w:w="2487" w:type="dxa"/>
          </w:tcPr>
          <w:p w14:paraId="2B977960" w14:textId="77777777" w:rsidR="001242FD" w:rsidRPr="001242FD" w:rsidRDefault="001242FD" w:rsidP="001242FD">
            <w:pPr>
              <w:spacing w:after="360" w:line="240" w:lineRule="auto"/>
              <w:jc w:val="both"/>
              <w:cnfStyle w:val="000000000000" w:firstRow="0" w:lastRow="0" w:firstColumn="0" w:lastColumn="0" w:oddVBand="0" w:evenVBand="0" w:oddHBand="0" w:evenHBand="0" w:firstRowFirstColumn="0" w:firstRowLastColumn="0" w:lastRowFirstColumn="0" w:lastRowLastColumn="0"/>
              <w:rPr>
                <w:sz w:val="24"/>
              </w:rPr>
            </w:pPr>
          </w:p>
        </w:tc>
      </w:tr>
    </w:tbl>
    <w:p w14:paraId="51B4281F" w14:textId="77777777" w:rsidR="0035557C" w:rsidRPr="00D80411" w:rsidRDefault="0035557C" w:rsidP="000170C7">
      <w:pPr>
        <w:spacing w:line="480" w:lineRule="auto"/>
        <w:rPr>
          <w:b/>
          <w:bCs/>
          <w:u w:val="single"/>
        </w:rPr>
      </w:pPr>
    </w:p>
    <w:p w14:paraId="07740934" w14:textId="77777777" w:rsidR="00DC646B" w:rsidRPr="00301CEE" w:rsidRDefault="00DC646B" w:rsidP="00301CEE">
      <w:pPr>
        <w:pStyle w:val="Heading4"/>
      </w:pPr>
      <w:bookmarkStart w:id="111" w:name="_Toc378935727"/>
      <w:bookmarkStart w:id="112" w:name="_Toc430471882"/>
      <w:r w:rsidRPr="00301CEE">
        <w:lastRenderedPageBreak/>
        <w:t>Sequence Diagrams</w:t>
      </w:r>
      <w:bookmarkEnd w:id="111"/>
      <w:bookmarkEnd w:id="112"/>
    </w:p>
    <w:p w14:paraId="0991BE80" w14:textId="77777777" w:rsidR="008C217F" w:rsidRDefault="008C217F" w:rsidP="008C217F">
      <w:pPr>
        <w:pStyle w:val="BodyText"/>
      </w:pPr>
      <w:bookmarkStart w:id="113" w:name="_Hlk101229949"/>
      <w:r>
        <w:t>S</w:t>
      </w:r>
      <w:r w:rsidR="00C72586">
        <w:t>eq</w:t>
      </w:r>
      <w:r>
        <w:t>uence diagram scenario:</w:t>
      </w:r>
    </w:p>
    <w:bookmarkEnd w:id="113"/>
    <w:p w14:paraId="1BE1FB91" w14:textId="1E0946EE" w:rsidR="00C81B8E" w:rsidRPr="00930D76" w:rsidRDefault="00B42CC3" w:rsidP="00EC42E2">
      <w:pPr>
        <w:pStyle w:val="BodyText"/>
      </w:pPr>
      <w:r>
        <w:t>User enters</w:t>
      </w:r>
      <w:r w:rsidR="008C217F">
        <w:t xml:space="preserve"> the requirements then if the controller accepts and understand the </w:t>
      </w:r>
      <w:r>
        <w:t>requirements (</w:t>
      </w:r>
      <w:r w:rsidR="006F56E3">
        <w:t>find no grammatical and syntax errors)</w:t>
      </w:r>
      <w:r w:rsidR="008C217F">
        <w:t xml:space="preserve"> it will</w:t>
      </w:r>
      <w:r w:rsidR="004454E7">
        <w:t xml:space="preserve"> process them by extracting possible actors, use case, tags, title. Then </w:t>
      </w:r>
      <w:r w:rsidR="008C217F">
        <w:t xml:space="preserve">send them to the drawer to convert them to the </w:t>
      </w:r>
      <w:r w:rsidR="004454E7">
        <w:t xml:space="preserve">use case diagram </w:t>
      </w:r>
      <w:r w:rsidR="008C217F">
        <w:t>then the final result will be displayed to the user</w:t>
      </w:r>
      <w:r w:rsidR="00EC42E2">
        <w:t>.</w:t>
      </w:r>
    </w:p>
    <w:p w14:paraId="0FC474CA" w14:textId="77777777" w:rsidR="000A6478" w:rsidRDefault="008C7091" w:rsidP="00EC05B2">
      <w:pPr>
        <w:pStyle w:val="BodyText"/>
      </w:pPr>
      <w:r>
        <w:rPr>
          <w:noProof/>
        </w:rPr>
        <w:lastRenderedPageBreak/>
        <mc:AlternateContent>
          <mc:Choice Requires="wpg">
            <w:drawing>
              <wp:inline distT="0" distB="0" distL="0" distR="0" wp14:anchorId="2A6A855F" wp14:editId="4644B623">
                <wp:extent cx="6131382" cy="5925312"/>
                <wp:effectExtent l="0" t="0" r="0" b="18415"/>
                <wp:docPr id="18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1382" cy="5925312"/>
                          <a:chOff x="1673342" y="495300"/>
                          <a:chExt cx="6102007" cy="5925312"/>
                        </a:xfrm>
                      </wpg:grpSpPr>
                      <wps:wsp>
                        <wps:cNvPr id="181" name="مستطيل 6"/>
                        <wps:cNvSpPr/>
                        <wps:spPr>
                          <a:xfrm>
                            <a:off x="3095902" y="6477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F52B" w14:textId="77777777" w:rsidR="00C56512" w:rsidRDefault="00C56512" w:rsidP="00A866A4">
                              <w:r>
                                <w:t>Face of CRC card:</w:t>
                              </w:r>
                            </w:p>
                            <w:p w14:paraId="0E9E70BB" w14:textId="77777777" w:rsidR="00C56512" w:rsidRPr="00A866A4" w:rsidRDefault="00C56512" w:rsidP="00A866A4">
                              <w:pPr>
                                <w:rPr>
                                  <w:color w:val="FF0000"/>
                                </w:rPr>
                              </w:pPr>
                              <w:r w:rsidRPr="00A866A4">
                                <w:rPr>
                                  <w:color w:val="FF0000"/>
                                </w:rPr>
                                <w:t>Name</w:t>
                              </w:r>
                            </w:p>
                            <w:p w14:paraId="6F575E05" w14:textId="77777777" w:rsidR="00C56512" w:rsidRPr="00A866A4" w:rsidRDefault="00C56512" w:rsidP="00A866A4">
                              <w:pPr>
                                <w:rPr>
                                  <w:color w:val="00B050"/>
                                </w:rPr>
                              </w:pPr>
                              <w:r w:rsidRPr="00A866A4">
                                <w:rPr>
                                  <w:color w:val="00B050"/>
                                </w:rPr>
                                <w:t>Responsibility</w:t>
                              </w:r>
                            </w:p>
                            <w:p w14:paraId="05BEC67A"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2D0F617" w14:textId="77777777" w:rsidR="00C56512" w:rsidRDefault="00C56512" w:rsidP="00A866A4"/>
                          </w:txbxContent>
                        </wps:txbx>
                        <wps:bodyPr rtlCol="1" anchor="ctr"/>
                      </wps:wsp>
                      <wps:wsp>
                        <wps:cNvPr id="182" name="رابط مستقيم 8"/>
                        <wps:cNvCnPr/>
                        <wps:spPr>
                          <a:xfrm rot="5400000">
                            <a:off x="1763196" y="3428206"/>
                            <a:ext cx="43434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3" name="Picture 183"/>
                          <pic:cNvPicPr>
                            <a:picLocks noChangeAspect="1" noChangeArrowheads="1"/>
                          </pic:cNvPicPr>
                        </pic:nvPicPr>
                        <pic:blipFill>
                          <a:blip r:embed="rId24"/>
                          <a:srcRect/>
                          <a:stretch>
                            <a:fillRect/>
                          </a:stretch>
                        </pic:blipFill>
                        <pic:spPr bwMode="auto">
                          <a:xfrm>
                            <a:off x="1724302" y="495300"/>
                            <a:ext cx="551093" cy="914400"/>
                          </a:xfrm>
                          <a:prstGeom prst="rect">
                            <a:avLst/>
                          </a:prstGeom>
                          <a:noFill/>
                          <a:ln w="9525">
                            <a:noFill/>
                            <a:miter lim="800000"/>
                            <a:headEnd/>
                            <a:tailEnd/>
                          </a:ln>
                          <a:effectLst/>
                        </pic:spPr>
                      </pic:pic>
                      <wps:wsp>
                        <wps:cNvPr id="184" name="رابط مستقيم 13"/>
                        <wps:cNvCnPr/>
                        <wps:spPr>
                          <a:xfrm rot="5400000">
                            <a:off x="-333098" y="4000500"/>
                            <a:ext cx="45720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5" name="مستطيل 15"/>
                        <wps:cNvSpPr/>
                        <wps:spPr>
                          <a:xfrm>
                            <a:off x="5610502" y="5715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C7901E" w14:textId="77777777" w:rsidR="00C56512" w:rsidRDefault="00C56512" w:rsidP="00A866A4">
                              <w:r>
                                <w:t>Back of CRC card:</w:t>
                              </w:r>
                            </w:p>
                            <w:p w14:paraId="7AF0A4D7" w14:textId="77777777" w:rsidR="00C56512" w:rsidRPr="00A866A4" w:rsidRDefault="00C56512" w:rsidP="00A866A4">
                              <w:pPr>
                                <w:rPr>
                                  <w:color w:val="984806" w:themeColor="accent6" w:themeShade="80"/>
                                </w:rPr>
                              </w:pPr>
                              <w:r w:rsidRPr="00A866A4">
                                <w:rPr>
                                  <w:color w:val="984806" w:themeColor="accent6" w:themeShade="80"/>
                                </w:rPr>
                                <w:t>Attributes</w:t>
                              </w:r>
                            </w:p>
                          </w:txbxContent>
                        </wps:txbx>
                        <wps:bodyPr rtlCol="1" anchor="ctr"/>
                      </wps:wsp>
                      <wps:wsp>
                        <wps:cNvPr id="186" name="رابط مستقيم 16"/>
                        <wps:cNvCnPr/>
                        <wps:spPr>
                          <a:xfrm rot="5400000">
                            <a:off x="3858696" y="3771106"/>
                            <a:ext cx="51816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7" name="رابط كسهم مستقيم 21"/>
                        <wps:cNvCnPr/>
                        <wps:spPr>
                          <a:xfrm>
                            <a:off x="1981200" y="19050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8" name="مربع نص 22"/>
                        <wps:cNvSpPr txBox="1"/>
                        <wps:spPr>
                          <a:xfrm>
                            <a:off x="2438400" y="1676400"/>
                            <a:ext cx="1220942" cy="1296035"/>
                          </a:xfrm>
                          <a:prstGeom prst="rect">
                            <a:avLst/>
                          </a:prstGeom>
                          <a:noFill/>
                        </wps:spPr>
                        <wps:txbx>
                          <w:txbxContent>
                            <w:p w14:paraId="3912101B" w14:textId="77777777" w:rsidR="00C56512" w:rsidRDefault="00C56512" w:rsidP="00A866A4">
                              <w:r>
                                <w:t>Face of CRC card:</w:t>
                              </w:r>
                            </w:p>
                            <w:p w14:paraId="0500A491" w14:textId="77777777" w:rsidR="00C56512" w:rsidRPr="00A866A4" w:rsidRDefault="00C56512" w:rsidP="00A866A4">
                              <w:pPr>
                                <w:rPr>
                                  <w:color w:val="FF0000"/>
                                </w:rPr>
                              </w:pPr>
                              <w:r w:rsidRPr="00A866A4">
                                <w:rPr>
                                  <w:color w:val="FF0000"/>
                                </w:rPr>
                                <w:t>Name</w:t>
                              </w:r>
                            </w:p>
                            <w:p w14:paraId="04B61077" w14:textId="77777777" w:rsidR="00C56512" w:rsidRPr="00A866A4" w:rsidRDefault="00C56512" w:rsidP="00A866A4">
                              <w:pPr>
                                <w:rPr>
                                  <w:color w:val="00B050"/>
                                </w:rPr>
                              </w:pPr>
                              <w:r w:rsidRPr="00A866A4">
                                <w:rPr>
                                  <w:color w:val="00B050"/>
                                </w:rPr>
                                <w:t>Responsibility</w:t>
                              </w:r>
                            </w:p>
                            <w:p w14:paraId="57A26B23"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CF5099D" w14:textId="77777777" w:rsidR="00C56512" w:rsidRDefault="00C56512" w:rsidP="00A866A4"/>
                          </w:txbxContent>
                        </wps:txbx>
                        <wps:bodyPr wrap="none" rtlCol="0">
                          <a:spAutoFit/>
                        </wps:bodyPr>
                      </wps:wsp>
                      <wps:wsp>
                        <wps:cNvPr id="189" name="سهم منحني إلى اليسار 40"/>
                        <wps:cNvSpPr/>
                        <wps:spPr>
                          <a:xfrm>
                            <a:off x="3717928" y="2324100"/>
                            <a:ext cx="596678" cy="457200"/>
                          </a:xfrm>
                          <a:prstGeom prst="curvedLeftArrow">
                            <a:avLst>
                              <a:gd name="adj1" fmla="val 25000"/>
                              <a:gd name="adj2" fmla="val 57478"/>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2A7105" w14:textId="77777777" w:rsidR="00C56512" w:rsidRPr="00A866A4" w:rsidRDefault="00C56512" w:rsidP="00E61866">
                              <w:pPr>
                                <w:shd w:val="clear" w:color="auto" w:fill="FF0000"/>
                              </w:pPr>
                              <w:r w:rsidRPr="00A866A4">
                                <w:t>Name</w:t>
                              </w:r>
                            </w:p>
                          </w:txbxContent>
                        </wps:txbx>
                        <wps:bodyPr wrap="square" rtlCol="0" anchor="ctr">
                          <a:noAutofit/>
                        </wps:bodyPr>
                      </wps:wsp>
                      <wps:wsp>
                        <wps:cNvPr id="190" name="مربع نص 41"/>
                        <wps:cNvSpPr txBox="1"/>
                        <wps:spPr>
                          <a:xfrm>
                            <a:off x="4369733" y="2260455"/>
                            <a:ext cx="738127" cy="375494"/>
                          </a:xfrm>
                          <a:prstGeom prst="rect">
                            <a:avLst/>
                          </a:prstGeom>
                          <a:noFill/>
                        </wps:spPr>
                        <wps:txbx>
                          <w:txbxContent>
                            <w:p w14:paraId="0A174B8F" w14:textId="77777777" w:rsidR="00C56512" w:rsidRPr="00A866A4" w:rsidRDefault="00C56512" w:rsidP="00A866A4">
                              <w:pPr>
                                <w:shd w:val="clear" w:color="auto" w:fill="984806" w:themeFill="accent6" w:themeFillShade="80"/>
                              </w:pPr>
                              <w:r w:rsidRPr="00A866A4">
                                <w:t>Attributes</w:t>
                              </w:r>
                            </w:p>
                            <w:p w14:paraId="3ABA67EB" w14:textId="77777777" w:rsidR="00C56512" w:rsidRPr="00A866A4" w:rsidRDefault="00C56512" w:rsidP="00A866A4"/>
                          </w:txbxContent>
                        </wps:txbx>
                        <wps:bodyPr wrap="none" rtlCol="0">
                          <a:noAutofit/>
                        </wps:bodyPr>
                      </wps:wsp>
                      <wps:wsp>
                        <wps:cNvPr id="191" name="رابط كسهم مستقيم 43"/>
                        <wps:cNvCnPr/>
                        <wps:spPr>
                          <a:xfrm rot="10800000">
                            <a:off x="1952902" y="30099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2" name="مربع نص 45"/>
                        <wps:cNvSpPr txBox="1"/>
                        <wps:spPr>
                          <a:xfrm>
                            <a:off x="2410092" y="2781300"/>
                            <a:ext cx="1070536" cy="573405"/>
                          </a:xfrm>
                          <a:prstGeom prst="rect">
                            <a:avLst/>
                          </a:prstGeom>
                          <a:noFill/>
                        </wps:spPr>
                        <wps:txbx>
                          <w:txbxContent>
                            <w:p w14:paraId="312F1886" w14:textId="77777777" w:rsidR="00C56512" w:rsidRPr="00A866A4" w:rsidRDefault="00C56512" w:rsidP="00A866A4">
                              <w:pPr>
                                <w:shd w:val="clear" w:color="auto" w:fill="00B050"/>
                              </w:pPr>
                              <w:r w:rsidRPr="00A866A4">
                                <w:t>Responsibilities</w:t>
                              </w:r>
                            </w:p>
                            <w:p w14:paraId="76CC9A01" w14:textId="77777777" w:rsidR="00C56512" w:rsidRPr="00A866A4" w:rsidRDefault="00C56512" w:rsidP="00A866A4"/>
                          </w:txbxContent>
                        </wps:txbx>
                        <wps:bodyPr wrap="none" rtlCol="0">
                          <a:spAutoFit/>
                        </wps:bodyPr>
                      </wps:wsp>
                      <wps:wsp>
                        <wps:cNvPr id="193" name="سهم منحني إلى اليسار 46"/>
                        <wps:cNvSpPr/>
                        <wps:spPr>
                          <a:xfrm>
                            <a:off x="3934102" y="3162300"/>
                            <a:ext cx="381000"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F68A3" w14:textId="77777777" w:rsidR="00C56512" w:rsidRDefault="00C56512" w:rsidP="00D44922">
                              <w:r>
                                <w:t>Input:</w:t>
                              </w:r>
                            </w:p>
                            <w:p w14:paraId="5F1DF234" w14:textId="77777777" w:rsidR="00C56512" w:rsidRDefault="00C56512" w:rsidP="00D44922">
                              <w:r>
                                <w:t>Natural languages requirement by using one of the popular programming languages</w:t>
                              </w:r>
                            </w:p>
                          </w:txbxContent>
                        </wps:txbx>
                        <wps:bodyPr rtlCol="0" anchor="ctr"/>
                      </wps:wsp>
                      <wps:wsp>
                        <wps:cNvPr id="194" name="مربع نص 47"/>
                        <wps:cNvSpPr txBox="1"/>
                        <wps:spPr>
                          <a:xfrm>
                            <a:off x="4190964" y="3048000"/>
                            <a:ext cx="2561325" cy="573405"/>
                          </a:xfrm>
                          <a:prstGeom prst="rect">
                            <a:avLst/>
                          </a:prstGeom>
                          <a:noFill/>
                        </wps:spPr>
                        <wps:txbx>
                          <w:txbxContent>
                            <w:p w14:paraId="5F1874F6" w14:textId="77777777" w:rsidR="00C56512" w:rsidRDefault="00C56512" w:rsidP="00D44922">
                              <w:r>
                                <w:t>Processes:</w:t>
                              </w:r>
                            </w:p>
                            <w:p w14:paraId="484BD8CF" w14:textId="77777777" w:rsidR="00C56512" w:rsidRDefault="00C56512" w:rsidP="00D44922">
                              <w:r>
                                <w:t xml:space="preserve">Convert these inputs to the UML notations </w:t>
                              </w:r>
                            </w:p>
                          </w:txbxContent>
                        </wps:txbx>
                        <wps:bodyPr wrap="none" rtlCol="0">
                          <a:spAutoFit/>
                        </wps:bodyPr>
                      </wps:wsp>
                      <wps:wsp>
                        <wps:cNvPr id="195" name="رابط كسهم مستقيم 49"/>
                        <wps:cNvCnPr/>
                        <wps:spPr>
                          <a:xfrm>
                            <a:off x="3934102" y="3924300"/>
                            <a:ext cx="25146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مربع نص 51"/>
                        <wps:cNvSpPr txBox="1"/>
                        <wps:spPr>
                          <a:xfrm>
                            <a:off x="4571959" y="3657600"/>
                            <a:ext cx="1514803" cy="1055370"/>
                          </a:xfrm>
                          <a:prstGeom prst="rect">
                            <a:avLst/>
                          </a:prstGeom>
                          <a:noFill/>
                        </wps:spPr>
                        <wps:txbx>
                          <w:txbxContent>
                            <w:p w14:paraId="66F78DFC" w14:textId="77777777" w:rsidR="00C56512" w:rsidRDefault="00C56512" w:rsidP="00D44922">
                              <w:r>
                                <w:t>Output:</w:t>
                              </w:r>
                            </w:p>
                            <w:p w14:paraId="420EE526" w14:textId="77777777" w:rsidR="00C56512" w:rsidRDefault="00C56512" w:rsidP="00D44922">
                              <w:r>
                                <w:t>UML notations such as:</w:t>
                              </w:r>
                            </w:p>
                            <w:p w14:paraId="5079AC29" w14:textId="77777777" w:rsidR="00C56512" w:rsidRDefault="00C56512" w:rsidP="00D44922">
                              <w:r>
                                <w:t>Use case diagram</w:t>
                              </w:r>
                            </w:p>
                            <w:p w14:paraId="66CE7410" w14:textId="77777777" w:rsidR="00C56512" w:rsidRDefault="00C56512" w:rsidP="00D44922"/>
                          </w:txbxContent>
                        </wps:txbx>
                        <wps:bodyPr wrap="none" rtlCol="0">
                          <a:spAutoFit/>
                        </wps:bodyPr>
                      </wps:wsp>
                      <wps:wsp>
                        <wps:cNvPr id="197" name="سهم منحني إلى اليسار 55"/>
                        <wps:cNvSpPr/>
                        <wps:spPr>
                          <a:xfrm>
                            <a:off x="5742947" y="4229100"/>
                            <a:ext cx="1305071"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8E63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wps:txbx>
                        <wps:bodyPr wrap="square" rtlCol="0" anchor="ctr">
                          <a:noAutofit/>
                        </wps:bodyPr>
                      </wps:wsp>
                      <wps:wsp>
                        <wps:cNvPr id="198" name="مربع نص 56"/>
                        <wps:cNvSpPr txBox="1"/>
                        <wps:spPr>
                          <a:xfrm>
                            <a:off x="6717290" y="3977335"/>
                            <a:ext cx="1058059" cy="509905"/>
                          </a:xfrm>
                          <a:prstGeom prst="rect">
                            <a:avLst/>
                          </a:prstGeom>
                          <a:noFill/>
                        </wps:spPr>
                        <wps:txbx>
                          <w:txbxContent>
                            <w:p w14:paraId="29DD4658"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wps:txbx>
                        <wps:bodyPr wrap="square" rtlCol="0">
                          <a:spAutoFit/>
                        </wps:bodyPr>
                      </wps:wsp>
                      <wps:wsp>
                        <wps:cNvPr id="199" name="رابط كسهم مستقيم 59"/>
                        <wps:cNvCnPr/>
                        <wps:spPr>
                          <a:xfrm rot="10800000">
                            <a:off x="1952902" y="5676900"/>
                            <a:ext cx="44958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0" name="مربع نص 68"/>
                        <wps:cNvSpPr txBox="1"/>
                        <wps:spPr>
                          <a:xfrm>
                            <a:off x="3095721" y="5448300"/>
                            <a:ext cx="784260" cy="509905"/>
                          </a:xfrm>
                          <a:prstGeom prst="rect">
                            <a:avLst/>
                          </a:prstGeom>
                          <a:noFill/>
                        </wps:spPr>
                        <wps:txbx>
                          <w:txbxContent>
                            <w:p w14:paraId="4330B69A"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wps:txbx>
                        <wps:bodyPr wrap="none" rtlCol="0">
                          <a:spAutoFit/>
                        </wps:bodyPr>
                      </wps:wsp>
                      <wps:wsp>
                        <wps:cNvPr id="201" name="مربع نص 69"/>
                        <wps:cNvSpPr txBox="1"/>
                        <wps:spPr>
                          <a:xfrm>
                            <a:off x="1724302" y="1409700"/>
                            <a:ext cx="245200" cy="332105"/>
                          </a:xfrm>
                          <a:prstGeom prst="rect">
                            <a:avLst/>
                          </a:prstGeom>
                          <a:noFill/>
                        </wps:spPr>
                        <wps:txbx>
                          <w:txbxContent>
                            <w:p w14:paraId="4B1D510F" w14:textId="77777777" w:rsidR="00C56512" w:rsidRDefault="00C56512" w:rsidP="001B76B6"/>
                          </w:txbxContent>
                        </wps:txbx>
                        <wps:bodyPr wrap="none" rtlCol="0">
                          <a:spAutoFit/>
                        </wps:bodyPr>
                      </wps:wsp>
                      <wps:wsp>
                        <wps:cNvPr id="202" name="مستطيل 74"/>
                        <wps:cNvSpPr/>
                        <wps:spPr>
                          <a:xfrm>
                            <a:off x="1673342" y="1987599"/>
                            <a:ext cx="473210" cy="6483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6AA37" w14:textId="77777777" w:rsidR="00C56512" w:rsidRPr="00C81B8E" w:rsidRDefault="00C56512" w:rsidP="001B76B6">
                              <w:pPr>
                                <w:rPr>
                                  <w:sz w:val="20"/>
                                  <w:lang w:bidi="ar-JO"/>
                                </w:rPr>
                              </w:pPr>
                              <w:r w:rsidRPr="00C81B8E">
                                <w:rPr>
                                  <w:rFonts w:asciiTheme="minorHAnsi" w:hAnsi="Calibri" w:cstheme="minorBidi"/>
                                  <w:color w:val="000000" w:themeColor="text1"/>
                                  <w:kern w:val="24"/>
                                  <w:sz w:val="20"/>
                                  <w:lang w:bidi="ar-JO"/>
                                </w:rPr>
                                <w:t>Find error</w:t>
                              </w:r>
                            </w:p>
                          </w:txbxContent>
                        </wps:txbx>
                        <wps:bodyPr rtlCol="0" anchor="ctr"/>
                      </wps:wsp>
                      <wps:wsp>
                        <wps:cNvPr id="203" name="مستطيل 75"/>
                        <wps:cNvSpPr/>
                        <wps:spPr>
                          <a:xfrm>
                            <a:off x="3933891" y="1943100"/>
                            <a:ext cx="772961"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F0C3A" w14:textId="77777777" w:rsidR="00C56512" w:rsidRPr="007632CF" w:rsidRDefault="00C56512" w:rsidP="001B76B6">
                              <w:pPr>
                                <w:rPr>
                                  <w:szCs w:val="22"/>
                                  <w:lang w:bidi="ar-JO"/>
                                </w:rPr>
                              </w:pPr>
                              <w:r w:rsidRPr="007632CF">
                                <w:rPr>
                                  <w:rFonts w:asciiTheme="minorHAnsi" w:hAnsi="Calibri" w:cstheme="minorBidi"/>
                                  <w:color w:val="000000" w:themeColor="text1"/>
                                  <w:kern w:val="24"/>
                                  <w:szCs w:val="22"/>
                                  <w:lang w:bidi="ar-JO"/>
                                </w:rPr>
                                <w:t xml:space="preserve">Accepted </w:t>
                              </w:r>
                            </w:p>
                          </w:txbxContent>
                        </wps:txbx>
                        <wps:bodyPr rtlCol="0" anchor="ctr"/>
                      </wps:wsp>
                      <wps:wsp>
                        <wps:cNvPr id="204" name="مستطيل 76"/>
                        <wps:cNvSpPr/>
                        <wps:spPr>
                          <a:xfrm>
                            <a:off x="1828800" y="30480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9E5BC" w14:textId="77777777" w:rsidR="00C56512" w:rsidRDefault="00C56512" w:rsidP="001B76B6"/>
                          </w:txbxContent>
                        </wps:txbx>
                        <wps:bodyPr rtlCol="0" anchor="ctr"/>
                      </wps:wsp>
                      <wps:wsp>
                        <wps:cNvPr id="205" name="مستطيل 77"/>
                        <wps:cNvSpPr/>
                        <wps:spPr>
                          <a:xfrm>
                            <a:off x="3820322" y="2688142"/>
                            <a:ext cx="954846" cy="434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45B2A" w14:textId="77777777" w:rsidR="00C56512" w:rsidRDefault="00C56512" w:rsidP="001B76B6">
                              <w:pPr>
                                <w:rPr>
                                  <w:lang w:bidi="ar-JO"/>
                                </w:rPr>
                              </w:pPr>
                              <w:r>
                                <w:rPr>
                                  <w:rFonts w:asciiTheme="minorHAnsi" w:hAnsi="Calibri" w:cstheme="minorBidi"/>
                                  <w:color w:val="000000" w:themeColor="text1"/>
                                  <w:kern w:val="24"/>
                                  <w:sz w:val="36"/>
                                  <w:szCs w:val="36"/>
                                  <w:lang w:bidi="ar-JO"/>
                                </w:rPr>
                                <w:t>Process</w:t>
                              </w:r>
                            </w:p>
                          </w:txbxContent>
                        </wps:txbx>
                        <wps:bodyPr rtlCol="0" anchor="ctr"/>
                      </wps:wsp>
                      <wps:wsp>
                        <wps:cNvPr id="206" name="مستطيل 78"/>
                        <wps:cNvSpPr/>
                        <wps:spPr>
                          <a:xfrm>
                            <a:off x="3180335" y="3504680"/>
                            <a:ext cx="752553" cy="428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976E8C" w14:textId="77777777" w:rsidR="00C56512" w:rsidRDefault="00C56512" w:rsidP="001B76B6">
                              <w:pPr>
                                <w:rPr>
                                  <w:lang w:bidi="ar-JO"/>
                                </w:rPr>
                              </w:pPr>
                              <w:r>
                                <w:rPr>
                                  <w:rFonts w:asciiTheme="minorHAnsi" w:hAnsi="Calibri" w:cstheme="minorBidi"/>
                                  <w:color w:val="000000" w:themeColor="text1"/>
                                  <w:kern w:val="24"/>
                                  <w:sz w:val="36"/>
                                  <w:szCs w:val="36"/>
                                  <w:lang w:bidi="ar-JO"/>
                                </w:rPr>
                                <w:t>Send</w:t>
                              </w:r>
                            </w:p>
                          </w:txbxContent>
                        </wps:txbx>
                        <wps:bodyPr rtlCol="0" anchor="ctr"/>
                      </wps:wsp>
                      <wps:wsp>
                        <wps:cNvPr id="207" name="مستطيل 79"/>
                        <wps:cNvSpPr/>
                        <wps:spPr>
                          <a:xfrm>
                            <a:off x="6477000" y="38862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0DD1D1" w14:textId="77777777" w:rsidR="00C56512" w:rsidRDefault="00C56512" w:rsidP="001B76B6"/>
                          </w:txbxContent>
                        </wps:txbx>
                        <wps:bodyPr rtlCol="0" anchor="ctr"/>
                      </wps:wsp>
                      <wps:wsp>
                        <wps:cNvPr id="208" name="مستطيل 80"/>
                        <wps:cNvSpPr/>
                        <wps:spPr>
                          <a:xfrm>
                            <a:off x="6324308" y="4572000"/>
                            <a:ext cx="1027553"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CB17BC" w14:textId="77777777" w:rsidR="00C56512" w:rsidRDefault="00C56512" w:rsidP="001B76B6">
                              <w:pPr>
                                <w:rPr>
                                  <w:lang w:bidi="ar-JO"/>
                                </w:rPr>
                              </w:pPr>
                              <w:r>
                                <w:rPr>
                                  <w:rFonts w:asciiTheme="minorHAnsi" w:hAnsi="Calibri" w:cstheme="minorBidi"/>
                                  <w:color w:val="000000" w:themeColor="text1"/>
                                  <w:kern w:val="24"/>
                                  <w:sz w:val="36"/>
                                  <w:szCs w:val="36"/>
                                  <w:lang w:bidi="ar-JO"/>
                                </w:rPr>
                                <w:t>Convert</w:t>
                              </w:r>
                            </w:p>
                          </w:txbxContent>
                        </wps:txbx>
                        <wps:bodyPr rtlCol="0" anchor="ctr"/>
                      </wps:wsp>
                      <wps:wsp>
                        <wps:cNvPr id="209" name="مستطيل 81"/>
                        <wps:cNvSpPr/>
                        <wps:spPr>
                          <a:xfrm>
                            <a:off x="1702475" y="5802237"/>
                            <a:ext cx="681820" cy="618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100A8" w14:textId="77777777" w:rsidR="00C56512" w:rsidRPr="00C81B8E" w:rsidRDefault="00C56512" w:rsidP="001B76B6">
                              <w:pPr>
                                <w:rPr>
                                  <w:sz w:val="18"/>
                                  <w:szCs w:val="18"/>
                                  <w:lang w:bidi="ar-JO"/>
                                </w:rPr>
                              </w:pPr>
                              <w:r w:rsidRPr="00C81B8E">
                                <w:rPr>
                                  <w:rFonts w:asciiTheme="minorHAnsi" w:hAnsi="Calibri" w:cstheme="minorBidi"/>
                                  <w:color w:val="000000" w:themeColor="text1"/>
                                  <w:kern w:val="24"/>
                                  <w:sz w:val="18"/>
                                  <w:szCs w:val="18"/>
                                  <w:lang w:bidi="ar-JO"/>
                                </w:rPr>
                                <w:t>Display the result</w:t>
                              </w:r>
                            </w:p>
                          </w:txbxContent>
                        </wps:txbx>
                        <wps:bodyPr rtlCol="0" anchor="ctr"/>
                      </wps:wsp>
                    </wpg:wgp>
                  </a:graphicData>
                </a:graphic>
              </wp:inline>
            </w:drawing>
          </mc:Choice>
          <mc:Fallback>
            <w:pict>
              <v:group w14:anchorId="2A6A855F" id="Group 33" o:spid="_x0000_s1057" style="width:482.8pt;height:466.55pt;mso-position-horizontal-relative:char;mso-position-vertical-relative:line" coordorigin="16733,4953" coordsize="61020,5925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">
                <v:rect id="مستطيل 6" o:spid="_x0000_s1058" style="position:absolute;left:30959;top:6477;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" fillcolor="white [3212]" strokecolor="#243f60 [1604]" strokeweight="2pt">
                  <v:textbox>
                    <w:txbxContent>
                      <w:p w14:paraId="74E4F52B" w14:textId="77777777" w:rsidR="00C56512" w:rsidRDefault="00C56512" w:rsidP="00A866A4">
                        <w:r>
                          <w:t>Face of CRC card:</w:t>
                        </w:r>
                      </w:p>
                      <w:p w14:paraId="0E9E70BB" w14:textId="77777777" w:rsidR="00C56512" w:rsidRPr="00A866A4" w:rsidRDefault="00C56512" w:rsidP="00A866A4">
                        <w:pPr>
                          <w:rPr>
                            <w:color w:val="FF0000"/>
                          </w:rPr>
                        </w:pPr>
                        <w:r w:rsidRPr="00A866A4">
                          <w:rPr>
                            <w:color w:val="FF0000"/>
                          </w:rPr>
                          <w:t>Name</w:t>
                        </w:r>
                      </w:p>
                      <w:p w14:paraId="6F575E05" w14:textId="77777777" w:rsidR="00C56512" w:rsidRPr="00A866A4" w:rsidRDefault="00C56512" w:rsidP="00A866A4">
                        <w:pPr>
                          <w:rPr>
                            <w:color w:val="00B050"/>
                          </w:rPr>
                        </w:pPr>
                        <w:r w:rsidRPr="00A866A4">
                          <w:rPr>
                            <w:color w:val="00B050"/>
                          </w:rPr>
                          <w:t>Responsibility</w:t>
                        </w:r>
                      </w:p>
                      <w:p w14:paraId="05BEC67A"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2D0F617" w14:textId="77777777" w:rsidR="00C56512" w:rsidRDefault="00C56512" w:rsidP="00A866A4"/>
                    </w:txbxContent>
                  </v:textbox>
                </v:rect>
                <v:line id="رابط مستقيم 8" o:spid="_x0000_s1059" style="position:absolute;rotation:90;visibility:visible;mso-wrap-style:square" from="17632,34282" to="61066,3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" strokecolor="black [3213]">
                  <v:stroke dashstyle="longDash"/>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 o:spid="_x0000_s1060" type="#_x0000_t75" style="position:absolute;left:17243;top:4953;width:551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">
                  <v:imagedata r:id="rId25" o:title=""/>
                </v:shape>
                <v:line id="رابط مستقيم 13" o:spid="_x0000_s1061" style="position:absolute;rotation:90;visibility:visible;mso-wrap-style:square" from="-3331,40004" to="42389,4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" strokecolor="black [3213]">
                  <v:stroke dashstyle="longDash"/>
                </v:line>
                <v:rect id="مستطيل 15" o:spid="_x0000_s1062" style="position:absolute;left:56105;top:5715;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" fillcolor="white [3212]" strokecolor="#243f60 [1604]" strokeweight="2pt">
                  <v:textbox>
                    <w:txbxContent>
                      <w:p w14:paraId="58C7901E" w14:textId="77777777" w:rsidR="00C56512" w:rsidRDefault="00C56512" w:rsidP="00A866A4">
                        <w:r>
                          <w:t>Back of CRC card:</w:t>
                        </w:r>
                      </w:p>
                      <w:p w14:paraId="7AF0A4D7" w14:textId="77777777" w:rsidR="00C56512" w:rsidRPr="00A866A4" w:rsidRDefault="00C56512" w:rsidP="00A866A4">
                        <w:pPr>
                          <w:rPr>
                            <w:color w:val="984806" w:themeColor="accent6" w:themeShade="80"/>
                          </w:rPr>
                        </w:pPr>
                        <w:r w:rsidRPr="00A866A4">
                          <w:rPr>
                            <w:color w:val="984806" w:themeColor="accent6" w:themeShade="80"/>
                          </w:rPr>
                          <w:t>Attributes</w:t>
                        </w:r>
                      </w:p>
                    </w:txbxContent>
                  </v:textbox>
                </v:rect>
                <v:line id="رابط مستقيم 16" o:spid="_x0000_s1063" style="position:absolute;rotation:90;visibility:visible;mso-wrap-style:square" from="38587,37711" to="90403,3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" strokecolor="black [3213]">
                  <v:stroke dashstyle="longDash"/>
                </v:line>
                <v:shape id="رابط كسهم مستقيم 21" o:spid="_x0000_s1064" type="#_x0000_t32" style="position:absolute;left:19812;top:19050;width:19812;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" strokecolor="#4579b8 [3044]">
                  <v:stroke endarrow="open"/>
                </v:shape>
                <v:shape id="مربع نص 22" o:spid="_x0000_s1065" type="#_x0000_t202" style="position:absolute;left:24384;top:16764;width:12209;height:12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" filled="f" stroked="f">
                  <v:textbox style="mso-fit-shape-to-text:t">
                    <w:txbxContent>
                      <w:p w14:paraId="3912101B" w14:textId="77777777" w:rsidR="00C56512" w:rsidRDefault="00C56512" w:rsidP="00A866A4">
                        <w:r>
                          <w:t>Face of CRC card:</w:t>
                        </w:r>
                      </w:p>
                      <w:p w14:paraId="0500A491" w14:textId="77777777" w:rsidR="00C56512" w:rsidRPr="00A866A4" w:rsidRDefault="00C56512" w:rsidP="00A866A4">
                        <w:pPr>
                          <w:rPr>
                            <w:color w:val="FF0000"/>
                          </w:rPr>
                        </w:pPr>
                        <w:r w:rsidRPr="00A866A4">
                          <w:rPr>
                            <w:color w:val="FF0000"/>
                          </w:rPr>
                          <w:t>Name</w:t>
                        </w:r>
                      </w:p>
                      <w:p w14:paraId="04B61077" w14:textId="77777777" w:rsidR="00C56512" w:rsidRPr="00A866A4" w:rsidRDefault="00C56512" w:rsidP="00A866A4">
                        <w:pPr>
                          <w:rPr>
                            <w:color w:val="00B050"/>
                          </w:rPr>
                        </w:pPr>
                        <w:r w:rsidRPr="00A866A4">
                          <w:rPr>
                            <w:color w:val="00B050"/>
                          </w:rPr>
                          <w:t>Responsibility</w:t>
                        </w:r>
                      </w:p>
                      <w:p w14:paraId="57A26B23"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CF5099D" w14:textId="77777777" w:rsidR="00C56512" w:rsidRDefault="00C56512" w:rsidP="00A866A4"/>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سهم منحني إلى اليسار 40" o:spid="_x0000_s1066" type="#_x0000_t103" style="position:absolute;left:37179;top:23241;width:596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" adj="9185,18093,4138" fillcolor="#4f81bd [3204]" strokecolor="white [3212]" strokeweight="2pt">
                  <v:textbox>
                    <w:txbxContent>
                      <w:p w14:paraId="262A7105" w14:textId="77777777" w:rsidR="00C56512" w:rsidRPr="00A866A4" w:rsidRDefault="00C56512" w:rsidP="00E61866">
                        <w:pPr>
                          <w:shd w:val="clear" w:color="auto" w:fill="FF0000"/>
                        </w:pPr>
                        <w:r w:rsidRPr="00A866A4">
                          <w:t>Name</w:t>
                        </w:r>
                      </w:p>
                    </w:txbxContent>
                  </v:textbox>
                </v:shape>
                <v:shape id="مربع نص 41" o:spid="_x0000_s1067" type="#_x0000_t202" style="position:absolute;left:43697;top:22604;width:7381;height:37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" filled="f" stroked="f">
                  <v:textbox>
                    <w:txbxContent>
                      <w:p w14:paraId="0A174B8F" w14:textId="77777777" w:rsidR="00C56512" w:rsidRPr="00A866A4" w:rsidRDefault="00C56512" w:rsidP="00A866A4">
                        <w:pPr>
                          <w:shd w:val="clear" w:color="auto" w:fill="984806" w:themeFill="accent6" w:themeFillShade="80"/>
                        </w:pPr>
                        <w:r w:rsidRPr="00A866A4">
                          <w:t>Attributes</w:t>
                        </w:r>
                      </w:p>
                      <w:p w14:paraId="3ABA67EB" w14:textId="77777777" w:rsidR="00C56512" w:rsidRPr="00A866A4" w:rsidRDefault="00C56512" w:rsidP="00A866A4"/>
                    </w:txbxContent>
                  </v:textbox>
                </v:shape>
                <v:shape id="رابط كسهم مستقيم 43" o:spid="_x0000_s1068" type="#_x0000_t32" style="position:absolute;left:19529;top:30099;width:19812;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" strokecolor="#4579b8 [3044]">
                  <v:stroke endarrow="open"/>
                </v:shape>
                <v:shape id="مربع نص 45" o:spid="_x0000_s1069" type="#_x0000_t202" style="position:absolute;left:24100;top:27813;width:10706;height:5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" filled="f" stroked="f">
                  <v:textbox style="mso-fit-shape-to-text:t">
                    <w:txbxContent>
                      <w:p w14:paraId="312F1886" w14:textId="77777777" w:rsidR="00C56512" w:rsidRPr="00A866A4" w:rsidRDefault="00C56512" w:rsidP="00A866A4">
                        <w:pPr>
                          <w:shd w:val="clear" w:color="auto" w:fill="00B050"/>
                        </w:pPr>
                        <w:r w:rsidRPr="00A866A4">
                          <w:t>Responsibilities</w:t>
                        </w:r>
                      </w:p>
                      <w:p w14:paraId="76CC9A01" w14:textId="77777777" w:rsidR="00C56512" w:rsidRPr="00A866A4" w:rsidRDefault="00C56512" w:rsidP="00A866A4"/>
                    </w:txbxContent>
                  </v:textbox>
                </v:shape>
                <v:shape id="سهم منحني إلى اليسار 46" o:spid="_x0000_s1070" type="#_x0000_t103" style="position:absolute;left:39341;top:31623;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" adj="11254,18677,5400" fillcolor="#4f81bd [3204]" strokecolor="white [3212]" strokeweight="2pt">
                  <v:textbox>
                    <w:txbxContent>
                      <w:p w14:paraId="19BF68A3" w14:textId="77777777" w:rsidR="00C56512" w:rsidRDefault="00C56512" w:rsidP="00D44922">
                        <w:r>
                          <w:t>Input:</w:t>
                        </w:r>
                      </w:p>
                      <w:p w14:paraId="5F1DF234" w14:textId="77777777" w:rsidR="00C56512" w:rsidRDefault="00C56512" w:rsidP="00D44922">
                        <w:r>
                          <w:t>Natural languages requirement by using one of the popular programming languages</w:t>
                        </w:r>
                      </w:p>
                    </w:txbxContent>
                  </v:textbox>
                </v:shape>
                <v:shape id="مربع نص 47" o:spid="_x0000_s1071" type="#_x0000_t202" style="position:absolute;left:41909;top:30480;width:25613;height:5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" filled="f" stroked="f">
                  <v:textbox style="mso-fit-shape-to-text:t">
                    <w:txbxContent>
                      <w:p w14:paraId="5F1874F6" w14:textId="77777777" w:rsidR="00C56512" w:rsidRDefault="00C56512" w:rsidP="00D44922">
                        <w:r>
                          <w:t>Processes:</w:t>
                        </w:r>
                      </w:p>
                      <w:p w14:paraId="484BD8CF" w14:textId="77777777" w:rsidR="00C56512" w:rsidRDefault="00C56512" w:rsidP="00D44922">
                        <w:r>
                          <w:t xml:space="preserve">Convert these inputs to the UML notations </w:t>
                        </w:r>
                      </w:p>
                    </w:txbxContent>
                  </v:textbox>
                </v:shape>
                <v:shape id="رابط كسهم مستقيم 49" o:spid="_x0000_s1072" type="#_x0000_t32" style="position:absolute;left:39341;top:39243;width:25146;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" strokecolor="#4579b8 [3044]">
                  <v:stroke endarrow="open"/>
                </v:shape>
                <v:shape id="مربع نص 51" o:spid="_x0000_s1073" type="#_x0000_t202" style="position:absolute;left:45719;top:36576;width:15148;height:10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" filled="f" stroked="f">
                  <v:textbox style="mso-fit-shape-to-text:t">
                    <w:txbxContent>
                      <w:p w14:paraId="66F78DFC" w14:textId="77777777" w:rsidR="00C56512" w:rsidRDefault="00C56512" w:rsidP="00D44922">
                        <w:r>
                          <w:t>Output:</w:t>
                        </w:r>
                      </w:p>
                      <w:p w14:paraId="420EE526" w14:textId="77777777" w:rsidR="00C56512" w:rsidRDefault="00C56512" w:rsidP="00D44922">
                        <w:r>
                          <w:t>UML notations such as:</w:t>
                        </w:r>
                      </w:p>
                      <w:p w14:paraId="5079AC29" w14:textId="77777777" w:rsidR="00C56512" w:rsidRDefault="00C56512" w:rsidP="00D44922">
                        <w:r>
                          <w:t>Use case diagram</w:t>
                        </w:r>
                      </w:p>
                      <w:p w14:paraId="66CE7410" w14:textId="77777777" w:rsidR="00C56512" w:rsidRDefault="00C56512" w:rsidP="00D44922"/>
                    </w:txbxContent>
                  </v:textbox>
                </v:shape>
                <v:shape id="سهم منحني إلى اليسار 55" o:spid="_x0000_s1074" type="#_x0000_t103" style="position:absolute;left:57429;top:42291;width:130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" adj="9184,18092,1892" fillcolor="#4f81bd [3204]" strokecolor="white [3212]" strokeweight="2pt">
                  <v:textbox>
                    <w:txbxContent>
                      <w:p w14:paraId="6658E63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v:textbox>
                </v:shape>
                <v:shape id="مربع نص 56" o:spid="_x0000_s1075" type="#_x0000_t202" style="position:absolute;left:67172;top:39773;width:10581;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29DD4658"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v:textbox>
                </v:shape>
                <v:shape id="رابط كسهم مستقيم 59" o:spid="_x0000_s1076" type="#_x0000_t32" style="position:absolute;left:19529;top:56769;width:44958;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" strokecolor="#4579b8 [3044]">
                  <v:stroke endarrow="open"/>
                </v:shape>
                <v:shape id="مربع نص 68" o:spid="_x0000_s1077" type="#_x0000_t202" style="position:absolute;left:30957;top:54483;width:7842;height:5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" filled="f" stroked="f">
                  <v:textbox style="mso-fit-shape-to-text:t">
                    <w:txbxContent>
                      <w:p w14:paraId="4330B69A"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v:textbox>
                </v:shape>
                <v:shape id="مربع نص 69" o:spid="_x0000_s1078" type="#_x0000_t202" style="position:absolute;left:17243;top:14097;width:2452;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" filled="f" stroked="f">
                  <v:textbox style="mso-fit-shape-to-text:t">
                    <w:txbxContent>
                      <w:p w14:paraId="4B1D510F" w14:textId="77777777" w:rsidR="00C56512" w:rsidRDefault="00C56512" w:rsidP="001B76B6"/>
                    </w:txbxContent>
                  </v:textbox>
                </v:shape>
                <v:rect id="مستطيل 74" o:spid="_x0000_s1079" style="position:absolute;left:16733;top:19875;width:4732;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" fillcolor="#4f81bd [3204]" strokecolor="#243f60 [1604]" strokeweight="2pt">
                  <v:textbox>
                    <w:txbxContent>
                      <w:p w14:paraId="3966AA37" w14:textId="77777777" w:rsidR="00C56512" w:rsidRPr="00C81B8E" w:rsidRDefault="00C56512" w:rsidP="001B76B6">
                        <w:pPr>
                          <w:rPr>
                            <w:sz w:val="20"/>
                            <w:lang w:bidi="ar-JO"/>
                          </w:rPr>
                        </w:pPr>
                        <w:r w:rsidRPr="00C81B8E">
                          <w:rPr>
                            <w:rFonts w:asciiTheme="minorHAnsi" w:hAnsi="Calibri" w:cstheme="minorBidi"/>
                            <w:color w:val="000000" w:themeColor="text1"/>
                            <w:kern w:val="24"/>
                            <w:sz w:val="20"/>
                            <w:lang w:bidi="ar-JO"/>
                          </w:rPr>
                          <w:t>Find error</w:t>
                        </w:r>
                      </w:p>
                    </w:txbxContent>
                  </v:textbox>
                </v:rect>
                <v:rect id="مستطيل 75" o:spid="_x0000_s1080" style="position:absolute;left:39338;top:19431;width:773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" fillcolor="#4f81bd [3204]" strokecolor="#243f60 [1604]" strokeweight="2pt">
                  <v:textbox>
                    <w:txbxContent>
                      <w:p w14:paraId="426F0C3A" w14:textId="77777777" w:rsidR="00C56512" w:rsidRPr="007632CF" w:rsidRDefault="00C56512" w:rsidP="001B76B6">
                        <w:pPr>
                          <w:rPr>
                            <w:szCs w:val="22"/>
                            <w:lang w:bidi="ar-JO"/>
                          </w:rPr>
                        </w:pPr>
                        <w:r w:rsidRPr="007632CF">
                          <w:rPr>
                            <w:rFonts w:asciiTheme="minorHAnsi" w:hAnsi="Calibri" w:cstheme="minorBidi"/>
                            <w:color w:val="000000" w:themeColor="text1"/>
                            <w:kern w:val="24"/>
                            <w:szCs w:val="22"/>
                            <w:lang w:bidi="ar-JO"/>
                          </w:rPr>
                          <w:t xml:space="preserve">Accepted </w:t>
                        </w:r>
                      </w:p>
                    </w:txbxContent>
                  </v:textbox>
                </v:rect>
                <v:rect id="مستطيل 76" o:spid="_x0000_s1081" style="position:absolute;left:18288;top:30480;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" fillcolor="#4f81bd [3204]" strokecolor="#243f60 [1604]" strokeweight="2pt">
                  <v:textbox>
                    <w:txbxContent>
                      <w:p w14:paraId="3B29E5BC" w14:textId="77777777" w:rsidR="00C56512" w:rsidRDefault="00C56512" w:rsidP="001B76B6"/>
                    </w:txbxContent>
                  </v:textbox>
                </v:rect>
                <v:rect id="مستطيل 77" o:spid="_x0000_s1082" style="position:absolute;left:38203;top:26881;width:9548;height:4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14:paraId="4B745B2A" w14:textId="77777777" w:rsidR="00C56512" w:rsidRDefault="00C56512" w:rsidP="001B76B6">
                        <w:pPr>
                          <w:rPr>
                            <w:lang w:bidi="ar-JO"/>
                          </w:rPr>
                        </w:pPr>
                        <w:r>
                          <w:rPr>
                            <w:rFonts w:asciiTheme="minorHAnsi" w:hAnsi="Calibri" w:cstheme="minorBidi"/>
                            <w:color w:val="000000" w:themeColor="text1"/>
                            <w:kern w:val="24"/>
                            <w:sz w:val="36"/>
                            <w:szCs w:val="36"/>
                            <w:lang w:bidi="ar-JO"/>
                          </w:rPr>
                          <w:t>Process</w:t>
                        </w:r>
                      </w:p>
                    </w:txbxContent>
                  </v:textbox>
                </v:rect>
                <v:rect id="مستطيل 78" o:spid="_x0000_s1083" style="position:absolute;left:31803;top:35046;width:7525;height:4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14:paraId="53976E8C" w14:textId="77777777" w:rsidR="00C56512" w:rsidRDefault="00C56512" w:rsidP="001B76B6">
                        <w:pPr>
                          <w:rPr>
                            <w:lang w:bidi="ar-JO"/>
                          </w:rPr>
                        </w:pPr>
                        <w:r>
                          <w:rPr>
                            <w:rFonts w:asciiTheme="minorHAnsi" w:hAnsi="Calibri" w:cstheme="minorBidi"/>
                            <w:color w:val="000000" w:themeColor="text1"/>
                            <w:kern w:val="24"/>
                            <w:sz w:val="36"/>
                            <w:szCs w:val="36"/>
                            <w:lang w:bidi="ar-JO"/>
                          </w:rPr>
                          <w:t>Send</w:t>
                        </w:r>
                      </w:p>
                    </w:txbxContent>
                  </v:textbox>
                </v:rect>
                <v:rect id="مستطيل 79" o:spid="_x0000_s1084" style="position:absolute;left:64770;top:38862;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" fillcolor="#4f81bd [3204]" strokecolor="#243f60 [1604]" strokeweight="2pt">
                  <v:textbox>
                    <w:txbxContent>
                      <w:p w14:paraId="7B0DD1D1" w14:textId="77777777" w:rsidR="00C56512" w:rsidRDefault="00C56512" w:rsidP="001B76B6"/>
                    </w:txbxContent>
                  </v:textbox>
                </v:rect>
                <v:rect id="مستطيل 80" o:spid="_x0000_s1085" style="position:absolute;left:63243;top:45720;width:10275;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" fillcolor="#4f81bd [3204]" strokecolor="#243f60 [1604]" strokeweight="2pt">
                  <v:textbox>
                    <w:txbxContent>
                      <w:p w14:paraId="4FCB17BC" w14:textId="77777777" w:rsidR="00C56512" w:rsidRDefault="00C56512" w:rsidP="001B76B6">
                        <w:pPr>
                          <w:rPr>
                            <w:lang w:bidi="ar-JO"/>
                          </w:rPr>
                        </w:pPr>
                        <w:r>
                          <w:rPr>
                            <w:rFonts w:asciiTheme="minorHAnsi" w:hAnsi="Calibri" w:cstheme="minorBidi"/>
                            <w:color w:val="000000" w:themeColor="text1"/>
                            <w:kern w:val="24"/>
                            <w:sz w:val="36"/>
                            <w:szCs w:val="36"/>
                            <w:lang w:bidi="ar-JO"/>
                          </w:rPr>
                          <w:t>Convert</w:t>
                        </w:r>
                      </w:p>
                    </w:txbxContent>
                  </v:textbox>
                </v:rect>
                <v:rect id="مستطيل 81" o:spid="_x0000_s1086" style="position:absolute;left:17024;top:58022;width:6818;height:6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" fillcolor="#4f81bd [3204]" strokecolor="#243f60 [1604]" strokeweight="2pt">
                  <v:textbox>
                    <w:txbxContent>
                      <w:p w14:paraId="4DA100A8" w14:textId="77777777" w:rsidR="00C56512" w:rsidRPr="00C81B8E" w:rsidRDefault="00C56512" w:rsidP="001B76B6">
                        <w:pPr>
                          <w:rPr>
                            <w:sz w:val="18"/>
                            <w:szCs w:val="18"/>
                            <w:lang w:bidi="ar-JO"/>
                          </w:rPr>
                        </w:pPr>
                        <w:r w:rsidRPr="00C81B8E">
                          <w:rPr>
                            <w:rFonts w:asciiTheme="minorHAnsi" w:hAnsi="Calibri" w:cstheme="minorBidi"/>
                            <w:color w:val="000000" w:themeColor="text1"/>
                            <w:kern w:val="24"/>
                            <w:sz w:val="18"/>
                            <w:szCs w:val="18"/>
                            <w:lang w:bidi="ar-JO"/>
                          </w:rPr>
                          <w:t>Display the result</w:t>
                        </w:r>
                      </w:p>
                    </w:txbxContent>
                  </v:textbox>
                </v:rect>
                <w10:anchorlock/>
              </v:group>
            </w:pict>
          </mc:Fallback>
        </mc:AlternateContent>
      </w:r>
    </w:p>
    <w:p w14:paraId="7EC11F41" w14:textId="77777777" w:rsidR="00CD5A8B" w:rsidRDefault="00CD5A8B" w:rsidP="00C443FE">
      <w:pPr>
        <w:pStyle w:val="FigureTitle"/>
      </w:pPr>
      <w:bookmarkStart w:id="114" w:name="_Toc430471751"/>
      <w:bookmarkStart w:id="115" w:name="_Hlk101230074"/>
      <w:r w:rsidRPr="00DC646B">
        <w:t>Figure 4.</w:t>
      </w:r>
      <w:r w:rsidR="005C707F">
        <w:t>4</w:t>
      </w:r>
      <w:r w:rsidRPr="00DC646B">
        <w:t xml:space="preserve">: </w:t>
      </w:r>
      <w:r w:rsidR="00C443FE">
        <w:t xml:space="preserve">AUDT </w:t>
      </w:r>
      <w:r>
        <w:t>sequence diagram</w:t>
      </w:r>
      <w:bookmarkEnd w:id="114"/>
    </w:p>
    <w:bookmarkEnd w:id="115"/>
    <w:p w14:paraId="51D8F174" w14:textId="77777777" w:rsidR="00864119" w:rsidRDefault="00864119" w:rsidP="008C217F">
      <w:pPr>
        <w:pStyle w:val="BodyText"/>
      </w:pPr>
    </w:p>
    <w:p w14:paraId="0AB3DE43" w14:textId="77777777" w:rsidR="00864119" w:rsidRDefault="00864119" w:rsidP="008C217F">
      <w:pPr>
        <w:pStyle w:val="BodyText"/>
      </w:pPr>
    </w:p>
    <w:p w14:paraId="31627221" w14:textId="77777777" w:rsidR="00864119" w:rsidRDefault="00864119" w:rsidP="008C217F">
      <w:pPr>
        <w:pStyle w:val="BodyText"/>
      </w:pPr>
    </w:p>
    <w:p w14:paraId="28C121E6" w14:textId="77777777" w:rsidR="008C217F" w:rsidRDefault="008C217F" w:rsidP="008C217F">
      <w:pPr>
        <w:pStyle w:val="BodyText"/>
      </w:pPr>
      <w:r>
        <w:t>Sequence diagram scenario:</w:t>
      </w:r>
    </w:p>
    <w:p w14:paraId="143E3A17" w14:textId="77777777" w:rsidR="008C217F" w:rsidRPr="00930D76" w:rsidRDefault="00DF33FA" w:rsidP="00B42CC3">
      <w:pPr>
        <w:pStyle w:val="BodyText"/>
      </w:pPr>
      <w:r>
        <w:t>User enters</w:t>
      </w:r>
      <w:r w:rsidR="008C217F">
        <w:t xml:space="preserve"> the requirements then if the controller can't understand the requirements </w:t>
      </w:r>
      <w:r w:rsidR="00B42CC3">
        <w:t xml:space="preserve">(find grammatical and syntax errors) </w:t>
      </w:r>
      <w:r w:rsidR="008C217F">
        <w:t xml:space="preserve">it will confuse </w:t>
      </w:r>
      <w:r>
        <w:t xml:space="preserve">them. </w:t>
      </w:r>
    </w:p>
    <w:p w14:paraId="32474D69" w14:textId="77777777" w:rsidR="0066653B" w:rsidRPr="000D5208" w:rsidRDefault="008C7091" w:rsidP="00F91F16">
      <w:pPr>
        <w:pStyle w:val="BodyText"/>
      </w:pPr>
      <w:r>
        <w:rPr>
          <w:noProof/>
        </w:rPr>
        <mc:AlternateContent>
          <mc:Choice Requires="wpg">
            <w:drawing>
              <wp:inline distT="0" distB="0" distL="0" distR="0" wp14:anchorId="22EF5D10" wp14:editId="53D1FAB7">
                <wp:extent cx="5638800" cy="4343400"/>
                <wp:effectExtent l="0" t="0" r="19050" b="19050"/>
                <wp:docPr id="21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8800" cy="4343400"/>
                          <a:chOff x="1752600" y="1257300"/>
                          <a:chExt cx="5638800" cy="4343400"/>
                        </a:xfrm>
                      </wpg:grpSpPr>
                      <wps:wsp>
                        <wps:cNvPr id="211" name="مستطيل 6"/>
                        <wps:cNvSpPr/>
                        <wps:spPr>
                          <a:xfrm>
                            <a:off x="3124200" y="14097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42CB12" w14:textId="77777777" w:rsidR="00C56512" w:rsidRDefault="00C56512" w:rsidP="001B76B6">
                              <w:pPr>
                                <w:rPr>
                                  <w:lang w:bidi="ar-JO"/>
                                </w:rPr>
                              </w:pPr>
                              <w:r>
                                <w:rPr>
                                  <w:rFonts w:asciiTheme="minorHAnsi" w:hAnsi="Calibri" w:cstheme="minorBidi"/>
                                  <w:color w:val="000000" w:themeColor="text1"/>
                                  <w:kern w:val="24"/>
                                  <w:sz w:val="36"/>
                                  <w:szCs w:val="36"/>
                                  <w:lang w:bidi="ar-JO"/>
                                </w:rPr>
                                <w:t>User</w:t>
                              </w:r>
                            </w:p>
                          </w:txbxContent>
                        </wps:txbx>
                        <wps:bodyPr rtlCol="1" anchor="ctr"/>
                      </wps:wsp>
                      <wps:wsp>
                        <wps:cNvPr id="212" name="رابط مستقيم 8"/>
                        <wps:cNvCnPr/>
                        <wps:spPr>
                          <a:xfrm rot="5400000">
                            <a:off x="2172494" y="3809206"/>
                            <a:ext cx="35814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13" name="Picture 213"/>
                          <pic:cNvPicPr>
                            <a:picLocks noChangeAspect="1" noChangeArrowheads="1"/>
                          </pic:cNvPicPr>
                        </pic:nvPicPr>
                        <pic:blipFill>
                          <a:blip r:embed="rId24"/>
                          <a:srcRect/>
                          <a:stretch>
                            <a:fillRect/>
                          </a:stretch>
                        </pic:blipFill>
                        <pic:spPr bwMode="auto">
                          <a:xfrm>
                            <a:off x="1752600" y="1257300"/>
                            <a:ext cx="551093" cy="914400"/>
                          </a:xfrm>
                          <a:prstGeom prst="rect">
                            <a:avLst/>
                          </a:prstGeom>
                          <a:noFill/>
                          <a:ln w="9525">
                            <a:noFill/>
                            <a:miter lim="800000"/>
                            <a:headEnd/>
                            <a:tailEnd/>
                          </a:ln>
                          <a:effectLst/>
                        </pic:spPr>
                      </pic:pic>
                      <wps:wsp>
                        <wps:cNvPr id="214" name="رابط مستقيم 13"/>
                        <wps:cNvCnPr/>
                        <wps:spPr>
                          <a:xfrm rot="5400000">
                            <a:off x="419894" y="4038600"/>
                            <a:ext cx="3123406" cy="794"/>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15" name="مستطيل 15"/>
                        <wps:cNvSpPr/>
                        <wps:spPr>
                          <a:xfrm>
                            <a:off x="5638800" y="13335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2A57F" w14:textId="77777777" w:rsidR="00C56512" w:rsidRDefault="00C56512" w:rsidP="001B76B6"/>
                          </w:txbxContent>
                        </wps:txbx>
                        <wps:bodyPr rtlCol="1" anchor="ctr"/>
                      </wps:wsp>
                      <wps:wsp>
                        <wps:cNvPr id="216" name="رابط مستقيم 16"/>
                        <wps:cNvCnPr/>
                        <wps:spPr>
                          <a:xfrm rot="5400000">
                            <a:off x="4725194" y="3694906"/>
                            <a:ext cx="35052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17" name="رابط كسهم مستقيم 21"/>
                        <wps:cNvCnPr/>
                        <wps:spPr>
                          <a:xfrm>
                            <a:off x="1981200" y="28575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مربع نص 22"/>
                        <wps:cNvSpPr txBox="1"/>
                        <wps:spPr>
                          <a:xfrm>
                            <a:off x="2286000" y="2552635"/>
                            <a:ext cx="246380" cy="332105"/>
                          </a:xfrm>
                          <a:prstGeom prst="rect">
                            <a:avLst/>
                          </a:prstGeom>
                          <a:noFill/>
                        </wps:spPr>
                        <wps:txbx>
                          <w:txbxContent>
                            <w:p w14:paraId="1F412085" w14:textId="77777777" w:rsidR="00C56512" w:rsidRDefault="00C56512" w:rsidP="001B76B6"/>
                          </w:txbxContent>
                        </wps:txbx>
                        <wps:bodyPr wrap="none" rtlCol="0">
                          <a:spAutoFit/>
                        </wps:bodyPr>
                      </wps:wsp>
                      <wps:wsp>
                        <wps:cNvPr id="219" name="سهم منحني إلى اليسار 40"/>
                        <wps:cNvSpPr/>
                        <wps:spPr>
                          <a:xfrm>
                            <a:off x="3962400" y="3352800"/>
                            <a:ext cx="381000"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136AB" w14:textId="77777777" w:rsidR="00C56512" w:rsidRDefault="00C56512" w:rsidP="001B76B6"/>
                          </w:txbxContent>
                        </wps:txbx>
                        <wps:bodyPr rtlCol="0" anchor="ctr"/>
                      </wps:wsp>
                      <wps:wsp>
                        <wps:cNvPr id="220" name="مربع نص 41"/>
                        <wps:cNvSpPr txBox="1"/>
                        <wps:spPr>
                          <a:xfrm>
                            <a:off x="4114800" y="3200400"/>
                            <a:ext cx="246380" cy="332105"/>
                          </a:xfrm>
                          <a:prstGeom prst="rect">
                            <a:avLst/>
                          </a:prstGeom>
                          <a:noFill/>
                        </wps:spPr>
                        <wps:txbx>
                          <w:txbxContent>
                            <w:p w14:paraId="52383272" w14:textId="77777777" w:rsidR="00C56512" w:rsidRDefault="00C56512" w:rsidP="001B76B6"/>
                          </w:txbxContent>
                        </wps:txbx>
                        <wps:bodyPr wrap="none" rtlCol="0">
                          <a:spAutoFit/>
                        </wps:bodyPr>
                      </wps:wsp>
                      <wps:wsp>
                        <wps:cNvPr id="221" name="رابط كسهم مستقيم 43"/>
                        <wps:cNvCnPr/>
                        <wps:spPr>
                          <a:xfrm rot="10800000">
                            <a:off x="1981200" y="42672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2" name="مربع نص 45"/>
                        <wps:cNvSpPr txBox="1"/>
                        <wps:spPr>
                          <a:xfrm>
                            <a:off x="2438400" y="4038600"/>
                            <a:ext cx="246380" cy="332105"/>
                          </a:xfrm>
                          <a:prstGeom prst="rect">
                            <a:avLst/>
                          </a:prstGeom>
                          <a:noFill/>
                        </wps:spPr>
                        <wps:txbx>
                          <w:txbxContent>
                            <w:p w14:paraId="3F4E863A" w14:textId="77777777" w:rsidR="00C56512" w:rsidRDefault="00C56512" w:rsidP="001B76B6"/>
                          </w:txbxContent>
                        </wps:txbx>
                        <wps:bodyPr wrap="none" rtlCol="0">
                          <a:spAutoFit/>
                        </wps:bodyPr>
                      </wps:wsp>
                      <wps:wsp>
                        <wps:cNvPr id="223" name="مربع نص 69"/>
                        <wps:cNvSpPr txBox="1"/>
                        <wps:spPr>
                          <a:xfrm>
                            <a:off x="1752600" y="2171700"/>
                            <a:ext cx="246380" cy="332105"/>
                          </a:xfrm>
                          <a:prstGeom prst="rect">
                            <a:avLst/>
                          </a:prstGeom>
                          <a:noFill/>
                        </wps:spPr>
                        <wps:txbx>
                          <w:txbxContent>
                            <w:p w14:paraId="49C6CED4" w14:textId="77777777" w:rsidR="00C56512" w:rsidRDefault="00C56512" w:rsidP="001B76B6"/>
                          </w:txbxContent>
                        </wps:txbx>
                        <wps:bodyPr wrap="none" rtlCol="0">
                          <a:spAutoFit/>
                        </wps:bodyPr>
                      </wps:wsp>
                      <wps:wsp>
                        <wps:cNvPr id="224" name="مستطيل 74"/>
                        <wps:cNvSpPr/>
                        <wps:spPr>
                          <a:xfrm>
                            <a:off x="1905000" y="28956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132695" w14:textId="77777777" w:rsidR="00C56512" w:rsidRDefault="00C56512" w:rsidP="001B76B6"/>
                          </w:txbxContent>
                        </wps:txbx>
                        <wps:bodyPr rtlCol="0" anchor="ctr"/>
                      </wps:wsp>
                      <wps:wsp>
                        <wps:cNvPr id="225" name="مستطيل 75"/>
                        <wps:cNvSpPr/>
                        <wps:spPr>
                          <a:xfrm>
                            <a:off x="3962400" y="29718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90CD6" w14:textId="77777777" w:rsidR="00C56512" w:rsidRDefault="00C56512" w:rsidP="001B76B6"/>
                          </w:txbxContent>
                        </wps:txbx>
                        <wps:bodyPr rtlCol="0" anchor="ctr"/>
                      </wps:wsp>
                      <wps:wsp>
                        <wps:cNvPr id="226" name="مستطيل 76"/>
                        <wps:cNvSpPr/>
                        <wps:spPr>
                          <a:xfrm>
                            <a:off x="1828800" y="42672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8A008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wps:txbx>
                        <wps:bodyPr rtlCol="0" anchor="ctr"/>
                      </wps:wsp>
                      <wps:wsp>
                        <wps:cNvPr id="227" name="مستطيل 77"/>
                        <wps:cNvSpPr/>
                        <wps:spPr>
                          <a:xfrm>
                            <a:off x="3810000" y="3810000"/>
                            <a:ext cx="152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B86FD"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wps:txbx>
                        <wps:bodyPr rtlCol="0" anchor="ctr"/>
                      </wps:wsp>
                    </wpg:wgp>
                  </a:graphicData>
                </a:graphic>
              </wp:inline>
            </w:drawing>
          </mc:Choice>
          <mc:Fallback>
            <w:pict>
              <v:group w14:anchorId="22EF5D10" id="Group 21" o:spid="_x0000_s1087" style="width:444pt;height:342pt;mso-position-horizontal-relative:char;mso-position-vertical-relative:line" coordorigin="17526,12573" coordsize="56388,4343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">
                <v:rect id="مستطيل 6" o:spid="_x0000_s1088" style="position:absolute;left:31242;top:14097;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" fillcolor="white [3212]" strokecolor="#243f60 [1604]" strokeweight="2pt">
                  <v:textbox>
                    <w:txbxContent>
                      <w:p w14:paraId="6D42CB12" w14:textId="77777777" w:rsidR="00C56512" w:rsidRDefault="00C56512" w:rsidP="001B76B6">
                        <w:pPr>
                          <w:rPr>
                            <w:lang w:bidi="ar-JO"/>
                          </w:rPr>
                        </w:pPr>
                        <w:r>
                          <w:rPr>
                            <w:rFonts w:asciiTheme="minorHAnsi" w:hAnsi="Calibri" w:cstheme="minorBidi"/>
                            <w:color w:val="000000" w:themeColor="text1"/>
                            <w:kern w:val="24"/>
                            <w:sz w:val="36"/>
                            <w:szCs w:val="36"/>
                            <w:lang w:bidi="ar-JO"/>
                          </w:rPr>
                          <w:t>User</w:t>
                        </w:r>
                      </w:p>
                    </w:txbxContent>
                  </v:textbox>
                </v:rect>
                <v:line id="رابط مستقيم 8" o:spid="_x0000_s1089" style="position:absolute;rotation:90;visibility:visible;mso-wrap-style:square" from="21725,38092" to="57539,3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" strokecolor="black [3213]">
                  <v:stroke dashstyle="longDash"/>
                </v:line>
                <v:shape id="Picture 213" o:spid="_x0000_s1090" type="#_x0000_t75" style="position:absolute;left:17526;top:12573;width:551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">
                  <v:imagedata r:id="rId25" o:title=""/>
                </v:shape>
                <v:line id="رابط مستقيم 13" o:spid="_x0000_s1091" style="position:absolute;rotation:90;visibility:visible;mso-wrap-style:square" from="4198,40386" to="35433,40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" strokecolor="black [3213]">
                  <v:stroke dashstyle="longDash"/>
                </v:line>
                <v:rect id="مستطيل 15" o:spid="_x0000_s1092" style="position:absolute;left:56388;top:13335;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" fillcolor="white [3212]" strokecolor="#243f60 [1604]" strokeweight="2pt">
                  <v:textbox>
                    <w:txbxContent>
                      <w:p w14:paraId="4EA2A57F" w14:textId="77777777" w:rsidR="00C56512" w:rsidRDefault="00C56512" w:rsidP="001B76B6"/>
                    </w:txbxContent>
                  </v:textbox>
                </v:rect>
                <v:line id="رابط مستقيم 16" o:spid="_x0000_s1093" style="position:absolute;rotation:90;visibility:visible;mso-wrap-style:square" from="47252,36949" to="82304,36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" strokecolor="black [3213]">
                  <v:stroke dashstyle="longDash"/>
                </v:line>
                <v:shape id="رابط كسهم مستقيم 21" o:spid="_x0000_s1094" type="#_x0000_t32" style="position:absolute;left:19812;top:28575;width:19812;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" strokecolor="#4579b8 [3044]">
                  <v:stroke endarrow="open"/>
                </v:shape>
                <v:shape id="مربع نص 22" o:spid="_x0000_s1095" type="#_x0000_t202" style="position:absolute;left:22860;top:25526;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" filled="f" stroked="f">
                  <v:textbox style="mso-fit-shape-to-text:t">
                    <w:txbxContent>
                      <w:p w14:paraId="1F412085" w14:textId="77777777" w:rsidR="00C56512" w:rsidRDefault="00C56512" w:rsidP="001B76B6"/>
                    </w:txbxContent>
                  </v:textbox>
                </v:shape>
                <v:shape id="سهم منحني إلى اليسار 40" o:spid="_x0000_s1096" type="#_x0000_t103" style="position:absolute;left:39624;top:33528;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" adj="11254,18677,5400" fillcolor="#4f81bd [3204]" strokecolor="white [3212]" strokeweight="2pt">
                  <v:textbox>
                    <w:txbxContent>
                      <w:p w14:paraId="4D0136AB" w14:textId="77777777" w:rsidR="00C56512" w:rsidRDefault="00C56512" w:rsidP="001B76B6"/>
                    </w:txbxContent>
                  </v:textbox>
                </v:shape>
                <v:shape id="مربع نص 41" o:spid="_x0000_s1097" type="#_x0000_t202" style="position:absolute;left:41148;top:32004;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" filled="f" stroked="f">
                  <v:textbox style="mso-fit-shape-to-text:t">
                    <w:txbxContent>
                      <w:p w14:paraId="52383272" w14:textId="77777777" w:rsidR="00C56512" w:rsidRDefault="00C56512" w:rsidP="001B76B6"/>
                    </w:txbxContent>
                  </v:textbox>
                </v:shape>
                <v:shape id="رابط كسهم مستقيم 43" o:spid="_x0000_s1098" type="#_x0000_t32" style="position:absolute;left:19812;top:42672;width:19812;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" strokecolor="#4579b8 [3044]">
                  <v:stroke endarrow="open"/>
                </v:shape>
                <v:shape id="مربع نص 45" o:spid="_x0000_s1099" type="#_x0000_t202" style="position:absolute;left:24384;top:40386;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" filled="f" stroked="f">
                  <v:textbox style="mso-fit-shape-to-text:t">
                    <w:txbxContent>
                      <w:p w14:paraId="3F4E863A" w14:textId="77777777" w:rsidR="00C56512" w:rsidRDefault="00C56512" w:rsidP="001B76B6"/>
                    </w:txbxContent>
                  </v:textbox>
                </v:shape>
                <v:shape id="مربع نص 69" o:spid="_x0000_s1100" type="#_x0000_t202" style="position:absolute;left:17526;top:21717;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" filled="f" stroked="f">
                  <v:textbox style="mso-fit-shape-to-text:t">
                    <w:txbxContent>
                      <w:p w14:paraId="49C6CED4" w14:textId="77777777" w:rsidR="00C56512" w:rsidRDefault="00C56512" w:rsidP="001B76B6"/>
                    </w:txbxContent>
                  </v:textbox>
                </v:shape>
                <v:rect id="مستطيل 74" o:spid="_x0000_s1101" style="position:absolute;left:19050;top:28956;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" fillcolor="#4f81bd [3204]" strokecolor="#243f60 [1604]" strokeweight="2pt">
                  <v:textbox>
                    <w:txbxContent>
                      <w:p w14:paraId="7F132695" w14:textId="77777777" w:rsidR="00C56512" w:rsidRDefault="00C56512" w:rsidP="001B76B6"/>
                    </w:txbxContent>
                  </v:textbox>
                </v:rect>
                <v:rect id="مستطيل 75" o:spid="_x0000_s1102" style="position:absolute;left:39624;top:29718;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" fillcolor="#4f81bd [3204]" strokecolor="#243f60 [1604]" strokeweight="2pt">
                  <v:textbox>
                    <w:txbxContent>
                      <w:p w14:paraId="75590CD6" w14:textId="77777777" w:rsidR="00C56512" w:rsidRDefault="00C56512" w:rsidP="001B76B6"/>
                    </w:txbxContent>
                  </v:textbox>
                </v:rect>
                <v:rect id="مستطيل 76" o:spid="_x0000_s1103" style="position:absolute;left:18288;top:42672;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" fillcolor="#4f81bd [3204]" strokecolor="#243f60 [1604]" strokeweight="2pt">
                  <v:textbox>
                    <w:txbxContent>
                      <w:p w14:paraId="7B8A008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v:textbox>
                </v:rect>
                <v:rect id="مستطيل 77" o:spid="_x0000_s1104" style="position:absolute;left:38100;top:38100;width:1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" fillcolor="#4f81bd [3204]" strokecolor="#243f60 [1604]" strokeweight="2pt">
                  <v:textbox>
                    <w:txbxContent>
                      <w:p w14:paraId="3EDB86FD"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v:textbox>
                </v:rect>
                <w10:anchorlock/>
              </v:group>
            </w:pict>
          </mc:Fallback>
        </mc:AlternateContent>
      </w:r>
    </w:p>
    <w:p w14:paraId="747192CD" w14:textId="77777777" w:rsidR="00CD5A8B" w:rsidRDefault="00CD5A8B" w:rsidP="00481F60">
      <w:pPr>
        <w:pStyle w:val="FigureTitle"/>
      </w:pPr>
      <w:bookmarkStart w:id="116" w:name="_Toc430471752"/>
      <w:r w:rsidRPr="00DC646B">
        <w:t>Figure 4.</w:t>
      </w:r>
      <w:r w:rsidR="005C707F">
        <w:t>5</w:t>
      </w:r>
      <w:r w:rsidRPr="00DC646B">
        <w:t xml:space="preserve">: </w:t>
      </w:r>
      <w:r w:rsidR="00481F60">
        <w:t xml:space="preserve">AUDT </w:t>
      </w:r>
      <w:r>
        <w:t>sequence diagram</w:t>
      </w:r>
      <w:bookmarkEnd w:id="116"/>
    </w:p>
    <w:p w14:paraId="4419C4A0" w14:textId="77777777" w:rsidR="005D362F" w:rsidRDefault="005D362F" w:rsidP="00CA3DEC">
      <w:pPr>
        <w:pStyle w:val="Heading4"/>
        <w:rPr>
          <w:noProof/>
        </w:rPr>
      </w:pPr>
      <w:bookmarkStart w:id="117" w:name="_Toc430471883"/>
      <w:r>
        <w:lastRenderedPageBreak/>
        <w:t xml:space="preserve">Context diagram </w:t>
      </w:r>
      <w:bookmarkEnd w:id="117"/>
    </w:p>
    <w:p w14:paraId="2B98F53C" w14:textId="77777777" w:rsidR="00CA3DEC" w:rsidRPr="00CA3DEC" w:rsidRDefault="00CA3DEC" w:rsidP="00CA3DEC">
      <w:pPr>
        <w:pStyle w:val="BodyText"/>
      </w:pPr>
      <w:r>
        <w:rPr>
          <w:noProof/>
        </w:rPr>
        <w:drawing>
          <wp:inline distT="0" distB="0" distL="0" distR="0" wp14:anchorId="398C1865" wp14:editId="4E90B355">
            <wp:extent cx="5105400" cy="2981325"/>
            <wp:effectExtent l="19050" t="0" r="0" b="0"/>
            <wp:docPr id="1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105400" cy="2981325"/>
                    </a:xfrm>
                    <a:prstGeom prst="rect">
                      <a:avLst/>
                    </a:prstGeom>
                    <a:noFill/>
                    <a:ln w="9525">
                      <a:noFill/>
                      <a:miter lim="800000"/>
                      <a:headEnd/>
                      <a:tailEnd/>
                    </a:ln>
                  </pic:spPr>
                </pic:pic>
              </a:graphicData>
            </a:graphic>
          </wp:inline>
        </w:drawing>
      </w:r>
    </w:p>
    <w:p w14:paraId="2604C0BC" w14:textId="77777777" w:rsidR="00CD5A8B" w:rsidRDefault="00CD5A8B" w:rsidP="00864119">
      <w:pPr>
        <w:pStyle w:val="FigureTitle"/>
      </w:pPr>
      <w:bookmarkStart w:id="118" w:name="_Toc430471753"/>
      <w:r w:rsidRPr="00DC646B">
        <w:t>Figure 4.</w:t>
      </w:r>
      <w:r w:rsidR="005C707F">
        <w:t>6</w:t>
      </w:r>
      <w:r w:rsidRPr="00DC646B">
        <w:t xml:space="preserve">: </w:t>
      </w:r>
      <w:r w:rsidR="00864119">
        <w:t xml:space="preserve">AUDT </w:t>
      </w:r>
      <w:r>
        <w:t>context diagram</w:t>
      </w:r>
      <w:bookmarkEnd w:id="118"/>
    </w:p>
    <w:p w14:paraId="1F62C025" w14:textId="77777777" w:rsidR="000A6478" w:rsidRPr="00CD5A8B" w:rsidRDefault="000A6478" w:rsidP="00C02984">
      <w:pPr>
        <w:pStyle w:val="BodyText"/>
        <w:rPr>
          <w:lang w:val="en-GB"/>
        </w:rPr>
      </w:pPr>
    </w:p>
    <w:p w14:paraId="2A7208BC" w14:textId="77777777" w:rsidR="000A6478" w:rsidRDefault="000A6478" w:rsidP="00C02984">
      <w:pPr>
        <w:pStyle w:val="BodyText"/>
      </w:pPr>
    </w:p>
    <w:p w14:paraId="73C5DE19" w14:textId="77777777" w:rsidR="000A6478" w:rsidRDefault="000A6478" w:rsidP="00C02984">
      <w:pPr>
        <w:pStyle w:val="BodyText"/>
      </w:pPr>
    </w:p>
    <w:p w14:paraId="08E66211" w14:textId="77777777" w:rsidR="000A6478" w:rsidRDefault="000A6478" w:rsidP="00C02984">
      <w:pPr>
        <w:pStyle w:val="BodyText"/>
      </w:pPr>
    </w:p>
    <w:p w14:paraId="094CD8C2" w14:textId="77777777" w:rsidR="000A6478" w:rsidRDefault="000A6478" w:rsidP="00C02984">
      <w:pPr>
        <w:pStyle w:val="BodyText"/>
      </w:pPr>
    </w:p>
    <w:p w14:paraId="64242EE4" w14:textId="77777777" w:rsidR="000A6478" w:rsidRDefault="000A6478" w:rsidP="00C02984">
      <w:pPr>
        <w:pStyle w:val="BodyText"/>
      </w:pPr>
    </w:p>
    <w:p w14:paraId="5B27C54E" w14:textId="77777777" w:rsidR="000A6478" w:rsidRDefault="000A6478" w:rsidP="00C02984">
      <w:pPr>
        <w:pStyle w:val="BodyText"/>
      </w:pPr>
    </w:p>
    <w:p w14:paraId="1FC9316E" w14:textId="77777777" w:rsidR="00E25E66" w:rsidRDefault="00CA3DEC" w:rsidP="002D6191">
      <w:pPr>
        <w:pStyle w:val="Heading4"/>
      </w:pPr>
      <w:bookmarkStart w:id="119" w:name="_Toc430471884"/>
      <w:r>
        <w:rPr>
          <w:noProof/>
        </w:rPr>
        <w:lastRenderedPageBreak/>
        <w:drawing>
          <wp:anchor distT="0" distB="0" distL="114300" distR="114300" simplePos="0" relativeHeight="251729408" behindDoc="1" locked="0" layoutInCell="1" allowOverlap="1" wp14:anchorId="203C9926" wp14:editId="4FCC1567">
            <wp:simplePos x="0" y="0"/>
            <wp:positionH relativeFrom="column">
              <wp:posOffset>-592455</wp:posOffset>
            </wp:positionH>
            <wp:positionV relativeFrom="paragraph">
              <wp:posOffset>456565</wp:posOffset>
            </wp:positionV>
            <wp:extent cx="5648325" cy="3448050"/>
            <wp:effectExtent l="19050" t="0" r="9525" b="0"/>
            <wp:wrapTight wrapText="bothSides">
              <wp:wrapPolygon edited="0">
                <wp:start x="-73" y="0"/>
                <wp:lineTo x="-73" y="21481"/>
                <wp:lineTo x="21636" y="21481"/>
                <wp:lineTo x="21636" y="0"/>
                <wp:lineTo x="-73" y="0"/>
              </wp:wrapPolygon>
            </wp:wrapTight>
            <wp:docPr id="1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648325" cy="3448050"/>
                    </a:xfrm>
                    <a:prstGeom prst="rect">
                      <a:avLst/>
                    </a:prstGeom>
                    <a:noFill/>
                    <a:ln w="9525">
                      <a:noFill/>
                      <a:miter lim="800000"/>
                      <a:headEnd/>
                      <a:tailEnd/>
                    </a:ln>
                  </pic:spPr>
                </pic:pic>
              </a:graphicData>
            </a:graphic>
          </wp:anchor>
        </w:drawing>
      </w:r>
      <w:r w:rsidR="005D362F">
        <w:t>Data F</w:t>
      </w:r>
      <w:r w:rsidR="005D362F" w:rsidRPr="005917CA">
        <w:t xml:space="preserve">low </w:t>
      </w:r>
      <w:r w:rsidR="005D362F">
        <w:t>D</w:t>
      </w:r>
      <w:r w:rsidR="005D362F" w:rsidRPr="005917CA">
        <w:t>iagram</w:t>
      </w:r>
      <w:bookmarkEnd w:id="119"/>
    </w:p>
    <w:p w14:paraId="047A189D" w14:textId="77777777" w:rsidR="00CA3DEC" w:rsidRDefault="00CA3DEC" w:rsidP="005C707F">
      <w:pPr>
        <w:pStyle w:val="BodyText"/>
        <w:jc w:val="left"/>
        <w:rPr>
          <w:bCs/>
          <w:i/>
          <w:iCs/>
          <w:lang w:val="en-GB"/>
        </w:rPr>
      </w:pPr>
    </w:p>
    <w:p w14:paraId="5B0EF5BB" w14:textId="77777777" w:rsidR="005C707F" w:rsidRDefault="005C707F" w:rsidP="00481F60">
      <w:pPr>
        <w:pStyle w:val="FigureTitle"/>
      </w:pPr>
      <w:bookmarkStart w:id="120" w:name="_Toc430471754"/>
      <w:r w:rsidRPr="00DC646B">
        <w:t>Figure 4.</w:t>
      </w:r>
      <w:r>
        <w:t>7</w:t>
      </w:r>
      <w:r w:rsidRPr="00DC646B">
        <w:t xml:space="preserve">: </w:t>
      </w:r>
      <w:r w:rsidR="00481F60">
        <w:t xml:space="preserve">AUDT </w:t>
      </w:r>
      <w:r>
        <w:t>data flow diagram</w:t>
      </w:r>
      <w:bookmarkEnd w:id="120"/>
    </w:p>
    <w:p w14:paraId="67F5F7B3" w14:textId="77777777" w:rsidR="00C02984" w:rsidRDefault="00C02984" w:rsidP="00C02984">
      <w:pPr>
        <w:pStyle w:val="BodyText"/>
        <w:rPr>
          <w:lang w:val="en-GB"/>
        </w:rPr>
      </w:pPr>
    </w:p>
    <w:p w14:paraId="622C7607" w14:textId="77777777" w:rsidR="00140F07" w:rsidRDefault="00140F07" w:rsidP="00C02984">
      <w:pPr>
        <w:pStyle w:val="BodyText"/>
      </w:pPr>
    </w:p>
    <w:p w14:paraId="5EB8C8E0" w14:textId="77777777" w:rsidR="002C78E6" w:rsidRDefault="002C78E6" w:rsidP="00C02984">
      <w:pPr>
        <w:pStyle w:val="BodyText"/>
      </w:pPr>
    </w:p>
    <w:p w14:paraId="71FF2D83" w14:textId="77777777" w:rsidR="005D362F" w:rsidRPr="00CD5A8B" w:rsidRDefault="005D362F" w:rsidP="00C02984">
      <w:pPr>
        <w:pStyle w:val="BodyText"/>
        <w:rPr>
          <w:lang w:val="en-GB"/>
        </w:rPr>
      </w:pPr>
    </w:p>
    <w:p w14:paraId="6581E942" w14:textId="77777777" w:rsidR="00C02984" w:rsidRDefault="00C02984" w:rsidP="00C02984">
      <w:pPr>
        <w:pStyle w:val="Heading3"/>
      </w:pPr>
      <w:bookmarkStart w:id="121" w:name="_Toc430471885"/>
      <w:r w:rsidRPr="008B5831">
        <w:lastRenderedPageBreak/>
        <w:t>Physical Design</w:t>
      </w:r>
      <w:bookmarkEnd w:id="121"/>
    </w:p>
    <w:p w14:paraId="43DE6DC1" w14:textId="77777777" w:rsidR="00B75EC5" w:rsidRDefault="00C02984" w:rsidP="001A4581">
      <w:pPr>
        <w:spacing w:before="100" w:beforeAutospacing="1" w:after="100" w:afterAutospacing="1" w:line="480" w:lineRule="auto"/>
        <w:jc w:val="both"/>
        <w:rPr>
          <w:sz w:val="24"/>
          <w:szCs w:val="24"/>
        </w:rPr>
      </w:pPr>
      <w:r w:rsidRPr="00436940">
        <w:rPr>
          <w:sz w:val="24"/>
          <w:szCs w:val="24"/>
        </w:rPr>
        <w:t xml:space="preserve">Meanwhile, physical design deals with the process of converting the logical design into a more technical specification of the system development. In designing the physical part of the system, all diagrams that were produced in the logical design were turned into a structured systems design. </w:t>
      </w:r>
    </w:p>
    <w:p w14:paraId="47256AB7" w14:textId="77777777" w:rsidR="00B75EC5" w:rsidRDefault="008C7091" w:rsidP="00B75EC5">
      <w:pPr>
        <w:spacing w:before="100" w:beforeAutospacing="1" w:after="100" w:afterAutospacing="1" w:line="480" w:lineRule="auto"/>
        <w:jc w:val="both"/>
        <w:rPr>
          <w:sz w:val="24"/>
          <w:szCs w:val="24"/>
        </w:rPr>
      </w:pPr>
      <w:r>
        <w:rPr>
          <w:noProof/>
          <w:sz w:val="24"/>
          <w:szCs w:val="24"/>
        </w:rPr>
        <mc:AlternateContent>
          <mc:Choice Requires="wpg">
            <w:drawing>
              <wp:inline distT="0" distB="0" distL="0" distR="0" wp14:anchorId="635DFF03" wp14:editId="280CF3D4">
                <wp:extent cx="5282565" cy="4891405"/>
                <wp:effectExtent l="0" t="0" r="0" b="4445"/>
                <wp:docPr id="228" name="مجموعة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2565" cy="4891405"/>
                          <a:chOff x="0" y="-990600"/>
                          <a:chExt cx="6195695" cy="7491434"/>
                        </a:xfrm>
                      </wpg:grpSpPr>
                      <wpg:grpSp>
                        <wpg:cNvPr id="229" name="مجموعة 22"/>
                        <wpg:cNvGrpSpPr/>
                        <wpg:grpSpPr>
                          <a:xfrm>
                            <a:off x="0" y="428604"/>
                            <a:ext cx="5572132" cy="6072230"/>
                            <a:chOff x="0" y="428604"/>
                            <a:chExt cx="5572132" cy="6072230"/>
                          </a:xfrm>
                        </wpg:grpSpPr>
                        <wps:wsp>
                          <wps:cNvPr id="231" name="رابط بشكل مرفق 11"/>
                          <wps:cNvCnPr/>
                          <wps:spPr>
                            <a:xfrm rot="10800000">
                              <a:off x="2643174" y="857232"/>
                              <a:ext cx="2500330" cy="71438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سحابة 12"/>
                          <wps:cNvSpPr/>
                          <wps:spPr>
                            <a:xfrm>
                              <a:off x="285720" y="428604"/>
                              <a:ext cx="2214578" cy="1214446"/>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3E1FC4"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wps:txbx>
                          <wps:bodyPr rtlCol="1" anchor="ctr"/>
                        </wps:wsp>
                        <wps:wsp>
                          <wps:cNvPr id="233" name="رابط بشكل مرفق 14"/>
                          <wps:cNvCnPr>
                            <a:stCxn id="232" idx="1"/>
                          </wps:cNvCnPr>
                          <wps:spPr>
                            <a:xfrm rot="5400000">
                              <a:off x="803000" y="2053172"/>
                              <a:ext cx="1001425" cy="17859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34" name="Picture 234"/>
                            <pic:cNvPicPr>
                              <a:picLocks noChangeAspect="1" noChangeArrowheads="1"/>
                            </pic:cNvPicPr>
                          </pic:nvPicPr>
                          <pic:blipFill>
                            <a:blip r:embed="rId27"/>
                            <a:srcRect/>
                            <a:stretch>
                              <a:fillRect/>
                            </a:stretch>
                          </pic:blipFill>
                          <pic:spPr bwMode="auto">
                            <a:xfrm>
                              <a:off x="0" y="2857496"/>
                              <a:ext cx="5572132" cy="3643338"/>
                            </a:xfrm>
                            <a:prstGeom prst="rect">
                              <a:avLst/>
                            </a:prstGeom>
                            <a:noFill/>
                            <a:ln w="9525">
                              <a:noFill/>
                              <a:miter lim="800000"/>
                              <a:headEnd/>
                              <a:tailEnd/>
                            </a:ln>
                            <a:effectLst/>
                          </pic:spPr>
                        </pic:pic>
                      </wpg:grpSp>
                      <pic:pic xmlns:pic="http://schemas.openxmlformats.org/drawingml/2006/picture">
                        <pic:nvPicPr>
                          <pic:cNvPr id="230" name="Picture 230"/>
                          <pic:cNvPicPr>
                            <a:picLocks noChangeAspect="1" noChangeArrowheads="1"/>
                          </pic:cNvPicPr>
                        </pic:nvPicPr>
                        <pic:blipFill>
                          <a:blip r:embed="rId28"/>
                          <a:srcRect/>
                          <a:stretch>
                            <a:fillRect/>
                          </a:stretch>
                        </pic:blipFill>
                        <pic:spPr bwMode="auto">
                          <a:xfrm>
                            <a:off x="3476625" y="-990600"/>
                            <a:ext cx="2719070" cy="4162425"/>
                          </a:xfrm>
                          <a:prstGeom prst="rect">
                            <a:avLst/>
                          </a:prstGeom>
                          <a:noFill/>
                          <a:ln w="9525">
                            <a:noFill/>
                            <a:miter lim="800000"/>
                            <a:headEnd/>
                            <a:tailEnd/>
                          </a:ln>
                          <a:effectLst/>
                        </pic:spPr>
                      </pic:pic>
                    </wpg:wgp>
                  </a:graphicData>
                </a:graphic>
              </wp:inline>
            </w:drawing>
          </mc:Choice>
          <mc:Fallback>
            <w:pict>
              <v:group w14:anchorId="635DFF03" id="مجموعة 24" o:spid="_x0000_s1105" style="width:415.95pt;height:385.15pt;mso-position-horizontal-relative:char;mso-position-vertical-relative:line" coordorigin=",-9906" coordsize="61956,74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">
                <v:group id="مجموعة 22" o:spid="_x0000_s1106" style="position:absolute;top:4286;width:55721;height:60722" coordorigin=",4286" coordsize="55721,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رابط بشكل مرفق 11" o:spid="_x0000_s1107" type="#_x0000_t34" style="position:absolute;left:26431;top:8572;width:25004;height:714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" strokecolor="#4579b8 [3044]">
                    <v:stroke endarrow="open"/>
                  </v:shape>
                  <v:shape id="سحابة 12" o:spid="_x0000_s1108" style="position:absolute;left:2857;top:4286;width:22145;height:1214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240579,735892;110729,713487;355153,981087;298353,991798;844718,1098905;810474,1049990;1477769,976926;1464082,1030592;1749568,645287;1916225,845895;2142707,431634;2068477,506863;1964618,152537;1968514,188070;1490637,111099;1528674,65782;1135022,132689;1153426,93614;717687,145958;784330,183854;211564,443863;199927,403972" o:connectangles="0,0,0,0,0,0,0,0,0,0,0,0,0,0,0,0,0,0,0,0,0,0" textboxrect="0,0,43200,43200"/>
                    <v:textbox>
                      <w:txbxContent>
                        <w:p w14:paraId="6C3E1FC4"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v:textbox>
                  </v:shape>
                  <v:shape id="رابط بشكل مرفق 14" o:spid="_x0000_s1109" type="#_x0000_t34" style="position:absolute;left:8030;top:20531;width:10014;height:178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" strokecolor="#4579b8 [3044]">
                    <v:stroke endarrow="open"/>
                  </v:shape>
                  <v:shape id="Picture 234" o:spid="_x0000_s1110" type="#_x0000_t75" style="position:absolute;top:28574;width:55721;height:36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">
                    <v:imagedata r:id="rId29" o:title=""/>
                  </v:shape>
                </v:group>
                <v:shape id="Picture 230" o:spid="_x0000_s1111" type="#_x0000_t75" style="position:absolute;left:34766;top:-9906;width:27190;height:4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">
                  <v:imagedata r:id="rId30" o:title=""/>
                </v:shape>
                <w10:anchorlock/>
              </v:group>
            </w:pict>
          </mc:Fallback>
        </mc:AlternateContent>
      </w:r>
    </w:p>
    <w:p w14:paraId="017BD403" w14:textId="77777777" w:rsidR="00B75EC5" w:rsidRDefault="004E6E5F" w:rsidP="00864119">
      <w:pPr>
        <w:pStyle w:val="FigureTitle"/>
      </w:pPr>
      <w:bookmarkStart w:id="122" w:name="_Toc430471755"/>
      <w:r w:rsidRPr="00DC646B">
        <w:t xml:space="preserve">Figure </w:t>
      </w:r>
      <w:r w:rsidR="003259A5">
        <w:t>4</w:t>
      </w:r>
      <w:r w:rsidRPr="00DC646B">
        <w:t>.</w:t>
      </w:r>
      <w:r w:rsidR="00392119">
        <w:t>8</w:t>
      </w:r>
      <w:r w:rsidRPr="00DC646B">
        <w:t xml:space="preserve">: </w:t>
      </w:r>
      <w:r>
        <w:t xml:space="preserve">physical design for </w:t>
      </w:r>
      <w:r w:rsidR="00864119">
        <w:t>AUDT</w:t>
      </w:r>
      <w:bookmarkEnd w:id="122"/>
    </w:p>
    <w:p w14:paraId="06812F4A" w14:textId="77777777" w:rsidR="00C02984" w:rsidRPr="00436940" w:rsidRDefault="00C02984" w:rsidP="00F16128">
      <w:pPr>
        <w:spacing w:before="100" w:beforeAutospacing="1" w:after="100" w:afterAutospacing="1" w:line="480" w:lineRule="auto"/>
        <w:jc w:val="both"/>
        <w:rPr>
          <w:sz w:val="24"/>
          <w:szCs w:val="24"/>
        </w:rPr>
      </w:pPr>
      <w:r w:rsidRPr="00436940">
        <w:rPr>
          <w:sz w:val="24"/>
          <w:szCs w:val="24"/>
        </w:rPr>
        <w:lastRenderedPageBreak/>
        <w:t xml:space="preserve">During physical design, </w:t>
      </w:r>
      <w:r w:rsidR="00574D75">
        <w:rPr>
          <w:sz w:val="24"/>
          <w:szCs w:val="24"/>
        </w:rPr>
        <w:t>we</w:t>
      </w:r>
      <w:r w:rsidRPr="00436940">
        <w:rPr>
          <w:sz w:val="24"/>
          <w:szCs w:val="24"/>
        </w:rPr>
        <w:t xml:space="preserve"> determined which programming language system will be used as well as the determination of which hardware platform, operating system and network environment the system will run under. The specifications are </w:t>
      </w:r>
      <w:r w:rsidR="001A4581">
        <w:rPr>
          <w:sz w:val="24"/>
          <w:szCs w:val="24"/>
        </w:rPr>
        <w:t>portrayed in table 4.</w:t>
      </w:r>
      <w:r w:rsidR="00F16128">
        <w:rPr>
          <w:sz w:val="24"/>
          <w:szCs w:val="24"/>
        </w:rPr>
        <w:t>4</w:t>
      </w:r>
    </w:p>
    <w:p w14:paraId="24FFE634" w14:textId="77777777" w:rsidR="001A4581" w:rsidRPr="00F22C3A" w:rsidRDefault="001A4581" w:rsidP="00F22C3A">
      <w:pPr>
        <w:pStyle w:val="TableTitle"/>
      </w:pPr>
      <w:bookmarkStart w:id="123" w:name="_Toc406442604"/>
      <w:r w:rsidRPr="00F22C3A">
        <w:t>Table 4.</w:t>
      </w:r>
      <w:r w:rsidR="00F16128" w:rsidRPr="00F22C3A">
        <w:t>4</w:t>
      </w:r>
      <w:r w:rsidRPr="00F22C3A">
        <w:t>: H/W.S/W Specifications</w:t>
      </w:r>
      <w:bookmarkEnd w:id="123"/>
    </w:p>
    <w:tbl>
      <w:tblPr>
        <w:tblStyle w:val="TableGrid"/>
        <w:tblW w:w="0" w:type="auto"/>
        <w:tblLook w:val="04A0" w:firstRow="1" w:lastRow="0" w:firstColumn="1" w:lastColumn="0" w:noHBand="0" w:noVBand="1"/>
      </w:tblPr>
      <w:tblGrid>
        <w:gridCol w:w="4099"/>
        <w:gridCol w:w="4100"/>
      </w:tblGrid>
      <w:tr w:rsidR="001A4581" w14:paraId="5470F3F2" w14:textId="77777777" w:rsidTr="001A45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82F205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12F8235A" w14:textId="77777777"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H/W.S/W Requirements</w:t>
            </w:r>
          </w:p>
        </w:tc>
      </w:tr>
      <w:tr w:rsidR="001A4581" w14:paraId="3C94F9F8" w14:textId="77777777" w:rsidTr="001A4581">
        <w:tc>
          <w:tcPr>
            <w:cnfStyle w:val="001000000000" w:firstRow="0" w:lastRow="0" w:firstColumn="1" w:lastColumn="0" w:oddVBand="0" w:evenVBand="0" w:oddHBand="0" w:evenHBand="0" w:firstRowFirstColumn="0" w:firstRowLastColumn="0" w:lastRowFirstColumn="0" w:lastRowLastColumn="0"/>
            <w:tcW w:w="4207" w:type="dxa"/>
          </w:tcPr>
          <w:p w14:paraId="0C4B6E9C" w14:textId="77777777" w:rsidR="001A4581" w:rsidRPr="003A7A80" w:rsidRDefault="001A4581" w:rsidP="001C4AF7">
            <w:pPr>
              <w:jc w:val="both"/>
              <w:rPr>
                <w:rFonts w:asciiTheme="majorBidi" w:hAnsiTheme="majorBidi" w:cstheme="majorBidi"/>
                <w:bCs/>
                <w:color w:val="000000"/>
                <w:sz w:val="24"/>
                <w:szCs w:val="24"/>
                <w:lang w:val="en-GB"/>
              </w:rPr>
            </w:pPr>
            <w:r w:rsidRPr="003A7A80">
              <w:rPr>
                <w:rFonts w:asciiTheme="majorBidi" w:hAnsiTheme="majorBidi" w:cstheme="majorBidi"/>
                <w:bCs/>
                <w:color w:val="000000"/>
                <w:sz w:val="24"/>
                <w:szCs w:val="24"/>
                <w:lang w:val="en-GB"/>
              </w:rPr>
              <w:t>Programming Language</w:t>
            </w:r>
          </w:p>
        </w:tc>
        <w:tc>
          <w:tcPr>
            <w:tcW w:w="4208" w:type="dxa"/>
          </w:tcPr>
          <w:p w14:paraId="44DF10D1" w14:textId="77777777" w:rsidR="001A4581" w:rsidRDefault="00574D75" w:rsidP="001A4581">
            <w:pPr>
              <w:pStyle w:val="BodyText"/>
              <w:cnfStyle w:val="000000000000" w:firstRow="0" w:lastRow="0" w:firstColumn="0" w:lastColumn="0" w:oddVBand="0" w:evenVBand="0" w:oddHBand="0" w:evenHBand="0" w:firstRowFirstColumn="0" w:firstRowLastColumn="0" w:lastRowFirstColumn="0" w:lastRowLastColumn="0"/>
            </w:pPr>
            <w:r>
              <w:t xml:space="preserve">              C#</w:t>
            </w:r>
          </w:p>
        </w:tc>
      </w:tr>
      <w:tr w:rsidR="001A4581" w14:paraId="4D2BC190" w14:textId="77777777" w:rsidTr="001A4581">
        <w:tc>
          <w:tcPr>
            <w:cnfStyle w:val="001000000000" w:firstRow="0" w:lastRow="0" w:firstColumn="1" w:lastColumn="0" w:oddVBand="0" w:evenVBand="0" w:oddHBand="0" w:evenHBand="0" w:firstRowFirstColumn="0" w:firstRowLastColumn="0" w:lastRowFirstColumn="0" w:lastRowLastColumn="0"/>
            <w:tcW w:w="4207" w:type="dxa"/>
          </w:tcPr>
          <w:p w14:paraId="3A4662FB" w14:textId="77777777" w:rsidR="001A4581" w:rsidRPr="003A7A80" w:rsidRDefault="001A4581" w:rsidP="001C4AF7">
            <w:pPr>
              <w:jc w:val="both"/>
              <w:rPr>
                <w:rFonts w:asciiTheme="majorBidi" w:hAnsiTheme="majorBidi" w:cstheme="majorBidi"/>
                <w:bCs/>
                <w:color w:val="000000"/>
                <w:sz w:val="24"/>
                <w:szCs w:val="24"/>
                <w:lang w:val="en-GB"/>
              </w:rPr>
            </w:pPr>
            <w:r w:rsidRPr="003A7A80">
              <w:rPr>
                <w:rFonts w:asciiTheme="majorBidi" w:hAnsiTheme="majorBidi" w:cstheme="majorBidi"/>
                <w:bCs/>
                <w:color w:val="000000"/>
                <w:sz w:val="24"/>
                <w:szCs w:val="24"/>
                <w:lang w:val="en-GB"/>
              </w:rPr>
              <w:t>Operating System</w:t>
            </w:r>
            <w:r w:rsidRPr="003A7A80">
              <w:rPr>
                <w:rFonts w:asciiTheme="majorBidi" w:hAnsiTheme="majorBidi" w:cstheme="majorBidi"/>
                <w:bCs/>
                <w:color w:val="000000"/>
                <w:sz w:val="24"/>
                <w:szCs w:val="24"/>
                <w:lang w:val="en-GB"/>
              </w:rPr>
              <w:tab/>
            </w:r>
          </w:p>
        </w:tc>
        <w:tc>
          <w:tcPr>
            <w:tcW w:w="4208" w:type="dxa"/>
          </w:tcPr>
          <w:p w14:paraId="39500064" w14:textId="77777777" w:rsidR="001A4581" w:rsidRDefault="00574D75" w:rsidP="001A4581">
            <w:pPr>
              <w:pStyle w:val="BodyText"/>
              <w:cnfStyle w:val="000000000000" w:firstRow="0" w:lastRow="0" w:firstColumn="0" w:lastColumn="0" w:oddVBand="0" w:evenVBand="0" w:oddHBand="0" w:evenHBand="0" w:firstRowFirstColumn="0" w:firstRowLastColumn="0" w:lastRowFirstColumn="0" w:lastRowLastColumn="0"/>
            </w:pPr>
            <w:r>
              <w:t xml:space="preserve">              Windows</w:t>
            </w:r>
            <w:r w:rsidR="009D7267">
              <w:t xml:space="preserve"> 7</w:t>
            </w:r>
          </w:p>
        </w:tc>
      </w:tr>
      <w:tr w:rsidR="001A4581" w14:paraId="15D0DAAF" w14:textId="77777777" w:rsidTr="001A4581">
        <w:tc>
          <w:tcPr>
            <w:cnfStyle w:val="001000000000" w:firstRow="0" w:lastRow="0" w:firstColumn="1" w:lastColumn="0" w:oddVBand="0" w:evenVBand="0" w:oddHBand="0" w:evenHBand="0" w:firstRowFirstColumn="0" w:firstRowLastColumn="0" w:lastRowFirstColumn="0" w:lastRowLastColumn="0"/>
            <w:tcW w:w="4207" w:type="dxa"/>
          </w:tcPr>
          <w:p w14:paraId="22AD84DC" w14:textId="77777777" w:rsidR="001A4581" w:rsidRPr="003A7A80" w:rsidRDefault="001A4581" w:rsidP="001C4AF7">
            <w:pPr>
              <w:jc w:val="both"/>
              <w:rPr>
                <w:rFonts w:asciiTheme="majorBidi" w:hAnsiTheme="majorBidi" w:cstheme="majorBidi"/>
                <w:bCs/>
                <w:color w:val="000000"/>
                <w:sz w:val="24"/>
                <w:szCs w:val="24"/>
                <w:lang w:val="en-GB"/>
              </w:rPr>
            </w:pPr>
            <w:r w:rsidRPr="003A7A80">
              <w:rPr>
                <w:rFonts w:asciiTheme="majorBidi" w:hAnsiTheme="majorBidi" w:cstheme="majorBidi"/>
                <w:bCs/>
                <w:color w:val="000000"/>
                <w:sz w:val="24"/>
                <w:szCs w:val="24"/>
                <w:lang w:val="en-GB"/>
              </w:rPr>
              <w:t>Hardware</w:t>
            </w:r>
          </w:p>
        </w:tc>
        <w:tc>
          <w:tcPr>
            <w:tcW w:w="4208" w:type="dxa"/>
          </w:tcPr>
          <w:p w14:paraId="75CEB3B3" w14:textId="77777777" w:rsidR="001A4581" w:rsidRDefault="00574D75" w:rsidP="001A4581">
            <w:pPr>
              <w:pStyle w:val="BodyText"/>
              <w:cnfStyle w:val="000000000000" w:firstRow="0" w:lastRow="0" w:firstColumn="0" w:lastColumn="0" w:oddVBand="0" w:evenVBand="0" w:oddHBand="0" w:evenHBand="0" w:firstRowFirstColumn="0" w:firstRowLastColumn="0" w:lastRowFirstColumn="0" w:lastRowLastColumn="0"/>
            </w:pPr>
            <w:r>
              <w:t xml:space="preserve">              Computers </w:t>
            </w:r>
          </w:p>
        </w:tc>
      </w:tr>
    </w:tbl>
    <w:p w14:paraId="08621A68" w14:textId="77777777" w:rsidR="00C02984" w:rsidRPr="00C02984" w:rsidRDefault="00C02984" w:rsidP="001A4581">
      <w:pPr>
        <w:pStyle w:val="BodyText"/>
      </w:pPr>
    </w:p>
    <w:p w14:paraId="369BCF6A" w14:textId="77777777" w:rsidR="00840789" w:rsidRPr="003E6ECF" w:rsidRDefault="00840789" w:rsidP="003E6ECF">
      <w:pPr>
        <w:pStyle w:val="Heading1"/>
      </w:pPr>
      <w:r>
        <w:lastRenderedPageBreak/>
        <w:br/>
      </w:r>
      <w:bookmarkStart w:id="124" w:name="_Toc430471886"/>
      <w:r w:rsidR="00C63444" w:rsidRPr="003E6ECF">
        <w:t>finding</w:t>
      </w:r>
      <w:r w:rsidR="003E6ECF" w:rsidRPr="003E6ECF">
        <w:t>S</w:t>
      </w:r>
      <w:bookmarkEnd w:id="124"/>
    </w:p>
    <w:p w14:paraId="1270E1DD" w14:textId="77777777" w:rsidR="00C63444" w:rsidRDefault="00C63444" w:rsidP="00C63444">
      <w:pPr>
        <w:pStyle w:val="Heading2"/>
      </w:pPr>
      <w:bookmarkStart w:id="125" w:name="_Toc430471887"/>
      <w:r>
        <w:t>Introduction</w:t>
      </w:r>
      <w:bookmarkEnd w:id="125"/>
    </w:p>
    <w:p w14:paraId="0F959249" w14:textId="77777777" w:rsidR="00AD233E" w:rsidRDefault="00AD233E" w:rsidP="00AD233E">
      <w:pPr>
        <w:pStyle w:val="BodyText"/>
      </w:pPr>
      <w:r w:rsidRPr="00AD233E">
        <w:t>Implementation is the realization of an application, or execution of a plan, idea, model, design, specification, standard, algorithm, or policy.</w:t>
      </w:r>
    </w:p>
    <w:p w14:paraId="7819BA6E" w14:textId="77777777" w:rsidR="002410BF" w:rsidRDefault="002410BF" w:rsidP="00073026">
      <w:pPr>
        <w:pStyle w:val="BodyText"/>
      </w:pPr>
      <w:r>
        <w:rPr>
          <w:noProof/>
        </w:rPr>
        <w:drawing>
          <wp:inline distT="0" distB="0" distL="0" distR="0" wp14:anchorId="13F2C869" wp14:editId="63FF270E">
            <wp:extent cx="3402575" cy="2467897"/>
            <wp:effectExtent l="19050" t="0" r="7375" b="0"/>
            <wp:docPr id="19" name="صورة 9" descr="C:\Documents and Settings\pc\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pc\Desktop\download.jpg"/>
                    <pic:cNvPicPr>
                      <a:picLocks noChangeAspect="1" noChangeArrowheads="1"/>
                    </pic:cNvPicPr>
                  </pic:nvPicPr>
                  <pic:blipFill>
                    <a:blip r:embed="rId31"/>
                    <a:srcRect/>
                    <a:stretch>
                      <a:fillRect/>
                    </a:stretch>
                  </pic:blipFill>
                  <pic:spPr bwMode="auto">
                    <a:xfrm>
                      <a:off x="0" y="0"/>
                      <a:ext cx="3402179" cy="2467610"/>
                    </a:xfrm>
                    <a:prstGeom prst="rect">
                      <a:avLst/>
                    </a:prstGeom>
                    <a:noFill/>
                    <a:ln w="9525">
                      <a:noFill/>
                      <a:miter lim="800000"/>
                      <a:headEnd/>
                      <a:tailEnd/>
                    </a:ln>
                  </pic:spPr>
                </pic:pic>
              </a:graphicData>
            </a:graphic>
          </wp:inline>
        </w:drawing>
      </w:r>
    </w:p>
    <w:p w14:paraId="0E120BD8" w14:textId="77777777" w:rsidR="007E73D4" w:rsidRPr="007E73D4" w:rsidRDefault="007E73D4" w:rsidP="003A5C13">
      <w:pPr>
        <w:pStyle w:val="FigureTitle"/>
      </w:pPr>
      <w:bookmarkStart w:id="126" w:name="_Toc430471756"/>
      <w:r w:rsidRPr="00DC646B">
        <w:t xml:space="preserve">Figure </w:t>
      </w:r>
      <w:r>
        <w:t>5</w:t>
      </w:r>
      <w:r w:rsidRPr="00DC646B">
        <w:t>.</w:t>
      </w:r>
      <w:r>
        <w:t>1</w:t>
      </w:r>
      <w:r w:rsidRPr="00DC646B">
        <w:t xml:space="preserve">: </w:t>
      </w:r>
      <w:r w:rsidR="00073026" w:rsidRPr="00073026">
        <w:t>The implementation process</w:t>
      </w:r>
      <w:bookmarkEnd w:id="126"/>
    </w:p>
    <w:p w14:paraId="655D16F0" w14:textId="77777777" w:rsidR="000A0240" w:rsidRDefault="000A0240" w:rsidP="001F0C60">
      <w:pPr>
        <w:pStyle w:val="BodyText"/>
      </w:pPr>
      <w:r w:rsidRPr="000A0240">
        <w:t>In computer science, an implementation is a realization of a technical specification or algorithm as a program, software component, or other computer system through computer p</w:t>
      </w:r>
      <w:r w:rsidR="001F0C60">
        <w:t xml:space="preserve">rogramming and deployment. </w:t>
      </w:r>
    </w:p>
    <w:p w14:paraId="3F45DB3D" w14:textId="77777777" w:rsidR="00CB647F" w:rsidRDefault="001F0C60" w:rsidP="00CB647F">
      <w:pPr>
        <w:pStyle w:val="BodyText"/>
      </w:pPr>
      <w:r w:rsidRPr="001F0C60">
        <w:t xml:space="preserve">In the IT Industry, implementation refers to post-sales process of guiding a client from purchase to use of the software or hardware that was purchased. This includes requirements analysis, scope analysis, customizations, systems integrations, user policies, user training and delivery. These steps are often overseen by a project </w:t>
      </w:r>
      <w:r w:rsidRPr="001F0C60">
        <w:lastRenderedPageBreak/>
        <w:t>manager using project management methodologies. Software Implementations involve several professionals that are relatively new to the knowledge based economy such as business analysts, technical analysts, solutions architects, and project managers.</w:t>
      </w:r>
    </w:p>
    <w:p w14:paraId="75F89C22" w14:textId="77777777" w:rsidR="00070B32" w:rsidRPr="00070B32" w:rsidRDefault="00070B32" w:rsidP="00820873">
      <w:pPr>
        <w:pStyle w:val="BodyText"/>
        <w:rPr>
          <w:b/>
        </w:rPr>
      </w:pPr>
      <w:r>
        <w:t xml:space="preserve">The c# programming languages has been used to develop the </w:t>
      </w:r>
      <w:r w:rsidR="00820873" w:rsidRPr="00820873">
        <w:rPr>
          <w:b/>
        </w:rPr>
        <w:t>AUTOMATED USECASE DIAGRAM TOOL</w:t>
      </w:r>
    </w:p>
    <w:p w14:paraId="5D8AB08C" w14:textId="77777777" w:rsidR="00073026" w:rsidRPr="00AD233E" w:rsidRDefault="00073026" w:rsidP="00073026">
      <w:pPr>
        <w:pStyle w:val="BodyText"/>
      </w:pPr>
      <w:r>
        <w:t>In this chapter we convert all the diagrams which have been d</w:t>
      </w:r>
      <w:r w:rsidRPr="00073026">
        <w:t>rawn</w:t>
      </w:r>
      <w:r>
        <w:t xml:space="preserve"> in to executable computer program by using the following algorithm which shown in the figure </w:t>
      </w:r>
      <w:r w:rsidR="001F0C60">
        <w:t>5.2</w:t>
      </w:r>
    </w:p>
    <w:p w14:paraId="2CA3CFCA" w14:textId="77777777" w:rsidR="00972986" w:rsidRPr="00972986" w:rsidRDefault="00972986" w:rsidP="00972986">
      <w:pPr>
        <w:pStyle w:val="BodyText"/>
      </w:pPr>
    </w:p>
    <w:p w14:paraId="23674590" w14:textId="77777777" w:rsidR="0013084D" w:rsidRDefault="00762751" w:rsidP="00650BBF">
      <w:pPr>
        <w:pStyle w:val="FigureTitle"/>
      </w:pPr>
      <w:r>
        <w:rPr>
          <w:noProof/>
          <w:lang w:val="en-US"/>
        </w:rPr>
        <w:lastRenderedPageBreak/>
        <w:drawing>
          <wp:inline distT="0" distB="0" distL="0" distR="0" wp14:anchorId="4E8A25CB" wp14:editId="24D8B131">
            <wp:extent cx="5619750" cy="7686675"/>
            <wp:effectExtent l="19050" t="19050" r="19050" b="28575"/>
            <wp:docPr id="1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619750" cy="7686675"/>
                    </a:xfrm>
                    <a:prstGeom prst="rect">
                      <a:avLst/>
                    </a:prstGeom>
                    <a:noFill/>
                    <a:ln w="25400" cmpd="sng">
                      <a:solidFill>
                        <a:schemeClr val="tx1"/>
                      </a:solidFill>
                      <a:miter lim="800000"/>
                      <a:headEnd/>
                      <a:tailEnd/>
                    </a:ln>
                  </pic:spPr>
                </pic:pic>
              </a:graphicData>
            </a:graphic>
          </wp:inline>
        </w:drawing>
      </w:r>
      <w:bookmarkStart w:id="127" w:name="_Toc430471757"/>
      <w:r w:rsidR="0013084D" w:rsidRPr="00DC646B">
        <w:t xml:space="preserve">Figure </w:t>
      </w:r>
      <w:r w:rsidR="0013084D">
        <w:t>5</w:t>
      </w:r>
      <w:r w:rsidR="0013084D" w:rsidRPr="00DC646B">
        <w:t>.</w:t>
      </w:r>
      <w:r w:rsidR="00073026">
        <w:t>2</w:t>
      </w:r>
      <w:r w:rsidR="0013084D" w:rsidRPr="00DC646B">
        <w:t xml:space="preserve">: </w:t>
      </w:r>
      <w:r w:rsidR="00FA4F42">
        <w:t>A</w:t>
      </w:r>
      <w:r w:rsidR="0013084D">
        <w:t xml:space="preserve">lgorithm of </w:t>
      </w:r>
      <w:r w:rsidR="00213655">
        <w:t>AUDT</w:t>
      </w:r>
      <w:r w:rsidR="00B95823">
        <w:t xml:space="preserve"> (</w:t>
      </w:r>
      <w:r w:rsidR="00FA4F42">
        <w:t>steps of implementation)</w:t>
      </w:r>
      <w:bookmarkEnd w:id="127"/>
    </w:p>
    <w:p w14:paraId="4BE45C3C" w14:textId="77777777" w:rsidR="00C63444" w:rsidRDefault="00650BBF" w:rsidP="00C63444">
      <w:pPr>
        <w:pStyle w:val="Heading2"/>
      </w:pPr>
      <w:bookmarkStart w:id="128" w:name="_Toc430471888"/>
      <w:r>
        <w:lastRenderedPageBreak/>
        <w:t xml:space="preserve">AUDT </w:t>
      </w:r>
      <w:r w:rsidR="00C63444" w:rsidRPr="00C63444">
        <w:t>Interfaces and their Description</w:t>
      </w:r>
      <w:bookmarkEnd w:id="128"/>
    </w:p>
    <w:p w14:paraId="12B3491C" w14:textId="77777777" w:rsidR="00F22C3A" w:rsidRDefault="00F22C3A" w:rsidP="00F22C3A">
      <w:pPr>
        <w:pStyle w:val="BodyText"/>
      </w:pPr>
      <w:r>
        <w:t>The interface is the form of the system that the user deals with and form should have the following properties:</w:t>
      </w:r>
    </w:p>
    <w:p w14:paraId="03086C73" w14:textId="77777777" w:rsidR="00F22C3A" w:rsidRDefault="00F22C3A" w:rsidP="00F22C3A">
      <w:pPr>
        <w:pStyle w:val="BodyText"/>
        <w:numPr>
          <w:ilvl w:val="0"/>
          <w:numId w:val="25"/>
        </w:numPr>
      </w:pPr>
      <w:r>
        <w:t>User friendly: it means to be easy to understand.</w:t>
      </w:r>
    </w:p>
    <w:p w14:paraId="753530DF" w14:textId="77777777" w:rsidR="00F22C3A" w:rsidRDefault="00F22C3A" w:rsidP="00F22C3A">
      <w:pPr>
        <w:pStyle w:val="BodyText"/>
        <w:numPr>
          <w:ilvl w:val="0"/>
          <w:numId w:val="25"/>
        </w:numPr>
      </w:pPr>
      <w:r>
        <w:t>Understandable: the languages easy so that all kind of people can deal with it.</w:t>
      </w:r>
    </w:p>
    <w:p w14:paraId="14A0C497" w14:textId="77777777" w:rsidR="00F22C3A" w:rsidRDefault="00F22C3A" w:rsidP="00F22C3A">
      <w:pPr>
        <w:pStyle w:val="BodyText"/>
        <w:numPr>
          <w:ilvl w:val="0"/>
          <w:numId w:val="25"/>
        </w:numPr>
      </w:pPr>
      <w:r>
        <w:t>Integrity: it covers all the operations.</w:t>
      </w:r>
    </w:p>
    <w:p w14:paraId="76A29CB5" w14:textId="77777777" w:rsidR="00F22C3A" w:rsidRDefault="00F22C3A" w:rsidP="00F22C3A">
      <w:pPr>
        <w:pStyle w:val="BodyText"/>
      </w:pPr>
    </w:p>
    <w:p w14:paraId="5762D35F" w14:textId="77777777" w:rsidR="00F22C3A" w:rsidRDefault="00F22C3A" w:rsidP="00F22C3A">
      <w:pPr>
        <w:pStyle w:val="BodyText"/>
      </w:pPr>
    </w:p>
    <w:p w14:paraId="0553DB07" w14:textId="77777777" w:rsidR="00F22C3A" w:rsidRDefault="00F22C3A" w:rsidP="00F22C3A">
      <w:pPr>
        <w:pStyle w:val="BodyText"/>
      </w:pPr>
    </w:p>
    <w:p w14:paraId="7D064427" w14:textId="77777777" w:rsidR="00F22C3A" w:rsidRDefault="00F22C3A" w:rsidP="00F22C3A">
      <w:pPr>
        <w:pStyle w:val="BodyText"/>
      </w:pPr>
    </w:p>
    <w:p w14:paraId="7471773D" w14:textId="77777777" w:rsidR="00F22C3A" w:rsidRDefault="00F22C3A" w:rsidP="00F22C3A">
      <w:pPr>
        <w:pStyle w:val="BodyText"/>
      </w:pPr>
    </w:p>
    <w:p w14:paraId="3FF84EBB" w14:textId="77777777" w:rsidR="00F22C3A" w:rsidRDefault="00F22C3A" w:rsidP="00F22C3A">
      <w:pPr>
        <w:pStyle w:val="BodyText"/>
      </w:pPr>
    </w:p>
    <w:p w14:paraId="33F1213E" w14:textId="77777777" w:rsidR="00F22C3A" w:rsidRDefault="00F22C3A" w:rsidP="00F22C3A">
      <w:pPr>
        <w:pStyle w:val="BodyText"/>
      </w:pPr>
    </w:p>
    <w:p w14:paraId="44952209" w14:textId="77777777" w:rsidR="00A420C6" w:rsidRDefault="00A420C6" w:rsidP="00F22C3A">
      <w:pPr>
        <w:pStyle w:val="BodyText"/>
      </w:pPr>
    </w:p>
    <w:p w14:paraId="28479D4B" w14:textId="77777777" w:rsidR="00A420C6" w:rsidRDefault="00A420C6" w:rsidP="00F22C3A">
      <w:pPr>
        <w:pStyle w:val="BodyText"/>
      </w:pPr>
    </w:p>
    <w:p w14:paraId="5E6A20E8" w14:textId="77777777" w:rsidR="00F22C3A" w:rsidRDefault="00A420C6" w:rsidP="00F22C91">
      <w:pPr>
        <w:pStyle w:val="Heading3"/>
      </w:pPr>
      <w:bookmarkStart w:id="129" w:name="_Toc430471889"/>
      <w:r>
        <w:lastRenderedPageBreak/>
        <w:t>Descriptions of the interfaces</w:t>
      </w:r>
      <w:bookmarkEnd w:id="129"/>
    </w:p>
    <w:p w14:paraId="287D5C3E" w14:textId="77777777" w:rsidR="00F22C91" w:rsidRDefault="00F22C91" w:rsidP="00F22C91">
      <w:pPr>
        <w:pStyle w:val="BodyText"/>
      </w:pPr>
      <w:r>
        <w:t>In this section we will display the interfaces with their code in addition to the algorithm notations which shown in the figure 5.2</w:t>
      </w:r>
    </w:p>
    <w:p w14:paraId="6C4888F1" w14:textId="77777777" w:rsidR="00213655" w:rsidRDefault="00213655" w:rsidP="00213655">
      <w:pPr>
        <w:pStyle w:val="Heading4"/>
      </w:pPr>
      <w:bookmarkStart w:id="130" w:name="_Toc430471890"/>
      <w:r>
        <w:t>Start</w:t>
      </w:r>
      <w:bookmarkEnd w:id="130"/>
      <w:r>
        <w:t xml:space="preserve"> </w:t>
      </w:r>
    </w:p>
    <w:p w14:paraId="35BA7E43" w14:textId="77777777" w:rsidR="00650BBF" w:rsidRPr="00650BBF" w:rsidRDefault="00650BBF" w:rsidP="00650BBF">
      <w:pPr>
        <w:pStyle w:val="BodyText"/>
      </w:pPr>
      <w:r>
        <w:t>As shown in figure 5.2 and 5.3, the system beginning of start notation and implement</w:t>
      </w:r>
      <w:r w:rsidR="00E945FF">
        <w:t>ed</w:t>
      </w:r>
      <w:r>
        <w:t xml:space="preserve"> as shown figure 5.4 as </w:t>
      </w:r>
      <w:r w:rsidR="00864119">
        <w:t xml:space="preserve">a </w:t>
      </w:r>
      <w:r>
        <w:t>home page.</w:t>
      </w:r>
    </w:p>
    <w:p w14:paraId="4E8A9BCB" w14:textId="77777777" w:rsidR="00C63444" w:rsidRDefault="003252D5" w:rsidP="00650BBF">
      <w:pPr>
        <w:pStyle w:val="BodyText"/>
        <w:spacing w:line="240" w:lineRule="auto"/>
        <w:jc w:val="center"/>
      </w:pPr>
      <w:r>
        <w:rPr>
          <w:noProof/>
        </w:rPr>
        <w:drawing>
          <wp:inline distT="0" distB="0" distL="0" distR="0" wp14:anchorId="2812737A" wp14:editId="66E4DE84">
            <wp:extent cx="2819400" cy="438150"/>
            <wp:effectExtent l="19050" t="19050" r="19050" b="1905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1000"/>
                              </a14:imgEffect>
                            </a14:imgLayer>
                          </a14:imgProps>
                        </a:ext>
                      </a:extLst>
                    </a:blip>
                    <a:srcRect/>
                    <a:stretch>
                      <a:fillRect/>
                    </a:stretch>
                  </pic:blipFill>
                  <pic:spPr bwMode="auto">
                    <a:xfrm>
                      <a:off x="0" y="0"/>
                      <a:ext cx="2819400" cy="438150"/>
                    </a:xfrm>
                    <a:prstGeom prst="rect">
                      <a:avLst/>
                    </a:prstGeom>
                    <a:noFill/>
                    <a:ln w="12700" cmpd="sng">
                      <a:solidFill>
                        <a:schemeClr val="tx1"/>
                      </a:solidFill>
                      <a:miter lim="800000"/>
                      <a:headEnd/>
                      <a:tailEnd/>
                    </a:ln>
                  </pic:spPr>
                </pic:pic>
              </a:graphicData>
            </a:graphic>
          </wp:inline>
        </w:drawing>
      </w:r>
    </w:p>
    <w:p w14:paraId="36879137" w14:textId="77777777" w:rsidR="00650BBF" w:rsidRDefault="00F22C91" w:rsidP="00650BBF">
      <w:pPr>
        <w:pStyle w:val="FigureTitle"/>
      </w:pPr>
      <w:bookmarkStart w:id="131" w:name="_Toc430471758"/>
      <w:r>
        <w:t>Figure 5.3</w:t>
      </w:r>
      <w:r w:rsidR="003E3913">
        <w:t>:</w:t>
      </w:r>
      <w:r>
        <w:t xml:space="preserve"> start notation</w:t>
      </w:r>
      <w:bookmarkEnd w:id="131"/>
    </w:p>
    <w:p w14:paraId="09DAB5FD" w14:textId="77777777" w:rsidR="00650BBF" w:rsidRDefault="008C7091" w:rsidP="00650BBF">
      <w:pPr>
        <w:pStyle w:val="FigureTitle"/>
      </w:pPr>
      <w:r>
        <w:rPr>
          <w:noProof/>
          <w:lang w:val="en-US"/>
        </w:rPr>
        <mc:AlternateContent>
          <mc:Choice Requires="wps">
            <w:drawing>
              <wp:anchor distT="0" distB="0" distL="114300" distR="114300" simplePos="0" relativeHeight="251687424" behindDoc="0" locked="0" layoutInCell="1" allowOverlap="1" wp14:anchorId="75396DED" wp14:editId="373B2698">
                <wp:simplePos x="0" y="0"/>
                <wp:positionH relativeFrom="column">
                  <wp:posOffset>-925830</wp:posOffset>
                </wp:positionH>
                <wp:positionV relativeFrom="paragraph">
                  <wp:posOffset>41275</wp:posOffset>
                </wp:positionV>
                <wp:extent cx="6781800" cy="3286125"/>
                <wp:effectExtent l="0" t="3175" r="1905" b="0"/>
                <wp:wrapNone/>
                <wp:docPr id="101" name="Rectangle 153" descr="Description: s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0" cy="3286125"/>
                        </a:xfrm>
                        <a:prstGeom prst="rect">
                          <a:avLst/>
                        </a:prstGeom>
                        <a:blipFill dpi="0" rotWithShape="0">
                          <a:blip r:embed="rId3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66B1DF" id="Rectangle 153" o:spid="_x0000_s1026" alt="Description: sa" style="position:absolute;margin-left:-72.9pt;margin-top:3.25pt;width:534pt;height:258.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" stroked="f">
                <v:fill r:id="rId36" o:title=" sa" recolor="t" type="frame"/>
              </v:rect>
            </w:pict>
          </mc:Fallback>
        </mc:AlternateContent>
      </w:r>
    </w:p>
    <w:p w14:paraId="26845792" w14:textId="77777777" w:rsidR="00F22C91" w:rsidRDefault="00F22C91" w:rsidP="00F22C91">
      <w:pPr>
        <w:pStyle w:val="FigureTitle"/>
      </w:pPr>
    </w:p>
    <w:p w14:paraId="3E203968" w14:textId="77777777" w:rsidR="00650BBF" w:rsidRDefault="00650BBF" w:rsidP="00F22C91">
      <w:pPr>
        <w:pStyle w:val="FigureTitle"/>
      </w:pPr>
    </w:p>
    <w:p w14:paraId="75471B8D" w14:textId="77777777" w:rsidR="00483538" w:rsidRDefault="00483538" w:rsidP="003A5C13">
      <w:pPr>
        <w:pStyle w:val="FigureTitle"/>
      </w:pPr>
    </w:p>
    <w:p w14:paraId="43F8E915" w14:textId="77777777" w:rsidR="00483538" w:rsidRDefault="00483538" w:rsidP="003A5C13">
      <w:pPr>
        <w:pStyle w:val="FigureTitle"/>
      </w:pPr>
    </w:p>
    <w:p w14:paraId="3F12A405" w14:textId="77777777" w:rsidR="00483538" w:rsidRDefault="00483538" w:rsidP="003A5C13">
      <w:pPr>
        <w:pStyle w:val="FigureTitle"/>
      </w:pPr>
    </w:p>
    <w:p w14:paraId="492B220B" w14:textId="77777777" w:rsidR="00483538" w:rsidRDefault="00483538" w:rsidP="003A5C13">
      <w:pPr>
        <w:pStyle w:val="FigureTitle"/>
      </w:pPr>
    </w:p>
    <w:p w14:paraId="16C5CBC0" w14:textId="77777777" w:rsidR="00213655" w:rsidRDefault="00DD1BEE" w:rsidP="00F22C91">
      <w:pPr>
        <w:pStyle w:val="FigureTitle"/>
      </w:pPr>
      <w:bookmarkStart w:id="132" w:name="_Toc430471759"/>
      <w:r w:rsidRPr="00DC646B">
        <w:t xml:space="preserve">Figure </w:t>
      </w:r>
      <w:r>
        <w:t>5</w:t>
      </w:r>
      <w:r w:rsidRPr="00DC646B">
        <w:t>.</w:t>
      </w:r>
      <w:r w:rsidR="00F22C91">
        <w:t>4</w:t>
      </w:r>
      <w:r w:rsidRPr="00DC646B">
        <w:t xml:space="preserve">: </w:t>
      </w:r>
      <w:r>
        <w:t>Home page</w:t>
      </w:r>
      <w:bookmarkEnd w:id="132"/>
    </w:p>
    <w:p w14:paraId="3D2650BA" w14:textId="77777777" w:rsidR="008C3B97" w:rsidRDefault="00650BBF" w:rsidP="00650BBF">
      <w:pPr>
        <w:pStyle w:val="FigureTitle"/>
      </w:pPr>
      <w:bookmarkStart w:id="133" w:name="_Toc430471760"/>
      <w:r w:rsidRPr="00E945FF">
        <w:rPr>
          <w:b/>
          <w:bCs w:val="0"/>
          <w:i w:val="0"/>
          <w:iCs/>
        </w:rPr>
        <w:t>Description</w:t>
      </w:r>
      <w:r w:rsidRPr="00E945FF">
        <w:rPr>
          <w:i w:val="0"/>
          <w:iCs/>
        </w:rPr>
        <w:t xml:space="preserve">: </w:t>
      </w:r>
      <w:r w:rsidR="008C3B97" w:rsidRPr="00E945FF">
        <w:rPr>
          <w:bCs w:val="0"/>
          <w:i w:val="0"/>
          <w:iCs/>
        </w:rPr>
        <w:t>This page represents</w:t>
      </w:r>
      <w:r w:rsidR="00BE62C6">
        <w:rPr>
          <w:bCs w:val="0"/>
          <w:i w:val="0"/>
          <w:iCs/>
        </w:rPr>
        <w:t xml:space="preserve"> </w:t>
      </w:r>
      <w:r w:rsidRPr="00E945FF">
        <w:rPr>
          <w:bCs w:val="0"/>
          <w:i w:val="0"/>
          <w:iCs/>
        </w:rPr>
        <w:t>AUDT</w:t>
      </w:r>
      <w:r w:rsidR="005D4E5C" w:rsidRPr="00E945FF">
        <w:rPr>
          <w:bCs w:val="0"/>
          <w:i w:val="0"/>
          <w:iCs/>
        </w:rPr>
        <w:t xml:space="preserve"> home page</w:t>
      </w:r>
      <w:r w:rsidR="005D4E5C">
        <w:rPr>
          <w:bCs w:val="0"/>
        </w:rPr>
        <w:t>.</w:t>
      </w:r>
      <w:bookmarkEnd w:id="133"/>
    </w:p>
    <w:p w14:paraId="01F3D075" w14:textId="77777777" w:rsidR="00650BBF" w:rsidRDefault="00650BBF" w:rsidP="00650BBF">
      <w:pPr>
        <w:pStyle w:val="Heading4"/>
        <w:rPr>
          <w:bCs/>
          <w:lang w:val="en-GB"/>
        </w:rPr>
      </w:pPr>
      <w:bookmarkStart w:id="134" w:name="_Toc430471891"/>
      <w:r>
        <w:lastRenderedPageBreak/>
        <w:t>Type of Requirements</w:t>
      </w:r>
      <w:bookmarkEnd w:id="134"/>
    </w:p>
    <w:p w14:paraId="0190C6AA" w14:textId="77777777" w:rsidR="00E945FF" w:rsidRPr="00650BBF" w:rsidRDefault="00E945FF" w:rsidP="00864119">
      <w:pPr>
        <w:pStyle w:val="BodyText"/>
      </w:pPr>
      <w:r>
        <w:t xml:space="preserve">As shown in figure 5.2 and 5.5, type of requirements in this system represent as input notation and implemented as shown figure 5.6 as </w:t>
      </w:r>
      <w:r w:rsidR="00864119">
        <w:t>requirements typing.</w:t>
      </w:r>
      <w:r>
        <w:t>.</w:t>
      </w:r>
    </w:p>
    <w:p w14:paraId="2A22170B" w14:textId="77777777" w:rsidR="003E05BC" w:rsidRPr="008C3B97" w:rsidRDefault="000C376B" w:rsidP="00E945FF">
      <w:pPr>
        <w:pStyle w:val="BodyText"/>
        <w:spacing w:line="240" w:lineRule="auto"/>
        <w:jc w:val="center"/>
        <w:rPr>
          <w:bCs/>
          <w:lang w:val="en-GB"/>
        </w:rPr>
      </w:pPr>
      <w:r>
        <w:rPr>
          <w:noProof/>
        </w:rPr>
        <w:drawing>
          <wp:inline distT="0" distB="0" distL="0" distR="0" wp14:anchorId="734454AE" wp14:editId="1F7191A5">
            <wp:extent cx="1809750" cy="581025"/>
            <wp:effectExtent l="19050" t="19050" r="19050" b="2857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1809750" cy="581025"/>
                    </a:xfrm>
                    <a:prstGeom prst="rect">
                      <a:avLst/>
                    </a:prstGeom>
                    <a:noFill/>
                    <a:ln w="12700">
                      <a:solidFill>
                        <a:schemeClr val="tx1"/>
                      </a:solidFill>
                      <a:miter lim="800000"/>
                      <a:headEnd/>
                      <a:tailEnd/>
                    </a:ln>
                  </pic:spPr>
                </pic:pic>
              </a:graphicData>
            </a:graphic>
          </wp:inline>
        </w:drawing>
      </w:r>
    </w:p>
    <w:p w14:paraId="78DABCB4" w14:textId="77777777" w:rsidR="00E945FF" w:rsidRDefault="00D85506" w:rsidP="00E945FF">
      <w:pPr>
        <w:pStyle w:val="FigureTitle"/>
        <w:rPr>
          <w:noProof/>
        </w:rPr>
      </w:pPr>
      <w:bookmarkStart w:id="135" w:name="_Toc430471761"/>
      <w:r>
        <w:rPr>
          <w:noProof/>
        </w:rPr>
        <w:t>F</w:t>
      </w:r>
      <w:r w:rsidR="00053AA7">
        <w:rPr>
          <w:noProof/>
        </w:rPr>
        <w:t xml:space="preserve">igure 5.5 </w:t>
      </w:r>
      <w:r w:rsidR="003E3913">
        <w:rPr>
          <w:noProof/>
        </w:rPr>
        <w:t>:</w:t>
      </w:r>
      <w:r>
        <w:rPr>
          <w:noProof/>
        </w:rPr>
        <w:t>Data input notation</w:t>
      </w:r>
      <w:bookmarkEnd w:id="135"/>
    </w:p>
    <w:p w14:paraId="7A864FE4" w14:textId="77777777" w:rsidR="00CE04AB" w:rsidRDefault="008C7091" w:rsidP="00C63444">
      <w:pPr>
        <w:pStyle w:val="BodyText"/>
        <w:rPr>
          <w:noProof/>
        </w:rPr>
      </w:pPr>
      <w:r>
        <w:rPr>
          <w:noProof/>
        </w:rPr>
        <mc:AlternateContent>
          <mc:Choice Requires="wps">
            <w:drawing>
              <wp:anchor distT="0" distB="0" distL="114300" distR="114300" simplePos="0" relativeHeight="251688448" behindDoc="0" locked="0" layoutInCell="1" allowOverlap="1" wp14:anchorId="62ED3949" wp14:editId="41BB9743">
                <wp:simplePos x="0" y="0"/>
                <wp:positionH relativeFrom="column">
                  <wp:posOffset>-516255</wp:posOffset>
                </wp:positionH>
                <wp:positionV relativeFrom="paragraph">
                  <wp:posOffset>197485</wp:posOffset>
                </wp:positionV>
                <wp:extent cx="6105525" cy="3752850"/>
                <wp:effectExtent l="0" t="0" r="1905" b="2540"/>
                <wp:wrapNone/>
                <wp:docPr id="100" name="Rectangle 154" descr="Description: ohioy8gugyf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5525" cy="3752850"/>
                        </a:xfrm>
                        <a:prstGeom prst="rect">
                          <a:avLst/>
                        </a:prstGeom>
                        <a:blipFill dpi="0" rotWithShape="0">
                          <a:blip r:embed="rId3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56B93" id="Rectangle 154" o:spid="_x0000_s1026" alt="Description: ohioy8gugyfd" style="position:absolute;margin-left:-40.65pt;margin-top:15.55pt;width:480.75pt;height:2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" stroked="f">
                <v:fill r:id="rId39" o:title=" ohioy8gugyfd" recolor="t" type="frame"/>
              </v:rect>
            </w:pict>
          </mc:Fallback>
        </mc:AlternateContent>
      </w:r>
    </w:p>
    <w:p w14:paraId="0DB3E839" w14:textId="77777777" w:rsidR="00CE04AB" w:rsidRDefault="00CE04AB" w:rsidP="00C63444">
      <w:pPr>
        <w:pStyle w:val="BodyText"/>
        <w:rPr>
          <w:noProof/>
        </w:rPr>
      </w:pPr>
    </w:p>
    <w:p w14:paraId="49E09910" w14:textId="77777777" w:rsidR="00CE04AB" w:rsidRDefault="00CE04AB" w:rsidP="00C63444">
      <w:pPr>
        <w:pStyle w:val="BodyText"/>
        <w:rPr>
          <w:noProof/>
        </w:rPr>
      </w:pPr>
    </w:p>
    <w:p w14:paraId="485CEA28" w14:textId="77777777" w:rsidR="00CE04AB" w:rsidRDefault="00CE04AB" w:rsidP="00C63444">
      <w:pPr>
        <w:pStyle w:val="BodyText"/>
        <w:rPr>
          <w:noProof/>
        </w:rPr>
      </w:pPr>
    </w:p>
    <w:p w14:paraId="2F8FD73A" w14:textId="77777777" w:rsidR="00CE04AB" w:rsidRDefault="00CE04AB" w:rsidP="00C63444">
      <w:pPr>
        <w:pStyle w:val="BodyText"/>
        <w:rPr>
          <w:noProof/>
        </w:rPr>
      </w:pPr>
    </w:p>
    <w:p w14:paraId="3C40859E" w14:textId="77777777" w:rsidR="00CE04AB" w:rsidRDefault="00CE04AB" w:rsidP="00C63444">
      <w:pPr>
        <w:pStyle w:val="BodyText"/>
        <w:rPr>
          <w:noProof/>
        </w:rPr>
      </w:pPr>
    </w:p>
    <w:p w14:paraId="1252C50F" w14:textId="77777777" w:rsidR="00CE04AB" w:rsidRDefault="00CE04AB" w:rsidP="00C63444">
      <w:pPr>
        <w:pStyle w:val="BodyText"/>
        <w:rPr>
          <w:noProof/>
        </w:rPr>
      </w:pPr>
    </w:p>
    <w:p w14:paraId="0C5E8EF1" w14:textId="77777777" w:rsidR="002F3738" w:rsidRDefault="00676176" w:rsidP="00D85506">
      <w:pPr>
        <w:pStyle w:val="FigureTitle"/>
      </w:pPr>
      <w:bookmarkStart w:id="136" w:name="_Toc430471762"/>
      <w:r w:rsidRPr="00DC646B">
        <w:t xml:space="preserve">Figure </w:t>
      </w:r>
      <w:r>
        <w:t>5</w:t>
      </w:r>
      <w:r w:rsidRPr="00DC646B">
        <w:t>.</w:t>
      </w:r>
      <w:r w:rsidR="00D85506">
        <w:t>6</w:t>
      </w:r>
      <w:r w:rsidRPr="00DC646B">
        <w:t xml:space="preserve">: </w:t>
      </w:r>
      <w:r w:rsidR="00B9501B">
        <w:t>requirements typing.</w:t>
      </w:r>
      <w:bookmarkEnd w:id="136"/>
    </w:p>
    <w:p w14:paraId="229E79C3" w14:textId="77777777" w:rsidR="00676176" w:rsidRDefault="00E945FF" w:rsidP="00B9501B">
      <w:pPr>
        <w:pStyle w:val="BodyText"/>
        <w:rPr>
          <w:bCs/>
          <w:i/>
          <w:iCs/>
          <w:lang w:val="en-GB"/>
        </w:rPr>
      </w:pPr>
      <w:r w:rsidRPr="00E945FF">
        <w:rPr>
          <w:b/>
          <w:lang w:val="en-GB"/>
        </w:rPr>
        <w:t>Description:</w:t>
      </w:r>
      <w:r w:rsidR="0087311E">
        <w:rPr>
          <w:bCs/>
          <w:lang w:val="en-GB"/>
        </w:rPr>
        <w:t xml:space="preserve"> </w:t>
      </w:r>
      <w:r w:rsidR="008C3B97">
        <w:rPr>
          <w:bCs/>
          <w:lang w:val="en-GB"/>
        </w:rPr>
        <w:t>This page allows</w:t>
      </w:r>
      <w:r w:rsidR="002F3738">
        <w:rPr>
          <w:bCs/>
          <w:lang w:val="en-GB"/>
        </w:rPr>
        <w:t xml:space="preserve"> users to type their natural languages requirements in order to be converted to the use case diagram.</w:t>
      </w:r>
    </w:p>
    <w:p w14:paraId="34B1E8E2" w14:textId="77777777" w:rsidR="0087311E" w:rsidRDefault="0087311E" w:rsidP="0087311E">
      <w:pPr>
        <w:pStyle w:val="Heading4"/>
      </w:pPr>
      <w:bookmarkStart w:id="137" w:name="_Toc430471892"/>
      <w:r>
        <w:lastRenderedPageBreak/>
        <w:t>Tokenization and find error</w:t>
      </w:r>
      <w:bookmarkEnd w:id="137"/>
      <w:r>
        <w:t xml:space="preserve"> </w:t>
      </w:r>
    </w:p>
    <w:p w14:paraId="2840050A" w14:textId="77777777" w:rsidR="0087311E" w:rsidRPr="0087311E" w:rsidRDefault="0087311E" w:rsidP="00F66FB0">
      <w:pPr>
        <w:pStyle w:val="BodyText"/>
      </w:pPr>
      <w:r>
        <w:t xml:space="preserve">As shown in figure 5.2 and 5.7, tokenization and find error in this system represent as </w:t>
      </w:r>
      <w:r w:rsidR="00215679">
        <w:t>process</w:t>
      </w:r>
      <w:r>
        <w:t xml:space="preserve"> notation and implemented as shown figure 5.</w:t>
      </w:r>
      <w:r w:rsidR="00F66FB0">
        <w:t>9, 5.11, 5.13</w:t>
      </w:r>
      <w:r>
        <w:t xml:space="preserve"> as error message type </w:t>
      </w:r>
    </w:p>
    <w:p w14:paraId="3B0E096E" w14:textId="77777777" w:rsidR="001C4AF7" w:rsidRDefault="00C02030" w:rsidP="00C63444">
      <w:pPr>
        <w:pStyle w:val="BodyText"/>
      </w:pPr>
      <w:r>
        <w:rPr>
          <w:noProof/>
        </w:rPr>
        <w:drawing>
          <wp:inline distT="0" distB="0" distL="0" distR="0" wp14:anchorId="54A6B4D6" wp14:editId="1A746B3B">
            <wp:extent cx="1647825" cy="1000125"/>
            <wp:effectExtent l="57150" t="19050" r="123825" b="85725"/>
            <wp:docPr id="1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1647825" cy="10001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C8EAA" w14:textId="77777777" w:rsidR="00D85506" w:rsidRDefault="00D85506" w:rsidP="00D85506">
      <w:pPr>
        <w:pStyle w:val="FigureTitle"/>
        <w:rPr>
          <w:noProof/>
          <w:lang w:eastAsia="en-CA"/>
        </w:rPr>
      </w:pPr>
      <w:bookmarkStart w:id="138" w:name="_Toc430471763"/>
      <w:r>
        <w:rPr>
          <w:noProof/>
          <w:lang w:eastAsia="en-CA"/>
        </w:rPr>
        <w:t>Figuer5.7</w:t>
      </w:r>
      <w:r w:rsidR="003E3913">
        <w:rPr>
          <w:noProof/>
          <w:lang w:eastAsia="en-CA"/>
        </w:rPr>
        <w:t>:</w:t>
      </w:r>
      <w:r>
        <w:rPr>
          <w:noProof/>
          <w:lang w:eastAsia="en-CA"/>
        </w:rPr>
        <w:t xml:space="preserve"> process notation</w:t>
      </w:r>
      <w:bookmarkEnd w:id="138"/>
    </w:p>
    <w:p w14:paraId="3F49D118" w14:textId="77777777" w:rsidR="00215679" w:rsidRDefault="00215679" w:rsidP="00D85506">
      <w:pPr>
        <w:pStyle w:val="FigureTitle"/>
        <w:rPr>
          <w:noProof/>
          <w:lang w:eastAsia="en-CA"/>
        </w:rPr>
      </w:pPr>
    </w:p>
    <w:p w14:paraId="0DE76E8C" w14:textId="77777777" w:rsidR="0087311E" w:rsidRPr="0087311E" w:rsidRDefault="0087311E" w:rsidP="0087311E">
      <w:pPr>
        <w:pStyle w:val="FigureTitle"/>
        <w:rPr>
          <w:i w:val="0"/>
          <w:iCs/>
          <w:noProof/>
          <w:lang w:val="en-US" w:eastAsia="en-CA"/>
        </w:rPr>
      </w:pPr>
      <w:bookmarkStart w:id="139" w:name="_Toc430471764"/>
      <w:r>
        <w:rPr>
          <w:i w:val="0"/>
          <w:iCs/>
          <w:noProof/>
          <w:lang w:eastAsia="en-CA"/>
        </w:rPr>
        <w:t xml:space="preserve">The code for </w:t>
      </w:r>
      <w:r w:rsidRPr="0087311E">
        <w:rPr>
          <w:i w:val="0"/>
          <w:iCs/>
          <w:noProof/>
          <w:lang w:val="en-US" w:eastAsia="en-CA"/>
        </w:rPr>
        <w:t>tokenization and find error</w:t>
      </w:r>
      <w:r>
        <w:rPr>
          <w:i w:val="0"/>
          <w:iCs/>
          <w:noProof/>
          <w:lang w:val="en-US" w:eastAsia="en-CA"/>
        </w:rPr>
        <w:t xml:space="preserve"> shown below</w:t>
      </w:r>
      <w:bookmarkEnd w:id="139"/>
      <w:r>
        <w:rPr>
          <w:i w:val="0"/>
          <w:iCs/>
          <w:noProof/>
          <w:lang w:val="en-US" w:eastAsia="en-CA"/>
        </w:rPr>
        <w:t xml:space="preserve"> </w:t>
      </w:r>
    </w:p>
    <w:p w14:paraId="0288A8C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verb_count = 0;</w:t>
      </w:r>
    </w:p>
    <w:p w14:paraId="4FBEE14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68D579F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i = 0;</w:t>
      </w:r>
    </w:p>
    <w:p w14:paraId="60B4343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falg = 0;</w:t>
      </w:r>
    </w:p>
    <w:p w14:paraId="7C452DF9"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brake = 0;</w:t>
      </w:r>
    </w:p>
    <w:p w14:paraId="0501A88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correct = 0;</w:t>
      </w:r>
    </w:p>
    <w:p w14:paraId="2BAB6C0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words = richTextBox1.Text.Split(</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A5B533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 </w:t>
      </w:r>
      <w:r>
        <w:rPr>
          <w:rFonts w:ascii="Courier New" w:hAnsi="Courier New" w:cs="Courier New"/>
          <w:noProof/>
          <w:color w:val="0000FF"/>
          <w:sz w:val="20"/>
          <w:lang w:eastAsia="en-CA"/>
        </w:rPr>
        <w:t>in</w:t>
      </w:r>
      <w:r>
        <w:rPr>
          <w:rFonts w:ascii="Courier New" w:hAnsi="Courier New" w:cs="Courier New"/>
          <w:noProof/>
          <w:sz w:val="20"/>
          <w:lang w:eastAsia="en-CA"/>
        </w:rPr>
        <w:t xml:space="preserve"> words)</w:t>
      </w:r>
    </w:p>
    <w:p w14:paraId="4C93E0D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26322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45E36D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1D6BA76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show = words[i].Split(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46031D6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008C98B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wordss </w:t>
      </w:r>
      <w:r>
        <w:rPr>
          <w:rFonts w:ascii="Courier New" w:hAnsi="Courier New" w:cs="Courier New"/>
          <w:noProof/>
          <w:color w:val="0000FF"/>
          <w:sz w:val="20"/>
          <w:lang w:eastAsia="en-CA"/>
        </w:rPr>
        <w:t>in</w:t>
      </w:r>
      <w:r>
        <w:rPr>
          <w:rFonts w:ascii="Courier New" w:hAnsi="Courier New" w:cs="Courier New"/>
          <w:noProof/>
          <w:sz w:val="20"/>
          <w:lang w:eastAsia="en-CA"/>
        </w:rPr>
        <w:t xml:space="preserve"> show)</w:t>
      </w:r>
    </w:p>
    <w:p w14:paraId="2CCC891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DB3151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1A3BDB8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(listBox1.Items.Contains(wordss) || listBox3.Items.Contains(wordss))</w:t>
      </w:r>
    </w:p>
    <w:p w14:paraId="0561513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176556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3B7D5E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falg = 1;</w:t>
      </w:r>
    </w:p>
    <w:p w14:paraId="2E966F5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3B23B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(wordss == </w:t>
      </w:r>
      <w:r>
        <w:rPr>
          <w:rFonts w:ascii="Courier New" w:hAnsi="Courier New" w:cs="Courier New"/>
          <w:noProof/>
          <w:color w:val="A31515"/>
          <w:sz w:val="20"/>
          <w:lang w:eastAsia="en-CA"/>
        </w:rPr>
        <w:t>"all"</w:t>
      </w:r>
      <w:r>
        <w:rPr>
          <w:rFonts w:ascii="Courier New" w:hAnsi="Courier New" w:cs="Courier New"/>
          <w:noProof/>
          <w:sz w:val="20"/>
          <w:lang w:eastAsia="en-CA"/>
        </w:rPr>
        <w:t>||wordss==</w:t>
      </w:r>
      <w:r>
        <w:rPr>
          <w:rFonts w:ascii="Courier New" w:hAnsi="Courier New" w:cs="Courier New"/>
          <w:noProof/>
          <w:color w:val="A31515"/>
          <w:sz w:val="20"/>
          <w:lang w:eastAsia="en-CA"/>
        </w:rPr>
        <w:t>"same"</w:t>
      </w:r>
      <w:r>
        <w:rPr>
          <w:rFonts w:ascii="Courier New" w:hAnsi="Courier New" w:cs="Courier New"/>
          <w:noProof/>
          <w:sz w:val="20"/>
          <w:lang w:eastAsia="en-CA"/>
        </w:rPr>
        <w:t>)</w:t>
      </w:r>
    </w:p>
    <w:p w14:paraId="63D59B9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brake = 1;</w:t>
      </w:r>
    </w:p>
    <w:p w14:paraId="14BE3D3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613ED5D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429DC2A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(listBox1.Items.Contains(show[0]) || listBox3.Items.Contains(show[0]))</w:t>
      </w:r>
    </w:p>
    <w:p w14:paraId="3940CFE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6742E2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21B5D3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verb_count = 1;</w:t>
      </w:r>
    </w:p>
    <w:p w14:paraId="5ED3F90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0505203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B0B671" w14:textId="77777777" w:rsidR="00B9501B" w:rsidRDefault="00B9501B" w:rsidP="00B9501B">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0653E1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AF3145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f = 0; f &lt; show.Length-1; f++)</w:t>
      </w:r>
    </w:p>
    <w:p w14:paraId="3A5FBA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5770EA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(f == 2)</w:t>
      </w:r>
    </w:p>
    <w:p w14:paraId="43799AC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2B34493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(listBox10.Items.Contains(show[f]))</w:t>
      </w:r>
    </w:p>
    <w:p w14:paraId="0FE8C8C7"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6B23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(listBox1.Items.Contains(show[f + 1]) || listBox3.Items.Contains(show[f + 1]))</w:t>
      </w:r>
    </w:p>
    <w:p w14:paraId="594F212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B8BD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verb_count = 1;</w:t>
      </w:r>
    </w:p>
    <w:p w14:paraId="095BDDC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2457241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E1013D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D6139F" w14:textId="77777777" w:rsidR="00B9501B" w:rsidRDefault="00B9501B" w:rsidP="00B9501B">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74BB7F8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18EDF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(!listBox10.Items.Contains(show[f]) &amp;&amp; !listBox12.Items.Contains(show[f]))</w:t>
      </w:r>
    </w:p>
    <w:p w14:paraId="4F6DB09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verb_count = 0;</w:t>
      </w:r>
    </w:p>
    <w:p w14:paraId="3E1C498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E3C99A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55DE7F1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3BD974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B60578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A0BAC3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CDB8F3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E119F1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751065E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2346F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(brake==1)</w:t>
      </w:r>
    </w:p>
    <w:p w14:paraId="1166FE3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3732BD6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(i &lt; words.Length - 1)</w:t>
      </w:r>
    </w:p>
    <w:p w14:paraId="3098C7D9"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37A8D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555E9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(falg != 1)</w:t>
      </w:r>
    </w:p>
    <w:p w14:paraId="401A34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"undefined verb at statement"</w:t>
      </w:r>
      <w:r>
        <w:rPr>
          <w:rFonts w:ascii="Courier New" w:hAnsi="Courier New" w:cs="Courier New"/>
          <w:noProof/>
          <w:sz w:val="20"/>
          <w:lang w:eastAsia="en-CA"/>
        </w:rPr>
        <w:t xml:space="preserve">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(i + 1).ToString());</w:t>
      </w:r>
    </w:p>
    <w:p w14:paraId="48515999"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73E730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74DC97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E36EFB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C97014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81879F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falg = 0;</w:t>
      </w:r>
    </w:p>
    <w:p w14:paraId="1E0C315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54CE391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0671EB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5B58B8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75BC2FA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lastRenderedPageBreak/>
        <w:t>if</w:t>
      </w:r>
      <w:r>
        <w:rPr>
          <w:rFonts w:ascii="Courier New" w:hAnsi="Courier New" w:cs="Courier New"/>
          <w:noProof/>
          <w:sz w:val="20"/>
          <w:lang w:eastAsia="en-CA"/>
        </w:rPr>
        <w:t xml:space="preserve"> (i &lt; words.Length - 1)</w:t>
      </w:r>
    </w:p>
    <w:p w14:paraId="4F7DBAD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574BBF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(verb_count == 1)</w:t>
      </w:r>
    </w:p>
    <w:p w14:paraId="0A5BDCF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139526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"wrong at your statement"</w:t>
      </w:r>
      <w:r>
        <w:rPr>
          <w:rFonts w:ascii="Courier New" w:hAnsi="Courier New" w:cs="Courier New"/>
          <w:noProof/>
          <w:sz w:val="20"/>
          <w:lang w:eastAsia="en-CA"/>
        </w:rPr>
        <w:t xml:space="preserve">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(i + 1).ToString()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w:t>
      </w:r>
      <w:r>
        <w:rPr>
          <w:rFonts w:ascii="Courier New" w:hAnsi="Courier New" w:cs="Courier New"/>
          <w:noProof/>
          <w:color w:val="A31515"/>
          <w:sz w:val="20"/>
          <w:lang w:eastAsia="en-CA"/>
        </w:rPr>
        <w:t>" the verb can not came befor subject"</w:t>
      </w:r>
      <w:r>
        <w:rPr>
          <w:rFonts w:ascii="Courier New" w:hAnsi="Courier New" w:cs="Courier New"/>
          <w:noProof/>
          <w:sz w:val="20"/>
          <w:lang w:eastAsia="en-CA"/>
        </w:rPr>
        <w:t>);</w:t>
      </w:r>
    </w:p>
    <w:p w14:paraId="0F1A8B9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correct = 1;</w:t>
      </w:r>
    </w:p>
    <w:p w14:paraId="0868E6D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6D593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D0408D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4ED3829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34578C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3649C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CB9EE1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(correct == 0)</w:t>
      </w:r>
    </w:p>
    <w:p w14:paraId="73F030D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8F6AD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button5.Enabled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901E0B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"there is no grammatical error at your statements"</w:t>
      </w:r>
      <w:r>
        <w:rPr>
          <w:rFonts w:ascii="Courier New" w:hAnsi="Courier New" w:cs="Courier New"/>
          <w:noProof/>
          <w:sz w:val="20"/>
          <w:lang w:eastAsia="en-CA"/>
        </w:rPr>
        <w:t>);</w:t>
      </w:r>
    </w:p>
    <w:p w14:paraId="5816B1E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B4F59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correct = 0;</w:t>
      </w:r>
    </w:p>
    <w:p w14:paraId="2E3D8A0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09E5EE91" w14:textId="77777777" w:rsidR="00B9501B" w:rsidRDefault="00B9501B" w:rsidP="00B9501B">
      <w:pPr>
        <w:pStyle w:val="BodyText"/>
      </w:pPr>
      <w:r>
        <w:rPr>
          <w:rFonts w:ascii="Courier New" w:hAnsi="Courier New" w:cs="Courier New"/>
          <w:noProof/>
          <w:sz w:val="20"/>
          <w:lang w:eastAsia="en-CA"/>
        </w:rPr>
        <w:t xml:space="preserve">        }</w:t>
      </w:r>
    </w:p>
    <w:p w14:paraId="54FDDBFC" w14:textId="77777777" w:rsidR="00A676AD" w:rsidRDefault="00A676AD" w:rsidP="00A676AD">
      <w:pPr>
        <w:pStyle w:val="BodyText"/>
      </w:pPr>
    </w:p>
    <w:p w14:paraId="29ED2BF0" w14:textId="77777777" w:rsidR="00A676AD" w:rsidRDefault="00A676AD" w:rsidP="00A676AD">
      <w:pPr>
        <w:pStyle w:val="BodyText"/>
      </w:pPr>
    </w:p>
    <w:p w14:paraId="0ABB646B" w14:textId="77777777" w:rsidR="00A676AD" w:rsidRDefault="00A676AD" w:rsidP="00A676AD">
      <w:pPr>
        <w:pStyle w:val="BodyText"/>
      </w:pPr>
    </w:p>
    <w:p w14:paraId="52080242" w14:textId="77777777" w:rsidR="00A676AD" w:rsidRDefault="00A676AD" w:rsidP="00A676AD">
      <w:pPr>
        <w:pStyle w:val="BodyText"/>
      </w:pPr>
    </w:p>
    <w:p w14:paraId="184B9052" w14:textId="77777777" w:rsidR="00A676AD" w:rsidRDefault="00A676AD" w:rsidP="00A676AD">
      <w:pPr>
        <w:pStyle w:val="BodyText"/>
      </w:pPr>
    </w:p>
    <w:p w14:paraId="25EC544F" w14:textId="77777777" w:rsidR="00A676AD" w:rsidRDefault="00A676AD" w:rsidP="00A676AD">
      <w:pPr>
        <w:pStyle w:val="BodyText"/>
      </w:pPr>
    </w:p>
    <w:p w14:paraId="766B2F37" w14:textId="77777777" w:rsidR="00A676AD" w:rsidRDefault="00A676AD" w:rsidP="00A676AD">
      <w:pPr>
        <w:pStyle w:val="BodyText"/>
      </w:pPr>
    </w:p>
    <w:p w14:paraId="08FF4CFE" w14:textId="77777777" w:rsidR="00A676AD" w:rsidRDefault="00A676AD" w:rsidP="00A676AD">
      <w:pPr>
        <w:pStyle w:val="BodyText"/>
      </w:pPr>
    </w:p>
    <w:p w14:paraId="45395110" w14:textId="77777777" w:rsidR="00A676AD" w:rsidRDefault="00A676AD" w:rsidP="00A676AD">
      <w:pPr>
        <w:pStyle w:val="Heading5"/>
      </w:pPr>
      <w:bookmarkStart w:id="140" w:name="_Toc430471893"/>
      <w:r>
        <w:lastRenderedPageBreak/>
        <w:t>No error message</w:t>
      </w:r>
      <w:bookmarkEnd w:id="140"/>
      <w:r>
        <w:t xml:space="preserve"> </w:t>
      </w:r>
    </w:p>
    <w:p w14:paraId="42E7B3C5" w14:textId="77777777" w:rsidR="00215679" w:rsidRPr="0087311E" w:rsidRDefault="00215679" w:rsidP="00A676AD">
      <w:pPr>
        <w:pStyle w:val="BodyText"/>
      </w:pPr>
      <w:r>
        <w:t>As shown in figure 5.2 and 5.8, no error</w:t>
      </w:r>
      <w:r w:rsidR="00597A0E">
        <w:t xml:space="preserve"> decision</w:t>
      </w:r>
      <w:r>
        <w:t xml:space="preserve"> in this system represent as decision notation and implemented as shown figure 5.9 as </w:t>
      </w:r>
      <w:r w:rsidR="00A676AD">
        <w:t xml:space="preserve">no </w:t>
      </w:r>
      <w:r>
        <w:t>error message</w:t>
      </w:r>
      <w:r w:rsidR="00A676AD">
        <w:t>.</w:t>
      </w:r>
      <w:r>
        <w:t xml:space="preserve"> </w:t>
      </w:r>
    </w:p>
    <w:p w14:paraId="4DE8680E" w14:textId="77777777" w:rsidR="00141EAA" w:rsidRDefault="00141EAA" w:rsidP="00B9501B">
      <w:pPr>
        <w:pStyle w:val="BodyText"/>
      </w:pPr>
      <w:r>
        <w:rPr>
          <w:noProof/>
        </w:rPr>
        <w:drawing>
          <wp:inline distT="0" distB="0" distL="0" distR="0" wp14:anchorId="7F428913" wp14:editId="3691AB85">
            <wp:extent cx="1457325" cy="952500"/>
            <wp:effectExtent l="76200" t="38100" r="142875" b="9525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1457325" cy="952500"/>
                    </a:xfrm>
                    <a:prstGeom prst="rect">
                      <a:avLst/>
                    </a:prstGeom>
                    <a:ln w="285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ECB29B" w14:textId="77777777" w:rsidR="00E74905" w:rsidRDefault="00D06FA0" w:rsidP="00E74905">
      <w:pPr>
        <w:pStyle w:val="FigureTitle"/>
      </w:pPr>
      <w:bookmarkStart w:id="141" w:name="_Toc430471765"/>
      <w:r>
        <w:t>Figure5.8: decision</w:t>
      </w:r>
      <w:r w:rsidR="00E74905">
        <w:t xml:space="preserve"> notation</w:t>
      </w:r>
      <w:bookmarkEnd w:id="141"/>
    </w:p>
    <w:p w14:paraId="7E8CD61F" w14:textId="77777777" w:rsidR="00504236" w:rsidRDefault="00643BA9" w:rsidP="00B9501B">
      <w:pPr>
        <w:pStyle w:val="BodyText"/>
      </w:pPr>
      <w:r w:rsidRPr="00E945FF">
        <w:rPr>
          <w:b/>
          <w:lang w:val="en-GB"/>
        </w:rPr>
        <w:t>Description:</w:t>
      </w:r>
      <w:r>
        <w:rPr>
          <w:bCs/>
          <w:lang w:val="en-GB"/>
        </w:rPr>
        <w:t xml:space="preserve"> </w:t>
      </w:r>
      <w:r w:rsidR="00504236">
        <w:t>If there is no grammatical or syntax error the following messages will be appeared:</w:t>
      </w:r>
    </w:p>
    <w:p w14:paraId="7BFF6017" w14:textId="77777777" w:rsidR="00E74905" w:rsidRDefault="00E74905" w:rsidP="00B9501B">
      <w:pPr>
        <w:pStyle w:val="BodyText"/>
      </w:pPr>
      <w:r>
        <w:rPr>
          <w:noProof/>
        </w:rPr>
        <w:drawing>
          <wp:inline distT="0" distB="0" distL="0" distR="0" wp14:anchorId="0D6DCC7C" wp14:editId="484A693E">
            <wp:extent cx="2571750" cy="1173865"/>
            <wp:effectExtent l="1905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2571750" cy="1173865"/>
                    </a:xfrm>
                    <a:prstGeom prst="rect">
                      <a:avLst/>
                    </a:prstGeom>
                    <a:noFill/>
                    <a:ln w="9525">
                      <a:noFill/>
                      <a:miter lim="800000"/>
                      <a:headEnd/>
                      <a:tailEnd/>
                    </a:ln>
                  </pic:spPr>
                </pic:pic>
              </a:graphicData>
            </a:graphic>
          </wp:inline>
        </w:drawing>
      </w:r>
    </w:p>
    <w:p w14:paraId="0F1643E0" w14:textId="77777777" w:rsidR="00E74905" w:rsidRDefault="00E74905" w:rsidP="00E74905">
      <w:pPr>
        <w:pStyle w:val="FigureTitle"/>
      </w:pPr>
      <w:bookmarkStart w:id="142" w:name="_Toc430471766"/>
      <w:r w:rsidRPr="00E74905">
        <w:t>Figure5.9</w:t>
      </w:r>
      <w:r w:rsidR="003E3913">
        <w:t>:</w:t>
      </w:r>
      <w:r w:rsidRPr="00E74905">
        <w:t xml:space="preserve"> no error massage</w:t>
      </w:r>
      <w:bookmarkEnd w:id="142"/>
    </w:p>
    <w:p w14:paraId="6436A30B" w14:textId="77777777" w:rsidR="002E5C6E" w:rsidRDefault="002E5C6E" w:rsidP="00E74905">
      <w:pPr>
        <w:pStyle w:val="FigureTitle"/>
      </w:pPr>
    </w:p>
    <w:p w14:paraId="1F19BF74" w14:textId="77777777" w:rsidR="002E5C6E" w:rsidRDefault="002E5C6E" w:rsidP="00E74905">
      <w:pPr>
        <w:pStyle w:val="FigureTitle"/>
      </w:pPr>
    </w:p>
    <w:p w14:paraId="39D2928B" w14:textId="77777777" w:rsidR="00A676AD" w:rsidRDefault="00A676AD" w:rsidP="00E74905">
      <w:pPr>
        <w:pStyle w:val="FigureTitle"/>
      </w:pPr>
    </w:p>
    <w:p w14:paraId="5E4CAA52" w14:textId="77777777" w:rsidR="00A676AD" w:rsidRDefault="00A676AD" w:rsidP="00A676AD">
      <w:pPr>
        <w:pStyle w:val="Heading5"/>
      </w:pPr>
      <w:bookmarkStart w:id="143" w:name="_Toc430471894"/>
      <w:r>
        <w:lastRenderedPageBreak/>
        <w:t>Grammatical and syntax error message</w:t>
      </w:r>
      <w:bookmarkEnd w:id="143"/>
      <w:r>
        <w:t xml:space="preserve"> </w:t>
      </w:r>
    </w:p>
    <w:p w14:paraId="3E2F0519" w14:textId="77777777" w:rsidR="00597A0E" w:rsidRPr="0087311E" w:rsidRDefault="00597A0E" w:rsidP="00597A0E">
      <w:pPr>
        <w:pStyle w:val="BodyText"/>
      </w:pPr>
      <w:r>
        <w:t>As shown in figure 5.2 and 5.10, grammatical and syntax error decision in this system represent as decision notation and implemented as shown figure 5.11 as</w:t>
      </w:r>
      <w:r w:rsidRPr="00597A0E">
        <w:t xml:space="preserve"> </w:t>
      </w:r>
      <w:r>
        <w:t>grammatical error message and figure 5.12 as syntax error message</w:t>
      </w:r>
    </w:p>
    <w:p w14:paraId="2CE36CD8" w14:textId="77777777" w:rsidR="00CC20A0" w:rsidRDefault="00CC20A0" w:rsidP="00504236">
      <w:pPr>
        <w:pStyle w:val="BodyText"/>
      </w:pPr>
      <w:r>
        <w:rPr>
          <w:noProof/>
        </w:rPr>
        <w:drawing>
          <wp:inline distT="0" distB="0" distL="0" distR="0" wp14:anchorId="69B45234" wp14:editId="45C27732">
            <wp:extent cx="3143250" cy="1285875"/>
            <wp:effectExtent l="57150" t="19050" r="114300" b="104775"/>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3143250" cy="12858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D36F5D" w14:textId="77777777" w:rsidR="00E74905" w:rsidRPr="00E74905" w:rsidRDefault="00E74905" w:rsidP="00E74905">
      <w:pPr>
        <w:pStyle w:val="FigureTitle"/>
      </w:pPr>
      <w:bookmarkStart w:id="144" w:name="_Toc430471767"/>
      <w:r w:rsidRPr="00E74905">
        <w:t>Figure5.10</w:t>
      </w:r>
      <w:r w:rsidR="003E3913">
        <w:t>:</w:t>
      </w:r>
      <w:r w:rsidRPr="00E74905">
        <w:t xml:space="preserve"> decision notation</w:t>
      </w:r>
      <w:bookmarkEnd w:id="144"/>
    </w:p>
    <w:p w14:paraId="696414E8" w14:textId="77777777" w:rsidR="00504236" w:rsidRDefault="00643BA9" w:rsidP="00504236">
      <w:pPr>
        <w:pStyle w:val="BodyText"/>
      </w:pPr>
      <w:r w:rsidRPr="00E945FF">
        <w:rPr>
          <w:b/>
          <w:lang w:val="en-GB"/>
        </w:rPr>
        <w:t>Description:</w:t>
      </w:r>
      <w:r>
        <w:rPr>
          <w:bCs/>
          <w:lang w:val="en-GB"/>
        </w:rPr>
        <w:t xml:space="preserve"> </w:t>
      </w:r>
      <w:r w:rsidR="00504236">
        <w:t>If there is grammatical error the following messages will be appeared:</w:t>
      </w:r>
    </w:p>
    <w:p w14:paraId="3F82E51E" w14:textId="77777777" w:rsidR="00504236" w:rsidRDefault="00504236" w:rsidP="00504236">
      <w:pPr>
        <w:pStyle w:val="BodyText"/>
      </w:pPr>
      <w:r>
        <w:rPr>
          <w:noProof/>
        </w:rPr>
        <w:drawing>
          <wp:inline distT="0" distB="0" distL="0" distR="0" wp14:anchorId="50639EFE" wp14:editId="18D74A58">
            <wp:extent cx="3667125" cy="1304925"/>
            <wp:effectExtent l="19050" t="0" r="9525"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667125" cy="1304925"/>
                    </a:xfrm>
                    <a:prstGeom prst="rect">
                      <a:avLst/>
                    </a:prstGeom>
                    <a:noFill/>
                    <a:ln w="9525">
                      <a:noFill/>
                      <a:miter lim="800000"/>
                      <a:headEnd/>
                      <a:tailEnd/>
                    </a:ln>
                  </pic:spPr>
                </pic:pic>
              </a:graphicData>
            </a:graphic>
          </wp:inline>
        </w:drawing>
      </w:r>
    </w:p>
    <w:p w14:paraId="1B9C8BC3" w14:textId="77777777" w:rsidR="00E74905" w:rsidRPr="00E74905" w:rsidRDefault="00E74905" w:rsidP="00174906">
      <w:pPr>
        <w:pStyle w:val="FigureTitle"/>
      </w:pPr>
      <w:bookmarkStart w:id="145" w:name="_Toc430471768"/>
      <w:r w:rsidRPr="00E74905">
        <w:t>Figure5.11</w:t>
      </w:r>
      <w:r w:rsidR="003E3913">
        <w:t>:</w:t>
      </w:r>
      <w:r w:rsidRPr="00E74905">
        <w:t xml:space="preserve"> grammatical error massage</w:t>
      </w:r>
      <w:bookmarkEnd w:id="145"/>
    </w:p>
    <w:p w14:paraId="5FAA85D7" w14:textId="77777777" w:rsidR="00504236" w:rsidRDefault="00643BA9" w:rsidP="001F3EC5">
      <w:pPr>
        <w:pStyle w:val="BodyText"/>
      </w:pPr>
      <w:r w:rsidRPr="00E945FF">
        <w:rPr>
          <w:b/>
          <w:lang w:val="en-GB"/>
        </w:rPr>
        <w:t>Description:</w:t>
      </w:r>
      <w:r>
        <w:rPr>
          <w:bCs/>
          <w:lang w:val="en-GB"/>
        </w:rPr>
        <w:t xml:space="preserve"> </w:t>
      </w:r>
      <w:r w:rsidR="00504236">
        <w:t>If there is r syntax error the following messages will be appeared:</w:t>
      </w:r>
    </w:p>
    <w:p w14:paraId="2BDD6651" w14:textId="77777777" w:rsidR="001F3EC5" w:rsidRDefault="00A238B7" w:rsidP="001F3EC5">
      <w:pPr>
        <w:pStyle w:val="BodyText"/>
      </w:pPr>
      <w:r>
        <w:rPr>
          <w:noProof/>
        </w:rPr>
        <w:lastRenderedPageBreak/>
        <w:drawing>
          <wp:inline distT="0" distB="0" distL="0" distR="0" wp14:anchorId="164BE42B" wp14:editId="787D030F">
            <wp:extent cx="2800350" cy="108585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800350" cy="1085850"/>
                    </a:xfrm>
                    <a:prstGeom prst="rect">
                      <a:avLst/>
                    </a:prstGeom>
                    <a:noFill/>
                    <a:ln w="9525">
                      <a:noFill/>
                      <a:miter lim="800000"/>
                      <a:headEnd/>
                      <a:tailEnd/>
                    </a:ln>
                  </pic:spPr>
                </pic:pic>
              </a:graphicData>
            </a:graphic>
          </wp:inline>
        </w:drawing>
      </w:r>
    </w:p>
    <w:p w14:paraId="67AB09C4" w14:textId="77777777" w:rsidR="00E74905" w:rsidRPr="00E74905" w:rsidRDefault="00D06FA0" w:rsidP="00E74905">
      <w:pPr>
        <w:pStyle w:val="FigureTitle"/>
      </w:pPr>
      <w:bookmarkStart w:id="146" w:name="_Toc430471769"/>
      <w:r w:rsidRPr="00E74905">
        <w:t>Figure5.1</w:t>
      </w:r>
      <w:r>
        <w:t>2</w:t>
      </w:r>
      <w:r w:rsidRPr="00E74905">
        <w:t>: syntax</w:t>
      </w:r>
      <w:r w:rsidR="00E74905" w:rsidRPr="00E74905">
        <w:t xml:space="preserve"> error massage</w:t>
      </w:r>
      <w:bookmarkEnd w:id="146"/>
    </w:p>
    <w:p w14:paraId="27A283F7" w14:textId="77777777" w:rsidR="006C2529" w:rsidRDefault="00643BA9" w:rsidP="00013FBF">
      <w:pPr>
        <w:pStyle w:val="BodyText"/>
        <w:rPr>
          <w:bCs/>
          <w:lang w:val="en-GB"/>
        </w:rPr>
      </w:pPr>
      <w:r w:rsidRPr="00E945FF">
        <w:rPr>
          <w:b/>
          <w:lang w:val="en-GB"/>
        </w:rPr>
        <w:t>Description:</w:t>
      </w:r>
      <w:r>
        <w:rPr>
          <w:bCs/>
          <w:lang w:val="en-GB"/>
        </w:rPr>
        <w:t xml:space="preserve"> </w:t>
      </w:r>
      <w:r w:rsidR="006C2529">
        <w:rPr>
          <w:bCs/>
          <w:lang w:val="en-GB"/>
        </w:rPr>
        <w:t>The pervious messages will be displayed according to the type of errors ma</w:t>
      </w:r>
      <w:r w:rsidR="00497E99">
        <w:rPr>
          <w:bCs/>
          <w:lang w:val="en-GB"/>
        </w:rPr>
        <w:t xml:space="preserve">y be </w:t>
      </w:r>
      <w:r w:rsidR="00087DAD">
        <w:rPr>
          <w:bCs/>
          <w:lang w:val="en-GB"/>
        </w:rPr>
        <w:t>happen (</w:t>
      </w:r>
      <w:r w:rsidR="00497E99">
        <w:rPr>
          <w:bCs/>
          <w:lang w:val="en-GB"/>
        </w:rPr>
        <w:t>grammatical, syntax)</w:t>
      </w:r>
      <w:r w:rsidR="001166B8">
        <w:rPr>
          <w:bCs/>
          <w:lang w:val="en-GB"/>
        </w:rPr>
        <w:t>.</w:t>
      </w:r>
    </w:p>
    <w:p w14:paraId="20AD5374" w14:textId="77777777" w:rsidR="002E5C6E" w:rsidRDefault="002E5C6E" w:rsidP="00013FBF">
      <w:pPr>
        <w:pStyle w:val="BodyText"/>
        <w:rPr>
          <w:bCs/>
          <w:lang w:val="en-GB"/>
        </w:rPr>
      </w:pPr>
    </w:p>
    <w:p w14:paraId="34674FE0" w14:textId="77777777" w:rsidR="002E5C6E" w:rsidRDefault="002E5C6E" w:rsidP="00013FBF">
      <w:pPr>
        <w:pStyle w:val="BodyText"/>
        <w:rPr>
          <w:bCs/>
          <w:lang w:val="en-GB"/>
        </w:rPr>
      </w:pPr>
    </w:p>
    <w:p w14:paraId="7A7009D5" w14:textId="77777777" w:rsidR="002E5C6E" w:rsidRDefault="002E5C6E" w:rsidP="00013FBF">
      <w:pPr>
        <w:pStyle w:val="BodyText"/>
        <w:rPr>
          <w:bCs/>
          <w:lang w:val="en-GB"/>
        </w:rPr>
      </w:pPr>
    </w:p>
    <w:p w14:paraId="373618D4" w14:textId="77777777" w:rsidR="002E5C6E" w:rsidRDefault="002E5C6E" w:rsidP="00013FBF">
      <w:pPr>
        <w:pStyle w:val="BodyText"/>
        <w:rPr>
          <w:bCs/>
          <w:lang w:val="en-GB"/>
        </w:rPr>
      </w:pPr>
    </w:p>
    <w:p w14:paraId="31635EF3" w14:textId="77777777" w:rsidR="002E5C6E" w:rsidRDefault="002E5C6E" w:rsidP="00013FBF">
      <w:pPr>
        <w:pStyle w:val="BodyText"/>
        <w:rPr>
          <w:bCs/>
          <w:lang w:val="en-GB"/>
        </w:rPr>
      </w:pPr>
    </w:p>
    <w:p w14:paraId="4C3E5343" w14:textId="77777777" w:rsidR="002E5C6E" w:rsidRDefault="002E5C6E" w:rsidP="00013FBF">
      <w:pPr>
        <w:pStyle w:val="BodyText"/>
        <w:rPr>
          <w:bCs/>
          <w:lang w:val="en-GB"/>
        </w:rPr>
      </w:pPr>
    </w:p>
    <w:p w14:paraId="0E0D1A05" w14:textId="77777777" w:rsidR="002E5C6E" w:rsidRDefault="002E5C6E" w:rsidP="00013FBF">
      <w:pPr>
        <w:pStyle w:val="BodyText"/>
        <w:rPr>
          <w:bCs/>
          <w:lang w:val="en-GB"/>
        </w:rPr>
      </w:pPr>
    </w:p>
    <w:p w14:paraId="27ABDBC7" w14:textId="77777777" w:rsidR="002E5C6E" w:rsidRDefault="002E5C6E" w:rsidP="00013FBF">
      <w:pPr>
        <w:pStyle w:val="BodyText"/>
        <w:rPr>
          <w:bCs/>
          <w:lang w:val="en-GB"/>
        </w:rPr>
      </w:pPr>
    </w:p>
    <w:p w14:paraId="071B3059" w14:textId="77777777" w:rsidR="00801716" w:rsidRDefault="00801716" w:rsidP="00801716">
      <w:pPr>
        <w:pStyle w:val="Heading4"/>
        <w:rPr>
          <w:lang w:val="en-GB"/>
        </w:rPr>
      </w:pPr>
      <w:bookmarkStart w:id="147" w:name="_Toc430471895"/>
      <w:r>
        <w:rPr>
          <w:lang w:val="en-GB"/>
        </w:rPr>
        <w:lastRenderedPageBreak/>
        <w:t>Filter the requirements</w:t>
      </w:r>
      <w:bookmarkEnd w:id="147"/>
      <w:r>
        <w:rPr>
          <w:lang w:val="en-GB"/>
        </w:rPr>
        <w:t xml:space="preserve"> </w:t>
      </w:r>
    </w:p>
    <w:p w14:paraId="391A6BA6" w14:textId="77777777" w:rsidR="00A676AD" w:rsidRPr="0087311E" w:rsidRDefault="00A676AD" w:rsidP="00A676AD">
      <w:pPr>
        <w:pStyle w:val="BodyText"/>
      </w:pPr>
      <w:r>
        <w:t>As shown in figure 5.2 and 5.13, part of speech, classification, add actor and functional requirements to their lists, find title of the system and exception in this system represent as process notation and implemented as shown figure 5.14 as</w:t>
      </w:r>
      <w:r w:rsidRPr="00597A0E">
        <w:t xml:space="preserve"> </w:t>
      </w:r>
      <w:r>
        <w:t xml:space="preserve">filter the requirements </w:t>
      </w:r>
    </w:p>
    <w:p w14:paraId="45A08450" w14:textId="77777777" w:rsidR="00D36D0F" w:rsidRPr="00D36D0F" w:rsidRDefault="00C02030" w:rsidP="00C02030">
      <w:pPr>
        <w:pStyle w:val="BodyText"/>
      </w:pPr>
      <w:r>
        <w:rPr>
          <w:noProof/>
        </w:rPr>
        <w:drawing>
          <wp:inline distT="0" distB="0" distL="0" distR="0" wp14:anchorId="6EEB548D" wp14:editId="55179A09">
            <wp:extent cx="4238625" cy="4143375"/>
            <wp:effectExtent l="57150" t="19050" r="123825" b="104775"/>
            <wp:docPr id="2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4238625" cy="41433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A00D611" w14:textId="77777777" w:rsidR="00174906" w:rsidRDefault="00174906" w:rsidP="00174906">
      <w:pPr>
        <w:pStyle w:val="FigureTitle"/>
      </w:pPr>
      <w:bookmarkStart w:id="148" w:name="_Toc430471770"/>
      <w:r w:rsidRPr="00174906">
        <w:t>Figure5.13</w:t>
      </w:r>
      <w:r w:rsidR="003E3913">
        <w:t>:</w:t>
      </w:r>
      <w:r w:rsidRPr="00174906">
        <w:t xml:space="preserve"> process notation</w:t>
      </w:r>
      <w:bookmarkEnd w:id="148"/>
    </w:p>
    <w:p w14:paraId="4D211E52" w14:textId="77777777" w:rsidR="00A676AD" w:rsidRDefault="00A676AD" w:rsidP="00174906">
      <w:pPr>
        <w:pStyle w:val="FigureTitle"/>
      </w:pPr>
    </w:p>
    <w:p w14:paraId="0A9508F5" w14:textId="77777777" w:rsidR="00A676AD" w:rsidRDefault="00A676AD" w:rsidP="00174906">
      <w:pPr>
        <w:pStyle w:val="FigureTitle"/>
      </w:pPr>
    </w:p>
    <w:p w14:paraId="12855854" w14:textId="77777777" w:rsidR="00A676AD" w:rsidRPr="00A676AD" w:rsidRDefault="00A676AD" w:rsidP="00174906">
      <w:pPr>
        <w:pStyle w:val="FigureTitle"/>
        <w:rPr>
          <w:i w:val="0"/>
          <w:iCs/>
        </w:rPr>
      </w:pPr>
      <w:bookmarkStart w:id="149" w:name="_Toc430471771"/>
      <w:r>
        <w:rPr>
          <w:i w:val="0"/>
          <w:iCs/>
        </w:rPr>
        <w:lastRenderedPageBreak/>
        <w:t>The code for this process shown below:</w:t>
      </w:r>
      <w:bookmarkEnd w:id="149"/>
    </w:p>
    <w:p w14:paraId="209A4045" w14:textId="77777777" w:rsidR="00174906" w:rsidRDefault="00174906" w:rsidP="00D36D0F">
      <w:pPr>
        <w:autoSpaceDE w:val="0"/>
        <w:autoSpaceDN w:val="0"/>
        <w:adjustRightInd w:val="0"/>
        <w:spacing w:line="240" w:lineRule="auto"/>
        <w:rPr>
          <w:rFonts w:ascii="Courier New" w:hAnsi="Courier New" w:cs="Courier New"/>
          <w:noProof/>
          <w:sz w:val="20"/>
          <w:lang w:eastAsia="en-CA"/>
        </w:rPr>
      </w:pPr>
    </w:p>
    <w:p w14:paraId="58A061EB" w14:textId="77777777" w:rsidR="00174906" w:rsidRDefault="00174906" w:rsidP="00D36D0F">
      <w:pPr>
        <w:autoSpaceDE w:val="0"/>
        <w:autoSpaceDN w:val="0"/>
        <w:adjustRightInd w:val="0"/>
        <w:spacing w:line="240" w:lineRule="auto"/>
        <w:rPr>
          <w:rFonts w:ascii="Courier New" w:hAnsi="Courier New" w:cs="Courier New"/>
          <w:noProof/>
          <w:sz w:val="20"/>
          <w:lang w:eastAsia="en-CA"/>
        </w:rPr>
      </w:pPr>
    </w:p>
    <w:p w14:paraId="1BD95FD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i = 0;</w:t>
      </w:r>
    </w:p>
    <w:p w14:paraId="7D3DC0E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51E079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C15924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comb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529A967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Boolean</w:t>
      </w:r>
      <w:r>
        <w:rPr>
          <w:rFonts w:ascii="Courier New" w:hAnsi="Courier New" w:cs="Courier New"/>
          <w:noProof/>
          <w:sz w:val="20"/>
          <w:lang w:eastAsia="en-CA"/>
        </w:rPr>
        <w:t xml:space="preserve"> ex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F8C70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9B1EFD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A49FEC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words = richTextBox1.Text.Split(</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3BF76E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 </w:t>
      </w:r>
      <w:r>
        <w:rPr>
          <w:rFonts w:ascii="Courier New" w:hAnsi="Courier New" w:cs="Courier New"/>
          <w:noProof/>
          <w:color w:val="0000FF"/>
          <w:sz w:val="20"/>
          <w:lang w:eastAsia="en-CA"/>
        </w:rPr>
        <w:t>in</w:t>
      </w:r>
      <w:r>
        <w:rPr>
          <w:rFonts w:ascii="Courier New" w:hAnsi="Courier New" w:cs="Courier New"/>
          <w:noProof/>
          <w:sz w:val="20"/>
          <w:lang w:eastAsia="en-CA"/>
        </w:rPr>
        <w:t xml:space="preserve"> words)</w:t>
      </w:r>
    </w:p>
    <w:p w14:paraId="434048C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34556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listBox11.Items.Add(word);</w:t>
      </w:r>
    </w:p>
    <w:p w14:paraId="36BE28B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82CC07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7E0296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DA08F7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show = words[i].Split(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73AD5DB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wordss </w:t>
      </w:r>
      <w:r>
        <w:rPr>
          <w:rFonts w:ascii="Courier New" w:hAnsi="Courier New" w:cs="Courier New"/>
          <w:noProof/>
          <w:color w:val="0000FF"/>
          <w:sz w:val="20"/>
          <w:lang w:eastAsia="en-CA"/>
        </w:rPr>
        <w:t>in</w:t>
      </w:r>
      <w:r>
        <w:rPr>
          <w:rFonts w:ascii="Courier New" w:hAnsi="Courier New" w:cs="Courier New"/>
          <w:noProof/>
          <w:sz w:val="20"/>
          <w:lang w:eastAsia="en-CA"/>
        </w:rPr>
        <w:t xml:space="preserve"> show)</w:t>
      </w:r>
    </w:p>
    <w:p w14:paraId="5CF01A6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30D56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listBox9.Items.Add(wordss);</w:t>
      </w:r>
    </w:p>
    <w:p w14:paraId="2676B16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281452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(listBox1.Items.Contains(wordss) || listBox3.Items.Contains(wordss))</w:t>
      </w:r>
    </w:p>
    <w:p w14:paraId="24465CC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A6325C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verb.Add(wordss);</w:t>
      </w:r>
    </w:p>
    <w:p w14:paraId="08ADF09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3F3461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6D3CE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693797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(!listBox10.Items.Contains(show[0])&amp;&amp;show[0]!=</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52A7E0E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D6C2F3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n = 1; n &lt; show.Length-1; n++)</w:t>
      </w:r>
    </w:p>
    <w:p w14:paraId="0A5B883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85E49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(!listBox10.Items.Contains(show[n]) &amp;&amp; !listBox1.Items.Contains(show[n]) &amp;&amp; !listBox12.Items.Contains(show[n])&amp;&amp; !listBox3.Items.Contains(show[n]))</w:t>
      </w:r>
    </w:p>
    <w:p w14:paraId="4F9F9F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A449C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comb = show[0]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show[n];</w:t>
      </w:r>
    </w:p>
    <w:p w14:paraId="6EAF0B4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(!listBox4.Items.Contains(comb))</w:t>
      </w:r>
    </w:p>
    <w:p w14:paraId="4C51185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listBox4.Items.Add(comb);</w:t>
      </w:r>
    </w:p>
    <w:p w14:paraId="5E1F57D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continue</w:t>
      </w:r>
      <w:r>
        <w:rPr>
          <w:rFonts w:ascii="Courier New" w:hAnsi="Courier New" w:cs="Courier New"/>
          <w:noProof/>
          <w:sz w:val="20"/>
          <w:lang w:eastAsia="en-CA"/>
        </w:rPr>
        <w:t>;</w:t>
      </w:r>
    </w:p>
    <w:p w14:paraId="737A6AB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A5DAA01"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364FBE0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C391DC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(!listBox4.Items.Contains(show[0])&amp;&amp;!comb.Contains(show[0]))</w:t>
      </w:r>
    </w:p>
    <w:p w14:paraId="263941D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listBox4.Items.Add(show[0]);</w:t>
      </w:r>
    </w:p>
    <w:p w14:paraId="7D9F1B4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BE5AA7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14CA4C7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E4168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C41BDD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y = 2; y &lt; show.Length-1; y++)</w:t>
      </w:r>
    </w:p>
    <w:p w14:paraId="611DD2A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02724D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lastRenderedPageBreak/>
        <w:t>if</w:t>
      </w:r>
      <w:r>
        <w:rPr>
          <w:rFonts w:ascii="Courier New" w:hAnsi="Courier New" w:cs="Courier New"/>
          <w:noProof/>
          <w:sz w:val="20"/>
          <w:lang w:eastAsia="en-CA"/>
        </w:rPr>
        <w:t xml:space="preserve"> (listBox12.Items.Contains(show[y]) || listBox1.Items.Contains(show[y]))</w:t>
      </w:r>
    </w:p>
    <w:p w14:paraId="08BC18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0D774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26A4D0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BE860C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 + 1]) &amp;&amp; !listBox1.Items.Contains(show[y + 1]) &amp;&amp; !listBox3.Items.Contains(show[y + 1]) &amp;&amp; !listBox12.Items.Contains(show[y + 1]) &amp;&amp; !listBox10.Items.Contains(show[y]) &amp;&amp; !listBox1.Items.Contains(show[y]) &amp;&amp; !listBox12.Items.Contains(show[y]) &amp;&amp; !listBox3.Items.Contains(show[y]))</w:t>
      </w:r>
    </w:p>
    <w:p w14:paraId="3CD5EA7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590C33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D9D71E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comb = show[y]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show[y + 1];</w:t>
      </w:r>
    </w:p>
    <w:p w14:paraId="2C27F78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(!listBox4.Items.Contains(comb))</w:t>
      </w:r>
    </w:p>
    <w:p w14:paraId="1450920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listBox4.Items.Add(comb);</w:t>
      </w:r>
    </w:p>
    <w:p w14:paraId="71FEB3B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continue</w:t>
      </w:r>
      <w:r>
        <w:rPr>
          <w:rFonts w:ascii="Courier New" w:hAnsi="Courier New" w:cs="Courier New"/>
          <w:noProof/>
          <w:sz w:val="20"/>
          <w:lang w:eastAsia="en-CA"/>
        </w:rPr>
        <w:t>;</w:t>
      </w:r>
    </w:p>
    <w:p w14:paraId="53405A0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6CA986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544B947"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38848BD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FF4C58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 &amp;&amp; !comb.Contains(show[y]))</w:t>
      </w:r>
    </w:p>
    <w:p w14:paraId="7C4A24B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(!listBox4.Items.Contains(show[y]))</w:t>
      </w:r>
    </w:p>
    <w:p w14:paraId="436EFF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listBox4.Items.Add(show[y]);</w:t>
      </w:r>
    </w:p>
    <w:p w14:paraId="145589F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9AAB3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A61DD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D38CEF"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9D27FC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7C855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y = 0; y &lt; show.Length-1; y++)</w:t>
      </w:r>
    </w:p>
    <w:p w14:paraId="0313BC6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72FDA4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(listBox1.Items.Contains(show[y]) || listBox12.Items.Contains(show[y]) || listBox3.Items.Contains(show[y]))</w:t>
      </w:r>
    </w:p>
    <w:p w14:paraId="71D53F8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CF3840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451BB90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39566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w:t>
      </w:r>
    </w:p>
    <w:p w14:paraId="2592E81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 + 1]) &amp;&amp; !listBox1.Items.Contains(show[y + 1]) &amp;&amp; !listBox12.Items.Contains(show[y + 1]) &amp;&amp; !listBox3.Items.Contains(show[y + 1]))</w:t>
      </w:r>
    </w:p>
    <w:p w14:paraId="0FDE206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8EFBA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358C10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comb = show[y]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show[y + 1];</w:t>
      </w:r>
    </w:p>
    <w:p w14:paraId="1EF3274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(!listBox4.Items.Contains(comb))</w:t>
      </w:r>
    </w:p>
    <w:p w14:paraId="7137A06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listBox4.Items.Add(comb);</w:t>
      </w:r>
    </w:p>
    <w:p w14:paraId="7E1214D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continue</w:t>
      </w:r>
      <w:r>
        <w:rPr>
          <w:rFonts w:ascii="Courier New" w:hAnsi="Courier New" w:cs="Courier New"/>
          <w:noProof/>
          <w:sz w:val="20"/>
          <w:lang w:eastAsia="en-CA"/>
        </w:rPr>
        <w:t>;</w:t>
      </w:r>
    </w:p>
    <w:p w14:paraId="16B6729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056054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1493FD"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437E10A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52866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(!listBox4.Items.Contains(show[y])&amp;&amp;!comb.Contains(show[y]))</w:t>
      </w:r>
    </w:p>
    <w:p w14:paraId="36FBEBA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listBox4.Items.Add(show[y]);</w:t>
      </w:r>
    </w:p>
    <w:p w14:paraId="798D0AC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2E3B10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40B956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6EDF1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7247C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63995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A32165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E90585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(listBox1.Items.Contains(wordss) || listBox3.Items.Contains(wordss))</w:t>
      </w:r>
    </w:p>
    <w:p w14:paraId="329A76F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AD3E9A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listBox4.Items.Add(wordss);</w:t>
      </w:r>
    </w:p>
    <w:p w14:paraId="5EB8984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AB663C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21FE6B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CE4127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(listBox7.Items.Contains(wordss))</w:t>
      </w:r>
    </w:p>
    <w:p w14:paraId="64A53A6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1BEF6E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all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612180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ex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F310C9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7BD490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3A7B70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4269DA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7AFC6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131514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C091A6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(ex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44464E3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3440D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s = 0; s &lt; verb.Count; s++)</w:t>
      </w:r>
    </w:p>
    <w:p w14:paraId="67A776C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listBox4.Items.Add(verb[s]);</w:t>
      </w:r>
    </w:p>
    <w:p w14:paraId="1E849CD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ex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082ABB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001843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53AD0F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C6F14B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C7A251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4EDCC2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BEDEF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27CBD4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6675A62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A73245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E45199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BF341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E12392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26786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f = 0; f &lt; listBox9.Items.Count; f++)</w:t>
      </w:r>
    </w:p>
    <w:p w14:paraId="4AE7252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089E39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(listBox9.Items[f].ToString() == </w:t>
      </w:r>
      <w:r>
        <w:rPr>
          <w:rFonts w:ascii="Courier New" w:hAnsi="Courier New" w:cs="Courier New"/>
          <w:noProof/>
          <w:color w:val="A31515"/>
          <w:sz w:val="20"/>
          <w:lang w:eastAsia="en-CA"/>
        </w:rPr>
        <w:t>"system"</w:t>
      </w:r>
      <w:r>
        <w:rPr>
          <w:rFonts w:ascii="Courier New" w:hAnsi="Courier New" w:cs="Courier New"/>
          <w:noProof/>
          <w:sz w:val="20"/>
          <w:lang w:eastAsia="en-CA"/>
        </w:rPr>
        <w:t xml:space="preserve"> || listBox9.Items[f].ToString() == </w:t>
      </w:r>
      <w:r>
        <w:rPr>
          <w:rFonts w:ascii="Courier New" w:hAnsi="Courier New" w:cs="Courier New"/>
          <w:noProof/>
          <w:color w:val="A31515"/>
          <w:sz w:val="20"/>
          <w:lang w:eastAsia="en-CA"/>
        </w:rPr>
        <w:t>"system."</w:t>
      </w:r>
      <w:r>
        <w:rPr>
          <w:rFonts w:ascii="Courier New" w:hAnsi="Courier New" w:cs="Courier New"/>
          <w:noProof/>
          <w:sz w:val="20"/>
          <w:lang w:eastAsia="en-CA"/>
        </w:rPr>
        <w:t>)</w:t>
      </w:r>
    </w:p>
    <w:p w14:paraId="64EC490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BA8E7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(listBox9.Items[f + 1].ToString() == </w:t>
      </w:r>
      <w:r>
        <w:rPr>
          <w:rFonts w:ascii="Courier New" w:hAnsi="Courier New" w:cs="Courier New"/>
          <w:noProof/>
          <w:color w:val="A31515"/>
          <w:sz w:val="20"/>
          <w:lang w:eastAsia="en-CA"/>
        </w:rPr>
        <w:t>"of "</w:t>
      </w:r>
      <w:r>
        <w:rPr>
          <w:rFonts w:ascii="Courier New" w:hAnsi="Courier New" w:cs="Courier New"/>
          <w:noProof/>
          <w:sz w:val="20"/>
          <w:lang w:eastAsia="en-CA"/>
        </w:rPr>
        <w:t xml:space="preserve"> || listBox9.Items[f + 1].ToString() == </w:t>
      </w:r>
      <w:r>
        <w:rPr>
          <w:rFonts w:ascii="Courier New" w:hAnsi="Courier New" w:cs="Courier New"/>
          <w:noProof/>
          <w:color w:val="A31515"/>
          <w:sz w:val="20"/>
          <w:lang w:eastAsia="en-CA"/>
        </w:rPr>
        <w:t>"of"</w:t>
      </w:r>
      <w:r>
        <w:rPr>
          <w:rFonts w:ascii="Courier New" w:hAnsi="Courier New" w:cs="Courier New"/>
          <w:noProof/>
          <w:sz w:val="20"/>
          <w:lang w:eastAsia="en-CA"/>
        </w:rPr>
        <w:t>)</w:t>
      </w:r>
    </w:p>
    <w:p w14:paraId="2AF7A3C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51CBA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1FE836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textBox2.Text = listBox9.Items[f + 2].ToString();</w:t>
      </w:r>
    </w:p>
    <w:p w14:paraId="2C04206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title = textBox2.Text;</w:t>
      </w:r>
    </w:p>
    <w:p w14:paraId="355BA6F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18206D1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p>
    <w:p w14:paraId="2F065A75"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21C9167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A6EC20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textBox2.Text = listBox9.Items[f - 1].ToString();</w:t>
      </w:r>
    </w:p>
    <w:p w14:paraId="461612E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title = textBox2.Text;</w:t>
      </w:r>
    </w:p>
    <w:p w14:paraId="57E026F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4D44E0DF" w14:textId="77777777" w:rsidR="00D36D0F" w:rsidRDefault="00D36D0F" w:rsidP="00174906">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sidR="00174906">
        <w:rPr>
          <w:rFonts w:ascii="Courier New" w:hAnsi="Courier New" w:cs="Courier New"/>
          <w:noProof/>
          <w:sz w:val="20"/>
          <w:lang w:eastAsia="en-CA"/>
        </w:rPr>
        <w:t>}}</w:t>
      </w:r>
    </w:p>
    <w:p w14:paraId="6673BBD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remove = textBox1.Text.Split(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00FA892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rem </w:t>
      </w:r>
      <w:r>
        <w:rPr>
          <w:rFonts w:ascii="Courier New" w:hAnsi="Courier New" w:cs="Courier New"/>
          <w:noProof/>
          <w:color w:val="0000FF"/>
          <w:sz w:val="20"/>
          <w:lang w:eastAsia="en-CA"/>
        </w:rPr>
        <w:t>in</w:t>
      </w:r>
      <w:r>
        <w:rPr>
          <w:rFonts w:ascii="Courier New" w:hAnsi="Courier New" w:cs="Courier New"/>
          <w:noProof/>
          <w:sz w:val="20"/>
          <w:lang w:eastAsia="en-CA"/>
        </w:rPr>
        <w:t xml:space="preserve"> remove)</w:t>
      </w:r>
    </w:p>
    <w:p w14:paraId="266CEA7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6BF21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p = 0; p &lt; listBox4.Items.Count; p++)</w:t>
      </w:r>
    </w:p>
    <w:p w14:paraId="3733EC7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(listBox4.Items[p].ToString().Contains(rem))</w:t>
      </w:r>
    </w:p>
    <w:p w14:paraId="5E03233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listBox4.Items.Remove(listBox4.Items[p]);</w:t>
      </w:r>
    </w:p>
    <w:p w14:paraId="396ABF3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F373AD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4D9F080" w14:textId="77777777" w:rsidR="00F76D84" w:rsidRDefault="00F76D84" w:rsidP="00F76D84">
      <w:pPr>
        <w:autoSpaceDE w:val="0"/>
        <w:autoSpaceDN w:val="0"/>
        <w:adjustRightInd w:val="0"/>
        <w:spacing w:line="240" w:lineRule="auto"/>
        <w:rPr>
          <w:rFonts w:ascii="Courier New" w:hAnsi="Courier New" w:cs="Courier New"/>
          <w:noProof/>
          <w:sz w:val="20"/>
          <w:lang w:eastAsia="en-CA"/>
        </w:rPr>
      </w:pPr>
    </w:p>
    <w:p w14:paraId="07EC2B88" w14:textId="77777777" w:rsidR="00F76D84" w:rsidRDefault="00F76D84" w:rsidP="00C63444">
      <w:pPr>
        <w:pStyle w:val="BodyText"/>
        <w:rPr>
          <w:noProof/>
        </w:rPr>
      </w:pPr>
    </w:p>
    <w:p w14:paraId="0A4EA965" w14:textId="77777777" w:rsidR="00801716" w:rsidRDefault="00801716" w:rsidP="00C63444">
      <w:pPr>
        <w:pStyle w:val="BodyText"/>
        <w:rPr>
          <w:noProof/>
        </w:rPr>
      </w:pPr>
    </w:p>
    <w:p w14:paraId="06C548E2" w14:textId="77777777" w:rsidR="00801716" w:rsidRDefault="00801716" w:rsidP="00C63444">
      <w:pPr>
        <w:pStyle w:val="BodyText"/>
        <w:rPr>
          <w:noProof/>
        </w:rPr>
      </w:pPr>
    </w:p>
    <w:p w14:paraId="5989BAA0" w14:textId="77777777" w:rsidR="00801716" w:rsidRDefault="00801716" w:rsidP="00C63444">
      <w:pPr>
        <w:pStyle w:val="BodyText"/>
        <w:rPr>
          <w:noProof/>
        </w:rPr>
      </w:pPr>
    </w:p>
    <w:p w14:paraId="13C972A1" w14:textId="77777777" w:rsidR="00801716" w:rsidRDefault="00801716" w:rsidP="00C63444">
      <w:pPr>
        <w:pStyle w:val="BodyText"/>
        <w:rPr>
          <w:noProof/>
        </w:rPr>
      </w:pPr>
    </w:p>
    <w:p w14:paraId="323F508C" w14:textId="77777777" w:rsidR="00801716" w:rsidRDefault="00801716" w:rsidP="00C63444">
      <w:pPr>
        <w:pStyle w:val="BodyText"/>
        <w:rPr>
          <w:noProof/>
        </w:rPr>
      </w:pPr>
    </w:p>
    <w:p w14:paraId="4201DE54" w14:textId="77777777" w:rsidR="00801716" w:rsidRDefault="00801716" w:rsidP="00C63444">
      <w:pPr>
        <w:pStyle w:val="BodyText"/>
        <w:rPr>
          <w:noProof/>
        </w:rPr>
      </w:pPr>
    </w:p>
    <w:p w14:paraId="5CBB23B1" w14:textId="77777777" w:rsidR="00801716" w:rsidRDefault="00801716" w:rsidP="00C63444">
      <w:pPr>
        <w:pStyle w:val="BodyText"/>
        <w:rPr>
          <w:noProof/>
        </w:rPr>
      </w:pPr>
    </w:p>
    <w:p w14:paraId="12551BB7" w14:textId="77777777" w:rsidR="00801716" w:rsidRDefault="00801716" w:rsidP="00C63444">
      <w:pPr>
        <w:pStyle w:val="BodyText"/>
        <w:rPr>
          <w:noProof/>
        </w:rPr>
      </w:pPr>
    </w:p>
    <w:p w14:paraId="6614E9DC" w14:textId="77777777" w:rsidR="00801716" w:rsidRDefault="00801716" w:rsidP="00C63444">
      <w:pPr>
        <w:pStyle w:val="BodyText"/>
        <w:rPr>
          <w:noProof/>
        </w:rPr>
      </w:pPr>
    </w:p>
    <w:p w14:paraId="4B5C8778" w14:textId="77777777" w:rsidR="00F76D84" w:rsidRDefault="00F76D84" w:rsidP="00C63444">
      <w:pPr>
        <w:pStyle w:val="BodyText"/>
        <w:rPr>
          <w:noProof/>
        </w:rPr>
      </w:pPr>
    </w:p>
    <w:p w14:paraId="37C5EBAC" w14:textId="77777777" w:rsidR="00F76D84" w:rsidRDefault="008C7091" w:rsidP="00C63444">
      <w:pPr>
        <w:pStyle w:val="BodyText"/>
        <w:rPr>
          <w:noProof/>
        </w:rPr>
      </w:pPr>
      <w:r>
        <w:rPr>
          <w:noProof/>
        </w:rPr>
        <mc:AlternateContent>
          <mc:Choice Requires="wps">
            <w:drawing>
              <wp:anchor distT="0" distB="0" distL="114300" distR="114300" simplePos="0" relativeHeight="251689472" behindDoc="0" locked="0" layoutInCell="1" allowOverlap="1" wp14:anchorId="057D2C01" wp14:editId="2E0DE8F2">
                <wp:simplePos x="0" y="0"/>
                <wp:positionH relativeFrom="column">
                  <wp:posOffset>-1078230</wp:posOffset>
                </wp:positionH>
                <wp:positionV relativeFrom="paragraph">
                  <wp:posOffset>-526415</wp:posOffset>
                </wp:positionV>
                <wp:extent cx="6943725" cy="6219190"/>
                <wp:effectExtent l="0" t="0" r="1905" b="3175"/>
                <wp:wrapNone/>
                <wp:docPr id="99" name="Rectangle 155" descr="Description: par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3725" cy="6219190"/>
                        </a:xfrm>
                        <a:prstGeom prst="rect">
                          <a:avLst/>
                        </a:prstGeom>
                        <a:blipFill dpi="0" rotWithShape="0">
                          <a:blip r:embed="rId4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02772" id="Rectangle 155" o:spid="_x0000_s1026" alt="Description: part" style="position:absolute;margin-left:-84.9pt;margin-top:-41.45pt;width:546.75pt;height:489.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" stroked="f">
                <v:fill r:id="rId48" o:title=" part" recolor="t" type="frame"/>
              </v:rect>
            </w:pict>
          </mc:Fallback>
        </mc:AlternateContent>
      </w:r>
    </w:p>
    <w:p w14:paraId="3EEF0099" w14:textId="77777777" w:rsidR="00F76D84" w:rsidRDefault="00F76D84" w:rsidP="00C63444">
      <w:pPr>
        <w:pStyle w:val="BodyText"/>
        <w:rPr>
          <w:noProof/>
        </w:rPr>
      </w:pPr>
    </w:p>
    <w:p w14:paraId="71F6C29F" w14:textId="77777777" w:rsidR="00F76D84" w:rsidRDefault="00F76D84" w:rsidP="00C63444">
      <w:pPr>
        <w:pStyle w:val="BodyText"/>
        <w:rPr>
          <w:noProof/>
        </w:rPr>
      </w:pPr>
    </w:p>
    <w:p w14:paraId="2295542F" w14:textId="77777777" w:rsidR="00F76D84" w:rsidRDefault="00F76D84" w:rsidP="00C63444">
      <w:pPr>
        <w:pStyle w:val="BodyText"/>
        <w:rPr>
          <w:noProof/>
        </w:rPr>
      </w:pPr>
    </w:p>
    <w:p w14:paraId="55CB63D1" w14:textId="77777777" w:rsidR="00F76D84" w:rsidRDefault="00F76D84" w:rsidP="00C63444">
      <w:pPr>
        <w:pStyle w:val="BodyText"/>
        <w:rPr>
          <w:noProof/>
        </w:rPr>
      </w:pPr>
    </w:p>
    <w:p w14:paraId="76C13379" w14:textId="77777777" w:rsidR="00F76D84" w:rsidRDefault="00F76D84" w:rsidP="00C63444">
      <w:pPr>
        <w:pStyle w:val="BodyText"/>
        <w:rPr>
          <w:noProof/>
        </w:rPr>
      </w:pPr>
    </w:p>
    <w:p w14:paraId="6CE08E08" w14:textId="77777777" w:rsidR="00A20B09" w:rsidRDefault="00A20B09" w:rsidP="003A5C13">
      <w:pPr>
        <w:pStyle w:val="FigureTitle"/>
      </w:pPr>
    </w:p>
    <w:p w14:paraId="7DB5CA74" w14:textId="77777777" w:rsidR="00643BA9" w:rsidRDefault="00643BA9" w:rsidP="003A5C13">
      <w:pPr>
        <w:pStyle w:val="FigureTitle"/>
      </w:pPr>
    </w:p>
    <w:p w14:paraId="4224C697" w14:textId="77777777" w:rsidR="00643BA9" w:rsidRDefault="00643BA9" w:rsidP="003A5C13">
      <w:pPr>
        <w:pStyle w:val="FigureTitle"/>
      </w:pPr>
    </w:p>
    <w:p w14:paraId="17E371D7" w14:textId="77777777" w:rsidR="00643BA9" w:rsidRDefault="00643BA9" w:rsidP="003A5C13">
      <w:pPr>
        <w:pStyle w:val="FigureTitle"/>
      </w:pPr>
    </w:p>
    <w:p w14:paraId="0B92F690" w14:textId="77777777" w:rsidR="00643BA9" w:rsidRDefault="00643BA9" w:rsidP="003A5C13">
      <w:pPr>
        <w:pStyle w:val="FigureTitle"/>
      </w:pPr>
    </w:p>
    <w:p w14:paraId="2009A14B" w14:textId="77777777" w:rsidR="00643BA9" w:rsidRDefault="00643BA9" w:rsidP="003A5C13">
      <w:pPr>
        <w:pStyle w:val="FigureTitle"/>
      </w:pPr>
    </w:p>
    <w:p w14:paraId="2C7D8FD1" w14:textId="77777777" w:rsidR="005867F5" w:rsidRPr="00BA7167" w:rsidRDefault="005867F5" w:rsidP="00BA7167">
      <w:pPr>
        <w:pStyle w:val="FigureTitle"/>
      </w:pPr>
      <w:bookmarkStart w:id="150" w:name="_Toc430471772"/>
      <w:r w:rsidRPr="00BA7167">
        <w:t>Figure 5.</w:t>
      </w:r>
      <w:r w:rsidR="00174906" w:rsidRPr="00BA7167">
        <w:t>14</w:t>
      </w:r>
      <w:r w:rsidRPr="00BA7167">
        <w:t xml:space="preserve">: </w:t>
      </w:r>
      <w:bookmarkEnd w:id="150"/>
      <w:r w:rsidR="00BA7167" w:rsidRPr="00BA7167">
        <w:t xml:space="preserve">filter the requirements </w:t>
      </w:r>
    </w:p>
    <w:p w14:paraId="68030909" w14:textId="77777777" w:rsidR="00F27459" w:rsidRDefault="00643BA9" w:rsidP="00F76D84">
      <w:pPr>
        <w:pStyle w:val="BodyText"/>
        <w:rPr>
          <w:bCs/>
          <w:lang w:val="en-GB"/>
        </w:rPr>
      </w:pPr>
      <w:r w:rsidRPr="00E945FF">
        <w:rPr>
          <w:b/>
          <w:lang w:val="en-GB"/>
        </w:rPr>
        <w:t>Description:</w:t>
      </w:r>
      <w:r>
        <w:rPr>
          <w:bCs/>
          <w:lang w:val="en-GB"/>
        </w:rPr>
        <w:t xml:space="preserve"> </w:t>
      </w:r>
      <w:r w:rsidR="00F27459">
        <w:rPr>
          <w:bCs/>
          <w:lang w:val="en-GB"/>
        </w:rPr>
        <w:t xml:space="preserve">When the user press </w:t>
      </w:r>
      <w:r w:rsidR="00F76D84">
        <w:rPr>
          <w:bCs/>
          <w:lang w:val="en-GB"/>
        </w:rPr>
        <w:t>filter the requirements button</w:t>
      </w:r>
      <w:r w:rsidR="00F27459">
        <w:rPr>
          <w:bCs/>
          <w:lang w:val="en-GB"/>
        </w:rPr>
        <w:t xml:space="preserve">, the system will show user </w:t>
      </w:r>
      <w:r w:rsidR="00585CE6">
        <w:rPr>
          <w:bCs/>
          <w:lang w:val="en-GB"/>
        </w:rPr>
        <w:t xml:space="preserve">possible </w:t>
      </w:r>
      <w:r w:rsidR="004F7C39">
        <w:rPr>
          <w:bCs/>
          <w:lang w:val="en-GB"/>
        </w:rPr>
        <w:t>actors,</w:t>
      </w:r>
      <w:r w:rsidR="00585CE6">
        <w:rPr>
          <w:bCs/>
          <w:lang w:val="en-GB"/>
        </w:rPr>
        <w:t xml:space="preserve"> use </w:t>
      </w:r>
      <w:r w:rsidR="004F7C39">
        <w:rPr>
          <w:bCs/>
          <w:lang w:val="en-GB"/>
        </w:rPr>
        <w:t>case, title, tags</w:t>
      </w:r>
      <w:r w:rsidR="009D2CE0">
        <w:rPr>
          <w:bCs/>
          <w:lang w:val="en-GB"/>
        </w:rPr>
        <w:t>.</w:t>
      </w:r>
    </w:p>
    <w:p w14:paraId="577E7C61" w14:textId="77777777" w:rsidR="00801716" w:rsidRDefault="00801716" w:rsidP="00801716">
      <w:pPr>
        <w:pStyle w:val="Heading4"/>
        <w:rPr>
          <w:lang w:val="en-GB"/>
        </w:rPr>
      </w:pPr>
      <w:bookmarkStart w:id="151" w:name="_Toc430471896"/>
      <w:r>
        <w:rPr>
          <w:lang w:val="en-GB"/>
        </w:rPr>
        <w:lastRenderedPageBreak/>
        <w:t>Send to the drawer</w:t>
      </w:r>
      <w:bookmarkEnd w:id="151"/>
    </w:p>
    <w:p w14:paraId="2A767479" w14:textId="77777777" w:rsidR="000B2189" w:rsidRPr="0087311E" w:rsidRDefault="000B2189" w:rsidP="000B2189">
      <w:pPr>
        <w:pStyle w:val="BodyText"/>
      </w:pPr>
      <w:r>
        <w:t xml:space="preserve">As shown in figure 5.2 and 5.15, send to the drawer in this system represent as process notation. </w:t>
      </w:r>
    </w:p>
    <w:p w14:paraId="1D5F1AA1" w14:textId="77777777" w:rsidR="005D2150" w:rsidRDefault="005D2150" w:rsidP="00C63444">
      <w:pPr>
        <w:pStyle w:val="BodyText"/>
        <w:rPr>
          <w:noProof/>
        </w:rPr>
      </w:pPr>
      <w:r>
        <w:rPr>
          <w:noProof/>
        </w:rPr>
        <w:drawing>
          <wp:inline distT="0" distB="0" distL="0" distR="0" wp14:anchorId="66AE69CC" wp14:editId="4C1DA7CD">
            <wp:extent cx="1581150" cy="685800"/>
            <wp:effectExtent l="57150" t="19050" r="114300" b="9525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srcRect/>
                    <a:stretch>
                      <a:fillRect/>
                    </a:stretch>
                  </pic:blipFill>
                  <pic:spPr bwMode="auto">
                    <a:xfrm>
                      <a:off x="0" y="0"/>
                      <a:ext cx="1581150" cy="68580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48D4FB4" w14:textId="77777777" w:rsidR="009D4340" w:rsidRDefault="009D4340" w:rsidP="009D4340">
      <w:pPr>
        <w:pStyle w:val="FigureTitle"/>
      </w:pPr>
      <w:bookmarkStart w:id="152" w:name="_Toc430471773"/>
      <w:r w:rsidRPr="009D4340">
        <w:t>Figure5.15</w:t>
      </w:r>
      <w:r w:rsidR="003E3913">
        <w:t>:</w:t>
      </w:r>
      <w:r w:rsidRPr="009D4340">
        <w:t xml:space="preserve"> process notation</w:t>
      </w:r>
      <w:bookmarkEnd w:id="152"/>
    </w:p>
    <w:p w14:paraId="1C379598" w14:textId="77777777" w:rsidR="0062276C" w:rsidRPr="0062276C" w:rsidRDefault="0062276C" w:rsidP="009D4340">
      <w:pPr>
        <w:pStyle w:val="FigureTitle"/>
        <w:rPr>
          <w:i w:val="0"/>
          <w:iCs/>
        </w:rPr>
      </w:pPr>
      <w:bookmarkStart w:id="153" w:name="_Toc430471774"/>
      <w:r>
        <w:rPr>
          <w:i w:val="0"/>
          <w:iCs/>
        </w:rPr>
        <w:t>The code for this</w:t>
      </w:r>
      <w:r w:rsidR="00BA7167">
        <w:rPr>
          <w:i w:val="0"/>
          <w:iCs/>
        </w:rPr>
        <w:t xml:space="preserve"> process </w:t>
      </w:r>
      <w:r>
        <w:rPr>
          <w:i w:val="0"/>
          <w:iCs/>
        </w:rPr>
        <w:t>shown below:</w:t>
      </w:r>
      <w:bookmarkEnd w:id="153"/>
    </w:p>
    <w:p w14:paraId="1B729C99"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(textBox2.Text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16EE4BC9"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"This usecase has no title"</w:t>
      </w:r>
      <w:r>
        <w:rPr>
          <w:rFonts w:ascii="Courier New" w:hAnsi="Courier New" w:cs="Courier New"/>
          <w:noProof/>
          <w:sz w:val="20"/>
          <w:lang w:eastAsia="en-CA"/>
        </w:rPr>
        <w:t>);</w:t>
      </w:r>
    </w:p>
    <w:p w14:paraId="4EDE2C52"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f = 0; f &lt; listBox4.Items.Count; f++)</w:t>
      </w:r>
    </w:p>
    <w:p w14:paraId="3C571883"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542171"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5A93F3AB"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listBox4.Items.Remove(</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78F7DEA1"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24BBD3"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 listBox4.Items.Count; i++)</w:t>
      </w:r>
    </w:p>
    <w:p w14:paraId="144678E1"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6E98007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.draw.Add(listBox4.Items[i].ToString());</w:t>
      </w:r>
    </w:p>
    <w:p w14:paraId="5855CB7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6E6A602D"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01F88C0C"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r = 0; r &lt; verb.Count; r++)</w:t>
      </w:r>
    </w:p>
    <w:p w14:paraId="372158D7"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Form4</w:t>
      </w:r>
      <w:r>
        <w:rPr>
          <w:rFonts w:ascii="Courier New" w:hAnsi="Courier New" w:cs="Courier New"/>
          <w:noProof/>
          <w:sz w:val="20"/>
          <w:lang w:eastAsia="en-CA"/>
        </w:rPr>
        <w:t>.verb.Contains(verb[r]))</w:t>
      </w:r>
    </w:p>
    <w:p w14:paraId="1559F798"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77C3146"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.verb.Add(verb[r]);</w:t>
      </w:r>
    </w:p>
    <w:p w14:paraId="327B26F8"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3992B815"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ACDC1D"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none </w:t>
      </w:r>
      <w:r>
        <w:rPr>
          <w:rFonts w:ascii="Courier New" w:hAnsi="Courier New" w:cs="Courier New"/>
          <w:noProof/>
          <w:color w:val="0000FF"/>
          <w:sz w:val="20"/>
          <w:lang w:eastAsia="en-CA"/>
        </w:rPr>
        <w:t>in</w:t>
      </w:r>
      <w:r>
        <w:rPr>
          <w:rFonts w:ascii="Courier New" w:hAnsi="Courier New" w:cs="Courier New"/>
          <w:noProof/>
          <w:sz w:val="20"/>
          <w:lang w:eastAsia="en-CA"/>
        </w:rPr>
        <w:t xml:space="preserve"> listBox4.Items)</w:t>
      </w:r>
    </w:p>
    <w:p w14:paraId="1E85204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32F75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(!verb.Contains(none))</w:t>
      </w:r>
    </w:p>
    <w:p w14:paraId="62469D83"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.none.Add(none);</w:t>
      </w:r>
    </w:p>
    <w:p w14:paraId="4A15A8B2"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F5830A"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54B0F052"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230063E4"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6104DD18"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 xml:space="preserve"> f4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Form4</w:t>
      </w:r>
      <w:r>
        <w:rPr>
          <w:rFonts w:ascii="Courier New" w:hAnsi="Courier New" w:cs="Courier New"/>
          <w:noProof/>
          <w:sz w:val="20"/>
          <w:lang w:eastAsia="en-CA"/>
        </w:rPr>
        <w:t>();</w:t>
      </w:r>
    </w:p>
    <w:p w14:paraId="12A2D59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f4.Show();</w:t>
      </w:r>
    </w:p>
    <w:p w14:paraId="0BE7A1C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.Hide();</w:t>
      </w:r>
    </w:p>
    <w:p w14:paraId="5034EB36"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193053C1"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6E09E47C"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0C8F4CEE" w14:textId="77777777" w:rsidR="00C3321E" w:rsidRDefault="000B2189" w:rsidP="000B2189">
      <w:pPr>
        <w:pStyle w:val="Heading4"/>
        <w:rPr>
          <w:noProof/>
          <w:lang w:eastAsia="en-CA"/>
        </w:rPr>
      </w:pPr>
      <w:bookmarkStart w:id="154" w:name="_Toc430471897"/>
      <w:r>
        <w:rPr>
          <w:noProof/>
          <w:lang w:eastAsia="en-CA"/>
        </w:rPr>
        <w:lastRenderedPageBreak/>
        <w:t>Convert to the use case and display the result</w:t>
      </w:r>
      <w:bookmarkEnd w:id="154"/>
      <w:r>
        <w:rPr>
          <w:noProof/>
          <w:lang w:eastAsia="en-CA"/>
        </w:rPr>
        <w:t xml:space="preserve"> </w:t>
      </w:r>
    </w:p>
    <w:p w14:paraId="7086FEE1" w14:textId="77777777" w:rsidR="000B2189" w:rsidRPr="0087311E" w:rsidRDefault="000B2189" w:rsidP="000B2189">
      <w:pPr>
        <w:pStyle w:val="BodyText"/>
      </w:pPr>
      <w:r>
        <w:t>As shown in figure 5.2 and 5.16, convert to the use case in this system represent as process notation and display the result notation in this system represent as output notation and implemented as shown figure 5.17, 5.18, 5.19 as</w:t>
      </w:r>
      <w:r w:rsidRPr="00597A0E">
        <w:t xml:space="preserve"> </w:t>
      </w:r>
      <w:r>
        <w:t xml:space="preserve">use case diagram  </w:t>
      </w:r>
    </w:p>
    <w:p w14:paraId="05ECF554"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6E8C4718"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16904AAC"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rPr>
        <w:drawing>
          <wp:inline distT="0" distB="0" distL="0" distR="0" wp14:anchorId="28BB4482" wp14:editId="333FEB52">
            <wp:extent cx="2657475" cy="1552575"/>
            <wp:effectExtent l="57150" t="19050" r="123825" b="104775"/>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2657475" cy="15525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88D7224" w14:textId="77777777" w:rsidR="00C3321E" w:rsidRDefault="00C3321E" w:rsidP="00C3321E">
      <w:pPr>
        <w:autoSpaceDE w:val="0"/>
        <w:autoSpaceDN w:val="0"/>
        <w:adjustRightInd w:val="0"/>
        <w:spacing w:line="240" w:lineRule="auto"/>
        <w:rPr>
          <w:rFonts w:ascii="Courier New" w:hAnsi="Courier New" w:cs="Courier New"/>
          <w:noProof/>
          <w:color w:val="0000FF"/>
          <w:sz w:val="20"/>
          <w:lang w:eastAsia="en-CA"/>
        </w:rPr>
      </w:pPr>
    </w:p>
    <w:p w14:paraId="256097C3" w14:textId="77777777" w:rsidR="00C3321E" w:rsidRDefault="00C3321E" w:rsidP="00C3321E">
      <w:pPr>
        <w:autoSpaceDE w:val="0"/>
        <w:autoSpaceDN w:val="0"/>
        <w:adjustRightInd w:val="0"/>
        <w:spacing w:line="240" w:lineRule="auto"/>
        <w:rPr>
          <w:rFonts w:ascii="Courier New" w:hAnsi="Courier New" w:cs="Courier New"/>
          <w:noProof/>
          <w:color w:val="0000FF"/>
          <w:sz w:val="20"/>
          <w:lang w:eastAsia="en-CA"/>
        </w:rPr>
      </w:pPr>
    </w:p>
    <w:p w14:paraId="05AACEAA" w14:textId="77777777" w:rsidR="00381452" w:rsidRDefault="00381452" w:rsidP="00C3321E">
      <w:pPr>
        <w:autoSpaceDE w:val="0"/>
        <w:autoSpaceDN w:val="0"/>
        <w:adjustRightInd w:val="0"/>
        <w:spacing w:line="240" w:lineRule="auto"/>
        <w:rPr>
          <w:rFonts w:ascii="Courier New" w:hAnsi="Courier New" w:cs="Courier New"/>
          <w:noProof/>
          <w:color w:val="0000FF"/>
          <w:sz w:val="20"/>
          <w:lang w:eastAsia="en-CA"/>
        </w:rPr>
      </w:pPr>
    </w:p>
    <w:p w14:paraId="04C6F36D" w14:textId="77777777" w:rsidR="00381452" w:rsidRPr="00381452" w:rsidRDefault="00381452" w:rsidP="00381452">
      <w:pPr>
        <w:pStyle w:val="FigureTitle"/>
      </w:pPr>
      <w:bookmarkStart w:id="155" w:name="_Toc430471775"/>
      <w:r w:rsidRPr="00381452">
        <w:t>Figure5.16</w:t>
      </w:r>
      <w:r w:rsidR="003E3913">
        <w:t>:</w:t>
      </w:r>
      <w:r w:rsidRPr="00381452">
        <w:t xml:space="preserve"> process and result notation</w:t>
      </w:r>
      <w:bookmarkEnd w:id="155"/>
    </w:p>
    <w:p w14:paraId="5F7561C1" w14:textId="77777777" w:rsidR="0062276C" w:rsidRDefault="0062276C" w:rsidP="0062276C">
      <w:pPr>
        <w:autoSpaceDE w:val="0"/>
        <w:autoSpaceDN w:val="0"/>
        <w:adjustRightInd w:val="0"/>
        <w:spacing w:line="240" w:lineRule="auto"/>
        <w:rPr>
          <w:rFonts w:ascii="Courier New" w:hAnsi="Courier New" w:cs="Courier New"/>
          <w:noProof/>
          <w:color w:val="0000FF"/>
          <w:sz w:val="20"/>
          <w:lang w:eastAsia="en-CA"/>
        </w:rPr>
      </w:pPr>
    </w:p>
    <w:p w14:paraId="35341C0E" w14:textId="77777777" w:rsidR="0062276C" w:rsidRDefault="0062276C" w:rsidP="0062276C">
      <w:pPr>
        <w:autoSpaceDE w:val="0"/>
        <w:autoSpaceDN w:val="0"/>
        <w:adjustRightInd w:val="0"/>
        <w:spacing w:line="240" w:lineRule="auto"/>
        <w:rPr>
          <w:rFonts w:asciiTheme="majorBidi" w:hAnsiTheme="majorBidi" w:cstheme="majorBidi"/>
          <w:noProof/>
          <w:sz w:val="24"/>
          <w:szCs w:val="24"/>
          <w:lang w:eastAsia="en-CA"/>
        </w:rPr>
      </w:pPr>
      <w:r w:rsidRPr="0062276C">
        <w:rPr>
          <w:rFonts w:asciiTheme="majorBidi" w:hAnsiTheme="majorBidi" w:cstheme="majorBidi"/>
          <w:noProof/>
          <w:sz w:val="24"/>
          <w:szCs w:val="24"/>
          <w:lang w:eastAsia="en-CA"/>
        </w:rPr>
        <w:t>The code for this process shown below</w:t>
      </w:r>
    </w:p>
    <w:p w14:paraId="2B2510FD" w14:textId="77777777" w:rsidR="0062276C" w:rsidRPr="0062276C" w:rsidRDefault="0062276C" w:rsidP="0062276C">
      <w:pPr>
        <w:autoSpaceDE w:val="0"/>
        <w:autoSpaceDN w:val="0"/>
        <w:adjustRightInd w:val="0"/>
        <w:spacing w:line="240" w:lineRule="auto"/>
        <w:rPr>
          <w:rFonts w:asciiTheme="majorBidi" w:hAnsiTheme="majorBidi" w:cstheme="majorBidi"/>
          <w:noProof/>
          <w:sz w:val="24"/>
          <w:szCs w:val="24"/>
          <w:lang w:eastAsia="en-CA"/>
        </w:rPr>
      </w:pPr>
    </w:p>
    <w:p w14:paraId="480993D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3278DE4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61F4B88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04576E8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293905D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0BA100A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System.Linq;</w:t>
      </w:r>
    </w:p>
    <w:p w14:paraId="3AA336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2261391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06D795F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7A145E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21037D9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1DF5FF6C" w14:textId="77777777" w:rsidR="0062276C" w:rsidRDefault="0062276C" w:rsidP="0062276C">
      <w:pPr>
        <w:autoSpaceDE w:val="0"/>
        <w:autoSpaceDN w:val="0"/>
        <w:adjustRightInd w:val="0"/>
        <w:spacing w:line="240" w:lineRule="auto"/>
        <w:rPr>
          <w:rFonts w:ascii="Courier New" w:hAnsi="Courier New" w:cs="Courier New"/>
          <w:noProof/>
          <w:color w:val="2B91A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partial</w:t>
      </w:r>
      <w:r>
        <w:rPr>
          <w:rFonts w:ascii="Courier New" w:hAnsi="Courier New" w:cs="Courier New"/>
          <w:noProof/>
          <w:sz w:val="20"/>
          <w:lang w:eastAsia="en-CA"/>
        </w:rPr>
        <w:t xml:space="preserve"> </w:t>
      </w:r>
      <w:r>
        <w:rPr>
          <w:rFonts w:ascii="Courier New" w:hAnsi="Courier New" w:cs="Courier New"/>
          <w:noProof/>
          <w:color w:val="0000FF"/>
          <w:sz w:val="20"/>
          <w:lang w:eastAsia="en-CA"/>
        </w:rPr>
        <w:t>class</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Form4</w:t>
      </w:r>
      <w:r>
        <w:rPr>
          <w:rFonts w:ascii="Courier New" w:hAnsi="Courier New" w:cs="Courier New"/>
          <w:noProof/>
          <w:sz w:val="20"/>
          <w:lang w:eastAsia="en-CA"/>
        </w:rPr>
        <w:t xml:space="preserve"> : </w:t>
      </w:r>
      <w:r>
        <w:rPr>
          <w:rFonts w:ascii="Courier New" w:hAnsi="Courier New" w:cs="Courier New"/>
          <w:noProof/>
          <w:color w:val="2B91AF"/>
          <w:sz w:val="20"/>
          <w:lang w:eastAsia="en-CA"/>
        </w:rPr>
        <w:t>Form</w:t>
      </w:r>
    </w:p>
    <w:p w14:paraId="0154857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91C92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Form4()</w:t>
      </w:r>
    </w:p>
    <w:p w14:paraId="4DDFA91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67230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47B8685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8888BE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w:t>
      </w:r>
    </w:p>
    <w:p w14:paraId="796D029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j = 0;</w:t>
      </w:r>
    </w:p>
    <w:p w14:paraId="660A93C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s = 0;</w:t>
      </w:r>
    </w:p>
    <w:p w14:paraId="3ED5446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w = 0;</w:t>
      </w:r>
    </w:p>
    <w:p w14:paraId="16AD82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t = 7;</w:t>
      </w:r>
    </w:p>
    <w:p w14:paraId="1966D32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z = 7;</w:t>
      </w:r>
    </w:p>
    <w:p w14:paraId="18BE855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System.Drawing.</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 nl;</w:t>
      </w:r>
    </w:p>
    <w:p w14:paraId="600E00B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System.Drawing.</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 vl;</w:t>
      </w:r>
    </w:p>
    <w:p w14:paraId="143F645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Pen</w:t>
      </w:r>
      <w:r>
        <w:rPr>
          <w:rFonts w:ascii="Courier New" w:hAnsi="Courier New" w:cs="Courier New"/>
          <w:noProof/>
          <w:sz w:val="20"/>
          <w:lang w:eastAsia="en-CA"/>
        </w:rPr>
        <w:t xml:space="preserve"> pen;</w:t>
      </w:r>
    </w:p>
    <w:p w14:paraId="5EF87BD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System.Drawing.</w:t>
      </w:r>
      <w:r>
        <w:rPr>
          <w:rFonts w:ascii="Courier New" w:hAnsi="Courier New" w:cs="Courier New"/>
          <w:noProof/>
          <w:color w:val="2B91AF"/>
          <w:sz w:val="20"/>
          <w:lang w:eastAsia="en-CA"/>
        </w:rPr>
        <w:t>Graphics</w:t>
      </w:r>
      <w:r>
        <w:rPr>
          <w:rFonts w:ascii="Courier New" w:hAnsi="Courier New" w:cs="Courier New"/>
          <w:noProof/>
          <w:sz w:val="20"/>
          <w:lang w:eastAsia="en-CA"/>
        </w:rPr>
        <w:t xml:space="preserve"> g;</w:t>
      </w:r>
    </w:p>
    <w:p w14:paraId="7DB325E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CC2812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verb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2CE1E52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none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7121BCA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draw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364FFDB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&gt; nloc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&gt;();</w:t>
      </w:r>
    </w:p>
    <w:p w14:paraId="35C4DFE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&gt; vloc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&gt;();</w:t>
      </w:r>
    </w:p>
    <w:p w14:paraId="5CCE378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drawingat()</w:t>
      </w:r>
    </w:p>
    <w:p w14:paraId="6E35CA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099214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x = 0;</w:t>
      </w:r>
    </w:p>
    <w:p w14:paraId="2D9E2B8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j = 0;</w:t>
      </w:r>
    </w:p>
    <w:p w14:paraId="27F7F31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v = 0;</w:t>
      </w:r>
    </w:p>
    <w:p w14:paraId="6E35A38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n = 0;</w:t>
      </w:r>
    </w:p>
    <w:p w14:paraId="1ACF5AA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FD5354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16A77C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while</w:t>
      </w:r>
      <w:r>
        <w:rPr>
          <w:rFonts w:ascii="Courier New" w:hAnsi="Courier New" w:cs="Courier New"/>
          <w:noProof/>
          <w:sz w:val="20"/>
          <w:lang w:eastAsia="en-CA"/>
        </w:rPr>
        <w:t xml:space="preserve"> (j &lt; draw.Count)</w:t>
      </w:r>
    </w:p>
    <w:p w14:paraId="7C81FEF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1EEBE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74CA9C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pen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Pen</w:t>
      </w:r>
      <w:r>
        <w:rPr>
          <w:rFonts w:ascii="Courier New" w:hAnsi="Courier New" w:cs="Courier New"/>
          <w:noProof/>
          <w:sz w:val="20"/>
          <w:lang w:eastAsia="en-CA"/>
        </w:rPr>
        <w:t>(</w:t>
      </w:r>
      <w:r>
        <w:rPr>
          <w:rFonts w:ascii="Courier New" w:hAnsi="Courier New" w:cs="Courier New"/>
          <w:noProof/>
          <w:color w:val="2B91AF"/>
          <w:sz w:val="20"/>
          <w:lang w:eastAsia="en-CA"/>
        </w:rPr>
        <w:t>Color</w:t>
      </w:r>
      <w:r>
        <w:rPr>
          <w:rFonts w:ascii="Courier New" w:hAnsi="Courier New" w:cs="Courier New"/>
          <w:noProof/>
          <w:sz w:val="20"/>
          <w:lang w:eastAsia="en-CA"/>
        </w:rPr>
        <w:t>.Black, 2);</w:t>
      </w:r>
    </w:p>
    <w:p w14:paraId="731AEFB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 &lt; nloc.Count)</w:t>
      </w:r>
    </w:p>
    <w:p w14:paraId="6B6C36C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 = nloc[n];</w:t>
      </w:r>
    </w:p>
    <w:p w14:paraId="317F03C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 &lt; vloc.Count)</w:t>
      </w:r>
    </w:p>
    <w:p w14:paraId="70C1CBA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 = vloc[v];</w:t>
      </w:r>
    </w:p>
    <w:p w14:paraId="55ADB8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 = </w:t>
      </w:r>
      <w:r>
        <w:rPr>
          <w:rFonts w:ascii="Courier New" w:hAnsi="Courier New" w:cs="Courier New"/>
          <w:noProof/>
          <w:color w:val="0000FF"/>
          <w:sz w:val="20"/>
          <w:lang w:eastAsia="en-CA"/>
        </w:rPr>
        <w:t>this</w:t>
      </w:r>
      <w:r>
        <w:rPr>
          <w:rFonts w:ascii="Courier New" w:hAnsi="Courier New" w:cs="Courier New"/>
          <w:noProof/>
          <w:sz w:val="20"/>
          <w:lang w:eastAsia="en-CA"/>
        </w:rPr>
        <w:t>.CreateGraphics();</w:t>
      </w:r>
    </w:p>
    <w:p w14:paraId="048BFE9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g.DrawLine(pen, vl, nl);</w:t>
      </w:r>
    </w:p>
    <w:p w14:paraId="09B3870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750080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450273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 = 0;</w:t>
      </w:r>
    </w:p>
    <w:p w14:paraId="71FD57C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while</w:t>
      </w:r>
      <w:r>
        <w:rPr>
          <w:rFonts w:ascii="Courier New" w:hAnsi="Courier New" w:cs="Courier New"/>
          <w:noProof/>
          <w:sz w:val="20"/>
          <w:lang w:eastAsia="en-CA"/>
        </w:rPr>
        <w:t xml:space="preserve"> (i &lt; none.Count)</w:t>
      </w:r>
    </w:p>
    <w:p w14:paraId="1F1E1F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1B4DF4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(draw[x] == none[i])</w:t>
      </w:r>
    </w:p>
    <w:p w14:paraId="72E7123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5B2BD3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12D7B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w:t>
      </w:r>
    </w:p>
    <w:p w14:paraId="4EE9E89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E8D88C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6C6226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A227BB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27F030E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4920F6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26690D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3CEF2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54392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C58482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w:t>
      </w:r>
    </w:p>
    <w:p w14:paraId="01D4486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7EB2BA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x++;</w:t>
      </w:r>
    </w:p>
    <w:p w14:paraId="23F780E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69186AA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C0F2A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D2A6E1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FCDB49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p>
    <w:p w14:paraId="41957E4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drawingats()</w:t>
      </w:r>
    </w:p>
    <w:p w14:paraId="1F19AAC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6B9775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x = 0;</w:t>
      </w:r>
    </w:p>
    <w:p w14:paraId="0424701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j = 0;</w:t>
      </w:r>
    </w:p>
    <w:p w14:paraId="04EE002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v = 0;</w:t>
      </w:r>
    </w:p>
    <w:p w14:paraId="39877B3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n = 0;</w:t>
      </w:r>
    </w:p>
    <w:p w14:paraId="1D8E60D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A2607F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00CBC9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while</w:t>
      </w:r>
      <w:r>
        <w:rPr>
          <w:rFonts w:ascii="Courier New" w:hAnsi="Courier New" w:cs="Courier New"/>
          <w:noProof/>
          <w:sz w:val="20"/>
          <w:lang w:eastAsia="en-CA"/>
        </w:rPr>
        <w:t xml:space="preserve"> (j &lt; verb.Count)</w:t>
      </w:r>
    </w:p>
    <w:p w14:paraId="23AAC9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A0A20F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19E89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pen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Pen</w:t>
      </w:r>
      <w:r>
        <w:rPr>
          <w:rFonts w:ascii="Courier New" w:hAnsi="Courier New" w:cs="Courier New"/>
          <w:noProof/>
          <w:sz w:val="20"/>
          <w:lang w:eastAsia="en-CA"/>
        </w:rPr>
        <w:t>(</w:t>
      </w:r>
      <w:r>
        <w:rPr>
          <w:rFonts w:ascii="Courier New" w:hAnsi="Courier New" w:cs="Courier New"/>
          <w:noProof/>
          <w:color w:val="2B91AF"/>
          <w:sz w:val="20"/>
          <w:lang w:eastAsia="en-CA"/>
        </w:rPr>
        <w:t>Color</w:t>
      </w:r>
      <w:r>
        <w:rPr>
          <w:rFonts w:ascii="Courier New" w:hAnsi="Courier New" w:cs="Courier New"/>
          <w:noProof/>
          <w:sz w:val="20"/>
          <w:lang w:eastAsia="en-CA"/>
        </w:rPr>
        <w:t>.Black, 2);</w:t>
      </w:r>
    </w:p>
    <w:p w14:paraId="5A17808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 &lt; nloc.Count)</w:t>
      </w:r>
    </w:p>
    <w:p w14:paraId="52AAF64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 = nloc[none.Count-1];</w:t>
      </w:r>
    </w:p>
    <w:p w14:paraId="03B74BA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 &lt; vloc.Count)</w:t>
      </w:r>
    </w:p>
    <w:p w14:paraId="29DE062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 = vloc[v];</w:t>
      </w:r>
    </w:p>
    <w:p w14:paraId="459FFB9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 = </w:t>
      </w:r>
      <w:r>
        <w:rPr>
          <w:rFonts w:ascii="Courier New" w:hAnsi="Courier New" w:cs="Courier New"/>
          <w:noProof/>
          <w:color w:val="0000FF"/>
          <w:sz w:val="20"/>
          <w:lang w:eastAsia="en-CA"/>
        </w:rPr>
        <w:t>this</w:t>
      </w:r>
      <w:r>
        <w:rPr>
          <w:rFonts w:ascii="Courier New" w:hAnsi="Courier New" w:cs="Courier New"/>
          <w:noProof/>
          <w:sz w:val="20"/>
          <w:lang w:eastAsia="en-CA"/>
        </w:rPr>
        <w:t>.CreateGraphics();</w:t>
      </w:r>
    </w:p>
    <w:p w14:paraId="258474E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g.DrawLine(pen, vl, nl);</w:t>
      </w:r>
    </w:p>
    <w:p w14:paraId="6585849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E3CFB1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 &lt; vloc.Count - 1)</w:t>
      </w:r>
    </w:p>
    <w:p w14:paraId="147A41F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w:t>
      </w:r>
    </w:p>
    <w:p w14:paraId="314207B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D2F910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DCDD8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182AEE7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20B191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ECE09E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15EC3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7EE48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E11355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Form4_Load(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538B92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236A6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textBox1.Text = </w:t>
      </w:r>
      <w:r>
        <w:rPr>
          <w:rFonts w:ascii="Courier New" w:hAnsi="Courier New" w:cs="Courier New"/>
          <w:noProof/>
          <w:color w:val="2B91AF"/>
          <w:sz w:val="20"/>
          <w:lang w:eastAsia="en-CA"/>
        </w:rPr>
        <w:t>Form3</w:t>
      </w:r>
      <w:r>
        <w:rPr>
          <w:rFonts w:ascii="Courier New" w:hAnsi="Courier New" w:cs="Courier New"/>
          <w:noProof/>
          <w:sz w:val="20"/>
          <w:lang w:eastAsia="en-CA"/>
        </w:rPr>
        <w:t>.title;</w:t>
      </w:r>
    </w:p>
    <w:p w14:paraId="55B5C07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8A5874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41434D7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DFEA6B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D4DA87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743F69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PictureBox</w:t>
      </w:r>
      <w:r>
        <w:rPr>
          <w:rFonts w:ascii="Courier New" w:hAnsi="Courier New" w:cs="Courier New"/>
          <w:noProof/>
          <w:sz w:val="20"/>
          <w:lang w:eastAsia="en-CA"/>
        </w:rPr>
        <w:t>)</w:t>
      </w:r>
    </w:p>
    <w:p w14:paraId="35576B7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(j &lt; none.Count)</w:t>
      </w:r>
    </w:p>
    <w:p w14:paraId="75C1F2E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C90060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2C44BF8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"no"</w:t>
      </w:r>
      <w:r>
        <w:rPr>
          <w:rFonts w:ascii="Courier New" w:hAnsi="Courier New" w:cs="Courier New"/>
          <w:noProof/>
          <w:sz w:val="20"/>
          <w:lang w:eastAsia="en-CA"/>
        </w:rPr>
        <w:t>;</w:t>
      </w:r>
    </w:p>
    <w:p w14:paraId="64741DE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55ABA61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0FC0A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85DDF7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453BA0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1B15069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0AAE3D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6F2804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030C65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A36C71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27F6C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D650EF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48FC5B9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51C63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Label</w:t>
      </w:r>
      <w:r>
        <w:rPr>
          <w:rFonts w:ascii="Courier New" w:hAnsi="Courier New" w:cs="Courier New"/>
          <w:noProof/>
          <w:sz w:val="20"/>
          <w:lang w:eastAsia="en-CA"/>
        </w:rPr>
        <w:t>)</w:t>
      </w:r>
    </w:p>
    <w:p w14:paraId="202DB4C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7BE6E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(i &lt; none.Count)</w:t>
      </w:r>
    </w:p>
    <w:p w14:paraId="70559B0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F2A6D5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39B0480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w:t>
      </w:r>
      <w:r>
        <w:rPr>
          <w:rFonts w:ascii="Courier New" w:hAnsi="Courier New" w:cs="Courier New"/>
          <w:noProof/>
          <w:sz w:val="20"/>
          <w:lang w:eastAsia="en-CA"/>
        </w:rPr>
        <w:t>;</w:t>
      </w:r>
    </w:p>
    <w:p w14:paraId="3AC8876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39FEE66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DA373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8860AF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lab.Text = none[i].ToString();</w:t>
      </w:r>
    </w:p>
    <w:p w14:paraId="196027A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nloc.Add(lab.Location);</w:t>
      </w:r>
    </w:p>
    <w:p w14:paraId="18DD6AA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0150659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4560B7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01A50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E243F3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F99551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861BA1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2D6F7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21A9B1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crt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41BBF62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2DE1B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(crt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PictureBox</w:t>
      </w:r>
      <w:r>
        <w:rPr>
          <w:rFonts w:ascii="Courier New" w:hAnsi="Courier New" w:cs="Courier New"/>
          <w:noProof/>
          <w:sz w:val="20"/>
          <w:lang w:eastAsia="en-CA"/>
        </w:rPr>
        <w:t>)</w:t>
      </w:r>
    </w:p>
    <w:p w14:paraId="7DDB13F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9B24E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2E2C6B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(s &lt; verb.Count)</w:t>
      </w:r>
    </w:p>
    <w:p w14:paraId="60ED774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05A5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crt.Name;</w:t>
      </w:r>
    </w:p>
    <w:p w14:paraId="20B4911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"ve"</w:t>
      </w:r>
      <w:r>
        <w:rPr>
          <w:rFonts w:ascii="Courier New" w:hAnsi="Courier New" w:cs="Courier New"/>
          <w:noProof/>
          <w:sz w:val="20"/>
          <w:lang w:eastAsia="en-CA"/>
        </w:rPr>
        <w:t>;</w:t>
      </w:r>
    </w:p>
    <w:p w14:paraId="4A2FE19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9EF73A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23537F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2EB0FE8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722892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w:t>
      </w:r>
    </w:p>
    <w:p w14:paraId="62F4181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94C5D4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A263F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DE22D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9015CD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52776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crtw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3ABB43B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D22B90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(crtw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Label</w:t>
      </w:r>
      <w:r>
        <w:rPr>
          <w:rFonts w:ascii="Courier New" w:hAnsi="Courier New" w:cs="Courier New"/>
          <w:noProof/>
          <w:sz w:val="20"/>
          <w:lang w:eastAsia="en-CA"/>
        </w:rPr>
        <w:t>)</w:t>
      </w:r>
    </w:p>
    <w:p w14:paraId="781FFAD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DE6A24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(w &lt; verb.Count)</w:t>
      </w:r>
    </w:p>
    <w:p w14:paraId="13ED7DF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905B79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crtw.Name;</w:t>
      </w:r>
    </w:p>
    <w:p w14:paraId="0B61977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w:t>
      </w:r>
      <w:r>
        <w:rPr>
          <w:rFonts w:ascii="Courier New" w:hAnsi="Courier New" w:cs="Courier New"/>
          <w:noProof/>
          <w:sz w:val="20"/>
          <w:lang w:eastAsia="en-CA"/>
        </w:rPr>
        <w:t>;</w:t>
      </w:r>
    </w:p>
    <w:p w14:paraId="39FC881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7FEE99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537DD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30FD8A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crtw.Text = verb[w].ToString();</w:t>
      </w:r>
    </w:p>
    <w:p w14:paraId="61F865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vloc.Add(crtw.Location);</w:t>
      </w:r>
    </w:p>
    <w:p w14:paraId="116BF3D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crtw.ForeColor = </w:t>
      </w:r>
      <w:r>
        <w:rPr>
          <w:rFonts w:ascii="Courier New" w:hAnsi="Courier New" w:cs="Courier New"/>
          <w:noProof/>
          <w:color w:val="2B91AF"/>
          <w:sz w:val="20"/>
          <w:lang w:eastAsia="en-CA"/>
        </w:rPr>
        <w:t>Color</w:t>
      </w:r>
      <w:r>
        <w:rPr>
          <w:rFonts w:ascii="Courier New" w:hAnsi="Courier New" w:cs="Courier New"/>
          <w:noProof/>
          <w:sz w:val="20"/>
          <w:lang w:eastAsia="en-CA"/>
        </w:rPr>
        <w:t>.Black;</w:t>
      </w:r>
    </w:p>
    <w:p w14:paraId="757673C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w:t>
      </w:r>
    </w:p>
    <w:p w14:paraId="5C441F4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C7121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B2830E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E9785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p>
    <w:p w14:paraId="2ABB958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650F2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03F9B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90406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D0324C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A6C83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55C1C0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9AD2DC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3C1622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CDFB44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verb.Clear();</w:t>
      </w:r>
    </w:p>
    <w:p w14:paraId="5D15066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none.Clear();</w:t>
      </w:r>
    </w:p>
    <w:p w14:paraId="0AA27C6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draw.Clear();</w:t>
      </w:r>
    </w:p>
    <w:p w14:paraId="168B21A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vloc.Clear();</w:t>
      </w:r>
    </w:p>
    <w:p w14:paraId="72960FC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nloc.Clear();</w:t>
      </w:r>
    </w:p>
    <w:p w14:paraId="01E7390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 xml:space="preserve"> f1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w:t>
      </w:r>
    </w:p>
    <w:p w14:paraId="1E839A2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f1.Show();</w:t>
      </w:r>
    </w:p>
    <w:p w14:paraId="39BED25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68985F9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97499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EEE1E3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00AC67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6D18A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C5697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drawingat();</w:t>
      </w:r>
    </w:p>
    <w:p w14:paraId="21103FB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 xml:space="preserve">.all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768FB7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drawingats();</w:t>
      </w:r>
    </w:p>
    <w:p w14:paraId="6183CF9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 xml:space="preserve">.all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8C0632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7A95E1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78C2AD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537B2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A952B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2D77A3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F7794B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915EC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Form7</w:t>
      </w:r>
      <w:r>
        <w:rPr>
          <w:rFonts w:ascii="Courier New" w:hAnsi="Courier New" w:cs="Courier New"/>
          <w:noProof/>
          <w:sz w:val="20"/>
          <w:lang w:eastAsia="en-CA"/>
        </w:rPr>
        <w:t xml:space="preserve"> f7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Form7</w:t>
      </w:r>
      <w:r>
        <w:rPr>
          <w:rFonts w:ascii="Courier New" w:hAnsi="Courier New" w:cs="Courier New"/>
          <w:noProof/>
          <w:sz w:val="20"/>
          <w:lang w:eastAsia="en-CA"/>
        </w:rPr>
        <w:t>();</w:t>
      </w:r>
    </w:p>
    <w:p w14:paraId="28ED4BB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327E5C0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f7.Show();</w:t>
      </w:r>
    </w:p>
    <w:p w14:paraId="349D93B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C38DA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C23467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button4_Click(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053985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07987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Form2</w:t>
      </w:r>
      <w:r>
        <w:rPr>
          <w:rFonts w:ascii="Courier New" w:hAnsi="Courier New" w:cs="Courier New"/>
          <w:noProof/>
          <w:sz w:val="20"/>
          <w:lang w:eastAsia="en-CA"/>
        </w:rPr>
        <w:t xml:space="preserve"> f2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Form2</w:t>
      </w:r>
      <w:r>
        <w:rPr>
          <w:rFonts w:ascii="Courier New" w:hAnsi="Courier New" w:cs="Courier New"/>
          <w:noProof/>
          <w:sz w:val="20"/>
          <w:lang w:eastAsia="en-CA"/>
        </w:rPr>
        <w:t>();</w:t>
      </w:r>
    </w:p>
    <w:p w14:paraId="187118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f2.ShowDialog();</w:t>
      </w:r>
    </w:p>
    <w:p w14:paraId="45B848E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9D1198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5CE6EC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v0_Click(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B7C640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E15CF6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5C1CB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BA11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B4F8DF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6060BC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FEC35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28987F67" w14:textId="77777777" w:rsidR="00C3321E" w:rsidRDefault="00C3321E" w:rsidP="00A214B8">
      <w:pPr>
        <w:pStyle w:val="BodyText"/>
      </w:pPr>
    </w:p>
    <w:p w14:paraId="7D5C5EFE" w14:textId="77777777" w:rsidR="005A2C35" w:rsidRDefault="005A2C35" w:rsidP="00A214B8">
      <w:pPr>
        <w:pStyle w:val="BodyText"/>
      </w:pPr>
      <w:r>
        <w:rPr>
          <w:noProof/>
        </w:rPr>
        <w:lastRenderedPageBreak/>
        <w:drawing>
          <wp:inline distT="0" distB="0" distL="0" distR="0" wp14:anchorId="36337631" wp14:editId="6F4A01A0">
            <wp:extent cx="5181600" cy="6115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181600" cy="6115050"/>
                    </a:xfrm>
                    <a:prstGeom prst="rect">
                      <a:avLst/>
                    </a:prstGeom>
                    <a:noFill/>
                    <a:ln w="9525">
                      <a:noFill/>
                      <a:miter lim="800000"/>
                      <a:headEnd/>
                      <a:tailEnd/>
                    </a:ln>
                  </pic:spPr>
                </pic:pic>
              </a:graphicData>
            </a:graphic>
          </wp:inline>
        </w:drawing>
      </w:r>
    </w:p>
    <w:p w14:paraId="5BB5288A" w14:textId="77777777" w:rsidR="008B2FED" w:rsidRDefault="008B2FED" w:rsidP="00B2128C">
      <w:pPr>
        <w:pStyle w:val="FigureTitle"/>
      </w:pPr>
      <w:bookmarkStart w:id="156" w:name="_Toc430471776"/>
      <w:r w:rsidRPr="00DC646B">
        <w:t xml:space="preserve">Figure </w:t>
      </w:r>
      <w:r>
        <w:t>5</w:t>
      </w:r>
      <w:r w:rsidRPr="00DC646B">
        <w:t>.</w:t>
      </w:r>
      <w:r w:rsidR="00381452">
        <w:t>1</w:t>
      </w:r>
      <w:r>
        <w:t>7</w:t>
      </w:r>
      <w:r w:rsidRPr="00DC646B">
        <w:t xml:space="preserve">: </w:t>
      </w:r>
      <w:r>
        <w:t>use case diagram.</w:t>
      </w:r>
      <w:bookmarkEnd w:id="156"/>
    </w:p>
    <w:p w14:paraId="4FE1101F" w14:textId="77777777" w:rsidR="002F2EC6" w:rsidRPr="008B2FED" w:rsidRDefault="00643BA9" w:rsidP="0098030D">
      <w:pPr>
        <w:pStyle w:val="BodyText"/>
        <w:rPr>
          <w:bCs/>
          <w:lang w:val="en-GB"/>
        </w:rPr>
      </w:pPr>
      <w:r w:rsidRPr="00E945FF">
        <w:rPr>
          <w:b/>
          <w:lang w:val="en-GB"/>
        </w:rPr>
        <w:t>Description:</w:t>
      </w:r>
      <w:r>
        <w:rPr>
          <w:bCs/>
          <w:lang w:val="en-GB"/>
        </w:rPr>
        <w:t xml:space="preserve"> </w:t>
      </w:r>
      <w:r w:rsidR="008B2FED">
        <w:rPr>
          <w:bCs/>
          <w:lang w:val="en-GB"/>
        </w:rPr>
        <w:t xml:space="preserve">In this page the user can see their requirements have been converted to the use case. </w:t>
      </w:r>
    </w:p>
    <w:p w14:paraId="083454E0" w14:textId="77777777" w:rsidR="002F2EC6" w:rsidRDefault="002F2EC6" w:rsidP="0098030D">
      <w:pPr>
        <w:pStyle w:val="BodyText"/>
        <w:rPr>
          <w:bCs/>
          <w:i/>
          <w:iCs/>
          <w:lang w:val="en-GB"/>
        </w:rPr>
      </w:pPr>
      <w:r>
        <w:rPr>
          <w:bCs/>
          <w:i/>
          <w:iCs/>
          <w:noProof/>
        </w:rPr>
        <w:lastRenderedPageBreak/>
        <w:drawing>
          <wp:inline distT="0" distB="0" distL="0" distR="0" wp14:anchorId="052D5070" wp14:editId="36738F29">
            <wp:extent cx="3800475" cy="5924550"/>
            <wp:effectExtent l="19050" t="0" r="9525"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3800475" cy="5924550"/>
                    </a:xfrm>
                    <a:prstGeom prst="rect">
                      <a:avLst/>
                    </a:prstGeom>
                    <a:noFill/>
                    <a:ln w="9525">
                      <a:noFill/>
                      <a:miter lim="800000"/>
                      <a:headEnd/>
                      <a:tailEnd/>
                    </a:ln>
                  </pic:spPr>
                </pic:pic>
              </a:graphicData>
            </a:graphic>
          </wp:inline>
        </w:drawing>
      </w:r>
    </w:p>
    <w:p w14:paraId="5AA8C028" w14:textId="77777777" w:rsidR="008B2FED" w:rsidRPr="00B2128C" w:rsidRDefault="00643BA9" w:rsidP="00B2128C">
      <w:pPr>
        <w:pStyle w:val="FigureTitle"/>
      </w:pPr>
      <w:bookmarkStart w:id="157" w:name="_Toc430471777"/>
      <w:r w:rsidRPr="00E945FF">
        <w:rPr>
          <w:b/>
        </w:rPr>
        <w:t>Description:</w:t>
      </w:r>
      <w:r>
        <w:rPr>
          <w:bCs w:val="0"/>
        </w:rPr>
        <w:t xml:space="preserve"> </w:t>
      </w:r>
      <w:r w:rsidR="008B2FED" w:rsidRPr="00B2128C">
        <w:t>Figure 5.</w:t>
      </w:r>
      <w:r w:rsidR="00381452">
        <w:t>1</w:t>
      </w:r>
      <w:r w:rsidR="008B2FED" w:rsidRPr="00B2128C">
        <w:t>8: use case diagram.</w:t>
      </w:r>
      <w:bookmarkEnd w:id="157"/>
    </w:p>
    <w:p w14:paraId="16E0B3DF" w14:textId="77777777" w:rsidR="008B2FED" w:rsidRPr="008B2FED" w:rsidRDefault="008B2FED" w:rsidP="008B2FED">
      <w:pPr>
        <w:pStyle w:val="BodyText"/>
        <w:rPr>
          <w:bCs/>
          <w:lang w:val="en-GB"/>
        </w:rPr>
      </w:pPr>
      <w:r>
        <w:rPr>
          <w:bCs/>
          <w:lang w:val="en-GB"/>
        </w:rPr>
        <w:t xml:space="preserve">In this page the user can see their requirements have been converted to the use case. </w:t>
      </w:r>
    </w:p>
    <w:p w14:paraId="456136B9" w14:textId="77777777" w:rsidR="00851309" w:rsidRDefault="00851309" w:rsidP="0098030D">
      <w:pPr>
        <w:pStyle w:val="BodyText"/>
        <w:rPr>
          <w:bCs/>
          <w:i/>
          <w:iCs/>
          <w:lang w:val="en-GB"/>
        </w:rPr>
      </w:pPr>
    </w:p>
    <w:p w14:paraId="3D7D2056" w14:textId="77777777" w:rsidR="00851309" w:rsidRDefault="00851309" w:rsidP="0098030D">
      <w:pPr>
        <w:pStyle w:val="BodyText"/>
        <w:rPr>
          <w:bCs/>
          <w:i/>
          <w:iCs/>
          <w:lang w:val="en-GB"/>
        </w:rPr>
      </w:pPr>
      <w:r>
        <w:rPr>
          <w:bCs/>
          <w:i/>
          <w:iCs/>
          <w:noProof/>
        </w:rPr>
        <w:lastRenderedPageBreak/>
        <w:drawing>
          <wp:inline distT="0" distB="0" distL="0" distR="0" wp14:anchorId="0A47F3C3" wp14:editId="055F277B">
            <wp:extent cx="4714875" cy="3781425"/>
            <wp:effectExtent l="19050" t="0" r="9525"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4714875" cy="3781425"/>
                    </a:xfrm>
                    <a:prstGeom prst="rect">
                      <a:avLst/>
                    </a:prstGeom>
                    <a:noFill/>
                    <a:ln w="9525">
                      <a:noFill/>
                      <a:miter lim="800000"/>
                      <a:headEnd/>
                      <a:tailEnd/>
                    </a:ln>
                  </pic:spPr>
                </pic:pic>
              </a:graphicData>
            </a:graphic>
          </wp:inline>
        </w:drawing>
      </w:r>
    </w:p>
    <w:p w14:paraId="044E67E0" w14:textId="77777777" w:rsidR="008B2FED" w:rsidRDefault="00643BA9" w:rsidP="00B2128C">
      <w:pPr>
        <w:pStyle w:val="FigureTitle"/>
      </w:pPr>
      <w:bookmarkStart w:id="158" w:name="_Toc430471778"/>
      <w:r w:rsidRPr="00E945FF">
        <w:rPr>
          <w:b/>
        </w:rPr>
        <w:t>Description:</w:t>
      </w:r>
      <w:r>
        <w:rPr>
          <w:bCs w:val="0"/>
        </w:rPr>
        <w:t xml:space="preserve"> </w:t>
      </w:r>
      <w:r w:rsidR="009F7BB3" w:rsidRPr="00DC646B">
        <w:t xml:space="preserve">Figure </w:t>
      </w:r>
      <w:r w:rsidR="009F7BB3">
        <w:t>5</w:t>
      </w:r>
      <w:r w:rsidR="009F7BB3" w:rsidRPr="00DC646B">
        <w:t>.</w:t>
      </w:r>
      <w:r w:rsidR="00381452">
        <w:t>1</w:t>
      </w:r>
      <w:r w:rsidR="008B2FED">
        <w:t>9</w:t>
      </w:r>
      <w:r w:rsidR="009F7BB3" w:rsidRPr="00DC646B">
        <w:t xml:space="preserve">: </w:t>
      </w:r>
      <w:r w:rsidR="0098030D">
        <w:t>use case diagram.</w:t>
      </w:r>
      <w:bookmarkEnd w:id="158"/>
    </w:p>
    <w:p w14:paraId="4EF3ADAD" w14:textId="77777777" w:rsidR="008B2FED" w:rsidRDefault="008B2FED" w:rsidP="008B2FED">
      <w:pPr>
        <w:pStyle w:val="BodyText"/>
        <w:rPr>
          <w:bCs/>
          <w:lang w:val="en-GB"/>
        </w:rPr>
      </w:pPr>
      <w:r>
        <w:rPr>
          <w:bCs/>
          <w:lang w:val="en-GB"/>
        </w:rPr>
        <w:t xml:space="preserve">In this page the user can see their requirements have been converted to the use case. </w:t>
      </w:r>
    </w:p>
    <w:p w14:paraId="755AB39D" w14:textId="77777777" w:rsidR="00C1602A" w:rsidRDefault="00C1602A" w:rsidP="008B2FED">
      <w:pPr>
        <w:pStyle w:val="BodyText"/>
        <w:rPr>
          <w:bCs/>
          <w:lang w:val="en-GB"/>
        </w:rPr>
      </w:pPr>
    </w:p>
    <w:p w14:paraId="33A99236" w14:textId="77777777" w:rsidR="00C1602A" w:rsidRDefault="00C1602A" w:rsidP="008B2FED">
      <w:pPr>
        <w:pStyle w:val="BodyText"/>
        <w:rPr>
          <w:bCs/>
          <w:lang w:val="en-GB"/>
        </w:rPr>
      </w:pPr>
    </w:p>
    <w:p w14:paraId="0B5AE4FB" w14:textId="77777777" w:rsidR="00C1602A" w:rsidRDefault="00C1602A" w:rsidP="008B2FED">
      <w:pPr>
        <w:pStyle w:val="BodyText"/>
        <w:rPr>
          <w:bCs/>
          <w:lang w:val="en-GB"/>
        </w:rPr>
      </w:pPr>
    </w:p>
    <w:p w14:paraId="390F2FF9" w14:textId="77777777" w:rsidR="00C1602A" w:rsidRPr="008B2FED" w:rsidRDefault="00C1602A" w:rsidP="008B2FED">
      <w:pPr>
        <w:pStyle w:val="BodyText"/>
        <w:rPr>
          <w:bCs/>
          <w:lang w:val="en-GB"/>
        </w:rPr>
      </w:pPr>
    </w:p>
    <w:p w14:paraId="16B0458A" w14:textId="77777777" w:rsidR="009F7BB3" w:rsidRDefault="0062276C" w:rsidP="00D2189A">
      <w:pPr>
        <w:pStyle w:val="Heading4"/>
        <w:rPr>
          <w:lang w:val="en-GB"/>
        </w:rPr>
      </w:pPr>
      <w:bookmarkStart w:id="159" w:name="_Toc430471898"/>
      <w:r>
        <w:rPr>
          <w:lang w:val="en-GB"/>
        </w:rPr>
        <w:lastRenderedPageBreak/>
        <w:t>End the application</w:t>
      </w:r>
      <w:bookmarkEnd w:id="159"/>
      <w:r>
        <w:rPr>
          <w:lang w:val="en-GB"/>
        </w:rPr>
        <w:t xml:space="preserve"> </w:t>
      </w:r>
    </w:p>
    <w:p w14:paraId="0368900F" w14:textId="77777777" w:rsidR="0062276C" w:rsidRPr="0087311E" w:rsidRDefault="0062276C" w:rsidP="00C1602A">
      <w:pPr>
        <w:pStyle w:val="BodyText"/>
      </w:pPr>
      <w:r>
        <w:t>As shown in figure 5.2 and 5.</w:t>
      </w:r>
      <w:r w:rsidR="00C1602A">
        <w:t>20</w:t>
      </w:r>
      <w:r>
        <w:t xml:space="preserve">, </w:t>
      </w:r>
      <w:r w:rsidR="00C1602A">
        <w:t>end the application</w:t>
      </w:r>
      <w:r>
        <w:t xml:space="preserve"> in this system represent as </w:t>
      </w:r>
      <w:r w:rsidR="00C1602A">
        <w:t>stop notation.</w:t>
      </w:r>
    </w:p>
    <w:p w14:paraId="5D6B4984" w14:textId="77777777" w:rsidR="00AB22EF" w:rsidRDefault="00AB22EF" w:rsidP="0098030D">
      <w:pPr>
        <w:pStyle w:val="BodyText"/>
        <w:rPr>
          <w:bCs/>
          <w:i/>
          <w:iCs/>
          <w:lang w:val="en-GB"/>
        </w:rPr>
      </w:pPr>
      <w:r>
        <w:rPr>
          <w:bCs/>
          <w:i/>
          <w:iCs/>
          <w:noProof/>
        </w:rPr>
        <w:drawing>
          <wp:inline distT="0" distB="0" distL="0" distR="0" wp14:anchorId="2E7A5088" wp14:editId="257049C0">
            <wp:extent cx="1266825" cy="542925"/>
            <wp:effectExtent l="57150" t="19050" r="123825" b="104775"/>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a:stretch>
                      <a:fillRect/>
                    </a:stretch>
                  </pic:blipFill>
                  <pic:spPr bwMode="auto">
                    <a:xfrm>
                      <a:off x="0" y="0"/>
                      <a:ext cx="1266825" cy="5429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7F04463" w14:textId="77777777" w:rsidR="00381452" w:rsidRDefault="00381452" w:rsidP="00381452">
      <w:pPr>
        <w:pStyle w:val="FigureTitle"/>
      </w:pPr>
      <w:bookmarkStart w:id="160" w:name="_Toc430471779"/>
      <w:r w:rsidRPr="00DC646B">
        <w:t xml:space="preserve">Figure </w:t>
      </w:r>
      <w:r>
        <w:t>5</w:t>
      </w:r>
      <w:r w:rsidRPr="00DC646B">
        <w:t>.</w:t>
      </w:r>
      <w:r>
        <w:t>20</w:t>
      </w:r>
      <w:r w:rsidRPr="00DC646B">
        <w:t xml:space="preserve">: </w:t>
      </w:r>
      <w:r>
        <w:t>stop notation</w:t>
      </w:r>
      <w:bookmarkEnd w:id="160"/>
    </w:p>
    <w:p w14:paraId="577C7855" w14:textId="77777777" w:rsidR="00AB22EF" w:rsidRDefault="00AB22EF" w:rsidP="0098030D">
      <w:pPr>
        <w:pStyle w:val="BodyText"/>
        <w:rPr>
          <w:bCs/>
          <w:i/>
          <w:iCs/>
          <w:lang w:val="en-GB"/>
        </w:rPr>
      </w:pPr>
      <w:r>
        <w:rPr>
          <w:rFonts w:ascii="Courier New" w:hAnsi="Courier New" w:cs="Courier New"/>
          <w:noProof/>
          <w:color w:val="2B91AF"/>
          <w:sz w:val="20"/>
          <w:lang w:eastAsia="en-CA"/>
        </w:rPr>
        <w:t>Application</w:t>
      </w:r>
      <w:r>
        <w:rPr>
          <w:rFonts w:ascii="Courier New" w:hAnsi="Courier New" w:cs="Courier New"/>
          <w:noProof/>
          <w:sz w:val="20"/>
          <w:lang w:eastAsia="en-CA"/>
        </w:rPr>
        <w:t>.Exit();</w:t>
      </w:r>
    </w:p>
    <w:p w14:paraId="5D214425" w14:textId="77777777" w:rsidR="00C1602A" w:rsidRDefault="00C1602A" w:rsidP="0098030D">
      <w:pPr>
        <w:pStyle w:val="BodyText"/>
        <w:rPr>
          <w:bCs/>
          <w:i/>
          <w:iCs/>
          <w:lang w:val="en-GB"/>
        </w:rPr>
      </w:pPr>
    </w:p>
    <w:p w14:paraId="60403587" w14:textId="77777777" w:rsidR="00C1602A" w:rsidRDefault="00C1602A" w:rsidP="0098030D">
      <w:pPr>
        <w:pStyle w:val="BodyText"/>
        <w:rPr>
          <w:bCs/>
          <w:i/>
          <w:iCs/>
          <w:lang w:val="en-GB"/>
        </w:rPr>
      </w:pPr>
    </w:p>
    <w:p w14:paraId="1A526013" w14:textId="77777777" w:rsidR="00C1602A" w:rsidRDefault="00C1602A" w:rsidP="0098030D">
      <w:pPr>
        <w:pStyle w:val="BodyText"/>
        <w:rPr>
          <w:bCs/>
          <w:i/>
          <w:iCs/>
          <w:lang w:val="en-GB"/>
        </w:rPr>
      </w:pPr>
    </w:p>
    <w:p w14:paraId="653C7F2F" w14:textId="77777777" w:rsidR="00C1602A" w:rsidRDefault="00C1602A" w:rsidP="0098030D">
      <w:pPr>
        <w:pStyle w:val="BodyText"/>
        <w:rPr>
          <w:bCs/>
          <w:i/>
          <w:iCs/>
          <w:lang w:val="en-GB"/>
        </w:rPr>
      </w:pPr>
    </w:p>
    <w:p w14:paraId="5CE81673" w14:textId="77777777" w:rsidR="00C1602A" w:rsidRDefault="00C1602A" w:rsidP="0098030D">
      <w:pPr>
        <w:pStyle w:val="BodyText"/>
        <w:rPr>
          <w:bCs/>
          <w:i/>
          <w:iCs/>
          <w:lang w:val="en-GB"/>
        </w:rPr>
      </w:pPr>
    </w:p>
    <w:p w14:paraId="4EB21497" w14:textId="77777777" w:rsidR="00C1602A" w:rsidRDefault="00C1602A" w:rsidP="0098030D">
      <w:pPr>
        <w:pStyle w:val="BodyText"/>
        <w:rPr>
          <w:bCs/>
          <w:i/>
          <w:iCs/>
          <w:lang w:val="en-GB"/>
        </w:rPr>
      </w:pPr>
    </w:p>
    <w:p w14:paraId="20CCC464" w14:textId="77777777" w:rsidR="00C1602A" w:rsidRDefault="00C1602A" w:rsidP="0098030D">
      <w:pPr>
        <w:pStyle w:val="BodyText"/>
        <w:rPr>
          <w:bCs/>
          <w:i/>
          <w:iCs/>
          <w:lang w:val="en-GB"/>
        </w:rPr>
      </w:pPr>
    </w:p>
    <w:p w14:paraId="6A96FA81" w14:textId="77777777" w:rsidR="00C1602A" w:rsidRDefault="00C1602A" w:rsidP="0098030D">
      <w:pPr>
        <w:pStyle w:val="BodyText"/>
        <w:rPr>
          <w:bCs/>
          <w:i/>
          <w:iCs/>
          <w:lang w:val="en-GB"/>
        </w:rPr>
      </w:pPr>
    </w:p>
    <w:p w14:paraId="3D152053" w14:textId="77777777" w:rsidR="00C1602A" w:rsidRDefault="002E5C6E" w:rsidP="00D2189A">
      <w:pPr>
        <w:pStyle w:val="Heading4"/>
        <w:rPr>
          <w:lang w:val="en-GB"/>
        </w:rPr>
      </w:pPr>
      <w:bookmarkStart w:id="161" w:name="_Toc430471899"/>
      <w:r>
        <w:rPr>
          <w:lang w:val="en-GB"/>
        </w:rPr>
        <w:lastRenderedPageBreak/>
        <w:t>Boss testing</w:t>
      </w:r>
      <w:bookmarkEnd w:id="161"/>
      <w:r>
        <w:rPr>
          <w:lang w:val="en-GB"/>
        </w:rPr>
        <w:t xml:space="preserve"> </w:t>
      </w:r>
    </w:p>
    <w:p w14:paraId="6E85D47C" w14:textId="77777777" w:rsidR="00776B4F" w:rsidRPr="00776B4F" w:rsidRDefault="00776B4F" w:rsidP="00D2189A">
      <w:pPr>
        <w:pStyle w:val="BodyText"/>
      </w:pPr>
      <w:r>
        <w:t xml:space="preserve">As shown in figure 5.21 boss test button and when the user press it </w:t>
      </w:r>
      <w:r w:rsidR="00D2189A">
        <w:t>he will move to the figure 5.22</w:t>
      </w:r>
    </w:p>
    <w:p w14:paraId="1F358C10" w14:textId="77777777" w:rsidR="008E1694" w:rsidRDefault="007E54D4" w:rsidP="00561AB8">
      <w:pPr>
        <w:pStyle w:val="BodyText"/>
        <w:rPr>
          <w:noProof/>
        </w:rPr>
      </w:pPr>
      <w:r>
        <w:rPr>
          <w:noProof/>
        </w:rPr>
        <w:drawing>
          <wp:inline distT="0" distB="0" distL="0" distR="0" wp14:anchorId="5FCA0425" wp14:editId="640DDE86">
            <wp:extent cx="2133600" cy="60007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2133600" cy="600075"/>
                    </a:xfrm>
                    <a:prstGeom prst="rect">
                      <a:avLst/>
                    </a:prstGeom>
                    <a:noFill/>
                    <a:ln w="9525">
                      <a:noFill/>
                      <a:miter lim="800000"/>
                      <a:headEnd/>
                      <a:tailEnd/>
                    </a:ln>
                  </pic:spPr>
                </pic:pic>
              </a:graphicData>
            </a:graphic>
          </wp:inline>
        </w:drawing>
      </w:r>
    </w:p>
    <w:p w14:paraId="644B14C2" w14:textId="77777777" w:rsidR="008A32C7" w:rsidRDefault="008A32C7" w:rsidP="008A32C7">
      <w:pPr>
        <w:pStyle w:val="FigureTitle"/>
      </w:pPr>
      <w:bookmarkStart w:id="162" w:name="_Toc430471780"/>
      <w:r w:rsidRPr="00DC646B">
        <w:t xml:space="preserve">Figure </w:t>
      </w:r>
      <w:r>
        <w:t>5</w:t>
      </w:r>
      <w:r w:rsidRPr="00DC646B">
        <w:t>.</w:t>
      </w:r>
      <w:r>
        <w:t>21</w:t>
      </w:r>
      <w:r w:rsidRPr="00DC646B">
        <w:t xml:space="preserve">: </w:t>
      </w:r>
      <w:r>
        <w:t>Boss testing button</w:t>
      </w:r>
      <w:bookmarkEnd w:id="162"/>
    </w:p>
    <w:p w14:paraId="2F68333D" w14:textId="77777777" w:rsidR="00120866" w:rsidRPr="00120866" w:rsidRDefault="00120866" w:rsidP="008A32C7">
      <w:pPr>
        <w:pStyle w:val="FigureTitle"/>
        <w:rPr>
          <w:i w:val="0"/>
          <w:iCs/>
        </w:rPr>
      </w:pPr>
      <w:bookmarkStart w:id="163" w:name="_Toc430471781"/>
      <w:r>
        <w:rPr>
          <w:i w:val="0"/>
          <w:iCs/>
        </w:rPr>
        <w:t>The code for this process shown below</w:t>
      </w:r>
      <w:bookmarkEnd w:id="163"/>
      <w:r>
        <w:rPr>
          <w:i w:val="0"/>
          <w:iCs/>
        </w:rPr>
        <w:t xml:space="preserve"> </w:t>
      </w:r>
    </w:p>
    <w:p w14:paraId="4B82800E"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Form7</w:t>
      </w:r>
      <w:r>
        <w:rPr>
          <w:rFonts w:ascii="Courier New" w:hAnsi="Courier New" w:cs="Courier New"/>
          <w:noProof/>
          <w:sz w:val="20"/>
          <w:lang w:eastAsia="en-CA"/>
        </w:rPr>
        <w:t xml:space="preserve"> f7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Form7</w:t>
      </w:r>
      <w:r>
        <w:rPr>
          <w:rFonts w:ascii="Courier New" w:hAnsi="Courier New" w:cs="Courier New"/>
          <w:noProof/>
          <w:sz w:val="20"/>
          <w:lang w:eastAsia="en-CA"/>
        </w:rPr>
        <w:t>();</w:t>
      </w:r>
    </w:p>
    <w:p w14:paraId="68776B35"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4858AD17" w14:textId="77777777" w:rsidR="008E1694" w:rsidRDefault="008E1694" w:rsidP="008E1694">
      <w:pPr>
        <w:pStyle w:val="BodyText"/>
        <w:rPr>
          <w:rFonts w:ascii="Courier New" w:hAnsi="Courier New" w:cs="Courier New"/>
          <w:noProof/>
          <w:sz w:val="20"/>
          <w:lang w:eastAsia="en-CA"/>
        </w:rPr>
      </w:pPr>
      <w:r>
        <w:rPr>
          <w:rFonts w:ascii="Courier New" w:hAnsi="Courier New" w:cs="Courier New"/>
          <w:noProof/>
          <w:sz w:val="20"/>
          <w:lang w:eastAsia="en-CA"/>
        </w:rPr>
        <w:t xml:space="preserve">            f7.Show();</w:t>
      </w:r>
    </w:p>
    <w:p w14:paraId="0CF52739"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Form7_Load(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3EE5D58"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A7FD62E"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boss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75487B0C"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boss = </w:t>
      </w:r>
      <w:r>
        <w:rPr>
          <w:rFonts w:ascii="Courier New" w:hAnsi="Courier New" w:cs="Courier New"/>
          <w:noProof/>
          <w:color w:val="A31515"/>
          <w:sz w:val="20"/>
          <w:lang w:eastAsia="en-CA"/>
        </w:rPr>
        <w:t>"Imagin you are the mananger of the company and you are asked your employee .....what are you doing? and the answer was your functional requirements......would you agree on that or not.........thats what boss test mean "</w:t>
      </w:r>
      <w:r>
        <w:rPr>
          <w:rFonts w:ascii="Courier New" w:hAnsi="Courier New" w:cs="Courier New"/>
          <w:noProof/>
          <w:sz w:val="20"/>
          <w:lang w:eastAsia="en-CA"/>
        </w:rPr>
        <w:t>;</w:t>
      </w:r>
    </w:p>
    <w:p w14:paraId="78A5817A"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boss;</w:t>
      </w:r>
    </w:p>
    <w:p w14:paraId="00652AEC"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w:t>
      </w:r>
      <w:r>
        <w:rPr>
          <w:rFonts w:ascii="Courier New" w:hAnsi="Courier New" w:cs="Courier New"/>
          <w:noProof/>
          <w:color w:val="2B91AF"/>
          <w:sz w:val="20"/>
          <w:lang w:eastAsia="en-CA"/>
        </w:rPr>
        <w:t>Form4</w:t>
      </w:r>
      <w:r>
        <w:rPr>
          <w:rFonts w:ascii="Courier New" w:hAnsi="Courier New" w:cs="Courier New"/>
          <w:noProof/>
          <w:sz w:val="20"/>
          <w:lang w:eastAsia="en-CA"/>
        </w:rPr>
        <w:t>.verb.Count; i++)</w:t>
      </w:r>
    </w:p>
    <w:p w14:paraId="442C4E1D"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w:t>
      </w:r>
      <w:r>
        <w:rPr>
          <w:rFonts w:ascii="Courier New" w:hAnsi="Courier New" w:cs="Courier New"/>
          <w:noProof/>
          <w:color w:val="2B91AF"/>
          <w:sz w:val="20"/>
          <w:lang w:eastAsia="en-CA"/>
        </w:rPr>
        <w:t>Form4</w:t>
      </w:r>
      <w:r>
        <w:rPr>
          <w:rFonts w:ascii="Courier New" w:hAnsi="Courier New" w:cs="Courier New"/>
          <w:noProof/>
          <w:sz w:val="20"/>
          <w:lang w:eastAsia="en-CA"/>
        </w:rPr>
        <w:t>.verb[i]);</w:t>
      </w:r>
    </w:p>
    <w:p w14:paraId="72BD9915"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p>
    <w:p w14:paraId="6EA6AE17"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71A51D"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p>
    <w:p w14:paraId="21D80DA6"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7890510C"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3823EF5"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 xml:space="preserve"> f4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Form4</w:t>
      </w:r>
      <w:r>
        <w:rPr>
          <w:rFonts w:ascii="Courier New" w:hAnsi="Courier New" w:cs="Courier New"/>
          <w:noProof/>
          <w:sz w:val="20"/>
          <w:lang w:eastAsia="en-CA"/>
        </w:rPr>
        <w:t>();</w:t>
      </w:r>
    </w:p>
    <w:p w14:paraId="46B611BF"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f4.Show();</w:t>
      </w:r>
    </w:p>
    <w:p w14:paraId="51D3B6EF"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421DD3E7" w14:textId="77777777" w:rsidR="008E1694" w:rsidRDefault="008E1694" w:rsidP="008E1694">
      <w:pPr>
        <w:pStyle w:val="BodyText"/>
        <w:rPr>
          <w:rFonts w:ascii="Courier New" w:hAnsi="Courier New" w:cs="Courier New"/>
          <w:noProof/>
          <w:sz w:val="20"/>
          <w:lang w:eastAsia="en-CA"/>
        </w:rPr>
      </w:pPr>
      <w:r>
        <w:rPr>
          <w:rFonts w:ascii="Courier New" w:hAnsi="Courier New" w:cs="Courier New"/>
          <w:noProof/>
          <w:sz w:val="20"/>
          <w:lang w:eastAsia="en-CA"/>
        </w:rPr>
        <w:t xml:space="preserve">        }</w:t>
      </w:r>
    </w:p>
    <w:p w14:paraId="0D572009" w14:textId="77777777" w:rsidR="008C57FD" w:rsidRDefault="008C57FD" w:rsidP="008E1694">
      <w:pPr>
        <w:pStyle w:val="BodyText"/>
        <w:rPr>
          <w:noProof/>
        </w:rPr>
      </w:pPr>
    </w:p>
    <w:p w14:paraId="6274A7F3" w14:textId="77777777" w:rsidR="00B961C1" w:rsidRDefault="00B961C1" w:rsidP="008E1694">
      <w:pPr>
        <w:pStyle w:val="BodyText"/>
        <w:rPr>
          <w:noProof/>
        </w:rPr>
      </w:pPr>
    </w:p>
    <w:p w14:paraId="305BF556" w14:textId="77777777" w:rsidR="00B961C1" w:rsidRDefault="008C7091" w:rsidP="008E1694">
      <w:pPr>
        <w:pStyle w:val="BodyText"/>
        <w:rPr>
          <w:noProof/>
        </w:rPr>
      </w:pPr>
      <w:r>
        <w:rPr>
          <w:noProof/>
        </w:rPr>
        <w:lastRenderedPageBreak/>
        <mc:AlternateContent>
          <mc:Choice Requires="wps">
            <w:drawing>
              <wp:anchor distT="0" distB="0" distL="114300" distR="114300" simplePos="0" relativeHeight="251690496" behindDoc="0" locked="0" layoutInCell="1" allowOverlap="1" wp14:anchorId="031EA7C8" wp14:editId="4A1742C0">
                <wp:simplePos x="0" y="0"/>
                <wp:positionH relativeFrom="column">
                  <wp:posOffset>-1259205</wp:posOffset>
                </wp:positionH>
                <wp:positionV relativeFrom="paragraph">
                  <wp:posOffset>-448310</wp:posOffset>
                </wp:positionV>
                <wp:extent cx="7315200" cy="5800725"/>
                <wp:effectExtent l="0" t="0" r="1905" b="635"/>
                <wp:wrapNone/>
                <wp:docPr id="98" name="Rectangle 156" descr="Description: bos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5800725"/>
                        </a:xfrm>
                        <a:prstGeom prst="rect">
                          <a:avLst/>
                        </a:prstGeom>
                        <a:blipFill dpi="0" rotWithShape="0">
                          <a:blip r:embed="rId56"/>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C97D0" id="Rectangle 156" o:spid="_x0000_s1026" alt="Description: boss" style="position:absolute;margin-left:-99.15pt;margin-top:-35.3pt;width:8in;height:456.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" stroked="f">
                <v:fill r:id="rId57" o:title=" boss" recolor="t" type="frame"/>
              </v:rect>
            </w:pict>
          </mc:Fallback>
        </mc:AlternateContent>
      </w:r>
    </w:p>
    <w:p w14:paraId="52DFB8D6" w14:textId="77777777" w:rsidR="00B961C1" w:rsidRDefault="00B961C1" w:rsidP="008E1694">
      <w:pPr>
        <w:pStyle w:val="BodyText"/>
        <w:rPr>
          <w:noProof/>
        </w:rPr>
      </w:pPr>
    </w:p>
    <w:p w14:paraId="6BC2C65A" w14:textId="77777777" w:rsidR="00B961C1" w:rsidRDefault="00B961C1" w:rsidP="008E1694">
      <w:pPr>
        <w:pStyle w:val="BodyText"/>
        <w:rPr>
          <w:noProof/>
        </w:rPr>
      </w:pPr>
    </w:p>
    <w:p w14:paraId="2A405804" w14:textId="77777777" w:rsidR="00B961C1" w:rsidRDefault="00B961C1" w:rsidP="008E1694">
      <w:pPr>
        <w:pStyle w:val="BodyText"/>
        <w:rPr>
          <w:noProof/>
        </w:rPr>
      </w:pPr>
    </w:p>
    <w:p w14:paraId="017D6BE5" w14:textId="77777777" w:rsidR="00B961C1" w:rsidRDefault="00B961C1" w:rsidP="008E1694">
      <w:pPr>
        <w:pStyle w:val="BodyText"/>
        <w:rPr>
          <w:noProof/>
        </w:rPr>
      </w:pPr>
    </w:p>
    <w:p w14:paraId="43A0ECE2" w14:textId="77777777" w:rsidR="00B961C1" w:rsidRDefault="00B961C1" w:rsidP="008E1694">
      <w:pPr>
        <w:pStyle w:val="BodyText"/>
        <w:rPr>
          <w:noProof/>
        </w:rPr>
      </w:pPr>
    </w:p>
    <w:p w14:paraId="0FAC78E4" w14:textId="77777777" w:rsidR="00B961C1" w:rsidRDefault="00B961C1" w:rsidP="008E1694">
      <w:pPr>
        <w:pStyle w:val="BodyText"/>
        <w:rPr>
          <w:noProof/>
        </w:rPr>
      </w:pPr>
    </w:p>
    <w:p w14:paraId="66A67926" w14:textId="77777777" w:rsidR="00B961C1" w:rsidRDefault="00B961C1" w:rsidP="008E1694">
      <w:pPr>
        <w:pStyle w:val="BodyText"/>
        <w:rPr>
          <w:noProof/>
        </w:rPr>
      </w:pPr>
    </w:p>
    <w:p w14:paraId="1B829B19" w14:textId="77777777" w:rsidR="00B961C1" w:rsidRDefault="00B961C1" w:rsidP="008E1694">
      <w:pPr>
        <w:pStyle w:val="BodyText"/>
        <w:rPr>
          <w:noProof/>
        </w:rPr>
      </w:pPr>
    </w:p>
    <w:p w14:paraId="7C84BDF5" w14:textId="77777777" w:rsidR="00B961C1" w:rsidRDefault="00B961C1" w:rsidP="008E1694">
      <w:pPr>
        <w:pStyle w:val="BodyText"/>
        <w:rPr>
          <w:noProof/>
        </w:rPr>
      </w:pPr>
    </w:p>
    <w:p w14:paraId="0B7862D5" w14:textId="77777777" w:rsidR="00B961C1" w:rsidRDefault="00B961C1" w:rsidP="008E1694">
      <w:pPr>
        <w:pStyle w:val="BodyText"/>
        <w:rPr>
          <w:noProof/>
        </w:rPr>
      </w:pPr>
    </w:p>
    <w:p w14:paraId="24743E8D" w14:textId="77777777" w:rsidR="00293C6A" w:rsidRDefault="00293C6A" w:rsidP="008A32C7">
      <w:pPr>
        <w:pStyle w:val="FigureTitle"/>
      </w:pPr>
      <w:bookmarkStart w:id="164" w:name="_Toc430471782"/>
      <w:r w:rsidRPr="00DC646B">
        <w:t xml:space="preserve">Figure </w:t>
      </w:r>
      <w:r>
        <w:t>5</w:t>
      </w:r>
      <w:r w:rsidRPr="00DC646B">
        <w:t>.</w:t>
      </w:r>
      <w:r w:rsidR="008A32C7">
        <w:t>22</w:t>
      </w:r>
      <w:r w:rsidRPr="00DC646B">
        <w:t xml:space="preserve">: </w:t>
      </w:r>
      <w:r w:rsidR="008C57FD">
        <w:t>Boss testing</w:t>
      </w:r>
      <w:bookmarkEnd w:id="164"/>
    </w:p>
    <w:p w14:paraId="1A907167" w14:textId="77777777" w:rsidR="00401D9E" w:rsidRDefault="00643BA9" w:rsidP="00401D9E">
      <w:pPr>
        <w:pStyle w:val="BodyText"/>
        <w:rPr>
          <w:bCs/>
          <w:lang w:val="en-GB"/>
        </w:rPr>
      </w:pPr>
      <w:r w:rsidRPr="00E945FF">
        <w:rPr>
          <w:b/>
          <w:lang w:val="en-GB"/>
        </w:rPr>
        <w:t>Description:</w:t>
      </w:r>
      <w:r>
        <w:rPr>
          <w:bCs/>
          <w:lang w:val="en-GB"/>
        </w:rPr>
        <w:t xml:space="preserve"> </w:t>
      </w:r>
      <w:r w:rsidR="00401D9E">
        <w:rPr>
          <w:bCs/>
          <w:lang w:val="en-GB"/>
        </w:rPr>
        <w:t>In this page the user</w:t>
      </w:r>
      <w:r w:rsidR="00D2189A">
        <w:rPr>
          <w:bCs/>
          <w:lang w:val="en-GB"/>
        </w:rPr>
        <w:t>s</w:t>
      </w:r>
      <w:r w:rsidR="00401D9E">
        <w:rPr>
          <w:bCs/>
          <w:lang w:val="en-GB"/>
        </w:rPr>
        <w:t xml:space="preserve"> can apply the boss test to their requirements. </w:t>
      </w:r>
    </w:p>
    <w:p w14:paraId="325B4F84" w14:textId="77777777" w:rsidR="00B72705" w:rsidRDefault="00D2189A" w:rsidP="00D2189A">
      <w:pPr>
        <w:pStyle w:val="Heading4"/>
        <w:rPr>
          <w:lang w:val="en-GB"/>
        </w:rPr>
      </w:pPr>
      <w:bookmarkStart w:id="165" w:name="_Toc430471900"/>
      <w:r>
        <w:rPr>
          <w:lang w:val="en-GB"/>
        </w:rPr>
        <w:lastRenderedPageBreak/>
        <w:t>Help centre</w:t>
      </w:r>
      <w:bookmarkEnd w:id="165"/>
      <w:r>
        <w:rPr>
          <w:lang w:val="en-GB"/>
        </w:rPr>
        <w:t xml:space="preserve"> </w:t>
      </w:r>
    </w:p>
    <w:p w14:paraId="74063F49" w14:textId="77777777" w:rsidR="00B0767D" w:rsidRPr="00776B4F" w:rsidRDefault="00B0767D" w:rsidP="00B0767D">
      <w:pPr>
        <w:pStyle w:val="BodyText"/>
      </w:pPr>
      <w:r>
        <w:t>As shown in figure 5.23, help button and when the user press it he will move to the figure 5.24</w:t>
      </w:r>
    </w:p>
    <w:p w14:paraId="2EB6C689" w14:textId="77777777" w:rsidR="00B0767D" w:rsidRPr="00B0767D" w:rsidRDefault="00B0767D" w:rsidP="00B0767D">
      <w:pPr>
        <w:pStyle w:val="BodyText"/>
      </w:pPr>
    </w:p>
    <w:p w14:paraId="34EB48B7" w14:textId="77777777" w:rsidR="005B4C91" w:rsidRDefault="00452F3A" w:rsidP="0022099E">
      <w:pPr>
        <w:pStyle w:val="BodyText"/>
        <w:rPr>
          <w:bCs/>
          <w:i/>
          <w:iCs/>
          <w:lang w:val="en-GB"/>
        </w:rPr>
      </w:pPr>
      <w:r>
        <w:rPr>
          <w:bCs/>
          <w:i/>
          <w:iCs/>
          <w:noProof/>
        </w:rPr>
        <w:drawing>
          <wp:inline distT="0" distB="0" distL="0" distR="0" wp14:anchorId="7968A833" wp14:editId="3F09A550">
            <wp:extent cx="3000375" cy="2628900"/>
            <wp:effectExtent l="19050" t="0" r="9525"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3000375" cy="2628900"/>
                    </a:xfrm>
                    <a:prstGeom prst="rect">
                      <a:avLst/>
                    </a:prstGeom>
                    <a:noFill/>
                    <a:ln w="9525">
                      <a:noFill/>
                      <a:miter lim="800000"/>
                      <a:headEnd/>
                      <a:tailEnd/>
                    </a:ln>
                  </pic:spPr>
                </pic:pic>
              </a:graphicData>
            </a:graphic>
          </wp:inline>
        </w:drawing>
      </w:r>
    </w:p>
    <w:p w14:paraId="4151713E" w14:textId="77777777" w:rsidR="00B0767D" w:rsidRDefault="00B0767D" w:rsidP="00B0767D">
      <w:pPr>
        <w:pStyle w:val="FigureTitle"/>
      </w:pPr>
      <w:bookmarkStart w:id="166" w:name="_Toc430471783"/>
      <w:r>
        <w:t>Figure 5.23 help button</w:t>
      </w:r>
      <w:bookmarkEnd w:id="166"/>
      <w:r>
        <w:t xml:space="preserve"> </w:t>
      </w:r>
    </w:p>
    <w:p w14:paraId="6C722C6A" w14:textId="77777777" w:rsidR="005B4C91" w:rsidRDefault="00C22F2C" w:rsidP="0022099E">
      <w:pPr>
        <w:pStyle w:val="BodyText"/>
        <w:rPr>
          <w:bCs/>
          <w:i/>
          <w:iCs/>
          <w:lang w:val="en-GB"/>
        </w:rPr>
      </w:pPr>
      <w:r>
        <w:rPr>
          <w:bCs/>
          <w:i/>
          <w:iCs/>
          <w:noProof/>
        </w:rPr>
        <w:lastRenderedPageBreak/>
        <w:drawing>
          <wp:inline distT="0" distB="0" distL="0" distR="0" wp14:anchorId="7017C068" wp14:editId="5A3D4785">
            <wp:extent cx="5200650" cy="618172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200650" cy="6181725"/>
                    </a:xfrm>
                    <a:prstGeom prst="rect">
                      <a:avLst/>
                    </a:prstGeom>
                    <a:noFill/>
                    <a:ln w="9525">
                      <a:noFill/>
                      <a:miter lim="800000"/>
                      <a:headEnd/>
                      <a:tailEnd/>
                    </a:ln>
                  </pic:spPr>
                </pic:pic>
              </a:graphicData>
            </a:graphic>
          </wp:inline>
        </w:drawing>
      </w:r>
    </w:p>
    <w:p w14:paraId="731ED6FD" w14:textId="77777777" w:rsidR="00121A34" w:rsidRPr="00D3736D" w:rsidRDefault="0022099E" w:rsidP="00B0767D">
      <w:pPr>
        <w:pStyle w:val="FigureTitle"/>
      </w:pPr>
      <w:bookmarkStart w:id="167" w:name="_Toc430471784"/>
      <w:r w:rsidRPr="00D3736D">
        <w:t>Figure 5.</w:t>
      </w:r>
      <w:r w:rsidR="008A32C7">
        <w:t>2</w:t>
      </w:r>
      <w:r w:rsidR="00B0767D">
        <w:t>4</w:t>
      </w:r>
      <w:r w:rsidRPr="00D3736D">
        <w:t xml:space="preserve">: </w:t>
      </w:r>
      <w:r w:rsidR="005B4C91" w:rsidRPr="00D3736D">
        <w:t xml:space="preserve">help </w:t>
      </w:r>
      <w:r w:rsidR="00D3736D" w:rsidRPr="00D3736D">
        <w:t>centre</w:t>
      </w:r>
      <w:bookmarkEnd w:id="167"/>
    </w:p>
    <w:p w14:paraId="012AAB1D" w14:textId="77777777" w:rsidR="000426FE" w:rsidRDefault="00643BA9" w:rsidP="00021EDB">
      <w:pPr>
        <w:pStyle w:val="BodyText"/>
        <w:rPr>
          <w:bCs/>
          <w:lang w:val="en-GB"/>
        </w:rPr>
      </w:pPr>
      <w:r w:rsidRPr="00E945FF">
        <w:rPr>
          <w:b/>
          <w:lang w:val="en-GB"/>
        </w:rPr>
        <w:t>Description:</w:t>
      </w:r>
      <w:r>
        <w:rPr>
          <w:bCs/>
          <w:lang w:val="en-GB"/>
        </w:rPr>
        <w:t xml:space="preserve"> </w:t>
      </w:r>
      <w:r w:rsidR="00401D9E">
        <w:rPr>
          <w:bCs/>
          <w:lang w:val="en-GB"/>
        </w:rPr>
        <w:t>This page help user to und</w:t>
      </w:r>
      <w:r w:rsidR="000F187B">
        <w:rPr>
          <w:bCs/>
          <w:lang w:val="en-GB"/>
        </w:rPr>
        <w:t xml:space="preserve">erstand our project in good </w:t>
      </w:r>
      <w:r w:rsidR="00021EDB">
        <w:rPr>
          <w:bCs/>
          <w:lang w:val="en-GB"/>
        </w:rPr>
        <w:t>way, by</w:t>
      </w:r>
      <w:r w:rsidR="000F187B">
        <w:rPr>
          <w:bCs/>
          <w:lang w:val="en-GB"/>
        </w:rPr>
        <w:t xml:space="preserve"> providing full </w:t>
      </w:r>
      <w:r w:rsidR="00021EDB">
        <w:rPr>
          <w:bCs/>
          <w:lang w:val="en-GB"/>
        </w:rPr>
        <w:t>example.</w:t>
      </w:r>
    </w:p>
    <w:p w14:paraId="5CF32D1C" w14:textId="77777777" w:rsidR="00B0767D" w:rsidRDefault="00B0767D" w:rsidP="00B0767D">
      <w:pPr>
        <w:pStyle w:val="Heading4"/>
        <w:rPr>
          <w:lang w:val="en-GB"/>
        </w:rPr>
      </w:pPr>
      <w:bookmarkStart w:id="168" w:name="_Toc430471901"/>
      <w:r>
        <w:rPr>
          <w:lang w:val="en-GB"/>
        </w:rPr>
        <w:lastRenderedPageBreak/>
        <w:t>Upload file</w:t>
      </w:r>
      <w:bookmarkEnd w:id="168"/>
      <w:r>
        <w:rPr>
          <w:lang w:val="en-GB"/>
        </w:rPr>
        <w:t xml:space="preserve"> </w:t>
      </w:r>
    </w:p>
    <w:p w14:paraId="78166023" w14:textId="77777777" w:rsidR="00B0767D" w:rsidRPr="00776B4F" w:rsidRDefault="00B0767D" w:rsidP="00B0767D">
      <w:pPr>
        <w:pStyle w:val="BodyText"/>
      </w:pPr>
      <w:r>
        <w:t>As shown in figure 5.25, upload file button and when the user press it he will move to the figure 5.26</w:t>
      </w:r>
    </w:p>
    <w:p w14:paraId="0D7329A3" w14:textId="77777777" w:rsidR="000426FE" w:rsidRDefault="000426FE" w:rsidP="005B4C91">
      <w:pPr>
        <w:pStyle w:val="BodyText"/>
        <w:rPr>
          <w:bCs/>
          <w:i/>
          <w:iCs/>
          <w:lang w:val="en-GB"/>
        </w:rPr>
      </w:pPr>
      <w:r>
        <w:rPr>
          <w:bCs/>
          <w:i/>
          <w:iCs/>
          <w:noProof/>
        </w:rPr>
        <w:drawing>
          <wp:inline distT="0" distB="0" distL="0" distR="0" wp14:anchorId="7BEDAF53" wp14:editId="686C0693">
            <wp:extent cx="2047875" cy="514350"/>
            <wp:effectExtent l="19050" t="0" r="9525"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047875" cy="514350"/>
                    </a:xfrm>
                    <a:prstGeom prst="rect">
                      <a:avLst/>
                    </a:prstGeom>
                    <a:noFill/>
                    <a:ln w="9525">
                      <a:noFill/>
                      <a:miter lim="800000"/>
                      <a:headEnd/>
                      <a:tailEnd/>
                    </a:ln>
                  </pic:spPr>
                </pic:pic>
              </a:graphicData>
            </a:graphic>
          </wp:inline>
        </w:drawing>
      </w:r>
    </w:p>
    <w:p w14:paraId="1610FCB4" w14:textId="77777777" w:rsidR="008A32C7" w:rsidRDefault="008A32C7" w:rsidP="00B0767D">
      <w:pPr>
        <w:pStyle w:val="FigureTitle"/>
      </w:pPr>
      <w:bookmarkStart w:id="169" w:name="_Toc430471785"/>
      <w:r w:rsidRPr="00DC646B">
        <w:t xml:space="preserve">Figure </w:t>
      </w:r>
      <w:r>
        <w:t>5</w:t>
      </w:r>
      <w:r w:rsidRPr="00DC646B">
        <w:t>.</w:t>
      </w:r>
      <w:r>
        <w:t>2</w:t>
      </w:r>
      <w:r w:rsidR="00B0767D">
        <w:t>5</w:t>
      </w:r>
      <w:r w:rsidRPr="00DC646B">
        <w:t xml:space="preserve">: </w:t>
      </w:r>
      <w:r>
        <w:t>upload file button</w:t>
      </w:r>
      <w:bookmarkEnd w:id="169"/>
    </w:p>
    <w:p w14:paraId="24BB387E" w14:textId="77777777" w:rsidR="00B0767D" w:rsidRPr="00B0767D" w:rsidRDefault="00B0767D" w:rsidP="00B0767D">
      <w:pPr>
        <w:pStyle w:val="FigureTitle"/>
        <w:rPr>
          <w:i w:val="0"/>
          <w:iCs/>
        </w:rPr>
      </w:pPr>
      <w:bookmarkStart w:id="170" w:name="_Toc430471786"/>
      <w:r>
        <w:rPr>
          <w:i w:val="0"/>
          <w:iCs/>
        </w:rPr>
        <w:t>The code for this process shown below</w:t>
      </w:r>
      <w:bookmarkEnd w:id="170"/>
    </w:p>
    <w:p w14:paraId="3D730EF8" w14:textId="77777777" w:rsidR="008A32C7" w:rsidRDefault="008A32C7" w:rsidP="000426FE">
      <w:pPr>
        <w:autoSpaceDE w:val="0"/>
        <w:autoSpaceDN w:val="0"/>
        <w:adjustRightInd w:val="0"/>
        <w:spacing w:line="240" w:lineRule="auto"/>
        <w:rPr>
          <w:rFonts w:ascii="Courier New" w:hAnsi="Courier New" w:cs="Courier New"/>
          <w:noProof/>
          <w:color w:val="2B91AF"/>
          <w:sz w:val="20"/>
          <w:lang w:eastAsia="en-CA"/>
        </w:rPr>
      </w:pPr>
    </w:p>
    <w:p w14:paraId="021207BB"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OpenFileDialog</w:t>
      </w:r>
      <w:r>
        <w:rPr>
          <w:rFonts w:ascii="Courier New" w:hAnsi="Courier New" w:cs="Courier New"/>
          <w:noProof/>
          <w:sz w:val="20"/>
          <w:lang w:eastAsia="en-CA"/>
        </w:rPr>
        <w:t xml:space="preserve"> openFile1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OpenFileDialog</w:t>
      </w:r>
      <w:r>
        <w:rPr>
          <w:rFonts w:ascii="Courier New" w:hAnsi="Courier New" w:cs="Courier New"/>
          <w:noProof/>
          <w:sz w:val="20"/>
          <w:lang w:eastAsia="en-CA"/>
        </w:rPr>
        <w:t>();</w:t>
      </w:r>
    </w:p>
    <w:p w14:paraId="08BF36ED"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p>
    <w:p w14:paraId="2AAAD919"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openFile1.Filter = </w:t>
      </w:r>
      <w:r>
        <w:rPr>
          <w:rFonts w:ascii="Courier New" w:hAnsi="Courier New" w:cs="Courier New"/>
          <w:noProof/>
          <w:color w:val="A31515"/>
          <w:sz w:val="20"/>
          <w:lang w:eastAsia="en-CA"/>
        </w:rPr>
        <w:t>"Text Files|*.txt"</w:t>
      </w:r>
      <w:r>
        <w:rPr>
          <w:rFonts w:ascii="Courier New" w:hAnsi="Courier New" w:cs="Courier New"/>
          <w:noProof/>
          <w:sz w:val="20"/>
          <w:lang w:eastAsia="en-CA"/>
        </w:rPr>
        <w:t>;</w:t>
      </w:r>
    </w:p>
    <w:p w14:paraId="77576AFD"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p>
    <w:p w14:paraId="6FB05179"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(openFile1.ShowDialog() == System.Windows.Forms.</w:t>
      </w:r>
      <w:r>
        <w:rPr>
          <w:rFonts w:ascii="Courier New" w:hAnsi="Courier New" w:cs="Courier New"/>
          <w:noProof/>
          <w:color w:val="2B91AF"/>
          <w:sz w:val="20"/>
          <w:lang w:eastAsia="en-CA"/>
        </w:rPr>
        <w:t>DialogResult</w:t>
      </w:r>
      <w:r>
        <w:rPr>
          <w:rFonts w:ascii="Courier New" w:hAnsi="Courier New" w:cs="Courier New"/>
          <w:noProof/>
          <w:sz w:val="20"/>
          <w:lang w:eastAsia="en-CA"/>
        </w:rPr>
        <w:t>.OK)</w:t>
      </w:r>
    </w:p>
    <w:p w14:paraId="5A328438"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richTextBox1.LoadFile(openFile1.FileName,</w:t>
      </w:r>
    </w:p>
    <w:p w14:paraId="5F073C85"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RichTextBoxStreamType</w:t>
      </w:r>
      <w:r>
        <w:rPr>
          <w:rFonts w:ascii="Courier New" w:hAnsi="Courier New" w:cs="Courier New"/>
          <w:noProof/>
          <w:sz w:val="20"/>
          <w:lang w:eastAsia="en-CA"/>
        </w:rPr>
        <w:t>.PlainText);</w:t>
      </w:r>
    </w:p>
    <w:p w14:paraId="33A9B4E6"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p>
    <w:p w14:paraId="108DBBB1" w14:textId="77777777" w:rsidR="00121A34" w:rsidRDefault="00C22F2C" w:rsidP="005B4C91">
      <w:pPr>
        <w:pStyle w:val="BodyText"/>
        <w:rPr>
          <w:bCs/>
          <w:i/>
          <w:iCs/>
          <w:lang w:val="en-GB"/>
        </w:rPr>
      </w:pPr>
      <w:r>
        <w:rPr>
          <w:bCs/>
          <w:i/>
          <w:iCs/>
          <w:noProof/>
        </w:rPr>
        <w:lastRenderedPageBreak/>
        <w:drawing>
          <wp:inline distT="0" distB="0" distL="0" distR="0" wp14:anchorId="13452653" wp14:editId="5EDBE75D">
            <wp:extent cx="5200650" cy="55721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200650" cy="5572125"/>
                    </a:xfrm>
                    <a:prstGeom prst="rect">
                      <a:avLst/>
                    </a:prstGeom>
                    <a:noFill/>
                    <a:ln w="9525">
                      <a:noFill/>
                      <a:miter lim="800000"/>
                      <a:headEnd/>
                      <a:tailEnd/>
                    </a:ln>
                  </pic:spPr>
                </pic:pic>
              </a:graphicData>
            </a:graphic>
          </wp:inline>
        </w:drawing>
      </w:r>
    </w:p>
    <w:p w14:paraId="28662A80" w14:textId="77777777" w:rsidR="00021EDB" w:rsidRDefault="00121A34" w:rsidP="00B0767D">
      <w:pPr>
        <w:pStyle w:val="FigureTitle"/>
      </w:pPr>
      <w:bookmarkStart w:id="171" w:name="_Toc430471787"/>
      <w:r w:rsidRPr="00DC646B">
        <w:t xml:space="preserve">Figure </w:t>
      </w:r>
      <w:r>
        <w:t>5</w:t>
      </w:r>
      <w:r w:rsidRPr="00DC646B">
        <w:t>.</w:t>
      </w:r>
      <w:r w:rsidR="008A32C7">
        <w:t>2</w:t>
      </w:r>
      <w:r w:rsidR="00B0767D">
        <w:t>6</w:t>
      </w:r>
      <w:r w:rsidRPr="00DC646B">
        <w:t xml:space="preserve">: </w:t>
      </w:r>
      <w:r>
        <w:t>upload file</w:t>
      </w:r>
      <w:bookmarkEnd w:id="171"/>
    </w:p>
    <w:p w14:paraId="727948FD" w14:textId="77777777" w:rsidR="00121A34" w:rsidRDefault="004951C4" w:rsidP="00401D9E">
      <w:pPr>
        <w:pStyle w:val="BodyText"/>
        <w:rPr>
          <w:bCs/>
          <w:i/>
          <w:iCs/>
          <w:lang w:val="en-GB"/>
        </w:rPr>
      </w:pPr>
      <w:r w:rsidRPr="00E945FF">
        <w:rPr>
          <w:b/>
          <w:lang w:val="en-GB"/>
        </w:rPr>
        <w:t>Description:</w:t>
      </w:r>
      <w:r>
        <w:rPr>
          <w:bCs/>
          <w:lang w:val="en-GB"/>
        </w:rPr>
        <w:t xml:space="preserve"> </w:t>
      </w:r>
      <w:r w:rsidR="00021EDB">
        <w:rPr>
          <w:bCs/>
          <w:lang w:val="en-GB"/>
        </w:rPr>
        <w:t>This page allow user to import external requirements that written with text file to our project.</w:t>
      </w:r>
    </w:p>
    <w:p w14:paraId="31F1FF9B" w14:textId="77777777" w:rsidR="009227E5" w:rsidRDefault="009227E5" w:rsidP="00401D9E">
      <w:pPr>
        <w:pStyle w:val="BodyText"/>
        <w:rPr>
          <w:bCs/>
          <w:i/>
          <w:iCs/>
          <w:lang w:val="en-GB"/>
        </w:rPr>
      </w:pPr>
    </w:p>
    <w:p w14:paraId="2BE7B427" w14:textId="77777777" w:rsidR="009227E5" w:rsidRDefault="009227E5" w:rsidP="00401D9E">
      <w:pPr>
        <w:pStyle w:val="BodyText"/>
        <w:rPr>
          <w:bCs/>
          <w:i/>
          <w:iCs/>
          <w:lang w:val="en-GB"/>
        </w:rPr>
      </w:pPr>
    </w:p>
    <w:p w14:paraId="72F703A6" w14:textId="77777777" w:rsidR="009227E5" w:rsidRDefault="009227E5" w:rsidP="009227E5">
      <w:pPr>
        <w:pStyle w:val="Heading4"/>
        <w:rPr>
          <w:lang w:val="en-GB"/>
        </w:rPr>
      </w:pPr>
      <w:bookmarkStart w:id="172" w:name="_Toc430471902"/>
      <w:r>
        <w:rPr>
          <w:lang w:val="en-GB"/>
        </w:rPr>
        <w:lastRenderedPageBreak/>
        <w:t>Save as test</w:t>
      </w:r>
      <w:bookmarkEnd w:id="172"/>
      <w:r>
        <w:rPr>
          <w:lang w:val="en-GB"/>
        </w:rPr>
        <w:t xml:space="preserve"> </w:t>
      </w:r>
    </w:p>
    <w:p w14:paraId="0953DC16" w14:textId="77777777" w:rsidR="009227E5" w:rsidRPr="00776B4F" w:rsidRDefault="009227E5" w:rsidP="009227E5">
      <w:pPr>
        <w:pStyle w:val="BodyText"/>
      </w:pPr>
      <w:r>
        <w:t>As shown in figure 5.27 save as text button and when the user press it he will move to the figure 5.28</w:t>
      </w:r>
    </w:p>
    <w:p w14:paraId="712EF74E" w14:textId="77777777" w:rsidR="00073185" w:rsidRDefault="00073185" w:rsidP="00493B2A">
      <w:pPr>
        <w:pStyle w:val="BodyText"/>
        <w:rPr>
          <w:bCs/>
          <w:i/>
          <w:iCs/>
          <w:lang w:val="en-GB"/>
        </w:rPr>
      </w:pPr>
      <w:r>
        <w:rPr>
          <w:bCs/>
          <w:i/>
          <w:iCs/>
          <w:noProof/>
        </w:rPr>
        <w:drawing>
          <wp:inline distT="0" distB="0" distL="0" distR="0" wp14:anchorId="3547B0E1" wp14:editId="1A597644">
            <wp:extent cx="1962150" cy="514350"/>
            <wp:effectExtent l="19050" t="0" r="0" b="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srcRect/>
                    <a:stretch>
                      <a:fillRect/>
                    </a:stretch>
                  </pic:blipFill>
                  <pic:spPr bwMode="auto">
                    <a:xfrm>
                      <a:off x="0" y="0"/>
                      <a:ext cx="1962150" cy="514350"/>
                    </a:xfrm>
                    <a:prstGeom prst="rect">
                      <a:avLst/>
                    </a:prstGeom>
                    <a:noFill/>
                    <a:ln w="9525">
                      <a:noFill/>
                      <a:miter lim="800000"/>
                      <a:headEnd/>
                      <a:tailEnd/>
                    </a:ln>
                  </pic:spPr>
                </pic:pic>
              </a:graphicData>
            </a:graphic>
          </wp:inline>
        </w:drawing>
      </w:r>
    </w:p>
    <w:p w14:paraId="31D257D5" w14:textId="77777777" w:rsidR="008A32C7" w:rsidRDefault="008A32C7" w:rsidP="009227E5">
      <w:pPr>
        <w:pStyle w:val="FigureTitle"/>
      </w:pPr>
      <w:bookmarkStart w:id="173" w:name="_Toc430471788"/>
      <w:r w:rsidRPr="00DC646B">
        <w:t xml:space="preserve">Figure </w:t>
      </w:r>
      <w:r>
        <w:t>5</w:t>
      </w:r>
      <w:r w:rsidRPr="00DC646B">
        <w:t>.</w:t>
      </w:r>
      <w:r>
        <w:t>2</w:t>
      </w:r>
      <w:r w:rsidR="009227E5">
        <w:t>7</w:t>
      </w:r>
      <w:r w:rsidRPr="00DC646B">
        <w:t xml:space="preserve">: </w:t>
      </w:r>
      <w:r>
        <w:t>save as text button</w:t>
      </w:r>
      <w:bookmarkEnd w:id="173"/>
    </w:p>
    <w:p w14:paraId="6D8060D1" w14:textId="77777777" w:rsidR="009227E5" w:rsidRDefault="009227E5" w:rsidP="00073185">
      <w:pPr>
        <w:autoSpaceDE w:val="0"/>
        <w:autoSpaceDN w:val="0"/>
        <w:adjustRightInd w:val="0"/>
        <w:spacing w:line="240" w:lineRule="auto"/>
        <w:rPr>
          <w:rFonts w:ascii="Courier New" w:hAnsi="Courier New" w:cs="Courier New"/>
          <w:noProof/>
          <w:sz w:val="20"/>
          <w:lang w:eastAsia="en-CA"/>
        </w:rPr>
      </w:pPr>
    </w:p>
    <w:p w14:paraId="710F14FA" w14:textId="77777777" w:rsidR="009227E5" w:rsidRPr="009227E5" w:rsidRDefault="009227E5" w:rsidP="00073185">
      <w:pPr>
        <w:autoSpaceDE w:val="0"/>
        <w:autoSpaceDN w:val="0"/>
        <w:adjustRightInd w:val="0"/>
        <w:spacing w:line="240" w:lineRule="auto"/>
        <w:rPr>
          <w:rFonts w:asciiTheme="majorBidi" w:hAnsiTheme="majorBidi" w:cstheme="majorBidi"/>
          <w:noProof/>
          <w:sz w:val="24"/>
          <w:szCs w:val="24"/>
          <w:lang w:eastAsia="en-CA"/>
        </w:rPr>
      </w:pPr>
      <w:r w:rsidRPr="009227E5">
        <w:rPr>
          <w:rFonts w:asciiTheme="majorBidi" w:hAnsiTheme="majorBidi" w:cstheme="majorBidi"/>
          <w:noProof/>
          <w:sz w:val="24"/>
          <w:szCs w:val="24"/>
          <w:lang w:eastAsia="en-CA"/>
        </w:rPr>
        <w:t xml:space="preserve">The code for this process shown below </w:t>
      </w:r>
    </w:p>
    <w:p w14:paraId="6AA4C01E" w14:textId="77777777" w:rsidR="009227E5" w:rsidRDefault="009227E5" w:rsidP="00073185">
      <w:pPr>
        <w:autoSpaceDE w:val="0"/>
        <w:autoSpaceDN w:val="0"/>
        <w:adjustRightInd w:val="0"/>
        <w:spacing w:line="240" w:lineRule="auto"/>
        <w:rPr>
          <w:rFonts w:ascii="Courier New" w:hAnsi="Courier New" w:cs="Courier New"/>
          <w:noProof/>
          <w:sz w:val="20"/>
          <w:lang w:eastAsia="en-CA"/>
        </w:rPr>
      </w:pPr>
    </w:p>
    <w:p w14:paraId="4D6B1E22"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saveFileDialog1.Filter = </w:t>
      </w:r>
      <w:r>
        <w:rPr>
          <w:rFonts w:ascii="Courier New" w:hAnsi="Courier New" w:cs="Courier New"/>
          <w:noProof/>
          <w:color w:val="A31515"/>
          <w:sz w:val="20"/>
          <w:lang w:eastAsia="en-CA"/>
        </w:rPr>
        <w:t>"txt files (*.txt)|*.txt"</w:t>
      </w:r>
      <w:r>
        <w:rPr>
          <w:rFonts w:ascii="Courier New" w:hAnsi="Courier New" w:cs="Courier New"/>
          <w:noProof/>
          <w:sz w:val="20"/>
          <w:lang w:eastAsia="en-CA"/>
        </w:rPr>
        <w:t>;</w:t>
      </w:r>
    </w:p>
    <w:p w14:paraId="216FD306"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p>
    <w:p w14:paraId="59FF4A65"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(saveFileDialog1.ShowDialog() == System.Windows.Forms.</w:t>
      </w:r>
      <w:r>
        <w:rPr>
          <w:rFonts w:ascii="Courier New" w:hAnsi="Courier New" w:cs="Courier New"/>
          <w:noProof/>
          <w:color w:val="2B91AF"/>
          <w:sz w:val="20"/>
          <w:lang w:eastAsia="en-CA"/>
        </w:rPr>
        <w:t>DialogResult</w:t>
      </w:r>
      <w:r>
        <w:rPr>
          <w:rFonts w:ascii="Courier New" w:hAnsi="Courier New" w:cs="Courier New"/>
          <w:noProof/>
          <w:sz w:val="20"/>
          <w:lang w:eastAsia="en-CA"/>
        </w:rPr>
        <w:t>.OK</w:t>
      </w:r>
    </w:p>
    <w:p w14:paraId="31D5EDE4"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&amp;&amp; saveFileDialog1.FileName.Length &gt; 0)</w:t>
      </w:r>
    </w:p>
    <w:p w14:paraId="77141E90"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9E5793D"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p>
    <w:p w14:paraId="53690DF9"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richTextBox1.SaveFile(saveFileDialog1.FileName,</w:t>
      </w:r>
    </w:p>
    <w:p w14:paraId="0049EA1E"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RichTextBoxStreamType</w:t>
      </w:r>
      <w:r>
        <w:rPr>
          <w:rFonts w:ascii="Courier New" w:hAnsi="Courier New" w:cs="Courier New"/>
          <w:noProof/>
          <w:sz w:val="20"/>
          <w:lang w:eastAsia="en-CA"/>
        </w:rPr>
        <w:t>.PlainText);</w:t>
      </w:r>
    </w:p>
    <w:p w14:paraId="2EA74084"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162C399" w14:textId="77777777" w:rsidR="003B39B8" w:rsidRDefault="00C22F2C" w:rsidP="00493B2A">
      <w:pPr>
        <w:pStyle w:val="BodyText"/>
        <w:rPr>
          <w:bCs/>
          <w:i/>
          <w:iCs/>
          <w:lang w:val="en-GB"/>
        </w:rPr>
      </w:pPr>
      <w:r>
        <w:rPr>
          <w:bCs/>
          <w:i/>
          <w:iCs/>
          <w:noProof/>
        </w:rPr>
        <w:lastRenderedPageBreak/>
        <w:drawing>
          <wp:inline distT="0" distB="0" distL="0" distR="0" wp14:anchorId="751ACFF6" wp14:editId="20A91897">
            <wp:extent cx="5572125" cy="6448425"/>
            <wp:effectExtent l="19050" t="0" r="9525"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5572125" cy="6448425"/>
                    </a:xfrm>
                    <a:prstGeom prst="rect">
                      <a:avLst/>
                    </a:prstGeom>
                    <a:noFill/>
                    <a:ln w="9525">
                      <a:noFill/>
                      <a:miter lim="800000"/>
                      <a:headEnd/>
                      <a:tailEnd/>
                    </a:ln>
                  </pic:spPr>
                </pic:pic>
              </a:graphicData>
            </a:graphic>
          </wp:inline>
        </w:drawing>
      </w:r>
    </w:p>
    <w:p w14:paraId="24F69CED" w14:textId="77777777" w:rsidR="003B39B8" w:rsidRDefault="003B39B8" w:rsidP="009227E5">
      <w:pPr>
        <w:pStyle w:val="FigureTitle"/>
      </w:pPr>
      <w:bookmarkStart w:id="174" w:name="_Toc430471789"/>
      <w:r w:rsidRPr="00DC646B">
        <w:t xml:space="preserve">Figure </w:t>
      </w:r>
      <w:r>
        <w:t>5</w:t>
      </w:r>
      <w:r w:rsidRPr="00DC646B">
        <w:t>.</w:t>
      </w:r>
      <w:r w:rsidR="008A32C7">
        <w:t>2</w:t>
      </w:r>
      <w:r w:rsidR="009227E5">
        <w:t>8</w:t>
      </w:r>
      <w:r w:rsidRPr="00DC646B">
        <w:t xml:space="preserve">: </w:t>
      </w:r>
      <w:r w:rsidR="004A448E">
        <w:t>save</w:t>
      </w:r>
      <w:r>
        <w:t xml:space="preserve"> file</w:t>
      </w:r>
      <w:bookmarkEnd w:id="174"/>
    </w:p>
    <w:p w14:paraId="23EEE97F" w14:textId="77777777" w:rsidR="00AB58FF" w:rsidRDefault="004951C4" w:rsidP="004A448E">
      <w:pPr>
        <w:pStyle w:val="BodyText"/>
        <w:rPr>
          <w:bCs/>
          <w:lang w:val="en-GB"/>
        </w:rPr>
      </w:pPr>
      <w:r w:rsidRPr="00E945FF">
        <w:rPr>
          <w:b/>
          <w:lang w:val="en-GB"/>
        </w:rPr>
        <w:t>Description:</w:t>
      </w:r>
      <w:r>
        <w:rPr>
          <w:bCs/>
          <w:lang w:val="en-GB"/>
        </w:rPr>
        <w:t xml:space="preserve"> </w:t>
      </w:r>
      <w:r w:rsidR="00AB58FF">
        <w:rPr>
          <w:bCs/>
          <w:lang w:val="en-GB"/>
        </w:rPr>
        <w:t>This page allow user to save the requirements as a text file.</w:t>
      </w:r>
    </w:p>
    <w:p w14:paraId="1F8065DC" w14:textId="77777777" w:rsidR="009227E5" w:rsidRDefault="009227E5" w:rsidP="004A448E">
      <w:pPr>
        <w:pStyle w:val="BodyText"/>
        <w:rPr>
          <w:bCs/>
          <w:lang w:val="en-GB"/>
        </w:rPr>
      </w:pPr>
    </w:p>
    <w:p w14:paraId="1BD06FA8" w14:textId="77777777" w:rsidR="009227E5" w:rsidRDefault="009227E5" w:rsidP="009227E5">
      <w:pPr>
        <w:pStyle w:val="Heading4"/>
        <w:rPr>
          <w:lang w:val="en-GB"/>
        </w:rPr>
      </w:pPr>
      <w:bookmarkStart w:id="175" w:name="_Toc430471903"/>
      <w:r>
        <w:rPr>
          <w:lang w:val="en-GB"/>
        </w:rPr>
        <w:lastRenderedPageBreak/>
        <w:t>Add verb to the dictionary</w:t>
      </w:r>
      <w:bookmarkEnd w:id="175"/>
      <w:r>
        <w:rPr>
          <w:lang w:val="en-GB"/>
        </w:rPr>
        <w:t xml:space="preserve"> </w:t>
      </w:r>
    </w:p>
    <w:p w14:paraId="2658457E" w14:textId="77777777" w:rsidR="007D0714" w:rsidRPr="00776B4F" w:rsidRDefault="007D0714" w:rsidP="007D0714">
      <w:pPr>
        <w:pStyle w:val="BodyText"/>
      </w:pPr>
      <w:r>
        <w:t>As shown in figure 5.29 add verb to the dictionary button and when the user press it he will move to the figure 5.30</w:t>
      </w:r>
    </w:p>
    <w:p w14:paraId="236EB4DD" w14:textId="77777777" w:rsidR="000F50AD" w:rsidRDefault="006F390F" w:rsidP="004A448E">
      <w:pPr>
        <w:pStyle w:val="BodyText"/>
        <w:rPr>
          <w:bCs/>
          <w:i/>
          <w:iCs/>
          <w:lang w:val="en-GB"/>
        </w:rPr>
      </w:pPr>
      <w:r>
        <w:rPr>
          <w:bCs/>
          <w:i/>
          <w:iCs/>
          <w:noProof/>
        </w:rPr>
        <w:drawing>
          <wp:inline distT="0" distB="0" distL="0" distR="0" wp14:anchorId="12211507" wp14:editId="1A305B8D">
            <wp:extent cx="2019300" cy="552450"/>
            <wp:effectExtent l="19050" t="0" r="0" b="0"/>
            <wp:docPr id="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srcRect/>
                    <a:stretch>
                      <a:fillRect/>
                    </a:stretch>
                  </pic:blipFill>
                  <pic:spPr bwMode="auto">
                    <a:xfrm>
                      <a:off x="0" y="0"/>
                      <a:ext cx="2019300" cy="552450"/>
                    </a:xfrm>
                    <a:prstGeom prst="rect">
                      <a:avLst/>
                    </a:prstGeom>
                    <a:noFill/>
                    <a:ln w="9525">
                      <a:noFill/>
                      <a:miter lim="800000"/>
                      <a:headEnd/>
                      <a:tailEnd/>
                    </a:ln>
                  </pic:spPr>
                </pic:pic>
              </a:graphicData>
            </a:graphic>
          </wp:inline>
        </w:drawing>
      </w:r>
    </w:p>
    <w:p w14:paraId="691D3DB3" w14:textId="77777777" w:rsidR="00834904" w:rsidRPr="00834904" w:rsidRDefault="00834904" w:rsidP="009227E5">
      <w:pPr>
        <w:pStyle w:val="FigureTitle"/>
      </w:pPr>
      <w:bookmarkStart w:id="176" w:name="_Toc430471790"/>
      <w:r w:rsidRPr="00834904">
        <w:t>Figure 5.2</w:t>
      </w:r>
      <w:r w:rsidR="009227E5">
        <w:t>9</w:t>
      </w:r>
      <w:r w:rsidRPr="00834904">
        <w:t>: Add verb to the dictionary button</w:t>
      </w:r>
      <w:bookmarkEnd w:id="176"/>
    </w:p>
    <w:p w14:paraId="21D4FDCE" w14:textId="77777777" w:rsidR="006F390F" w:rsidRDefault="006F390F" w:rsidP="004A448E">
      <w:pPr>
        <w:pStyle w:val="BodyText"/>
        <w:rPr>
          <w:rFonts w:ascii="Courier New" w:hAnsi="Courier New" w:cs="Courier New"/>
          <w:noProof/>
          <w:sz w:val="20"/>
          <w:lang w:eastAsia="en-CA"/>
        </w:rPr>
      </w:pPr>
      <w:r>
        <w:rPr>
          <w:rFonts w:ascii="Courier New" w:hAnsi="Courier New" w:cs="Courier New"/>
          <w:noProof/>
          <w:sz w:val="20"/>
          <w:lang w:eastAsia="en-CA"/>
        </w:rPr>
        <w:t xml:space="preserve">panel3.Visible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3199265" w14:textId="77777777" w:rsidR="006F390F" w:rsidRDefault="006F390F" w:rsidP="004A448E">
      <w:pPr>
        <w:pStyle w:val="BodyText"/>
        <w:rPr>
          <w:bCs/>
          <w:i/>
          <w:iCs/>
          <w:lang w:val="en-GB"/>
        </w:rPr>
      </w:pPr>
      <w:r>
        <w:rPr>
          <w:bCs/>
          <w:i/>
          <w:iCs/>
          <w:noProof/>
        </w:rPr>
        <w:drawing>
          <wp:inline distT="0" distB="0" distL="0" distR="0" wp14:anchorId="4C34F7EE" wp14:editId="271838C8">
            <wp:extent cx="2962275" cy="2105025"/>
            <wp:effectExtent l="19050" t="0" r="9525" b="0"/>
            <wp:docPr id="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srcRect/>
                    <a:stretch>
                      <a:fillRect/>
                    </a:stretch>
                  </pic:blipFill>
                  <pic:spPr bwMode="auto">
                    <a:xfrm>
                      <a:off x="0" y="0"/>
                      <a:ext cx="2962275" cy="2105025"/>
                    </a:xfrm>
                    <a:prstGeom prst="rect">
                      <a:avLst/>
                    </a:prstGeom>
                    <a:noFill/>
                    <a:ln w="9525">
                      <a:noFill/>
                      <a:miter lim="800000"/>
                      <a:headEnd/>
                      <a:tailEnd/>
                    </a:ln>
                  </pic:spPr>
                </pic:pic>
              </a:graphicData>
            </a:graphic>
          </wp:inline>
        </w:drawing>
      </w:r>
    </w:p>
    <w:p w14:paraId="0711D5E8" w14:textId="77777777" w:rsidR="00834904" w:rsidRDefault="009227E5" w:rsidP="009227E5">
      <w:pPr>
        <w:pStyle w:val="FigureTitle"/>
      </w:pPr>
      <w:bookmarkStart w:id="177" w:name="_Toc430471791"/>
      <w:r>
        <w:t>Figure 5.30</w:t>
      </w:r>
      <w:r w:rsidR="00834904" w:rsidRPr="00834904">
        <w:t xml:space="preserve"> Add </w:t>
      </w:r>
      <w:r w:rsidR="00834904">
        <w:t>and search</w:t>
      </w:r>
      <w:bookmarkEnd w:id="177"/>
    </w:p>
    <w:p w14:paraId="5247D503" w14:textId="77777777" w:rsidR="005B7E2F" w:rsidRDefault="005B7E2F" w:rsidP="009227E5">
      <w:pPr>
        <w:pStyle w:val="FigureTitle"/>
      </w:pPr>
    </w:p>
    <w:p w14:paraId="28C3B99C" w14:textId="77777777" w:rsidR="009227E5" w:rsidRPr="009227E5" w:rsidRDefault="009227E5" w:rsidP="009227E5">
      <w:pPr>
        <w:pStyle w:val="FigureTitle"/>
        <w:rPr>
          <w:i w:val="0"/>
          <w:iCs/>
        </w:rPr>
      </w:pPr>
      <w:bookmarkStart w:id="178" w:name="_Toc430471792"/>
      <w:r>
        <w:rPr>
          <w:i w:val="0"/>
          <w:iCs/>
        </w:rPr>
        <w:t>The code for this process shown below</w:t>
      </w:r>
      <w:bookmarkEnd w:id="178"/>
    </w:p>
    <w:p w14:paraId="77B464F1"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5E91787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(textBox5.Text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DC87F39"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(listBox1.Items.Contains(textBox5.Text))</w:t>
      </w:r>
    </w:p>
    <w:p w14:paraId="5FC57470"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 the verb is found"</w:t>
      </w:r>
      <w:r>
        <w:rPr>
          <w:rFonts w:ascii="Courier New" w:hAnsi="Courier New" w:cs="Courier New"/>
          <w:noProof/>
          <w:sz w:val="20"/>
          <w:lang w:eastAsia="en-CA"/>
        </w:rPr>
        <w:t>);</w:t>
      </w:r>
    </w:p>
    <w:p w14:paraId="3510D883" w14:textId="77777777" w:rsidR="00AF73F5" w:rsidRDefault="00AF73F5" w:rsidP="00AF73F5">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24EDBAD"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64E5DA2"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listBox1.Items.Add(textBox5.Text);</w:t>
      </w:r>
    </w:p>
    <w:p w14:paraId="076AC4E8"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"your verb have been added  thank you"</w:t>
      </w:r>
      <w:r>
        <w:rPr>
          <w:rFonts w:ascii="Courier New" w:hAnsi="Courier New" w:cs="Courier New"/>
          <w:noProof/>
          <w:sz w:val="20"/>
          <w:lang w:eastAsia="en-CA"/>
        </w:rPr>
        <w:t>);</w:t>
      </w:r>
    </w:p>
    <w:p w14:paraId="26109C79"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64F9D87"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175B4080"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22C63D07"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File</w:t>
      </w:r>
      <w:r>
        <w:rPr>
          <w:rFonts w:ascii="Courier New" w:hAnsi="Courier New" w:cs="Courier New"/>
          <w:noProof/>
          <w:sz w:val="20"/>
          <w:lang w:eastAsia="en-CA"/>
        </w:rPr>
        <w:t>.AppendAllText(</w:t>
      </w:r>
      <w:r>
        <w:rPr>
          <w:rFonts w:ascii="Courier New" w:hAnsi="Courier New" w:cs="Courier New"/>
          <w:noProof/>
          <w:color w:val="A31515"/>
          <w:sz w:val="20"/>
          <w:lang w:eastAsia="en-CA"/>
        </w:rPr>
        <w:t>"anfal.txt"</w:t>
      </w:r>
      <w:r>
        <w:rPr>
          <w:rFonts w:ascii="Courier New" w:hAnsi="Courier New" w:cs="Courier New"/>
          <w:noProof/>
          <w:sz w:val="20"/>
          <w:lang w:eastAsia="en-CA"/>
        </w:rPr>
        <w:t xml:space="preserve">, textBox5.Text + </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2A1FF6C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274C1EB2"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2E424EA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TextReader</w:t>
      </w:r>
      <w:r>
        <w:rPr>
          <w:rFonts w:ascii="Courier New" w:hAnsi="Courier New" w:cs="Courier New"/>
          <w:noProof/>
          <w:sz w:val="20"/>
          <w:lang w:eastAsia="en-CA"/>
        </w:rPr>
        <w:t xml:space="preserve"> tr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StreamReader</w:t>
      </w:r>
      <w:r>
        <w:rPr>
          <w:rFonts w:ascii="Courier New" w:hAnsi="Courier New" w:cs="Courier New"/>
          <w:noProof/>
          <w:sz w:val="20"/>
          <w:lang w:eastAsia="en-CA"/>
        </w:rPr>
        <w:t>(</w:t>
      </w:r>
      <w:r>
        <w:rPr>
          <w:rFonts w:ascii="Courier New" w:hAnsi="Courier New" w:cs="Courier New"/>
          <w:noProof/>
          <w:color w:val="A31515"/>
          <w:sz w:val="20"/>
          <w:lang w:eastAsia="en-CA"/>
        </w:rPr>
        <w:t>"anfal.txt"</w:t>
      </w:r>
      <w:r>
        <w:rPr>
          <w:rFonts w:ascii="Courier New" w:hAnsi="Courier New" w:cs="Courier New"/>
          <w:noProof/>
          <w:sz w:val="20"/>
          <w:lang w:eastAsia="en-CA"/>
        </w:rPr>
        <w:t>);</w:t>
      </w:r>
    </w:p>
    <w:p w14:paraId="40D15602"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listBox1.Items.Add(tr.ReadLine());</w:t>
      </w:r>
    </w:p>
    <w:p w14:paraId="39DD5AAD"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tr.Close();</w:t>
      </w:r>
    </w:p>
    <w:p w14:paraId="7BEC716A"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38C7F628"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textBox5.Text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A3B1FBD" w14:textId="77777777" w:rsidR="00441347" w:rsidRDefault="00441347" w:rsidP="00AF73F5">
      <w:pPr>
        <w:autoSpaceDE w:val="0"/>
        <w:autoSpaceDN w:val="0"/>
        <w:adjustRightInd w:val="0"/>
        <w:spacing w:line="240" w:lineRule="auto"/>
        <w:rPr>
          <w:bCs/>
          <w:i/>
          <w:iCs/>
          <w:lang w:val="en-GB"/>
        </w:rPr>
      </w:pPr>
      <w:r>
        <w:rPr>
          <w:bCs/>
          <w:i/>
          <w:iCs/>
          <w:noProof/>
        </w:rPr>
        <w:drawing>
          <wp:inline distT="0" distB="0" distL="0" distR="0" wp14:anchorId="674729E5" wp14:editId="301F1CD8">
            <wp:extent cx="4733925" cy="2838450"/>
            <wp:effectExtent l="19050" t="0" r="9525" b="0"/>
            <wp:docPr id="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srcRect/>
                    <a:stretch>
                      <a:fillRect/>
                    </a:stretch>
                  </pic:blipFill>
                  <pic:spPr bwMode="auto">
                    <a:xfrm>
                      <a:off x="0" y="0"/>
                      <a:ext cx="4733925" cy="2838450"/>
                    </a:xfrm>
                    <a:prstGeom prst="rect">
                      <a:avLst/>
                    </a:prstGeom>
                    <a:noFill/>
                    <a:ln w="9525">
                      <a:noFill/>
                      <a:miter lim="800000"/>
                      <a:headEnd/>
                      <a:tailEnd/>
                    </a:ln>
                  </pic:spPr>
                </pic:pic>
              </a:graphicData>
            </a:graphic>
          </wp:inline>
        </w:drawing>
      </w:r>
    </w:p>
    <w:p w14:paraId="793D933D" w14:textId="77777777" w:rsidR="00834904" w:rsidRDefault="00834904" w:rsidP="00244C81">
      <w:pPr>
        <w:pStyle w:val="FigureTitle"/>
      </w:pPr>
      <w:bookmarkStart w:id="179" w:name="_Toc430471793"/>
      <w:r w:rsidRPr="00834904">
        <w:t>Figure 5.</w:t>
      </w:r>
      <w:r>
        <w:t>3</w:t>
      </w:r>
      <w:r w:rsidR="00244C81">
        <w:t>1</w:t>
      </w:r>
      <w:r w:rsidRPr="00834904">
        <w:t xml:space="preserve">: </w:t>
      </w:r>
      <w:r>
        <w:t xml:space="preserve">search </w:t>
      </w:r>
      <w:r w:rsidR="000F0ADA">
        <w:t>in the dictionary</w:t>
      </w:r>
      <w:bookmarkEnd w:id="179"/>
    </w:p>
    <w:p w14:paraId="4A46757C" w14:textId="77777777" w:rsidR="00484F0D" w:rsidRDefault="00484F0D" w:rsidP="00244C81">
      <w:pPr>
        <w:pStyle w:val="FigureTitle"/>
      </w:pPr>
    </w:p>
    <w:p w14:paraId="0C15E64C" w14:textId="77777777" w:rsidR="00781782" w:rsidRPr="00781782" w:rsidRDefault="00781782" w:rsidP="00484F0D">
      <w:pPr>
        <w:pStyle w:val="FigureTitle"/>
        <w:spacing w:line="480" w:lineRule="auto"/>
        <w:rPr>
          <w:i w:val="0"/>
          <w:iCs/>
        </w:rPr>
      </w:pPr>
      <w:bookmarkStart w:id="180" w:name="_Toc430471794"/>
      <w:r w:rsidRPr="00781782">
        <w:rPr>
          <w:b/>
          <w:i w:val="0"/>
          <w:iCs/>
        </w:rPr>
        <w:t>Description:</w:t>
      </w:r>
      <w:r>
        <w:rPr>
          <w:b/>
          <w:i w:val="0"/>
          <w:iCs/>
        </w:rPr>
        <w:t xml:space="preserve"> </w:t>
      </w:r>
      <w:r w:rsidRPr="00781782">
        <w:rPr>
          <w:i w:val="0"/>
          <w:iCs/>
        </w:rPr>
        <w:t>when try to search about</w:t>
      </w:r>
      <w:r>
        <w:rPr>
          <w:i w:val="0"/>
          <w:iCs/>
        </w:rPr>
        <w:t xml:space="preserve"> exiting verb in AUDT dictionary the above message will be displayed.</w:t>
      </w:r>
      <w:bookmarkEnd w:id="180"/>
    </w:p>
    <w:p w14:paraId="3F30B9B1" w14:textId="77777777" w:rsidR="005A08A4" w:rsidRDefault="005A08A4" w:rsidP="000426FE">
      <w:pPr>
        <w:pStyle w:val="BodyText"/>
        <w:rPr>
          <w:bCs/>
          <w:i/>
          <w:iCs/>
          <w:lang w:val="en-GB"/>
        </w:rPr>
      </w:pPr>
      <w:r>
        <w:rPr>
          <w:bCs/>
          <w:i/>
          <w:iCs/>
          <w:noProof/>
        </w:rPr>
        <w:lastRenderedPageBreak/>
        <w:drawing>
          <wp:inline distT="0" distB="0" distL="0" distR="0" wp14:anchorId="34A25E77" wp14:editId="540EC675">
            <wp:extent cx="4086225" cy="2752725"/>
            <wp:effectExtent l="19050" t="0" r="9525" b="0"/>
            <wp:docPr id="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a:stretch>
                      <a:fillRect/>
                    </a:stretch>
                  </pic:blipFill>
                  <pic:spPr bwMode="auto">
                    <a:xfrm>
                      <a:off x="0" y="0"/>
                      <a:ext cx="4086225" cy="2752725"/>
                    </a:xfrm>
                    <a:prstGeom prst="rect">
                      <a:avLst/>
                    </a:prstGeom>
                    <a:noFill/>
                    <a:ln w="9525">
                      <a:noFill/>
                      <a:miter lim="800000"/>
                      <a:headEnd/>
                      <a:tailEnd/>
                    </a:ln>
                  </pic:spPr>
                </pic:pic>
              </a:graphicData>
            </a:graphic>
          </wp:inline>
        </w:drawing>
      </w:r>
    </w:p>
    <w:p w14:paraId="4B508B19" w14:textId="77777777" w:rsidR="000426FE" w:rsidRPr="00834904" w:rsidRDefault="000426FE" w:rsidP="00244C81">
      <w:pPr>
        <w:pStyle w:val="FigureTitle"/>
      </w:pPr>
      <w:bookmarkStart w:id="181" w:name="_Toc430471795"/>
      <w:r w:rsidRPr="00834904">
        <w:t>Figure 5.</w:t>
      </w:r>
      <w:r w:rsidR="00834904" w:rsidRPr="00834904">
        <w:t>3</w:t>
      </w:r>
      <w:r w:rsidR="00244C81">
        <w:t>2</w:t>
      </w:r>
      <w:r w:rsidRPr="00834904">
        <w:t xml:space="preserve">: Add </w:t>
      </w:r>
      <w:r w:rsidR="00834904" w:rsidRPr="00834904">
        <w:t>verbs to the dictionary</w:t>
      </w:r>
      <w:bookmarkEnd w:id="181"/>
    </w:p>
    <w:p w14:paraId="6BF52914" w14:textId="77777777" w:rsidR="0045544E" w:rsidRDefault="004951C4" w:rsidP="00FC54BF">
      <w:pPr>
        <w:pStyle w:val="BodyText"/>
        <w:rPr>
          <w:bCs/>
          <w:lang w:val="en-GB"/>
        </w:rPr>
      </w:pPr>
      <w:r w:rsidRPr="00E945FF">
        <w:rPr>
          <w:b/>
          <w:lang w:val="en-GB"/>
        </w:rPr>
        <w:t>Description:</w:t>
      </w:r>
      <w:r>
        <w:rPr>
          <w:bCs/>
          <w:lang w:val="en-GB"/>
        </w:rPr>
        <w:t xml:space="preserve"> </w:t>
      </w:r>
      <w:r w:rsidR="009435F1">
        <w:rPr>
          <w:bCs/>
          <w:lang w:val="en-GB"/>
        </w:rPr>
        <w:t xml:space="preserve">This page allow user to add verbs to the dictionary, or search about verb in our </w:t>
      </w:r>
      <w:r w:rsidR="00FC54BF">
        <w:rPr>
          <w:bCs/>
          <w:lang w:val="en-GB"/>
        </w:rPr>
        <w:t>dictionary.</w:t>
      </w:r>
      <w:r w:rsidR="00115869">
        <w:rPr>
          <w:bCs/>
          <w:lang w:val="en-GB"/>
        </w:rPr>
        <w:t xml:space="preserve"> Actually the user adds verbs to the intermediate text file then the dictionary read this verb from this intermediate text file. As shown in this </w:t>
      </w:r>
      <w:r w:rsidR="004626A4">
        <w:rPr>
          <w:bCs/>
          <w:lang w:val="en-GB"/>
        </w:rPr>
        <w:t>example:</w:t>
      </w:r>
    </w:p>
    <w:p w14:paraId="3735CCCB" w14:textId="77777777" w:rsidR="00115869" w:rsidRDefault="00115869" w:rsidP="00FC54BF">
      <w:pPr>
        <w:pStyle w:val="BodyText"/>
        <w:rPr>
          <w:bCs/>
          <w:lang w:val="en-GB"/>
        </w:rPr>
      </w:pPr>
    </w:p>
    <w:p w14:paraId="25FE4A36" w14:textId="77777777" w:rsidR="00115869" w:rsidRDefault="00115869" w:rsidP="00FC54BF">
      <w:pPr>
        <w:pStyle w:val="BodyText"/>
        <w:rPr>
          <w:bCs/>
          <w:lang w:val="en-GB"/>
        </w:rPr>
      </w:pPr>
    </w:p>
    <w:p w14:paraId="2771B184" w14:textId="77777777" w:rsidR="00115869" w:rsidRDefault="00115869" w:rsidP="00FC54BF">
      <w:pPr>
        <w:pStyle w:val="BodyText"/>
        <w:rPr>
          <w:bCs/>
          <w:lang w:val="en-GB"/>
        </w:rPr>
      </w:pPr>
    </w:p>
    <w:p w14:paraId="4FB3DBC2" w14:textId="77777777" w:rsidR="00115869" w:rsidRDefault="00115869" w:rsidP="00FC54BF">
      <w:pPr>
        <w:pStyle w:val="BodyText"/>
        <w:rPr>
          <w:bCs/>
          <w:lang w:val="en-GB"/>
        </w:rPr>
      </w:pPr>
    </w:p>
    <w:p w14:paraId="42029444" w14:textId="77777777" w:rsidR="00115869" w:rsidRDefault="00115869" w:rsidP="00FC54BF">
      <w:pPr>
        <w:pStyle w:val="BodyText"/>
        <w:rPr>
          <w:bCs/>
          <w:lang w:val="en-GB"/>
        </w:rPr>
      </w:pPr>
    </w:p>
    <w:p w14:paraId="77FED907" w14:textId="77777777" w:rsidR="00115869" w:rsidRDefault="008C7091" w:rsidP="00FC54BF">
      <w:pPr>
        <w:pStyle w:val="BodyText"/>
        <w:rPr>
          <w:bCs/>
          <w:lang w:val="en-GB"/>
        </w:rPr>
      </w:pPr>
      <w:r>
        <w:rPr>
          <w:bCs/>
          <w:noProof/>
        </w:rPr>
        <mc:AlternateContent>
          <mc:Choice Requires="wps">
            <w:drawing>
              <wp:anchor distT="0" distB="0" distL="114300" distR="114300" simplePos="0" relativeHeight="251724288" behindDoc="0" locked="0" layoutInCell="1" allowOverlap="1" wp14:anchorId="55E05E6E" wp14:editId="1B937954">
                <wp:simplePos x="0" y="0"/>
                <wp:positionH relativeFrom="column">
                  <wp:posOffset>-259080</wp:posOffset>
                </wp:positionH>
                <wp:positionV relativeFrom="paragraph">
                  <wp:posOffset>-297815</wp:posOffset>
                </wp:positionV>
                <wp:extent cx="5791200" cy="4724400"/>
                <wp:effectExtent l="7620" t="6985" r="11430" b="12065"/>
                <wp:wrapNone/>
                <wp:docPr id="97" name="Rectangle 248" descr="Descriptio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4724400"/>
                        </a:xfrm>
                        <a:prstGeom prst="rect">
                          <a:avLst/>
                        </a:prstGeom>
                        <a:blipFill dpi="0" rotWithShape="0">
                          <a:blip r:embed="rId68"/>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4CD367" id="Rectangle 248" o:spid="_x0000_s1026" alt="Description: example" style="position:absolute;margin-left:-20.4pt;margin-top:-23.45pt;width:456pt;height:37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">
                <v:fill r:id="rId69" o:title=" example" recolor="t" type="frame"/>
              </v:rect>
            </w:pict>
          </mc:Fallback>
        </mc:AlternateContent>
      </w:r>
    </w:p>
    <w:p w14:paraId="06D8EA11" w14:textId="77777777" w:rsidR="00115869" w:rsidRDefault="00115869" w:rsidP="00FC54BF">
      <w:pPr>
        <w:pStyle w:val="BodyText"/>
        <w:rPr>
          <w:bCs/>
          <w:lang w:val="en-GB"/>
        </w:rPr>
      </w:pPr>
    </w:p>
    <w:p w14:paraId="4A983FDA" w14:textId="77777777" w:rsidR="004626A4" w:rsidRDefault="004626A4" w:rsidP="00115869">
      <w:pPr>
        <w:pStyle w:val="BodyText"/>
        <w:rPr>
          <w:bCs/>
          <w:lang w:val="en-GB"/>
        </w:rPr>
      </w:pPr>
    </w:p>
    <w:p w14:paraId="4DD67871" w14:textId="77777777" w:rsidR="00484F0D" w:rsidRDefault="00484F0D" w:rsidP="00115869">
      <w:pPr>
        <w:pStyle w:val="BodyText"/>
        <w:rPr>
          <w:bCs/>
          <w:lang w:val="en-GB"/>
        </w:rPr>
      </w:pPr>
    </w:p>
    <w:p w14:paraId="37D7769F" w14:textId="77777777" w:rsidR="00484F0D" w:rsidRDefault="00484F0D" w:rsidP="00115869">
      <w:pPr>
        <w:pStyle w:val="BodyText"/>
        <w:rPr>
          <w:bCs/>
          <w:lang w:val="en-GB"/>
        </w:rPr>
      </w:pPr>
    </w:p>
    <w:p w14:paraId="5FEE76FE" w14:textId="77777777" w:rsidR="00484F0D" w:rsidRDefault="00484F0D" w:rsidP="00115869">
      <w:pPr>
        <w:pStyle w:val="BodyText"/>
        <w:rPr>
          <w:bCs/>
          <w:lang w:val="en-GB"/>
        </w:rPr>
      </w:pPr>
    </w:p>
    <w:p w14:paraId="5A57E82E" w14:textId="77777777" w:rsidR="00484F0D" w:rsidRDefault="00484F0D" w:rsidP="00115869">
      <w:pPr>
        <w:pStyle w:val="BodyText"/>
        <w:rPr>
          <w:bCs/>
          <w:lang w:val="en-GB"/>
        </w:rPr>
      </w:pPr>
    </w:p>
    <w:p w14:paraId="79731ADA" w14:textId="77777777" w:rsidR="00484F0D" w:rsidRDefault="00484F0D" w:rsidP="00115869">
      <w:pPr>
        <w:pStyle w:val="BodyText"/>
        <w:rPr>
          <w:bCs/>
          <w:lang w:val="en-GB"/>
        </w:rPr>
      </w:pPr>
    </w:p>
    <w:p w14:paraId="4FDA1DD9" w14:textId="77777777" w:rsidR="00115869" w:rsidRDefault="00115869" w:rsidP="00115869">
      <w:pPr>
        <w:pStyle w:val="BodyText"/>
        <w:rPr>
          <w:bCs/>
          <w:lang w:val="en-GB"/>
        </w:rPr>
      </w:pPr>
      <w:r>
        <w:rPr>
          <w:bCs/>
          <w:lang w:val="en-GB"/>
        </w:rPr>
        <w:t>And when the main form of our project have been loaded the content of this file will be add to our project. By using the following code:</w:t>
      </w:r>
    </w:p>
    <w:p w14:paraId="7DB7E306"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richTextBox2.LoadFile(</w:t>
      </w:r>
      <w:r>
        <w:rPr>
          <w:rFonts w:ascii="Courier New" w:hAnsi="Courier New" w:cs="Courier New"/>
          <w:noProof/>
          <w:color w:val="A31515"/>
          <w:sz w:val="20"/>
          <w:lang w:eastAsia="en-CA"/>
        </w:rPr>
        <w:t>"anfal.txt"</w:t>
      </w:r>
      <w:r>
        <w:rPr>
          <w:rFonts w:ascii="Courier New" w:hAnsi="Courier New" w:cs="Courier New"/>
          <w:noProof/>
          <w:sz w:val="20"/>
          <w:lang w:eastAsia="en-CA"/>
        </w:rPr>
        <w:t>,</w:t>
      </w:r>
    </w:p>
    <w:p w14:paraId="128D4B2D"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RichTextBoxStreamType</w:t>
      </w:r>
      <w:r>
        <w:rPr>
          <w:rFonts w:ascii="Courier New" w:hAnsi="Courier New" w:cs="Courier New"/>
          <w:noProof/>
          <w:sz w:val="20"/>
          <w:lang w:eastAsia="en-CA"/>
        </w:rPr>
        <w:t>.PlainText);</w:t>
      </w:r>
    </w:p>
    <w:p w14:paraId="5189C9B3"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add = richTextBox2.Text.Split(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2E0BB564"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f = 0;</w:t>
      </w:r>
    </w:p>
    <w:p w14:paraId="123A7D3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68E38B0A"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ad </w:t>
      </w:r>
      <w:r>
        <w:rPr>
          <w:rFonts w:ascii="Courier New" w:hAnsi="Courier New" w:cs="Courier New"/>
          <w:noProof/>
          <w:color w:val="0000FF"/>
          <w:sz w:val="20"/>
          <w:lang w:eastAsia="en-CA"/>
        </w:rPr>
        <w:t>in</w:t>
      </w:r>
      <w:r>
        <w:rPr>
          <w:rFonts w:ascii="Courier New" w:hAnsi="Courier New" w:cs="Courier New"/>
          <w:noProof/>
          <w:sz w:val="20"/>
          <w:lang w:eastAsia="en-CA"/>
        </w:rPr>
        <w:t xml:space="preserve"> add)</w:t>
      </w:r>
    </w:p>
    <w:p w14:paraId="7C59DE76"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EB86149"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(f&lt;add.Length-1)</w:t>
      </w:r>
    </w:p>
    <w:p w14:paraId="2278F048"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listBox1.Items.Add(ad);</w:t>
      </w:r>
    </w:p>
    <w:p w14:paraId="14A6CDEE"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w:t>
      </w:r>
    </w:p>
    <w:p w14:paraId="5E36D9C8" w14:textId="77777777" w:rsidR="00115869"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4DC1F1" w14:textId="77777777" w:rsidR="00115869" w:rsidRDefault="00115869" w:rsidP="00115869">
      <w:pPr>
        <w:autoSpaceDE w:val="0"/>
        <w:autoSpaceDN w:val="0"/>
        <w:adjustRightInd w:val="0"/>
        <w:spacing w:line="240" w:lineRule="auto"/>
        <w:rPr>
          <w:rFonts w:ascii="Courier New" w:hAnsi="Courier New" w:cs="Courier New"/>
          <w:noProof/>
          <w:sz w:val="20"/>
          <w:lang w:eastAsia="en-CA"/>
        </w:rPr>
      </w:pPr>
    </w:p>
    <w:p w14:paraId="37163728" w14:textId="77777777" w:rsidR="00E04824" w:rsidRDefault="00E04824" w:rsidP="000426FE">
      <w:pPr>
        <w:pStyle w:val="BodyText"/>
        <w:rPr>
          <w:bCs/>
          <w:lang w:val="en-GB"/>
        </w:rPr>
      </w:pPr>
    </w:p>
    <w:p w14:paraId="6A4ED611" w14:textId="77777777" w:rsidR="00E04824" w:rsidRDefault="00E04824" w:rsidP="000426FE">
      <w:pPr>
        <w:pStyle w:val="BodyText"/>
        <w:rPr>
          <w:bCs/>
          <w:lang w:val="en-GB"/>
        </w:rPr>
      </w:pPr>
    </w:p>
    <w:p w14:paraId="6D773086" w14:textId="77777777" w:rsidR="00E04824" w:rsidRDefault="00E04824" w:rsidP="00E04824">
      <w:pPr>
        <w:pStyle w:val="Heading4"/>
        <w:rPr>
          <w:lang w:val="en-GB"/>
        </w:rPr>
      </w:pPr>
      <w:bookmarkStart w:id="182" w:name="_Toc430471904"/>
      <w:r>
        <w:rPr>
          <w:lang w:val="en-GB"/>
        </w:rPr>
        <w:lastRenderedPageBreak/>
        <w:t>Ready samples</w:t>
      </w:r>
      <w:bookmarkEnd w:id="182"/>
      <w:r>
        <w:rPr>
          <w:lang w:val="en-GB"/>
        </w:rPr>
        <w:t xml:space="preserve"> </w:t>
      </w:r>
    </w:p>
    <w:p w14:paraId="108D8988" w14:textId="77777777" w:rsidR="00E04824" w:rsidRPr="00776B4F" w:rsidRDefault="00E04824" w:rsidP="00E04824">
      <w:pPr>
        <w:pStyle w:val="BodyText"/>
      </w:pPr>
      <w:r>
        <w:t>As shown in figure 5.33 sample link label and when the user press it he will move to the figure 5.34</w:t>
      </w:r>
    </w:p>
    <w:p w14:paraId="20E1DBD5" w14:textId="77777777" w:rsidR="00C40256" w:rsidRDefault="00C40256" w:rsidP="000426FE">
      <w:pPr>
        <w:pStyle w:val="BodyText"/>
        <w:rPr>
          <w:bCs/>
          <w:i/>
          <w:iCs/>
          <w:lang w:val="en-GB"/>
        </w:rPr>
      </w:pPr>
      <w:r>
        <w:rPr>
          <w:bCs/>
          <w:i/>
          <w:iCs/>
          <w:noProof/>
        </w:rPr>
        <w:drawing>
          <wp:inline distT="0" distB="0" distL="0" distR="0" wp14:anchorId="03A25D6B" wp14:editId="06E67371">
            <wp:extent cx="1066800" cy="352425"/>
            <wp:effectExtent l="57150" t="19050" r="114300" b="104775"/>
            <wp:docPr id="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srcRect/>
                    <a:stretch>
                      <a:fillRect/>
                    </a:stretch>
                  </pic:blipFill>
                  <pic:spPr bwMode="auto">
                    <a:xfrm>
                      <a:off x="0" y="0"/>
                      <a:ext cx="1066800" cy="3524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3BB416A" w14:textId="77777777" w:rsidR="000F0ADA" w:rsidRPr="00834904" w:rsidRDefault="000F0ADA" w:rsidP="00244C81">
      <w:pPr>
        <w:pStyle w:val="FigureTitle"/>
      </w:pPr>
      <w:bookmarkStart w:id="183" w:name="_Toc430471796"/>
      <w:r w:rsidRPr="00834904">
        <w:t>Figure 5.3</w:t>
      </w:r>
      <w:r w:rsidR="00244C81">
        <w:t>3</w:t>
      </w:r>
      <w:r w:rsidRPr="00834904">
        <w:t xml:space="preserve">: </w:t>
      </w:r>
      <w:r>
        <w:t>Sample link</w:t>
      </w:r>
      <w:bookmarkEnd w:id="183"/>
    </w:p>
    <w:p w14:paraId="11C93A7B" w14:textId="77777777" w:rsidR="00E04824" w:rsidRDefault="00E04824" w:rsidP="00C40256">
      <w:pPr>
        <w:autoSpaceDE w:val="0"/>
        <w:autoSpaceDN w:val="0"/>
        <w:adjustRightInd w:val="0"/>
        <w:spacing w:line="240" w:lineRule="auto"/>
        <w:rPr>
          <w:rFonts w:ascii="Courier New" w:hAnsi="Courier New" w:cs="Courier New"/>
          <w:noProof/>
          <w:color w:val="2B91AF"/>
          <w:sz w:val="20"/>
          <w:lang w:eastAsia="en-CA"/>
        </w:rPr>
      </w:pPr>
    </w:p>
    <w:p w14:paraId="6FD53249" w14:textId="77777777" w:rsidR="00E04824" w:rsidRDefault="00E04824" w:rsidP="00E04824">
      <w:pPr>
        <w:autoSpaceDE w:val="0"/>
        <w:autoSpaceDN w:val="0"/>
        <w:adjustRightInd w:val="0"/>
        <w:spacing w:line="240" w:lineRule="auto"/>
        <w:rPr>
          <w:rFonts w:asciiTheme="majorBidi" w:hAnsiTheme="majorBidi" w:cstheme="majorBidi"/>
          <w:noProof/>
          <w:sz w:val="24"/>
          <w:szCs w:val="24"/>
          <w:lang w:eastAsia="en-CA"/>
        </w:rPr>
      </w:pPr>
      <w:r w:rsidRPr="00E04824">
        <w:rPr>
          <w:rFonts w:asciiTheme="majorBidi" w:hAnsiTheme="majorBidi" w:cstheme="majorBidi"/>
          <w:noProof/>
          <w:sz w:val="24"/>
          <w:szCs w:val="24"/>
          <w:lang w:eastAsia="en-CA"/>
        </w:rPr>
        <w:t>The code for this process shown below</w:t>
      </w:r>
    </w:p>
    <w:p w14:paraId="60F6FDCC" w14:textId="77777777" w:rsidR="00E04824" w:rsidRPr="00E04824" w:rsidRDefault="00E04824" w:rsidP="00E04824">
      <w:pPr>
        <w:autoSpaceDE w:val="0"/>
        <w:autoSpaceDN w:val="0"/>
        <w:adjustRightInd w:val="0"/>
        <w:spacing w:line="240" w:lineRule="auto"/>
        <w:rPr>
          <w:rFonts w:asciiTheme="majorBidi" w:hAnsiTheme="majorBidi" w:cstheme="majorBidi"/>
          <w:noProof/>
          <w:sz w:val="24"/>
          <w:szCs w:val="24"/>
          <w:lang w:eastAsia="en-CA"/>
        </w:rPr>
      </w:pPr>
    </w:p>
    <w:p w14:paraId="7E736EDF" w14:textId="77777777" w:rsidR="00E04824" w:rsidRDefault="00E04824" w:rsidP="00C40256">
      <w:pPr>
        <w:autoSpaceDE w:val="0"/>
        <w:autoSpaceDN w:val="0"/>
        <w:adjustRightInd w:val="0"/>
        <w:spacing w:line="240" w:lineRule="auto"/>
        <w:rPr>
          <w:rFonts w:ascii="Courier New" w:hAnsi="Courier New" w:cs="Courier New"/>
          <w:noProof/>
          <w:color w:val="2B91AF"/>
          <w:sz w:val="20"/>
          <w:lang w:eastAsia="en-CA"/>
        </w:rPr>
      </w:pPr>
    </w:p>
    <w:p w14:paraId="2D715334" w14:textId="77777777" w:rsidR="00C40256" w:rsidRDefault="00C40256" w:rsidP="00C40256">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Form6</w:t>
      </w:r>
      <w:r>
        <w:rPr>
          <w:rFonts w:ascii="Courier New" w:hAnsi="Courier New" w:cs="Courier New"/>
          <w:noProof/>
          <w:sz w:val="20"/>
          <w:lang w:eastAsia="en-CA"/>
        </w:rPr>
        <w:t xml:space="preserve"> f6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Form6</w:t>
      </w:r>
      <w:r>
        <w:rPr>
          <w:rFonts w:ascii="Courier New" w:hAnsi="Courier New" w:cs="Courier New"/>
          <w:noProof/>
          <w:sz w:val="20"/>
          <w:lang w:eastAsia="en-CA"/>
        </w:rPr>
        <w:t>();</w:t>
      </w:r>
    </w:p>
    <w:p w14:paraId="6F91C4D5" w14:textId="77777777" w:rsidR="00C40256" w:rsidRDefault="00C40256" w:rsidP="00C40256">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f6.ShowDialog();</w:t>
      </w:r>
    </w:p>
    <w:p w14:paraId="46392281" w14:textId="77777777" w:rsidR="00C40256" w:rsidRDefault="00C40256" w:rsidP="00C40256">
      <w:pPr>
        <w:pStyle w:val="BodyText"/>
        <w:rPr>
          <w:rFonts w:ascii="Courier New" w:hAnsi="Courier New" w:cs="Courier New"/>
          <w:noProof/>
          <w:sz w:val="20"/>
          <w:lang w:eastAsia="en-CA"/>
        </w:rPr>
      </w:pPr>
      <w:r>
        <w:rPr>
          <w:rFonts w:ascii="Courier New" w:hAnsi="Courier New" w:cs="Courier New"/>
          <w:noProof/>
          <w:sz w:val="20"/>
          <w:lang w:eastAsia="en-CA"/>
        </w:rPr>
        <w:t xml:space="preserve">            richTextBox1.Text = alll;</w:t>
      </w:r>
    </w:p>
    <w:p w14:paraId="18ED83E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publicstaticstring</w:t>
      </w: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AEA3B5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6F34D3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linkLabel4_LinkClicked(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2EE57A3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8E5DE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student can study , add , update the university system. also they can  search and buy books from the library.also the student can solve any problem."</w:t>
      </w:r>
      <w:r>
        <w:rPr>
          <w:rFonts w:ascii="Courier New" w:hAnsi="Courier New" w:cs="Courier New"/>
          <w:noProof/>
          <w:sz w:val="20"/>
          <w:lang w:eastAsia="en-CA"/>
        </w:rPr>
        <w:t>;</w:t>
      </w:r>
    </w:p>
    <w:p w14:paraId="54B5638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sample;</w:t>
      </w:r>
    </w:p>
    <w:p w14:paraId="4DB7E82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3518C7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0A866D7A"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linkLabel1_LinkClicked(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6222964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3ECA53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"anfal ibrahim , heba suliman , nesreen basam , maram ryad and sara huseen develop a system of automated_software_tools.also the user do the same . "</w:t>
      </w:r>
      <w:r>
        <w:rPr>
          <w:rFonts w:ascii="Courier New" w:hAnsi="Courier New" w:cs="Courier New"/>
          <w:noProof/>
          <w:sz w:val="20"/>
          <w:lang w:eastAsia="en-CA"/>
        </w:rPr>
        <w:t>;</w:t>
      </w:r>
    </w:p>
    <w:p w14:paraId="088A42D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sample;</w:t>
      </w:r>
    </w:p>
    <w:p w14:paraId="3B33C7A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7EB0A0"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34ABFFE"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linkLabel3_LinkClicked(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55B4534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1EAD89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user will write her/his requirements.controller can understand typed requirements and convert it to the usecase diagram."</w:t>
      </w:r>
      <w:r>
        <w:rPr>
          <w:rFonts w:ascii="Courier New" w:hAnsi="Courier New" w:cs="Courier New"/>
          <w:noProof/>
          <w:sz w:val="20"/>
          <w:lang w:eastAsia="en-CA"/>
        </w:rPr>
        <w:t>;</w:t>
      </w:r>
    </w:p>
    <w:p w14:paraId="29846CAE"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richTextBox2.Text = sample;</w:t>
      </w:r>
    </w:p>
    <w:p w14:paraId="584A15C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2D3301A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p>
    <w:p w14:paraId="18D28B7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603DA92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linkLabel2_LinkClicked(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389005B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8389D5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teacher can teach the class.the student can study the exam.an user can use , add , update.admin do all and lead. "</w:t>
      </w:r>
      <w:r>
        <w:rPr>
          <w:rFonts w:ascii="Courier New" w:hAnsi="Courier New" w:cs="Courier New"/>
          <w:noProof/>
          <w:sz w:val="20"/>
          <w:lang w:eastAsia="en-CA"/>
        </w:rPr>
        <w:t>;</w:t>
      </w:r>
    </w:p>
    <w:p w14:paraId="7EF9EF1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richTextBox2.Text = sample;</w:t>
      </w:r>
    </w:p>
    <w:p w14:paraId="555664A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E603B1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7CC8258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linkLabel5_LinkClicked(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2554277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7B23C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user will write her/his requirements.controller can understandy typed requirements."</w:t>
      </w:r>
      <w:r>
        <w:rPr>
          <w:rFonts w:ascii="Courier New" w:hAnsi="Courier New" w:cs="Courier New"/>
          <w:noProof/>
          <w:sz w:val="20"/>
          <w:lang w:eastAsia="en-CA"/>
        </w:rPr>
        <w:t>;</w:t>
      </w:r>
    </w:p>
    <w:p w14:paraId="171936F5"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richTextBox3.Text = sample;</w:t>
      </w:r>
    </w:p>
    <w:p w14:paraId="3D5E136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D1BD57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0FD9687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linkLabel6_LinkClicked(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228A3B9C"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C1D8BFE"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"play is player.study is student."</w:t>
      </w:r>
      <w:r>
        <w:rPr>
          <w:rFonts w:ascii="Courier New" w:hAnsi="Courier New" w:cs="Courier New"/>
          <w:noProof/>
          <w:sz w:val="20"/>
          <w:lang w:eastAsia="en-CA"/>
        </w:rPr>
        <w:t>;</w:t>
      </w:r>
    </w:p>
    <w:p w14:paraId="04904B3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richTextBox3.Text = sample;</w:t>
      </w:r>
    </w:p>
    <w:p w14:paraId="2EA262C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6B57345"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A13F04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linkLabel7_LinkClicked(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09F51E2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B92492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Form3</w:t>
      </w:r>
      <w:r>
        <w:rPr>
          <w:rFonts w:ascii="Courier New" w:hAnsi="Courier New" w:cs="Courier New"/>
          <w:noProof/>
          <w:sz w:val="20"/>
          <w:lang w:eastAsia="en-CA"/>
        </w:rPr>
        <w:t>.alll = sample;</w:t>
      </w:r>
    </w:p>
    <w:p w14:paraId="560E5E7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04A3B7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AD82E5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2762E2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5AD543AA"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linkLabel8_LinkClicked(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4291C51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D44137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Form3</w:t>
      </w:r>
      <w:r>
        <w:rPr>
          <w:rFonts w:ascii="Courier New" w:hAnsi="Courier New" w:cs="Courier New"/>
          <w:noProof/>
          <w:sz w:val="20"/>
          <w:lang w:eastAsia="en-CA"/>
        </w:rPr>
        <w:t>.alll = sample;</w:t>
      </w:r>
    </w:p>
    <w:p w14:paraId="67ABE14C"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EF007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6F0D51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linkLabel9_LinkClicked(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502C2F6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A24081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Form3</w:t>
      </w:r>
      <w:r>
        <w:rPr>
          <w:rFonts w:ascii="Courier New" w:hAnsi="Courier New" w:cs="Courier New"/>
          <w:noProof/>
          <w:sz w:val="20"/>
          <w:lang w:eastAsia="en-CA"/>
        </w:rPr>
        <w:t>.alll = sample;</w:t>
      </w:r>
    </w:p>
    <w:p w14:paraId="6356591A"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A52DF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5E1F9D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Form6_Leave(</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93A3FB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AAA359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ED6452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D27F9E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21ABF69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D20554C"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C753F4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7908FACD" w14:textId="77777777" w:rsidR="00875165" w:rsidRDefault="00875165" w:rsidP="00875165">
      <w:pPr>
        <w:pStyle w:val="BodyText"/>
        <w:rPr>
          <w:rFonts w:ascii="Courier New" w:hAnsi="Courier New" w:cs="Courier New"/>
          <w:noProof/>
          <w:sz w:val="20"/>
          <w:lang w:eastAsia="en-CA"/>
        </w:rPr>
      </w:pPr>
      <w:r>
        <w:rPr>
          <w:rFonts w:ascii="Courier New" w:hAnsi="Courier New" w:cs="Courier New"/>
          <w:noProof/>
          <w:sz w:val="20"/>
          <w:lang w:eastAsia="en-CA"/>
        </w:rPr>
        <w:t xml:space="preserve">        }</w:t>
      </w:r>
    </w:p>
    <w:p w14:paraId="688A8846" w14:textId="77777777" w:rsidR="00C40256" w:rsidRDefault="008C7091" w:rsidP="00C40256">
      <w:pPr>
        <w:pStyle w:val="BodyText"/>
        <w:rPr>
          <w:bCs/>
          <w:i/>
          <w:iCs/>
          <w:noProof/>
        </w:rPr>
      </w:pPr>
      <w:r>
        <w:rPr>
          <w:bCs/>
          <w:i/>
          <w:iCs/>
          <w:noProof/>
        </w:rPr>
        <w:lastRenderedPageBreak/>
        <mc:AlternateContent>
          <mc:Choice Requires="wps">
            <w:drawing>
              <wp:anchor distT="0" distB="0" distL="114300" distR="114300" simplePos="0" relativeHeight="251691520" behindDoc="0" locked="0" layoutInCell="1" allowOverlap="1" wp14:anchorId="51E777E9" wp14:editId="37F018E3">
                <wp:simplePos x="0" y="0"/>
                <wp:positionH relativeFrom="column">
                  <wp:posOffset>-1163955</wp:posOffset>
                </wp:positionH>
                <wp:positionV relativeFrom="paragraph">
                  <wp:posOffset>-337820</wp:posOffset>
                </wp:positionV>
                <wp:extent cx="6981825" cy="6029325"/>
                <wp:effectExtent l="0" t="0" r="1905" b="4445"/>
                <wp:wrapNone/>
                <wp:docPr id="94" name="Rectangle 157" descr="Description: asw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1825" cy="6029325"/>
                        </a:xfrm>
                        <a:prstGeom prst="rect">
                          <a:avLst/>
                        </a:prstGeom>
                        <a:blipFill dpi="0" rotWithShape="0">
                          <a:blip r:embed="rId7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31F2B" id="Rectangle 157" o:spid="_x0000_s1026" alt="Description: aswe" style="position:absolute;margin-left:-91.65pt;margin-top:-26.6pt;width:549.75pt;height:47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" stroked="f">
                <v:fill r:id="rId72" o:title=" aswe" recolor="t" type="frame"/>
              </v:rect>
            </w:pict>
          </mc:Fallback>
        </mc:AlternateContent>
      </w:r>
    </w:p>
    <w:p w14:paraId="259AE4BC" w14:textId="77777777" w:rsidR="00253158" w:rsidRDefault="00253158" w:rsidP="00C40256">
      <w:pPr>
        <w:pStyle w:val="BodyText"/>
        <w:rPr>
          <w:bCs/>
          <w:i/>
          <w:iCs/>
          <w:noProof/>
        </w:rPr>
      </w:pPr>
    </w:p>
    <w:p w14:paraId="4245CB13" w14:textId="77777777" w:rsidR="00253158" w:rsidRDefault="00253158" w:rsidP="00C40256">
      <w:pPr>
        <w:pStyle w:val="BodyText"/>
        <w:rPr>
          <w:bCs/>
          <w:i/>
          <w:iCs/>
          <w:noProof/>
        </w:rPr>
      </w:pPr>
    </w:p>
    <w:p w14:paraId="0A8C7C63" w14:textId="77777777" w:rsidR="00253158" w:rsidRDefault="00253158" w:rsidP="00C40256">
      <w:pPr>
        <w:pStyle w:val="BodyText"/>
        <w:rPr>
          <w:bCs/>
          <w:i/>
          <w:iCs/>
          <w:noProof/>
        </w:rPr>
      </w:pPr>
    </w:p>
    <w:p w14:paraId="4A8C8555" w14:textId="77777777" w:rsidR="00253158" w:rsidRDefault="00253158" w:rsidP="00C40256">
      <w:pPr>
        <w:pStyle w:val="BodyText"/>
        <w:rPr>
          <w:bCs/>
          <w:i/>
          <w:iCs/>
          <w:noProof/>
        </w:rPr>
      </w:pPr>
    </w:p>
    <w:p w14:paraId="0BE3DD88" w14:textId="77777777" w:rsidR="00253158" w:rsidRDefault="00253158" w:rsidP="00C40256">
      <w:pPr>
        <w:pStyle w:val="BodyText"/>
        <w:rPr>
          <w:bCs/>
          <w:i/>
          <w:iCs/>
          <w:noProof/>
        </w:rPr>
      </w:pPr>
    </w:p>
    <w:p w14:paraId="3FB6611B" w14:textId="77777777" w:rsidR="00253158" w:rsidRDefault="00253158" w:rsidP="00C40256">
      <w:pPr>
        <w:pStyle w:val="BodyText"/>
        <w:rPr>
          <w:bCs/>
          <w:i/>
          <w:iCs/>
          <w:noProof/>
        </w:rPr>
      </w:pPr>
    </w:p>
    <w:p w14:paraId="52B81336" w14:textId="77777777" w:rsidR="00253158" w:rsidRDefault="00253158" w:rsidP="00C40256">
      <w:pPr>
        <w:pStyle w:val="BodyText"/>
        <w:rPr>
          <w:bCs/>
          <w:i/>
          <w:iCs/>
          <w:noProof/>
        </w:rPr>
      </w:pPr>
    </w:p>
    <w:p w14:paraId="7AC5E69D" w14:textId="77777777" w:rsidR="00253158" w:rsidRDefault="00253158" w:rsidP="00C40256">
      <w:pPr>
        <w:pStyle w:val="BodyText"/>
        <w:rPr>
          <w:bCs/>
          <w:i/>
          <w:iCs/>
          <w:noProof/>
        </w:rPr>
      </w:pPr>
    </w:p>
    <w:p w14:paraId="152D19BC" w14:textId="77777777" w:rsidR="00253158" w:rsidRDefault="00253158" w:rsidP="00C40256">
      <w:pPr>
        <w:pStyle w:val="BodyText"/>
        <w:rPr>
          <w:bCs/>
          <w:i/>
          <w:iCs/>
          <w:noProof/>
        </w:rPr>
      </w:pPr>
    </w:p>
    <w:p w14:paraId="7E410F25" w14:textId="77777777" w:rsidR="00253158" w:rsidRDefault="00253158" w:rsidP="00B2128C">
      <w:pPr>
        <w:pStyle w:val="FigureTitle"/>
      </w:pPr>
    </w:p>
    <w:p w14:paraId="20EEF415" w14:textId="77777777" w:rsidR="00783980" w:rsidRPr="00B2128C" w:rsidRDefault="00783980" w:rsidP="00244C81">
      <w:pPr>
        <w:pStyle w:val="FigureTitle"/>
      </w:pPr>
      <w:bookmarkStart w:id="184" w:name="_Toc430471797"/>
      <w:r w:rsidRPr="00B2128C">
        <w:t>Figure 5.</w:t>
      </w:r>
      <w:r w:rsidR="000F0ADA">
        <w:t>3</w:t>
      </w:r>
      <w:r w:rsidR="00244C81">
        <w:t>4</w:t>
      </w:r>
      <w:r w:rsidRPr="00B2128C">
        <w:t>: Samples</w:t>
      </w:r>
      <w:bookmarkEnd w:id="184"/>
    </w:p>
    <w:p w14:paraId="0A168400" w14:textId="77777777" w:rsidR="00AF0416" w:rsidRDefault="00876416" w:rsidP="00783980">
      <w:pPr>
        <w:pStyle w:val="BodyText"/>
        <w:rPr>
          <w:bCs/>
          <w:lang w:val="en-GB"/>
        </w:rPr>
      </w:pPr>
      <w:r w:rsidRPr="00E945FF">
        <w:rPr>
          <w:b/>
          <w:lang w:val="en-GB"/>
        </w:rPr>
        <w:t>Description:</w:t>
      </w:r>
      <w:r>
        <w:rPr>
          <w:bCs/>
          <w:lang w:val="en-GB"/>
        </w:rPr>
        <w:t xml:space="preserve"> </w:t>
      </w:r>
      <w:r w:rsidR="000E05E1">
        <w:rPr>
          <w:bCs/>
          <w:lang w:val="en-GB"/>
        </w:rPr>
        <w:t xml:space="preserve">This page allow user to try different samples </w:t>
      </w:r>
      <w:r w:rsidR="00801E34">
        <w:rPr>
          <w:bCs/>
          <w:lang w:val="en-GB"/>
        </w:rPr>
        <w:t>that have been written and stored in our project.</w:t>
      </w:r>
    </w:p>
    <w:p w14:paraId="1CD2BA96" w14:textId="77777777" w:rsidR="00514099" w:rsidRDefault="00514099" w:rsidP="00783980">
      <w:pPr>
        <w:pStyle w:val="BodyText"/>
        <w:rPr>
          <w:bCs/>
          <w:lang w:val="en-GB"/>
        </w:rPr>
      </w:pPr>
    </w:p>
    <w:p w14:paraId="5B4CC403" w14:textId="77777777" w:rsidR="00514099" w:rsidRDefault="00514099" w:rsidP="00514099">
      <w:pPr>
        <w:pStyle w:val="Heading4"/>
        <w:rPr>
          <w:lang w:val="en-GB"/>
        </w:rPr>
      </w:pPr>
      <w:bookmarkStart w:id="185" w:name="_Toc430471905"/>
      <w:r>
        <w:rPr>
          <w:lang w:val="en-GB"/>
        </w:rPr>
        <w:lastRenderedPageBreak/>
        <w:t>Ready template</w:t>
      </w:r>
      <w:bookmarkEnd w:id="185"/>
      <w:r>
        <w:rPr>
          <w:lang w:val="en-GB"/>
        </w:rPr>
        <w:t xml:space="preserve"> </w:t>
      </w:r>
    </w:p>
    <w:p w14:paraId="2B0897C9" w14:textId="77777777" w:rsidR="00514099" w:rsidRPr="00776B4F" w:rsidRDefault="00514099" w:rsidP="00514099">
      <w:pPr>
        <w:pStyle w:val="BodyText"/>
      </w:pPr>
      <w:r>
        <w:t xml:space="preserve">As shown in figure 5.35 ready template button and when the user press it he will move to the figure 5.36 to chooses of the stored template. </w:t>
      </w:r>
    </w:p>
    <w:p w14:paraId="03B3B4B1" w14:textId="77777777" w:rsidR="00521DA7" w:rsidRDefault="000B7D52" w:rsidP="00783980">
      <w:pPr>
        <w:pStyle w:val="BodyText"/>
        <w:rPr>
          <w:b/>
          <w:caps/>
          <w:noProof/>
          <w:sz w:val="22"/>
        </w:rPr>
      </w:pPr>
      <w:r>
        <w:rPr>
          <w:b/>
          <w:caps/>
          <w:noProof/>
          <w:sz w:val="22"/>
        </w:rPr>
        <w:drawing>
          <wp:inline distT="0" distB="0" distL="0" distR="0" wp14:anchorId="10F77DE1" wp14:editId="01A4EA2C">
            <wp:extent cx="2162175" cy="619125"/>
            <wp:effectExtent l="19050" t="0" r="9525" b="0"/>
            <wp:docPr id="75"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2162175" cy="619125"/>
                    </a:xfrm>
                    <a:prstGeom prst="rect">
                      <a:avLst/>
                    </a:prstGeom>
                    <a:noFill/>
                    <a:ln w="9525">
                      <a:noFill/>
                      <a:miter lim="800000"/>
                      <a:headEnd/>
                      <a:tailEnd/>
                    </a:ln>
                  </pic:spPr>
                </pic:pic>
              </a:graphicData>
            </a:graphic>
          </wp:inline>
        </w:drawing>
      </w:r>
    </w:p>
    <w:p w14:paraId="2027A665" w14:textId="77777777" w:rsidR="00B72041" w:rsidRPr="00B2128C" w:rsidRDefault="00B72041" w:rsidP="00244C81">
      <w:pPr>
        <w:pStyle w:val="FigureTitle"/>
      </w:pPr>
      <w:bookmarkStart w:id="186" w:name="_Toc430471798"/>
      <w:r w:rsidRPr="00B2128C">
        <w:t>Figure 5.</w:t>
      </w:r>
      <w:r>
        <w:t>3</w:t>
      </w:r>
      <w:r w:rsidR="00244C81">
        <w:t>5</w:t>
      </w:r>
      <w:r w:rsidRPr="00B2128C">
        <w:t xml:space="preserve">: </w:t>
      </w:r>
      <w:r>
        <w:t>Ready templates button</w:t>
      </w:r>
      <w:bookmarkEnd w:id="186"/>
    </w:p>
    <w:p w14:paraId="2C273E18" w14:textId="77777777" w:rsidR="00B72041" w:rsidRDefault="00B72041" w:rsidP="000B7D52">
      <w:pPr>
        <w:autoSpaceDE w:val="0"/>
        <w:autoSpaceDN w:val="0"/>
        <w:adjustRightInd w:val="0"/>
        <w:spacing w:line="240" w:lineRule="auto"/>
        <w:rPr>
          <w:rFonts w:ascii="Courier New" w:hAnsi="Courier New" w:cs="Courier New"/>
          <w:noProof/>
          <w:color w:val="0000FF"/>
          <w:sz w:val="20"/>
          <w:lang w:eastAsia="en-CA"/>
        </w:rPr>
      </w:pPr>
    </w:p>
    <w:p w14:paraId="7885EA8B" w14:textId="77777777" w:rsidR="00514099" w:rsidRPr="00514099" w:rsidRDefault="00514099" w:rsidP="000B7D52">
      <w:pPr>
        <w:autoSpaceDE w:val="0"/>
        <w:autoSpaceDN w:val="0"/>
        <w:adjustRightInd w:val="0"/>
        <w:spacing w:line="240" w:lineRule="auto"/>
        <w:rPr>
          <w:rFonts w:asciiTheme="majorBidi" w:hAnsiTheme="majorBidi" w:cstheme="majorBidi"/>
          <w:noProof/>
          <w:sz w:val="24"/>
          <w:szCs w:val="24"/>
          <w:lang w:eastAsia="en-CA"/>
        </w:rPr>
      </w:pPr>
    </w:p>
    <w:p w14:paraId="4483CFCE" w14:textId="77777777" w:rsidR="00514099" w:rsidRPr="00514099" w:rsidRDefault="00514099" w:rsidP="000B7D52">
      <w:pPr>
        <w:autoSpaceDE w:val="0"/>
        <w:autoSpaceDN w:val="0"/>
        <w:adjustRightInd w:val="0"/>
        <w:spacing w:line="240" w:lineRule="auto"/>
        <w:rPr>
          <w:rFonts w:asciiTheme="majorBidi" w:hAnsiTheme="majorBidi" w:cstheme="majorBidi"/>
          <w:noProof/>
          <w:sz w:val="24"/>
          <w:szCs w:val="24"/>
          <w:lang w:eastAsia="en-CA"/>
        </w:rPr>
      </w:pPr>
      <w:r w:rsidRPr="00514099">
        <w:rPr>
          <w:rFonts w:asciiTheme="majorBidi" w:hAnsiTheme="majorBidi" w:cstheme="majorBidi"/>
          <w:noProof/>
          <w:sz w:val="24"/>
          <w:szCs w:val="24"/>
          <w:lang w:eastAsia="en-CA"/>
        </w:rPr>
        <w:t xml:space="preserve">The code for this process shown below </w:t>
      </w:r>
    </w:p>
    <w:p w14:paraId="0FC7EEAD" w14:textId="77777777" w:rsidR="00514099" w:rsidRDefault="00514099" w:rsidP="000B7D52">
      <w:pPr>
        <w:autoSpaceDE w:val="0"/>
        <w:autoSpaceDN w:val="0"/>
        <w:adjustRightInd w:val="0"/>
        <w:spacing w:line="240" w:lineRule="auto"/>
        <w:rPr>
          <w:rFonts w:ascii="Courier New" w:hAnsi="Courier New" w:cs="Courier New"/>
          <w:noProof/>
          <w:color w:val="0000FF"/>
          <w:sz w:val="20"/>
          <w:lang w:eastAsia="en-CA"/>
        </w:rPr>
      </w:pPr>
    </w:p>
    <w:p w14:paraId="041C185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44DEDC5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34B786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7F9FF8B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3714A46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2DF4A27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1D09AA4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16D5AFE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1ECAB39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6157C2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7ED824DB" w14:textId="77777777" w:rsidR="000B7D52" w:rsidRDefault="000B7D52" w:rsidP="000B7D52">
      <w:pPr>
        <w:autoSpaceDE w:val="0"/>
        <w:autoSpaceDN w:val="0"/>
        <w:adjustRightInd w:val="0"/>
        <w:spacing w:line="240" w:lineRule="auto"/>
        <w:rPr>
          <w:rFonts w:ascii="Courier New" w:hAnsi="Courier New" w:cs="Courier New"/>
          <w:noProof/>
          <w:color w:val="2B91AF"/>
          <w:sz w:val="20"/>
          <w:lang w:eastAsia="en-CA"/>
        </w:rPr>
      </w:pPr>
      <w:r>
        <w:rPr>
          <w:rFonts w:ascii="Courier New" w:hAnsi="Courier New" w:cs="Courier New"/>
          <w:noProof/>
          <w:color w:val="0000FF"/>
          <w:sz w:val="20"/>
          <w:lang w:eastAsia="en-CA"/>
        </w:rPr>
        <w:t>publicpartialclass</w:t>
      </w:r>
      <w:r>
        <w:rPr>
          <w:rFonts w:ascii="Courier New" w:hAnsi="Courier New" w:cs="Courier New"/>
          <w:noProof/>
          <w:color w:val="2B91AF"/>
          <w:sz w:val="20"/>
          <w:lang w:eastAsia="en-CA"/>
        </w:rPr>
        <w:t>Form2</w:t>
      </w:r>
      <w:r>
        <w:rPr>
          <w:rFonts w:ascii="Courier New" w:hAnsi="Courier New" w:cs="Courier New"/>
          <w:noProof/>
          <w:sz w:val="20"/>
          <w:lang w:eastAsia="en-CA"/>
        </w:rPr>
        <w:t xml:space="preserve"> : </w:t>
      </w:r>
      <w:r>
        <w:rPr>
          <w:rFonts w:ascii="Courier New" w:hAnsi="Courier New" w:cs="Courier New"/>
          <w:noProof/>
          <w:color w:val="2B91AF"/>
          <w:sz w:val="20"/>
          <w:lang w:eastAsia="en-CA"/>
        </w:rPr>
        <w:t>Form</w:t>
      </w:r>
    </w:p>
    <w:p w14:paraId="450ADA3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628F8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Form2()</w:t>
      </w:r>
    </w:p>
    <w:p w14:paraId="7C2816A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FB3B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4916195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FD7562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3311FD4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42F3DA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5DF35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64DDE4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454F2B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EFC3F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E3E067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8AE95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82738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39F1FF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A99681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A3B513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0A66A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B53052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F8B5A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25CB7E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A071D2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DF59ED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52DC1AF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6104373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C855D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591C67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4768C7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2F823B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47E5B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E939B4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FB92FF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E72C90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4974D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B7537A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E4183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B82ECE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8C7F0E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970A4B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16C6E3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7CD8E2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3D405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7E0FF8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DB81BE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B139E2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AA5FB5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CA8A1B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C5079D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65E115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1CBAB8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D7FC54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9C075A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76E9CB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7E63B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0C4DB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B28335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045D57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21BEA2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F3FBB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320D8CC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radioButton4_Click(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CDF7A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5B10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24922A8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676130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C3A2F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E4EDD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28FA6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BEBF6E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6B92F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7F318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3FB0F9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192D3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8D14A4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01C73F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E99BE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B30B9D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75615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C8918A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radioButton5_Click(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284BE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99988F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228E75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63FCC7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895007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73F244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6086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1D3E8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2F37F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26C6B0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45239F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185A2F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C91A4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4029D2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354400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22847D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E590F5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69AFA18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radioButton2_CheckedChanged(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1D589B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1230F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CED3FA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AF03C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39304ED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radioButton6_Click(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D4D89B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2A9E64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AF360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5CC9EC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5F3F4C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B01A6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965BE9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F4D168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B65D5B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CC5A34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516B38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2F284A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D70A0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0A96E5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FAD3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78BE69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D18F03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0C52A6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46F88DE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4867D01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radioButton7_Click(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1A817D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A87AF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282FF7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6907E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05E871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5719C2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27F73D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E8C788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DF93A2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D37AF1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44306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F0120B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5071F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3092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8698D0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45540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90D1A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FC865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radioButton8_Click(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5DAE04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DAAAC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67D5995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8684F5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4B7661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AD4326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9EA68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66A43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AB5B2E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79D569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0F65F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BC7E51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EAD535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A63073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418EEA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B88211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6A074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6EA546B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596CF3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598713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143AE9C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261D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5851298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radioButton9_Click(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CB29F1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8D418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651745D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8DEF74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C09AF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406809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881541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484BC3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335887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7C0E1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DA03B4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70F88D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A0226E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F9A601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065A1A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5F8810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97BBEB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B4F669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radioButton10_Click(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01F83F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416CE7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9FC3B8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C843A4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7BD85C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C1C2B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056B7E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9D9C3D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23B5F1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ABC71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606A7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FE0E81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2348F2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5657C8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1661B7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53832F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090BC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1E165C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AE9D6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E181A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138036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E7DD3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1F3DE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797D7C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73E0B5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244FF5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0469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03FC7C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9E0383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9DA94A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185238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BB1DF7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1D6D31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96DD52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59810C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5C8EF5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893EF1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E49496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C92101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A8139F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A99CEA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99A14F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72427D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1186B1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0D06B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C5792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0C4F4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EDFFDB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2150C1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C7E2B3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F4DD5A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809F8F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1A167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47FC8FC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F24CED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20BAA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CA514E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42078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CB8E48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23332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D6F516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2922F7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D339C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0003F6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48CBE1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6662FC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42FB6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9B41E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E0F4E2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C3635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6B497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92A37DC" w14:textId="77777777" w:rsidR="000B7D52" w:rsidRDefault="000B7D52" w:rsidP="00F67174">
      <w:pPr>
        <w:autoSpaceDE w:val="0"/>
        <w:autoSpaceDN w:val="0"/>
        <w:adjustRightInd w:val="0"/>
        <w:spacing w:line="240" w:lineRule="auto"/>
        <w:rPr>
          <w:rFonts w:ascii="Courier New" w:hAnsi="Courier New" w:cs="Courier New"/>
          <w:noProof/>
          <w:sz w:val="20"/>
          <w:lang w:eastAsia="en-CA"/>
        </w:rPr>
      </w:pPr>
    </w:p>
    <w:p w14:paraId="53ADBF2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89FE0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07E400E2" w14:textId="77777777" w:rsidR="00514099" w:rsidRDefault="00514099" w:rsidP="00783980">
      <w:pPr>
        <w:pStyle w:val="BodyText"/>
        <w:rPr>
          <w:b/>
          <w:caps/>
          <w:noProof/>
          <w:sz w:val="22"/>
        </w:rPr>
      </w:pPr>
    </w:p>
    <w:p w14:paraId="51028E81" w14:textId="77777777" w:rsidR="00514099" w:rsidRDefault="00514099" w:rsidP="00783980">
      <w:pPr>
        <w:pStyle w:val="BodyText"/>
        <w:rPr>
          <w:b/>
          <w:caps/>
          <w:noProof/>
          <w:sz w:val="22"/>
        </w:rPr>
      </w:pPr>
    </w:p>
    <w:p w14:paraId="6A21D1BD" w14:textId="77777777" w:rsidR="00514099" w:rsidRDefault="00514099" w:rsidP="00783980">
      <w:pPr>
        <w:pStyle w:val="BodyText"/>
        <w:rPr>
          <w:b/>
          <w:caps/>
          <w:noProof/>
          <w:sz w:val="22"/>
        </w:rPr>
      </w:pPr>
    </w:p>
    <w:p w14:paraId="2E782890" w14:textId="77777777" w:rsidR="00D54E93" w:rsidRDefault="00B57FA8" w:rsidP="00783980">
      <w:pPr>
        <w:pStyle w:val="BodyText"/>
        <w:rPr>
          <w:b/>
          <w:caps/>
          <w:noProof/>
          <w:sz w:val="22"/>
        </w:rPr>
      </w:pPr>
      <w:r>
        <w:rPr>
          <w:b/>
          <w:caps/>
          <w:noProof/>
          <w:sz w:val="22"/>
        </w:rPr>
        <w:lastRenderedPageBreak/>
        <w:drawing>
          <wp:inline distT="0" distB="0" distL="0" distR="0" wp14:anchorId="2EB84DC3" wp14:editId="6F8BF905">
            <wp:extent cx="5029200" cy="5943600"/>
            <wp:effectExtent l="19050" t="0" r="0" b="0"/>
            <wp:docPr id="28" name="صورة 2" descr="C:\Users\maram\Desktop\ready template\samp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am\Desktop\ready template\sampl1.bmp"/>
                    <pic:cNvPicPr>
                      <a:picLocks noChangeAspect="1" noChangeArrowheads="1"/>
                    </pic:cNvPicPr>
                  </pic:nvPicPr>
                  <pic:blipFill>
                    <a:blip r:embed="rId74"/>
                    <a:srcRect/>
                    <a:stretch>
                      <a:fillRect/>
                    </a:stretch>
                  </pic:blipFill>
                  <pic:spPr bwMode="auto">
                    <a:xfrm>
                      <a:off x="0" y="0"/>
                      <a:ext cx="5029200" cy="5943600"/>
                    </a:xfrm>
                    <a:prstGeom prst="rect">
                      <a:avLst/>
                    </a:prstGeom>
                    <a:noFill/>
                    <a:ln w="9525">
                      <a:noFill/>
                      <a:miter lim="800000"/>
                      <a:headEnd/>
                      <a:tailEnd/>
                    </a:ln>
                  </pic:spPr>
                </pic:pic>
              </a:graphicData>
            </a:graphic>
          </wp:inline>
        </w:drawing>
      </w:r>
    </w:p>
    <w:p w14:paraId="52B8DB2D" w14:textId="77777777" w:rsidR="00D54E93" w:rsidRPr="00D54E93" w:rsidRDefault="00D54E93" w:rsidP="00D54E93"/>
    <w:p w14:paraId="18BD3666" w14:textId="77777777" w:rsidR="00D54E93" w:rsidRDefault="00D54E93" w:rsidP="00D54E93"/>
    <w:p w14:paraId="2DDCB3DC" w14:textId="77777777" w:rsidR="00D54E93" w:rsidRPr="00B2128C" w:rsidRDefault="00D54E93" w:rsidP="00244C81">
      <w:pPr>
        <w:pStyle w:val="FigureTitle"/>
      </w:pPr>
      <w:bookmarkStart w:id="187" w:name="_Toc430471799"/>
      <w:r w:rsidRPr="00B2128C">
        <w:t>Figure 5.</w:t>
      </w:r>
      <w:r>
        <w:t>3</w:t>
      </w:r>
      <w:r w:rsidR="00244C81">
        <w:t>6</w:t>
      </w:r>
      <w:r w:rsidRPr="00B2128C">
        <w:t xml:space="preserve">: </w:t>
      </w:r>
      <w:r>
        <w:t>Bank system</w:t>
      </w:r>
      <w:bookmarkEnd w:id="187"/>
    </w:p>
    <w:p w14:paraId="06ECB95F" w14:textId="77777777" w:rsidR="00B57FA8" w:rsidRPr="00D54E93" w:rsidRDefault="00B57FA8" w:rsidP="00D54E93"/>
    <w:p w14:paraId="429018B3" w14:textId="77777777" w:rsidR="00D54E93" w:rsidRDefault="00B57FA8" w:rsidP="00783980">
      <w:pPr>
        <w:pStyle w:val="BodyText"/>
        <w:rPr>
          <w:b/>
          <w:caps/>
          <w:noProof/>
          <w:sz w:val="22"/>
        </w:rPr>
      </w:pPr>
      <w:r>
        <w:rPr>
          <w:b/>
          <w:caps/>
          <w:noProof/>
          <w:sz w:val="22"/>
        </w:rPr>
        <w:lastRenderedPageBreak/>
        <w:drawing>
          <wp:inline distT="0" distB="0" distL="0" distR="0" wp14:anchorId="67DD2F96" wp14:editId="2B776BFA">
            <wp:extent cx="5205914" cy="5476875"/>
            <wp:effectExtent l="19050" t="0" r="0" b="0"/>
            <wp:docPr id="31" name="صورة 3" descr="C:\Users\maram\Desktop\ready template\sampl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am\Desktop\ready template\sampl4.bmp"/>
                    <pic:cNvPicPr>
                      <a:picLocks noChangeAspect="1" noChangeArrowheads="1"/>
                    </pic:cNvPicPr>
                  </pic:nvPicPr>
                  <pic:blipFill>
                    <a:blip r:embed="rId75"/>
                    <a:srcRect/>
                    <a:stretch>
                      <a:fillRect/>
                    </a:stretch>
                  </pic:blipFill>
                  <pic:spPr bwMode="auto">
                    <a:xfrm>
                      <a:off x="0" y="0"/>
                      <a:ext cx="5206366" cy="5477350"/>
                    </a:xfrm>
                    <a:prstGeom prst="rect">
                      <a:avLst/>
                    </a:prstGeom>
                    <a:noFill/>
                    <a:ln w="9525">
                      <a:noFill/>
                      <a:miter lim="800000"/>
                      <a:headEnd/>
                      <a:tailEnd/>
                    </a:ln>
                  </pic:spPr>
                </pic:pic>
              </a:graphicData>
            </a:graphic>
          </wp:inline>
        </w:drawing>
      </w:r>
    </w:p>
    <w:p w14:paraId="2D1064CB" w14:textId="77777777" w:rsidR="00D54E93" w:rsidRPr="00D54E93" w:rsidRDefault="00D54E93" w:rsidP="00D54E93"/>
    <w:p w14:paraId="68F78A73" w14:textId="77777777" w:rsidR="00D54E93" w:rsidRDefault="00D54E93" w:rsidP="00D54E93"/>
    <w:p w14:paraId="7B873B49" w14:textId="77777777" w:rsidR="00D54E93" w:rsidRPr="00B2128C" w:rsidRDefault="00D54E93" w:rsidP="00244C81">
      <w:pPr>
        <w:pStyle w:val="FigureTitle"/>
      </w:pPr>
      <w:bookmarkStart w:id="188" w:name="_Toc430471800"/>
      <w:r w:rsidRPr="00B2128C">
        <w:t>Figure 5.</w:t>
      </w:r>
      <w:r>
        <w:t>3</w:t>
      </w:r>
      <w:r w:rsidR="00244C81">
        <w:t>7</w:t>
      </w:r>
      <w:r w:rsidRPr="00B2128C">
        <w:t xml:space="preserve">: </w:t>
      </w:r>
      <w:r>
        <w:t>General system</w:t>
      </w:r>
      <w:bookmarkEnd w:id="188"/>
    </w:p>
    <w:p w14:paraId="0DFA53BD" w14:textId="77777777" w:rsidR="00B57FA8" w:rsidRPr="00D54E93" w:rsidRDefault="00B57FA8" w:rsidP="00D54E93"/>
    <w:p w14:paraId="576B22A5" w14:textId="77777777" w:rsidR="00D54E93" w:rsidRDefault="00B57FA8" w:rsidP="00783980">
      <w:pPr>
        <w:pStyle w:val="BodyText"/>
        <w:rPr>
          <w:b/>
          <w:caps/>
          <w:noProof/>
          <w:sz w:val="22"/>
        </w:rPr>
      </w:pPr>
      <w:r>
        <w:rPr>
          <w:b/>
          <w:caps/>
          <w:noProof/>
          <w:sz w:val="22"/>
        </w:rPr>
        <w:lastRenderedPageBreak/>
        <w:drawing>
          <wp:inline distT="0" distB="0" distL="0" distR="0" wp14:anchorId="1F763189" wp14:editId="145714D6">
            <wp:extent cx="5207641" cy="6467475"/>
            <wp:effectExtent l="19050" t="0" r="0" b="0"/>
            <wp:docPr id="34" name="صورة 4" descr="C:\Users\maram\Desktop\ready template\sampl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am\Desktop\ready template\sample2.bmp"/>
                    <pic:cNvPicPr>
                      <a:picLocks noChangeAspect="1" noChangeArrowheads="1"/>
                    </pic:cNvPicPr>
                  </pic:nvPicPr>
                  <pic:blipFill>
                    <a:blip r:embed="rId76"/>
                    <a:srcRect/>
                    <a:stretch>
                      <a:fillRect/>
                    </a:stretch>
                  </pic:blipFill>
                  <pic:spPr bwMode="auto">
                    <a:xfrm>
                      <a:off x="0" y="0"/>
                      <a:ext cx="5206365" cy="6465890"/>
                    </a:xfrm>
                    <a:prstGeom prst="rect">
                      <a:avLst/>
                    </a:prstGeom>
                    <a:noFill/>
                    <a:ln w="9525">
                      <a:noFill/>
                      <a:miter lim="800000"/>
                      <a:headEnd/>
                      <a:tailEnd/>
                    </a:ln>
                  </pic:spPr>
                </pic:pic>
              </a:graphicData>
            </a:graphic>
          </wp:inline>
        </w:drawing>
      </w:r>
    </w:p>
    <w:p w14:paraId="441CFB7E" w14:textId="77777777" w:rsidR="00D54E93" w:rsidRPr="00B2128C" w:rsidRDefault="00D54E93" w:rsidP="00244C81">
      <w:pPr>
        <w:pStyle w:val="FigureTitle"/>
      </w:pPr>
      <w:bookmarkStart w:id="189" w:name="_Toc430471801"/>
      <w:r w:rsidRPr="00B2128C">
        <w:t>Figure 5.</w:t>
      </w:r>
      <w:r>
        <w:t>3</w:t>
      </w:r>
      <w:r w:rsidR="00244C81">
        <w:t>8</w:t>
      </w:r>
      <w:r w:rsidRPr="00B2128C">
        <w:t xml:space="preserve">: </w:t>
      </w:r>
      <w:r w:rsidR="007F7788">
        <w:t>AUDT</w:t>
      </w:r>
      <w:r>
        <w:t xml:space="preserve"> project</w:t>
      </w:r>
      <w:bookmarkEnd w:id="189"/>
    </w:p>
    <w:p w14:paraId="26E8EBAA" w14:textId="77777777" w:rsidR="00B57FA8" w:rsidRPr="00D54E93" w:rsidRDefault="00B57FA8" w:rsidP="00D54E93"/>
    <w:p w14:paraId="50A598E5" w14:textId="77777777" w:rsidR="003B512F" w:rsidRDefault="004E6F39" w:rsidP="00783980">
      <w:pPr>
        <w:pStyle w:val="BodyText"/>
        <w:rPr>
          <w:b/>
          <w:caps/>
          <w:noProof/>
          <w:sz w:val="22"/>
        </w:rPr>
      </w:pPr>
      <w:r>
        <w:rPr>
          <w:b/>
          <w:caps/>
          <w:noProof/>
          <w:sz w:val="22"/>
        </w:rPr>
        <w:lastRenderedPageBreak/>
        <w:drawing>
          <wp:inline distT="0" distB="0" distL="0" distR="0" wp14:anchorId="6BC714D4" wp14:editId="4F7706F8">
            <wp:extent cx="5206287" cy="5391150"/>
            <wp:effectExtent l="19050" t="0" r="0" b="0"/>
            <wp:docPr id="36" name="صورة 5" descr="C:\Users\maram\Desktop\ready template\sampl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am\Desktop\ready template\sample3.bmp"/>
                    <pic:cNvPicPr>
                      <a:picLocks noChangeAspect="1" noChangeArrowheads="1"/>
                    </pic:cNvPicPr>
                  </pic:nvPicPr>
                  <pic:blipFill>
                    <a:blip r:embed="rId77"/>
                    <a:srcRect/>
                    <a:stretch>
                      <a:fillRect/>
                    </a:stretch>
                  </pic:blipFill>
                  <pic:spPr bwMode="auto">
                    <a:xfrm>
                      <a:off x="0" y="0"/>
                      <a:ext cx="5206365" cy="5391231"/>
                    </a:xfrm>
                    <a:prstGeom prst="rect">
                      <a:avLst/>
                    </a:prstGeom>
                    <a:noFill/>
                    <a:ln w="9525">
                      <a:noFill/>
                      <a:miter lim="800000"/>
                      <a:headEnd/>
                      <a:tailEnd/>
                    </a:ln>
                  </pic:spPr>
                </pic:pic>
              </a:graphicData>
            </a:graphic>
          </wp:inline>
        </w:drawing>
      </w:r>
    </w:p>
    <w:p w14:paraId="7BE7759C" w14:textId="77777777" w:rsidR="003B512F" w:rsidRPr="003B512F" w:rsidRDefault="003B512F" w:rsidP="003B512F"/>
    <w:p w14:paraId="7997DB81" w14:textId="77777777" w:rsidR="003B512F" w:rsidRDefault="003B512F" w:rsidP="003B512F"/>
    <w:p w14:paraId="51CCCB30" w14:textId="77777777" w:rsidR="003B512F" w:rsidRPr="00B2128C" w:rsidRDefault="003B512F" w:rsidP="00244C81">
      <w:pPr>
        <w:pStyle w:val="FigureTitle"/>
      </w:pPr>
      <w:bookmarkStart w:id="190" w:name="_Toc430471802"/>
      <w:r w:rsidRPr="00B2128C">
        <w:t>Figure 5.</w:t>
      </w:r>
      <w:r>
        <w:t>3</w:t>
      </w:r>
      <w:r w:rsidR="00244C81">
        <w:t>9</w:t>
      </w:r>
      <w:r w:rsidRPr="00B2128C">
        <w:t xml:space="preserve">: </w:t>
      </w:r>
      <w:r>
        <w:t>AHU system</w:t>
      </w:r>
      <w:bookmarkEnd w:id="190"/>
    </w:p>
    <w:p w14:paraId="389BDCDC" w14:textId="77777777" w:rsidR="004E6F39" w:rsidRPr="003B512F" w:rsidRDefault="004E6F39" w:rsidP="003B512F"/>
    <w:p w14:paraId="4E74B764" w14:textId="77777777" w:rsidR="00FD0CEA" w:rsidRDefault="004E6F39" w:rsidP="00783980">
      <w:pPr>
        <w:pStyle w:val="BodyText"/>
        <w:rPr>
          <w:b/>
          <w:caps/>
          <w:noProof/>
          <w:sz w:val="22"/>
        </w:rPr>
      </w:pPr>
      <w:r>
        <w:rPr>
          <w:b/>
          <w:caps/>
          <w:noProof/>
          <w:sz w:val="22"/>
        </w:rPr>
        <w:lastRenderedPageBreak/>
        <w:drawing>
          <wp:inline distT="0" distB="0" distL="0" distR="0" wp14:anchorId="24533EF9" wp14:editId="28A398FF">
            <wp:extent cx="5210175" cy="5410200"/>
            <wp:effectExtent l="19050" t="0" r="9525" b="0"/>
            <wp:docPr id="37" name="صورة 6" descr="C:\Users\maram\Desktop\ready template\sample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am\Desktop\ready template\sample5.bmp"/>
                    <pic:cNvPicPr>
                      <a:picLocks noChangeAspect="1" noChangeArrowheads="1"/>
                    </pic:cNvPicPr>
                  </pic:nvPicPr>
                  <pic:blipFill>
                    <a:blip r:embed="rId78"/>
                    <a:srcRect/>
                    <a:stretch>
                      <a:fillRect/>
                    </a:stretch>
                  </pic:blipFill>
                  <pic:spPr bwMode="auto">
                    <a:xfrm>
                      <a:off x="0" y="0"/>
                      <a:ext cx="5206365" cy="5406244"/>
                    </a:xfrm>
                    <a:prstGeom prst="rect">
                      <a:avLst/>
                    </a:prstGeom>
                    <a:noFill/>
                    <a:ln w="9525">
                      <a:noFill/>
                      <a:miter lim="800000"/>
                      <a:headEnd/>
                      <a:tailEnd/>
                    </a:ln>
                  </pic:spPr>
                </pic:pic>
              </a:graphicData>
            </a:graphic>
          </wp:inline>
        </w:drawing>
      </w:r>
    </w:p>
    <w:p w14:paraId="6EAC5E80" w14:textId="77777777" w:rsidR="00FD0CEA" w:rsidRPr="00FD0CEA" w:rsidRDefault="00FD0CEA" w:rsidP="00FD0CEA"/>
    <w:p w14:paraId="65B25945" w14:textId="77777777" w:rsidR="00FD0CEA" w:rsidRPr="00FD0CEA" w:rsidRDefault="00FD0CEA" w:rsidP="00FD0CEA"/>
    <w:p w14:paraId="0617A72D" w14:textId="77777777" w:rsidR="00FD0CEA" w:rsidRDefault="00FD0CEA" w:rsidP="00FD0CEA"/>
    <w:p w14:paraId="54752D88" w14:textId="77777777" w:rsidR="00FD0CEA" w:rsidRPr="00B2128C" w:rsidRDefault="00FD0CEA" w:rsidP="00244C81">
      <w:pPr>
        <w:pStyle w:val="FigureTitle"/>
      </w:pPr>
      <w:bookmarkStart w:id="191" w:name="_Toc430471803"/>
      <w:r w:rsidRPr="00B2128C">
        <w:t>Figure 5.</w:t>
      </w:r>
      <w:r w:rsidR="00244C81">
        <w:t>40</w:t>
      </w:r>
      <w:r w:rsidRPr="00B2128C">
        <w:t xml:space="preserve">: </w:t>
      </w:r>
      <w:r>
        <w:t>general example</w:t>
      </w:r>
      <w:bookmarkEnd w:id="191"/>
    </w:p>
    <w:p w14:paraId="2E609F7C" w14:textId="77777777" w:rsidR="004E6F39" w:rsidRPr="00FD0CEA" w:rsidRDefault="004E6F39" w:rsidP="00FD0CEA"/>
    <w:p w14:paraId="4BD33329" w14:textId="77777777" w:rsidR="00092F3A" w:rsidRDefault="004E6F39" w:rsidP="00783980">
      <w:pPr>
        <w:pStyle w:val="BodyText"/>
        <w:rPr>
          <w:b/>
          <w:caps/>
          <w:noProof/>
          <w:sz w:val="22"/>
        </w:rPr>
      </w:pPr>
      <w:r>
        <w:rPr>
          <w:b/>
          <w:caps/>
          <w:noProof/>
          <w:sz w:val="22"/>
        </w:rPr>
        <w:lastRenderedPageBreak/>
        <w:drawing>
          <wp:inline distT="0" distB="0" distL="0" distR="0" wp14:anchorId="27312D81" wp14:editId="24AB708D">
            <wp:extent cx="5200893" cy="4905375"/>
            <wp:effectExtent l="19050" t="0" r="0" b="0"/>
            <wp:docPr id="38" name="صورة 7" descr="C:\Users\maram\Desktop\ready template\sampl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am\Desktop\ready template\sample6.bmp"/>
                    <pic:cNvPicPr>
                      <a:picLocks noChangeAspect="1" noChangeArrowheads="1"/>
                    </pic:cNvPicPr>
                  </pic:nvPicPr>
                  <pic:blipFill>
                    <a:blip r:embed="rId79"/>
                    <a:srcRect/>
                    <a:stretch>
                      <a:fillRect/>
                    </a:stretch>
                  </pic:blipFill>
                  <pic:spPr bwMode="auto">
                    <a:xfrm>
                      <a:off x="0" y="0"/>
                      <a:ext cx="5206365" cy="4910537"/>
                    </a:xfrm>
                    <a:prstGeom prst="rect">
                      <a:avLst/>
                    </a:prstGeom>
                    <a:noFill/>
                    <a:ln w="9525">
                      <a:noFill/>
                      <a:miter lim="800000"/>
                      <a:headEnd/>
                      <a:tailEnd/>
                    </a:ln>
                  </pic:spPr>
                </pic:pic>
              </a:graphicData>
            </a:graphic>
          </wp:inline>
        </w:drawing>
      </w:r>
    </w:p>
    <w:p w14:paraId="005E80F1" w14:textId="77777777" w:rsidR="00092F3A" w:rsidRPr="00092F3A" w:rsidRDefault="00092F3A" w:rsidP="00092F3A"/>
    <w:p w14:paraId="4485573F" w14:textId="77777777" w:rsidR="00092F3A" w:rsidRPr="00092F3A" w:rsidRDefault="00092F3A" w:rsidP="00092F3A"/>
    <w:p w14:paraId="4A70E07B" w14:textId="77777777" w:rsidR="00092F3A" w:rsidRDefault="00092F3A" w:rsidP="00092F3A"/>
    <w:p w14:paraId="6760B9AE" w14:textId="77777777" w:rsidR="00092F3A" w:rsidRPr="00092F3A" w:rsidRDefault="00092F3A" w:rsidP="00AE2789">
      <w:pPr>
        <w:pStyle w:val="FigureTitle"/>
      </w:pPr>
      <w:bookmarkStart w:id="192" w:name="_Toc430471804"/>
      <w:r w:rsidRPr="00092F3A">
        <w:t>Figure 5.4</w:t>
      </w:r>
      <w:r w:rsidR="00244C81">
        <w:t>1</w:t>
      </w:r>
      <w:r w:rsidRPr="00092F3A">
        <w:t xml:space="preserve">: </w:t>
      </w:r>
      <w:r w:rsidR="00AE2789">
        <w:t>AUDT</w:t>
      </w:r>
      <w:r w:rsidRPr="00092F3A">
        <w:t xml:space="preserve"> team</w:t>
      </w:r>
      <w:bookmarkEnd w:id="192"/>
    </w:p>
    <w:p w14:paraId="04C030BD" w14:textId="77777777" w:rsidR="004E6F39" w:rsidRPr="00092F3A" w:rsidRDefault="004E6F39" w:rsidP="00092F3A"/>
    <w:p w14:paraId="5C1A850C" w14:textId="77777777" w:rsidR="00092F3A" w:rsidRDefault="004E6F39" w:rsidP="00783980">
      <w:pPr>
        <w:pStyle w:val="BodyText"/>
        <w:rPr>
          <w:b/>
          <w:caps/>
          <w:noProof/>
          <w:sz w:val="22"/>
        </w:rPr>
      </w:pPr>
      <w:r>
        <w:rPr>
          <w:b/>
          <w:caps/>
          <w:noProof/>
          <w:sz w:val="22"/>
        </w:rPr>
        <w:lastRenderedPageBreak/>
        <w:drawing>
          <wp:inline distT="0" distB="0" distL="0" distR="0" wp14:anchorId="60099E06" wp14:editId="6C002CFC">
            <wp:extent cx="5200650" cy="6419850"/>
            <wp:effectExtent l="19050" t="0" r="0" b="0"/>
            <wp:docPr id="39" name="صورة 8" descr="C:\Users\maram\Desktop\ready template\sampl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am\Desktop\ready template\sample7.bmp"/>
                    <pic:cNvPicPr>
                      <a:picLocks noChangeAspect="1" noChangeArrowheads="1"/>
                    </pic:cNvPicPr>
                  </pic:nvPicPr>
                  <pic:blipFill>
                    <a:blip r:embed="rId80"/>
                    <a:srcRect/>
                    <a:stretch>
                      <a:fillRect/>
                    </a:stretch>
                  </pic:blipFill>
                  <pic:spPr bwMode="auto">
                    <a:xfrm>
                      <a:off x="0" y="0"/>
                      <a:ext cx="5206365" cy="6426905"/>
                    </a:xfrm>
                    <a:prstGeom prst="rect">
                      <a:avLst/>
                    </a:prstGeom>
                    <a:noFill/>
                    <a:ln w="9525">
                      <a:noFill/>
                      <a:miter lim="800000"/>
                      <a:headEnd/>
                      <a:tailEnd/>
                    </a:ln>
                  </pic:spPr>
                </pic:pic>
              </a:graphicData>
            </a:graphic>
          </wp:inline>
        </w:drawing>
      </w:r>
    </w:p>
    <w:p w14:paraId="006EF4A8" w14:textId="77777777" w:rsidR="00092F3A" w:rsidRPr="00092F3A" w:rsidRDefault="00092F3A" w:rsidP="00092F3A"/>
    <w:p w14:paraId="3BAC7599" w14:textId="77777777" w:rsidR="00092F3A" w:rsidRDefault="00092F3A" w:rsidP="00092F3A"/>
    <w:p w14:paraId="62283AA2" w14:textId="77777777" w:rsidR="00092F3A" w:rsidRPr="00092F3A" w:rsidRDefault="00092F3A" w:rsidP="00244C81">
      <w:pPr>
        <w:pStyle w:val="FigureTitle"/>
      </w:pPr>
      <w:bookmarkStart w:id="193" w:name="_Toc430471805"/>
      <w:r w:rsidRPr="00092F3A">
        <w:t>Figure 5.4</w:t>
      </w:r>
      <w:r w:rsidR="00244C81">
        <w:t>2</w:t>
      </w:r>
      <w:r w:rsidRPr="00092F3A">
        <w:t xml:space="preserve">: </w:t>
      </w:r>
      <w:r>
        <w:t>Hospital system</w:t>
      </w:r>
      <w:bookmarkEnd w:id="193"/>
    </w:p>
    <w:p w14:paraId="3C5E4C2B" w14:textId="77777777" w:rsidR="004E6F39" w:rsidRPr="00092F3A" w:rsidRDefault="004E6F39" w:rsidP="00092F3A">
      <w:pPr>
        <w:ind w:firstLine="720"/>
      </w:pPr>
    </w:p>
    <w:p w14:paraId="089CD601" w14:textId="77777777" w:rsidR="004E6F39" w:rsidRDefault="004E6F39" w:rsidP="00783980">
      <w:pPr>
        <w:pStyle w:val="BodyText"/>
        <w:rPr>
          <w:b/>
          <w:caps/>
          <w:noProof/>
          <w:sz w:val="22"/>
        </w:rPr>
      </w:pPr>
      <w:r>
        <w:rPr>
          <w:b/>
          <w:caps/>
          <w:noProof/>
          <w:sz w:val="22"/>
        </w:rPr>
        <w:lastRenderedPageBreak/>
        <w:drawing>
          <wp:inline distT="0" distB="0" distL="0" distR="0" wp14:anchorId="5DCAB376" wp14:editId="44538FB5">
            <wp:extent cx="5210175" cy="4000500"/>
            <wp:effectExtent l="19050" t="0" r="0" b="0"/>
            <wp:docPr id="41" name="صورة 9" descr="C:\Users\maram\Desktop\ready template\sampl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am\Desktop\ready template\sample8.bmp"/>
                    <pic:cNvPicPr>
                      <a:picLocks noChangeAspect="1" noChangeArrowheads="1"/>
                    </pic:cNvPicPr>
                  </pic:nvPicPr>
                  <pic:blipFill>
                    <a:blip r:embed="rId81"/>
                    <a:srcRect/>
                    <a:stretch>
                      <a:fillRect/>
                    </a:stretch>
                  </pic:blipFill>
                  <pic:spPr bwMode="auto">
                    <a:xfrm>
                      <a:off x="0" y="0"/>
                      <a:ext cx="5206365" cy="3997575"/>
                    </a:xfrm>
                    <a:prstGeom prst="rect">
                      <a:avLst/>
                    </a:prstGeom>
                    <a:noFill/>
                    <a:ln w="9525">
                      <a:noFill/>
                      <a:miter lim="800000"/>
                      <a:headEnd/>
                      <a:tailEnd/>
                    </a:ln>
                  </pic:spPr>
                </pic:pic>
              </a:graphicData>
            </a:graphic>
          </wp:inline>
        </w:drawing>
      </w:r>
    </w:p>
    <w:p w14:paraId="03CAA9AD" w14:textId="77777777" w:rsidR="00611D69" w:rsidRDefault="00611D69" w:rsidP="00611D69">
      <w:pPr>
        <w:rPr>
          <w:lang w:val="en-GB"/>
        </w:rPr>
      </w:pPr>
    </w:p>
    <w:p w14:paraId="10DC0600" w14:textId="77777777" w:rsidR="00553B6F" w:rsidRPr="00092F3A" w:rsidRDefault="00553B6F" w:rsidP="00244C81">
      <w:pPr>
        <w:pStyle w:val="FigureTitle"/>
      </w:pPr>
      <w:bookmarkStart w:id="194" w:name="_Toc430471806"/>
      <w:r w:rsidRPr="00092F3A">
        <w:t>Figure 5.4</w:t>
      </w:r>
      <w:r w:rsidR="00244C81">
        <w:t>3</w:t>
      </w:r>
      <w:r w:rsidRPr="00092F3A">
        <w:t xml:space="preserve">: </w:t>
      </w:r>
      <w:r>
        <w:t>Appointment system</w:t>
      </w:r>
      <w:bookmarkEnd w:id="194"/>
    </w:p>
    <w:p w14:paraId="63DEF1A9" w14:textId="77777777" w:rsidR="00D072A5" w:rsidRDefault="009D4729" w:rsidP="00A11D54">
      <w:pPr>
        <w:pStyle w:val="BodyText"/>
        <w:rPr>
          <w:bCs/>
          <w:i/>
          <w:iCs/>
          <w:lang w:val="en-GB"/>
        </w:rPr>
      </w:pPr>
      <w:r>
        <w:rPr>
          <w:bCs/>
          <w:i/>
          <w:iCs/>
          <w:noProof/>
        </w:rPr>
        <w:lastRenderedPageBreak/>
        <w:drawing>
          <wp:inline distT="0" distB="0" distL="0" distR="0" wp14:anchorId="54BCE46D" wp14:editId="6D9402FC">
            <wp:extent cx="5207772" cy="6315075"/>
            <wp:effectExtent l="19050" t="0" r="0" b="0"/>
            <wp:docPr id="23" name="صورة 1" descr="C:\Users\maram\Desktop\ready template\fa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am\Desktop\ready template\face.bmp"/>
                    <pic:cNvPicPr>
                      <a:picLocks noChangeAspect="1" noChangeArrowheads="1"/>
                    </pic:cNvPicPr>
                  </pic:nvPicPr>
                  <pic:blipFill>
                    <a:blip r:embed="rId82"/>
                    <a:srcRect/>
                    <a:stretch>
                      <a:fillRect/>
                    </a:stretch>
                  </pic:blipFill>
                  <pic:spPr bwMode="auto">
                    <a:xfrm>
                      <a:off x="0" y="0"/>
                      <a:ext cx="5206365" cy="6313369"/>
                    </a:xfrm>
                    <a:prstGeom prst="rect">
                      <a:avLst/>
                    </a:prstGeom>
                    <a:noFill/>
                    <a:ln w="9525">
                      <a:noFill/>
                      <a:miter lim="800000"/>
                      <a:headEnd/>
                      <a:tailEnd/>
                    </a:ln>
                  </pic:spPr>
                </pic:pic>
              </a:graphicData>
            </a:graphic>
          </wp:inline>
        </w:drawing>
      </w:r>
    </w:p>
    <w:p w14:paraId="7AE9BB0E" w14:textId="77777777" w:rsidR="00D072A5" w:rsidRDefault="00D072A5" w:rsidP="00D072A5">
      <w:pPr>
        <w:rPr>
          <w:lang w:val="en-GB"/>
        </w:rPr>
      </w:pPr>
    </w:p>
    <w:p w14:paraId="73BA000B" w14:textId="77777777" w:rsidR="00D072A5" w:rsidRPr="00092F3A" w:rsidRDefault="00D072A5" w:rsidP="00244C81">
      <w:pPr>
        <w:pStyle w:val="FigureTitle"/>
      </w:pPr>
      <w:bookmarkStart w:id="195" w:name="_Toc430471807"/>
      <w:r w:rsidRPr="00092F3A">
        <w:t>Figure 5.4</w:t>
      </w:r>
      <w:r w:rsidR="00244C81">
        <w:t>4</w:t>
      </w:r>
      <w:r w:rsidRPr="00092F3A">
        <w:t xml:space="preserve">: </w:t>
      </w:r>
      <w:r>
        <w:t>face detection system</w:t>
      </w:r>
      <w:bookmarkEnd w:id="195"/>
    </w:p>
    <w:p w14:paraId="41A09EDB" w14:textId="77777777" w:rsidR="009D4729" w:rsidRPr="00D072A5" w:rsidRDefault="009D4729" w:rsidP="00D072A5">
      <w:pPr>
        <w:ind w:firstLine="720"/>
        <w:rPr>
          <w:lang w:val="en-GB"/>
        </w:rPr>
      </w:pPr>
    </w:p>
    <w:p w14:paraId="49FB10F3" w14:textId="77777777" w:rsidR="00D072A5" w:rsidRDefault="009D4729" w:rsidP="00A11D54">
      <w:pPr>
        <w:pStyle w:val="BodyText"/>
        <w:rPr>
          <w:bCs/>
          <w:i/>
          <w:iCs/>
          <w:lang w:val="en-GB"/>
        </w:rPr>
      </w:pPr>
      <w:r>
        <w:rPr>
          <w:bCs/>
          <w:i/>
          <w:iCs/>
          <w:noProof/>
        </w:rPr>
        <w:lastRenderedPageBreak/>
        <w:drawing>
          <wp:inline distT="0" distB="0" distL="0" distR="0" wp14:anchorId="62437222" wp14:editId="507E7477">
            <wp:extent cx="5208931" cy="6134100"/>
            <wp:effectExtent l="19050" t="0" r="0" b="0"/>
            <wp:docPr id="24" name="صورة 2" descr="C:\Users\maram\Desktop\ready template\hot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am\Desktop\ready template\hotel.bmp"/>
                    <pic:cNvPicPr>
                      <a:picLocks noChangeAspect="1" noChangeArrowheads="1"/>
                    </pic:cNvPicPr>
                  </pic:nvPicPr>
                  <pic:blipFill>
                    <a:blip r:embed="rId83"/>
                    <a:srcRect/>
                    <a:stretch>
                      <a:fillRect/>
                    </a:stretch>
                  </pic:blipFill>
                  <pic:spPr bwMode="auto">
                    <a:xfrm>
                      <a:off x="0" y="0"/>
                      <a:ext cx="5206365" cy="6131078"/>
                    </a:xfrm>
                    <a:prstGeom prst="rect">
                      <a:avLst/>
                    </a:prstGeom>
                    <a:noFill/>
                    <a:ln w="9525">
                      <a:noFill/>
                      <a:miter lim="800000"/>
                      <a:headEnd/>
                      <a:tailEnd/>
                    </a:ln>
                  </pic:spPr>
                </pic:pic>
              </a:graphicData>
            </a:graphic>
          </wp:inline>
        </w:drawing>
      </w:r>
    </w:p>
    <w:p w14:paraId="3FC60881" w14:textId="77777777" w:rsidR="00D072A5" w:rsidRDefault="00D072A5" w:rsidP="00D072A5">
      <w:pPr>
        <w:rPr>
          <w:lang w:val="en-GB"/>
        </w:rPr>
      </w:pPr>
    </w:p>
    <w:p w14:paraId="2B41089E" w14:textId="77777777" w:rsidR="00D072A5" w:rsidRPr="00092F3A" w:rsidRDefault="00D072A5" w:rsidP="00244C81">
      <w:pPr>
        <w:pStyle w:val="FigureTitle"/>
      </w:pPr>
      <w:bookmarkStart w:id="196" w:name="_Toc430471808"/>
      <w:r w:rsidRPr="00092F3A">
        <w:t>Figure 5.4</w:t>
      </w:r>
      <w:r w:rsidR="00244C81">
        <w:t>5</w:t>
      </w:r>
      <w:r w:rsidRPr="00092F3A">
        <w:t xml:space="preserve">: </w:t>
      </w:r>
      <w:r>
        <w:t>Hotel system</w:t>
      </w:r>
      <w:bookmarkEnd w:id="196"/>
    </w:p>
    <w:p w14:paraId="78F4615F" w14:textId="77777777" w:rsidR="009D4729" w:rsidRPr="00D072A5" w:rsidRDefault="009D4729" w:rsidP="00D072A5">
      <w:pPr>
        <w:rPr>
          <w:lang w:val="en-GB"/>
        </w:rPr>
      </w:pPr>
    </w:p>
    <w:p w14:paraId="524880C2" w14:textId="77777777" w:rsidR="00D072A5" w:rsidRDefault="009D4729" w:rsidP="00A11D54">
      <w:pPr>
        <w:pStyle w:val="BodyText"/>
        <w:rPr>
          <w:bCs/>
          <w:i/>
          <w:iCs/>
          <w:lang w:val="en-GB"/>
        </w:rPr>
      </w:pPr>
      <w:r>
        <w:rPr>
          <w:bCs/>
          <w:i/>
          <w:iCs/>
          <w:noProof/>
        </w:rPr>
        <w:lastRenderedPageBreak/>
        <w:drawing>
          <wp:inline distT="0" distB="0" distL="0" distR="0" wp14:anchorId="1E46EB93" wp14:editId="21C820EC">
            <wp:extent cx="5209750" cy="5600700"/>
            <wp:effectExtent l="19050" t="0" r="0" b="0"/>
            <wp:docPr id="27" name="صورة 3" descr="C:\Users\maram\Desktop\ready template\mobi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am\Desktop\ready template\mobile.bmp"/>
                    <pic:cNvPicPr>
                      <a:picLocks noChangeAspect="1" noChangeArrowheads="1"/>
                    </pic:cNvPicPr>
                  </pic:nvPicPr>
                  <pic:blipFill>
                    <a:blip r:embed="rId84"/>
                    <a:srcRect/>
                    <a:stretch>
                      <a:fillRect/>
                    </a:stretch>
                  </pic:blipFill>
                  <pic:spPr bwMode="auto">
                    <a:xfrm>
                      <a:off x="0" y="0"/>
                      <a:ext cx="5206365" cy="5597061"/>
                    </a:xfrm>
                    <a:prstGeom prst="rect">
                      <a:avLst/>
                    </a:prstGeom>
                    <a:noFill/>
                    <a:ln w="9525">
                      <a:noFill/>
                      <a:miter lim="800000"/>
                      <a:headEnd/>
                      <a:tailEnd/>
                    </a:ln>
                  </pic:spPr>
                </pic:pic>
              </a:graphicData>
            </a:graphic>
          </wp:inline>
        </w:drawing>
      </w:r>
    </w:p>
    <w:p w14:paraId="42806712" w14:textId="77777777" w:rsidR="00D072A5" w:rsidRPr="00D072A5" w:rsidRDefault="00D072A5" w:rsidP="00D072A5">
      <w:pPr>
        <w:rPr>
          <w:lang w:val="en-GB"/>
        </w:rPr>
      </w:pPr>
    </w:p>
    <w:p w14:paraId="52FEFA26" w14:textId="77777777" w:rsidR="00D072A5" w:rsidRPr="00092F3A" w:rsidRDefault="00D072A5" w:rsidP="00244C81">
      <w:pPr>
        <w:pStyle w:val="FigureTitle"/>
      </w:pPr>
      <w:r>
        <w:tab/>
      </w:r>
      <w:bookmarkStart w:id="197" w:name="_Toc430471809"/>
      <w:r w:rsidRPr="00092F3A">
        <w:t>Figure 5.4</w:t>
      </w:r>
      <w:r w:rsidR="00244C81">
        <w:t>6</w:t>
      </w:r>
      <w:r w:rsidRPr="00092F3A">
        <w:t xml:space="preserve">: </w:t>
      </w:r>
      <w:r w:rsidR="00F20EA0">
        <w:t>Mobile-learning</w:t>
      </w:r>
      <w:r>
        <w:t xml:space="preserve"> system</w:t>
      </w:r>
      <w:bookmarkEnd w:id="197"/>
    </w:p>
    <w:p w14:paraId="1ACF7121" w14:textId="77777777" w:rsidR="009D4729" w:rsidRPr="00D072A5" w:rsidRDefault="009D4729" w:rsidP="00D072A5">
      <w:pPr>
        <w:tabs>
          <w:tab w:val="left" w:pos="1035"/>
        </w:tabs>
        <w:rPr>
          <w:lang w:val="en-GB"/>
        </w:rPr>
      </w:pPr>
    </w:p>
    <w:p w14:paraId="2333B2FE" w14:textId="77777777" w:rsidR="00F20EA0" w:rsidRDefault="009D4729" w:rsidP="00A11D54">
      <w:pPr>
        <w:pStyle w:val="BodyText"/>
        <w:rPr>
          <w:bCs/>
          <w:i/>
          <w:iCs/>
          <w:lang w:val="en-GB"/>
        </w:rPr>
      </w:pPr>
      <w:r>
        <w:rPr>
          <w:bCs/>
          <w:i/>
          <w:iCs/>
          <w:noProof/>
        </w:rPr>
        <w:lastRenderedPageBreak/>
        <w:drawing>
          <wp:inline distT="0" distB="0" distL="0" distR="0" wp14:anchorId="15A3D242" wp14:editId="48C5DD42">
            <wp:extent cx="5210175" cy="5086350"/>
            <wp:effectExtent l="19050" t="0" r="9525" b="0"/>
            <wp:docPr id="64" name="صورة 4" descr="C:\Users\maram\Desktop\ready template\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am\Desktop\ready template\re.bmp"/>
                    <pic:cNvPicPr>
                      <a:picLocks noChangeAspect="1" noChangeArrowheads="1"/>
                    </pic:cNvPicPr>
                  </pic:nvPicPr>
                  <pic:blipFill>
                    <a:blip r:embed="rId85"/>
                    <a:srcRect/>
                    <a:stretch>
                      <a:fillRect/>
                    </a:stretch>
                  </pic:blipFill>
                  <pic:spPr bwMode="auto">
                    <a:xfrm>
                      <a:off x="0" y="0"/>
                      <a:ext cx="5206365" cy="5082631"/>
                    </a:xfrm>
                    <a:prstGeom prst="rect">
                      <a:avLst/>
                    </a:prstGeom>
                    <a:noFill/>
                    <a:ln w="9525">
                      <a:noFill/>
                      <a:miter lim="800000"/>
                      <a:headEnd/>
                      <a:tailEnd/>
                    </a:ln>
                  </pic:spPr>
                </pic:pic>
              </a:graphicData>
            </a:graphic>
          </wp:inline>
        </w:drawing>
      </w:r>
    </w:p>
    <w:p w14:paraId="11667000" w14:textId="77777777" w:rsidR="00F20EA0" w:rsidRPr="00F20EA0" w:rsidRDefault="00F20EA0" w:rsidP="00F20EA0">
      <w:pPr>
        <w:rPr>
          <w:lang w:val="en-GB"/>
        </w:rPr>
      </w:pPr>
    </w:p>
    <w:p w14:paraId="21E36C8B" w14:textId="77777777" w:rsidR="00F20EA0" w:rsidRDefault="00F20EA0" w:rsidP="00F20EA0">
      <w:pPr>
        <w:rPr>
          <w:lang w:val="en-GB"/>
        </w:rPr>
      </w:pPr>
    </w:p>
    <w:p w14:paraId="2CC7E158" w14:textId="77777777" w:rsidR="00F20EA0" w:rsidRPr="00092F3A" w:rsidRDefault="00F20EA0" w:rsidP="001161EA">
      <w:pPr>
        <w:pStyle w:val="FigureTitle"/>
      </w:pPr>
      <w:bookmarkStart w:id="198" w:name="_Toc430471810"/>
      <w:r w:rsidRPr="00092F3A">
        <w:t>Figure 5.4</w:t>
      </w:r>
      <w:r w:rsidR="001161EA">
        <w:t>7</w:t>
      </w:r>
      <w:r w:rsidRPr="00092F3A">
        <w:t xml:space="preserve">: </w:t>
      </w:r>
      <w:r>
        <w:t>Registration system</w:t>
      </w:r>
      <w:bookmarkEnd w:id="198"/>
    </w:p>
    <w:p w14:paraId="0B1CC670" w14:textId="77777777" w:rsidR="009D4729" w:rsidRPr="00F20EA0" w:rsidRDefault="009D4729" w:rsidP="00F20EA0">
      <w:pPr>
        <w:ind w:firstLine="720"/>
        <w:rPr>
          <w:lang w:val="en-GB"/>
        </w:rPr>
      </w:pPr>
    </w:p>
    <w:p w14:paraId="69F56584" w14:textId="77777777" w:rsidR="009D4729" w:rsidRDefault="009D4729" w:rsidP="00A11D54">
      <w:pPr>
        <w:pStyle w:val="BodyText"/>
        <w:rPr>
          <w:bCs/>
          <w:i/>
          <w:iCs/>
          <w:lang w:val="en-GB"/>
        </w:rPr>
      </w:pPr>
      <w:r>
        <w:rPr>
          <w:bCs/>
          <w:i/>
          <w:iCs/>
          <w:noProof/>
        </w:rPr>
        <w:lastRenderedPageBreak/>
        <w:drawing>
          <wp:inline distT="0" distB="0" distL="0" distR="0" wp14:anchorId="69C5F80D" wp14:editId="6ACA0B13">
            <wp:extent cx="5201421" cy="5029200"/>
            <wp:effectExtent l="19050" t="0" r="0" b="0"/>
            <wp:docPr id="70" name="صورة 5" descr="C:\Users\maram\Desktop\ready template\at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am\Desktop\ready template\atm.bmp"/>
                    <pic:cNvPicPr>
                      <a:picLocks noChangeAspect="1" noChangeArrowheads="1"/>
                    </pic:cNvPicPr>
                  </pic:nvPicPr>
                  <pic:blipFill>
                    <a:blip r:embed="rId86"/>
                    <a:srcRect/>
                    <a:stretch>
                      <a:fillRect/>
                    </a:stretch>
                  </pic:blipFill>
                  <pic:spPr bwMode="auto">
                    <a:xfrm>
                      <a:off x="0" y="0"/>
                      <a:ext cx="5206365" cy="5033980"/>
                    </a:xfrm>
                    <a:prstGeom prst="rect">
                      <a:avLst/>
                    </a:prstGeom>
                    <a:noFill/>
                    <a:ln w="9525">
                      <a:noFill/>
                      <a:miter lim="800000"/>
                      <a:headEnd/>
                      <a:tailEnd/>
                    </a:ln>
                  </pic:spPr>
                </pic:pic>
              </a:graphicData>
            </a:graphic>
          </wp:inline>
        </w:drawing>
      </w:r>
    </w:p>
    <w:p w14:paraId="064466F4" w14:textId="77777777" w:rsidR="009D4729" w:rsidRDefault="009D4729" w:rsidP="00A11D54">
      <w:pPr>
        <w:pStyle w:val="BodyText"/>
        <w:rPr>
          <w:bCs/>
          <w:i/>
          <w:iCs/>
          <w:lang w:val="en-GB"/>
        </w:rPr>
      </w:pPr>
    </w:p>
    <w:p w14:paraId="092E44A2" w14:textId="77777777" w:rsidR="00521DA7" w:rsidRDefault="00611D69" w:rsidP="001161EA">
      <w:pPr>
        <w:pStyle w:val="FigureTitle"/>
      </w:pPr>
      <w:bookmarkStart w:id="199" w:name="_Toc430471811"/>
      <w:r w:rsidRPr="00DC646B">
        <w:t xml:space="preserve">Figure </w:t>
      </w:r>
      <w:r>
        <w:t>5</w:t>
      </w:r>
      <w:r w:rsidRPr="00DC646B">
        <w:t>.</w:t>
      </w:r>
      <w:r w:rsidR="00F20EA0">
        <w:t>4</w:t>
      </w:r>
      <w:r w:rsidR="001161EA">
        <w:t>8</w:t>
      </w:r>
      <w:r w:rsidRPr="00DC646B">
        <w:t xml:space="preserve">: </w:t>
      </w:r>
      <w:r w:rsidR="00F20EA0">
        <w:t>ATM system</w:t>
      </w:r>
      <w:bookmarkEnd w:id="199"/>
    </w:p>
    <w:p w14:paraId="4F0BB1D9" w14:textId="77777777" w:rsidR="00FC2CD7" w:rsidRDefault="007F7788" w:rsidP="00865A90">
      <w:pPr>
        <w:pStyle w:val="BodyText"/>
        <w:rPr>
          <w:bCs/>
          <w:lang w:val="en-GB"/>
        </w:rPr>
      </w:pPr>
      <w:r w:rsidRPr="00E945FF">
        <w:rPr>
          <w:b/>
          <w:lang w:val="en-GB"/>
        </w:rPr>
        <w:t>Description:</w:t>
      </w:r>
      <w:r>
        <w:rPr>
          <w:bCs/>
          <w:lang w:val="en-GB"/>
        </w:rPr>
        <w:t xml:space="preserve"> </w:t>
      </w:r>
      <w:r w:rsidR="00F20EA0">
        <w:rPr>
          <w:bCs/>
          <w:lang w:val="en-GB"/>
        </w:rPr>
        <w:t>The figures from 5.53 to 5.47</w:t>
      </w:r>
      <w:r w:rsidR="007946E6">
        <w:rPr>
          <w:bCs/>
          <w:lang w:val="en-GB"/>
        </w:rPr>
        <w:t xml:space="preserve"> ready sample that have been stored in the project. </w:t>
      </w:r>
    </w:p>
    <w:p w14:paraId="0EB2B81D" w14:textId="77777777" w:rsidR="00C251C7" w:rsidRDefault="00C251C7" w:rsidP="00874171">
      <w:pPr>
        <w:pStyle w:val="BodyText"/>
        <w:rPr>
          <w:bCs/>
          <w:lang w:val="en-GB"/>
        </w:rPr>
      </w:pPr>
    </w:p>
    <w:p w14:paraId="794DE1AF" w14:textId="77777777" w:rsidR="00C251C7" w:rsidRDefault="000D0113" w:rsidP="000D0113">
      <w:pPr>
        <w:pStyle w:val="Heading4"/>
        <w:rPr>
          <w:lang w:val="en-GB"/>
        </w:rPr>
      </w:pPr>
      <w:bookmarkStart w:id="200" w:name="_Toc430471906"/>
      <w:r>
        <w:rPr>
          <w:lang w:val="en-GB"/>
        </w:rPr>
        <w:lastRenderedPageBreak/>
        <w:t>Reset the application</w:t>
      </w:r>
      <w:bookmarkEnd w:id="200"/>
      <w:r>
        <w:rPr>
          <w:lang w:val="en-GB"/>
        </w:rPr>
        <w:t xml:space="preserve"> </w:t>
      </w:r>
    </w:p>
    <w:p w14:paraId="3BD7FCC5" w14:textId="77777777" w:rsidR="000D0113" w:rsidRPr="00776B4F" w:rsidRDefault="000D0113" w:rsidP="000D0113">
      <w:pPr>
        <w:pStyle w:val="BodyText"/>
      </w:pPr>
      <w:r>
        <w:t>As shown in figure 5.49 clear all button and when the user press it he will move to the figure 5.50</w:t>
      </w:r>
    </w:p>
    <w:p w14:paraId="6808F7B1" w14:textId="77777777" w:rsidR="00521DA7" w:rsidRDefault="00521DA7" w:rsidP="00783980">
      <w:pPr>
        <w:pStyle w:val="BodyText"/>
        <w:rPr>
          <w:b/>
          <w:caps/>
          <w:noProof/>
          <w:sz w:val="22"/>
        </w:rPr>
      </w:pPr>
      <w:r>
        <w:rPr>
          <w:b/>
          <w:caps/>
          <w:noProof/>
          <w:sz w:val="22"/>
        </w:rPr>
        <w:drawing>
          <wp:inline distT="0" distB="0" distL="0" distR="0" wp14:anchorId="6417B782" wp14:editId="7CE7EDBC">
            <wp:extent cx="1943100" cy="476250"/>
            <wp:effectExtent l="19050" t="0" r="0" b="0"/>
            <wp:docPr id="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srcRect/>
                    <a:stretch>
                      <a:fillRect/>
                    </a:stretch>
                  </pic:blipFill>
                  <pic:spPr bwMode="auto">
                    <a:xfrm>
                      <a:off x="0" y="0"/>
                      <a:ext cx="1943100" cy="476250"/>
                    </a:xfrm>
                    <a:prstGeom prst="rect">
                      <a:avLst/>
                    </a:prstGeom>
                    <a:noFill/>
                    <a:ln w="9525">
                      <a:noFill/>
                      <a:miter lim="800000"/>
                      <a:headEnd/>
                      <a:tailEnd/>
                    </a:ln>
                  </pic:spPr>
                </pic:pic>
              </a:graphicData>
            </a:graphic>
          </wp:inline>
        </w:drawing>
      </w:r>
    </w:p>
    <w:p w14:paraId="3B13313F" w14:textId="77777777" w:rsidR="00865A90" w:rsidRDefault="00865A90" w:rsidP="001161EA">
      <w:pPr>
        <w:pStyle w:val="FigureTitle"/>
      </w:pPr>
      <w:bookmarkStart w:id="201" w:name="_Toc430471812"/>
      <w:r w:rsidRPr="00DC646B">
        <w:t xml:space="preserve">Figure </w:t>
      </w:r>
      <w:r>
        <w:t>5</w:t>
      </w:r>
      <w:r w:rsidRPr="00DC646B">
        <w:t>.</w:t>
      </w:r>
      <w:r>
        <w:t>4</w:t>
      </w:r>
      <w:r w:rsidR="001161EA">
        <w:t>9</w:t>
      </w:r>
      <w:r w:rsidRPr="00DC646B">
        <w:t xml:space="preserve">: </w:t>
      </w:r>
      <w:r>
        <w:t>Clear all button</w:t>
      </w:r>
      <w:bookmarkEnd w:id="201"/>
    </w:p>
    <w:p w14:paraId="6A54FF99" w14:textId="77777777" w:rsidR="000D0113" w:rsidRPr="000D0113" w:rsidRDefault="000D0113" w:rsidP="000D0113">
      <w:pPr>
        <w:pStyle w:val="FigureTitle"/>
        <w:rPr>
          <w:i w:val="0"/>
          <w:iCs/>
        </w:rPr>
      </w:pPr>
      <w:bookmarkStart w:id="202" w:name="_Toc430471813"/>
      <w:r>
        <w:rPr>
          <w:i w:val="0"/>
          <w:iCs/>
        </w:rPr>
        <w:t>The code for this process shown below</w:t>
      </w:r>
      <w:bookmarkEnd w:id="202"/>
    </w:p>
    <w:p w14:paraId="59DE75E2"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listBox4.Items.Clear();</w:t>
      </w:r>
    </w:p>
    <w:p w14:paraId="465D4F1F"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listBox11.Items.Clear();</w:t>
      </w:r>
    </w:p>
    <w:p w14:paraId="04B120F2"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1A499EBC"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textBox2.Text = </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155B5C54"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listBox9.Items.Clear();</w:t>
      </w:r>
    </w:p>
    <w:p w14:paraId="6CF1C7AC" w14:textId="77777777" w:rsidR="00521DA7" w:rsidRDefault="00521DA7" w:rsidP="00521DA7">
      <w:pPr>
        <w:pStyle w:val="BodyText"/>
        <w:rPr>
          <w:b/>
          <w:caps/>
          <w:noProof/>
          <w:sz w:val="22"/>
        </w:rPr>
      </w:pPr>
      <w:r>
        <w:rPr>
          <w:rFonts w:ascii="Courier New" w:hAnsi="Courier New" w:cs="Courier New"/>
          <w:noProof/>
          <w:sz w:val="20"/>
          <w:lang w:eastAsia="en-CA"/>
        </w:rPr>
        <w:t xml:space="preserve">            panel3.Visible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286046D" w14:textId="77777777" w:rsidR="007350C6" w:rsidRDefault="007350C6" w:rsidP="00521DA7">
      <w:pPr>
        <w:pStyle w:val="BodyText"/>
        <w:rPr>
          <w:b/>
          <w:caps/>
          <w:noProof/>
          <w:sz w:val="22"/>
        </w:rPr>
      </w:pPr>
    </w:p>
    <w:p w14:paraId="3A6495A7" w14:textId="77777777" w:rsidR="00C35D87" w:rsidRDefault="00C35D87" w:rsidP="003D67E5">
      <w:pPr>
        <w:pStyle w:val="BodyText"/>
        <w:rPr>
          <w:noProof/>
        </w:rPr>
      </w:pPr>
    </w:p>
    <w:p w14:paraId="3FCDE928" w14:textId="77777777" w:rsidR="000D0113" w:rsidRDefault="000D0113" w:rsidP="003D67E5">
      <w:pPr>
        <w:pStyle w:val="BodyText"/>
        <w:rPr>
          <w:noProof/>
        </w:rPr>
      </w:pPr>
    </w:p>
    <w:p w14:paraId="597673EE" w14:textId="77777777" w:rsidR="000D0113" w:rsidRDefault="000D0113" w:rsidP="003D67E5">
      <w:pPr>
        <w:pStyle w:val="BodyText"/>
        <w:rPr>
          <w:noProof/>
        </w:rPr>
      </w:pPr>
    </w:p>
    <w:p w14:paraId="304A477B" w14:textId="77777777" w:rsidR="000D0113" w:rsidRDefault="000D0113" w:rsidP="003D67E5">
      <w:pPr>
        <w:pStyle w:val="BodyText"/>
        <w:rPr>
          <w:noProof/>
        </w:rPr>
      </w:pPr>
    </w:p>
    <w:p w14:paraId="2CA5013E" w14:textId="77777777" w:rsidR="00C35D87" w:rsidRDefault="00C35D87" w:rsidP="003D67E5">
      <w:pPr>
        <w:pStyle w:val="BodyText"/>
        <w:rPr>
          <w:noProof/>
        </w:rPr>
      </w:pPr>
    </w:p>
    <w:p w14:paraId="512D6CE8" w14:textId="77777777" w:rsidR="00C35D87" w:rsidRDefault="00C35D87" w:rsidP="003D67E5">
      <w:pPr>
        <w:pStyle w:val="BodyText"/>
        <w:rPr>
          <w:noProof/>
        </w:rPr>
      </w:pPr>
    </w:p>
    <w:p w14:paraId="56B7E1C3" w14:textId="77777777" w:rsidR="00C35D87" w:rsidRPr="003D67E5" w:rsidRDefault="008C7091" w:rsidP="003D67E5">
      <w:pPr>
        <w:pStyle w:val="BodyText"/>
        <w:rPr>
          <w:bCs/>
          <w:i/>
          <w:iCs/>
          <w:lang w:val="en-GB"/>
        </w:rPr>
      </w:pPr>
      <w:r>
        <w:rPr>
          <w:b/>
          <w:caps/>
          <w:noProof/>
          <w:sz w:val="22"/>
        </w:rPr>
        <w:lastRenderedPageBreak/>
        <mc:AlternateContent>
          <mc:Choice Requires="wps">
            <w:drawing>
              <wp:anchor distT="0" distB="0" distL="114300" distR="114300" simplePos="0" relativeHeight="251692544" behindDoc="0" locked="0" layoutInCell="1" allowOverlap="1" wp14:anchorId="68983AA2" wp14:editId="330E4413">
                <wp:simplePos x="0" y="0"/>
                <wp:positionH relativeFrom="column">
                  <wp:posOffset>-1373505</wp:posOffset>
                </wp:positionH>
                <wp:positionV relativeFrom="paragraph">
                  <wp:posOffset>-238760</wp:posOffset>
                </wp:positionV>
                <wp:extent cx="7181850" cy="4882515"/>
                <wp:effectExtent l="7620" t="8890" r="11430" b="13970"/>
                <wp:wrapNone/>
                <wp:docPr id="92" name="Rectangle 158" descr="Description: clea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4882515"/>
                        </a:xfrm>
                        <a:prstGeom prst="rect">
                          <a:avLst/>
                        </a:prstGeom>
                        <a:blipFill dpi="0" rotWithShape="0">
                          <a:blip r:embed="rId88"/>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F79164" id="Rectangle 158" o:spid="_x0000_s1026" alt="Description: clear" style="position:absolute;margin-left:-108.15pt;margin-top:-18.8pt;width:565.5pt;height:384.4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">
                <v:fill r:id="rId89" o:title=" clear" recolor="t" type="frame"/>
              </v:rect>
            </w:pict>
          </mc:Fallback>
        </mc:AlternateContent>
      </w:r>
    </w:p>
    <w:p w14:paraId="675CDBBE" w14:textId="77777777" w:rsidR="00C35D87" w:rsidRDefault="00C35D87" w:rsidP="00B2128C">
      <w:pPr>
        <w:pStyle w:val="FigureTitle"/>
      </w:pPr>
    </w:p>
    <w:p w14:paraId="7066E30F" w14:textId="77777777" w:rsidR="000D0113" w:rsidRDefault="000D0113" w:rsidP="00B2128C">
      <w:pPr>
        <w:pStyle w:val="FigureTitle"/>
      </w:pPr>
    </w:p>
    <w:p w14:paraId="3621AAE4" w14:textId="77777777" w:rsidR="000D0113" w:rsidRDefault="000D0113" w:rsidP="00B2128C">
      <w:pPr>
        <w:pStyle w:val="FigureTitle"/>
      </w:pPr>
    </w:p>
    <w:p w14:paraId="44A5AACB" w14:textId="77777777" w:rsidR="000D0113" w:rsidRDefault="000D0113" w:rsidP="00B2128C">
      <w:pPr>
        <w:pStyle w:val="FigureTitle"/>
      </w:pPr>
    </w:p>
    <w:p w14:paraId="22960FE7" w14:textId="77777777" w:rsidR="000D0113" w:rsidRDefault="000D0113" w:rsidP="00B2128C">
      <w:pPr>
        <w:pStyle w:val="FigureTitle"/>
      </w:pPr>
    </w:p>
    <w:p w14:paraId="71ECE8CE" w14:textId="77777777" w:rsidR="000D0113" w:rsidRDefault="000D0113" w:rsidP="00B2128C">
      <w:pPr>
        <w:pStyle w:val="FigureTitle"/>
      </w:pPr>
    </w:p>
    <w:p w14:paraId="28AC2983" w14:textId="77777777" w:rsidR="000D0113" w:rsidRDefault="000D0113" w:rsidP="00B2128C">
      <w:pPr>
        <w:pStyle w:val="FigureTitle"/>
      </w:pPr>
    </w:p>
    <w:p w14:paraId="6FC15809" w14:textId="77777777" w:rsidR="000D0113" w:rsidRDefault="000D0113" w:rsidP="00B2128C">
      <w:pPr>
        <w:pStyle w:val="FigureTitle"/>
      </w:pPr>
    </w:p>
    <w:p w14:paraId="675B3C1D" w14:textId="77777777" w:rsidR="00C35D87" w:rsidRDefault="00C35D87" w:rsidP="00B2128C">
      <w:pPr>
        <w:pStyle w:val="FigureTitle"/>
      </w:pPr>
    </w:p>
    <w:p w14:paraId="321E25A3" w14:textId="77777777" w:rsidR="00521DA7" w:rsidRDefault="00521DA7" w:rsidP="001161EA">
      <w:pPr>
        <w:pStyle w:val="FigureTitle"/>
      </w:pPr>
      <w:bookmarkStart w:id="203" w:name="_Toc430471814"/>
      <w:r w:rsidRPr="00DC646B">
        <w:t xml:space="preserve">Figure </w:t>
      </w:r>
      <w:r>
        <w:t>5</w:t>
      </w:r>
      <w:r w:rsidRPr="00DC646B">
        <w:t>.</w:t>
      </w:r>
      <w:r w:rsidR="001161EA">
        <w:t>50</w:t>
      </w:r>
      <w:r w:rsidRPr="00DC646B">
        <w:t xml:space="preserve">: </w:t>
      </w:r>
      <w:r>
        <w:t>Clear all (reset)</w:t>
      </w:r>
      <w:bookmarkEnd w:id="203"/>
    </w:p>
    <w:p w14:paraId="4996B6C8" w14:textId="77777777" w:rsidR="00044CD5" w:rsidRDefault="007F7788" w:rsidP="00334D51">
      <w:pPr>
        <w:pStyle w:val="BodyText"/>
        <w:rPr>
          <w:bCs/>
          <w:lang w:val="en-GB"/>
        </w:rPr>
      </w:pPr>
      <w:r w:rsidRPr="00E945FF">
        <w:rPr>
          <w:b/>
          <w:lang w:val="en-GB"/>
        </w:rPr>
        <w:t>Description:</w:t>
      </w:r>
      <w:r>
        <w:rPr>
          <w:bCs/>
          <w:lang w:val="en-GB"/>
        </w:rPr>
        <w:t xml:space="preserve"> </w:t>
      </w:r>
      <w:r w:rsidR="004C7A3F">
        <w:rPr>
          <w:bCs/>
          <w:lang w:val="en-GB"/>
        </w:rPr>
        <w:t>The</w:t>
      </w:r>
      <w:r w:rsidR="00334D51">
        <w:rPr>
          <w:bCs/>
          <w:lang w:val="en-GB"/>
        </w:rPr>
        <w:t xml:space="preserve"> user can reset the system when he press clear all button. </w:t>
      </w:r>
    </w:p>
    <w:p w14:paraId="35EEE4F5" w14:textId="77777777" w:rsidR="00377F36" w:rsidRDefault="00377F36" w:rsidP="00334D51">
      <w:pPr>
        <w:pStyle w:val="BodyText"/>
        <w:rPr>
          <w:bCs/>
          <w:lang w:val="en-GB"/>
        </w:rPr>
      </w:pPr>
    </w:p>
    <w:p w14:paraId="28D25DBA" w14:textId="77777777" w:rsidR="00377F36" w:rsidRDefault="00377F36" w:rsidP="00334D51">
      <w:pPr>
        <w:pStyle w:val="BodyText"/>
        <w:rPr>
          <w:bCs/>
          <w:lang w:val="en-GB"/>
        </w:rPr>
      </w:pPr>
    </w:p>
    <w:p w14:paraId="2962706E" w14:textId="77777777" w:rsidR="00377F36" w:rsidRDefault="00377F36" w:rsidP="00334D51">
      <w:pPr>
        <w:pStyle w:val="BodyText"/>
        <w:rPr>
          <w:bCs/>
          <w:lang w:val="en-GB"/>
        </w:rPr>
      </w:pPr>
    </w:p>
    <w:p w14:paraId="407FE6DB" w14:textId="77777777" w:rsidR="00377F36" w:rsidRDefault="00377F36" w:rsidP="00334D51">
      <w:pPr>
        <w:pStyle w:val="BodyText"/>
        <w:rPr>
          <w:bCs/>
          <w:lang w:val="en-GB"/>
        </w:rPr>
      </w:pPr>
    </w:p>
    <w:p w14:paraId="05C8308F" w14:textId="77777777" w:rsidR="00377F36" w:rsidRDefault="00377F36" w:rsidP="00377F36">
      <w:pPr>
        <w:pStyle w:val="Heading4"/>
        <w:rPr>
          <w:lang w:val="en-GB"/>
        </w:rPr>
      </w:pPr>
      <w:bookmarkStart w:id="204" w:name="_Toc430471907"/>
      <w:r>
        <w:rPr>
          <w:lang w:val="en-GB"/>
        </w:rPr>
        <w:lastRenderedPageBreak/>
        <w:t>Manual requirements</w:t>
      </w:r>
      <w:bookmarkEnd w:id="204"/>
    </w:p>
    <w:p w14:paraId="6BFB9EFC" w14:textId="77777777" w:rsidR="00377F36" w:rsidRPr="00776B4F" w:rsidRDefault="00377F36" w:rsidP="00377F36">
      <w:pPr>
        <w:pStyle w:val="BodyText"/>
      </w:pPr>
      <w:r>
        <w:t xml:space="preserve">As shown in figure 5.51 manual requirements button and when the user press it he will move to the figure 5.52 to determine arrow width and color </w:t>
      </w:r>
    </w:p>
    <w:p w14:paraId="2F0F1CDD" w14:textId="77777777" w:rsidR="003D67E5" w:rsidRPr="00A11D54" w:rsidRDefault="00452F3A" w:rsidP="00A11D54">
      <w:pPr>
        <w:pStyle w:val="BodyText"/>
        <w:rPr>
          <w:bCs/>
          <w:lang w:val="en-GB"/>
        </w:rPr>
      </w:pPr>
      <w:r>
        <w:rPr>
          <w:bCs/>
          <w:noProof/>
        </w:rPr>
        <w:drawing>
          <wp:inline distT="0" distB="0" distL="0" distR="0" wp14:anchorId="455663F8" wp14:editId="1E45FD7C">
            <wp:extent cx="3429000" cy="3514725"/>
            <wp:effectExtent l="57150" t="19050" r="114300" b="10477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429000" cy="351472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D312BD" w14:textId="77777777" w:rsidR="003D67E5" w:rsidRDefault="00377F36" w:rsidP="00377F36">
      <w:pPr>
        <w:pStyle w:val="FigureTitle"/>
      </w:pPr>
      <w:bookmarkStart w:id="205" w:name="_Toc430471815"/>
      <w:r>
        <w:t>Figure 5.51 manual requirements</w:t>
      </w:r>
      <w:bookmarkEnd w:id="205"/>
    </w:p>
    <w:p w14:paraId="4982CF4D" w14:textId="77777777" w:rsidR="00377F36" w:rsidRDefault="00377F36" w:rsidP="00377F36">
      <w:pPr>
        <w:pStyle w:val="FigureTitle"/>
      </w:pPr>
    </w:p>
    <w:p w14:paraId="3A579384" w14:textId="77777777" w:rsidR="003D67E5" w:rsidRDefault="003D67E5" w:rsidP="001A532F">
      <w:pPr>
        <w:rPr>
          <w:lang w:val="en-GB"/>
        </w:rPr>
      </w:pPr>
      <w:r>
        <w:rPr>
          <w:noProof/>
        </w:rPr>
        <w:lastRenderedPageBreak/>
        <w:drawing>
          <wp:inline distT="0" distB="0" distL="0" distR="0" wp14:anchorId="7E1A3018" wp14:editId="4DB415CF">
            <wp:extent cx="4419600" cy="2295525"/>
            <wp:effectExtent l="19050" t="0" r="0" b="0"/>
            <wp:docPr id="42" name="صورة 10" descr="C:\Users\maram\Desktop\ready template\cust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am\Desktop\ready template\custom.bmp"/>
                    <pic:cNvPicPr>
                      <a:picLocks noChangeAspect="1" noChangeArrowheads="1"/>
                    </pic:cNvPicPr>
                  </pic:nvPicPr>
                  <pic:blipFill>
                    <a:blip r:embed="rId91"/>
                    <a:srcRect/>
                    <a:stretch>
                      <a:fillRect/>
                    </a:stretch>
                  </pic:blipFill>
                  <pic:spPr bwMode="auto">
                    <a:xfrm>
                      <a:off x="0" y="0"/>
                      <a:ext cx="4419600" cy="2295525"/>
                    </a:xfrm>
                    <a:prstGeom prst="rect">
                      <a:avLst/>
                    </a:prstGeom>
                    <a:noFill/>
                    <a:ln w="9525">
                      <a:noFill/>
                      <a:miter lim="800000"/>
                      <a:headEnd/>
                      <a:tailEnd/>
                    </a:ln>
                  </pic:spPr>
                </pic:pic>
              </a:graphicData>
            </a:graphic>
          </wp:inline>
        </w:drawing>
      </w:r>
    </w:p>
    <w:p w14:paraId="4CC300ED" w14:textId="77777777" w:rsidR="003D67E5" w:rsidRDefault="003D67E5" w:rsidP="001A532F">
      <w:pPr>
        <w:autoSpaceDE w:val="0"/>
        <w:autoSpaceDN w:val="0"/>
        <w:adjustRightInd w:val="0"/>
        <w:spacing w:line="240" w:lineRule="auto"/>
        <w:rPr>
          <w:rFonts w:ascii="Courier New" w:hAnsi="Courier New" w:cs="Courier New"/>
          <w:noProof/>
          <w:color w:val="0000FF"/>
          <w:sz w:val="20"/>
          <w:lang w:eastAsia="en-CA"/>
        </w:rPr>
      </w:pPr>
    </w:p>
    <w:p w14:paraId="700752FF" w14:textId="77777777" w:rsidR="00377F36" w:rsidRDefault="00856489" w:rsidP="00377F36">
      <w:pPr>
        <w:pStyle w:val="FigureTitle"/>
      </w:pPr>
      <w:bookmarkStart w:id="206" w:name="_Toc430471816"/>
      <w:r w:rsidRPr="00DC646B">
        <w:t xml:space="preserve">Figure </w:t>
      </w:r>
      <w:r>
        <w:t>5</w:t>
      </w:r>
      <w:r w:rsidRPr="00DC646B">
        <w:t>.</w:t>
      </w:r>
      <w:r>
        <w:t>5</w:t>
      </w:r>
      <w:r w:rsidR="00377F36">
        <w:t>2</w:t>
      </w:r>
      <w:r w:rsidRPr="00DC646B">
        <w:t xml:space="preserve">: </w:t>
      </w:r>
      <w:r w:rsidR="00377F36">
        <w:t>Arrow width and colour</w:t>
      </w:r>
      <w:bookmarkEnd w:id="206"/>
    </w:p>
    <w:p w14:paraId="6407E4BD" w14:textId="77777777" w:rsidR="00856489" w:rsidRDefault="00377F36" w:rsidP="00377F36">
      <w:pPr>
        <w:pStyle w:val="FigureTitle"/>
      </w:pPr>
      <w:bookmarkStart w:id="207" w:name="_Toc430471817"/>
      <w:r>
        <w:rPr>
          <w:i w:val="0"/>
          <w:iCs/>
        </w:rPr>
        <w:t>The code for this process shown below</w:t>
      </w:r>
      <w:bookmarkEnd w:id="207"/>
      <w:r>
        <w:rPr>
          <w:i w:val="0"/>
          <w:iCs/>
        </w:rPr>
        <w:t xml:space="preserve"> </w:t>
      </w:r>
      <w:r>
        <w:t xml:space="preserve"> </w:t>
      </w:r>
    </w:p>
    <w:p w14:paraId="1DDF1A47" w14:textId="77777777" w:rsidR="00856489" w:rsidRPr="00856489" w:rsidRDefault="00856489" w:rsidP="001A532F">
      <w:pPr>
        <w:autoSpaceDE w:val="0"/>
        <w:autoSpaceDN w:val="0"/>
        <w:adjustRightInd w:val="0"/>
        <w:spacing w:line="240" w:lineRule="auto"/>
        <w:rPr>
          <w:rFonts w:ascii="Courier New" w:hAnsi="Courier New" w:cs="Courier New"/>
          <w:noProof/>
          <w:color w:val="0000FF"/>
          <w:sz w:val="20"/>
          <w:lang w:val="en-GB" w:eastAsia="en-CA"/>
        </w:rPr>
      </w:pPr>
    </w:p>
    <w:p w14:paraId="12FFD3B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7B68BBC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7BF803D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74B89E2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6997536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6D6729D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29BC5F3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3A9D999F"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4B1B3E0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6F27878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5A864E7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publicpartialclass</w:t>
      </w:r>
      <w:r>
        <w:rPr>
          <w:rFonts w:ascii="Courier New" w:hAnsi="Courier New" w:cs="Courier New"/>
          <w:noProof/>
          <w:color w:val="2B91AF"/>
          <w:sz w:val="20"/>
          <w:lang w:eastAsia="en-CA"/>
        </w:rPr>
        <w:t>Form9</w:t>
      </w:r>
      <w:r>
        <w:rPr>
          <w:rFonts w:ascii="Courier New" w:hAnsi="Courier New" w:cs="Courier New"/>
          <w:noProof/>
          <w:sz w:val="20"/>
          <w:lang w:eastAsia="en-CA"/>
        </w:rPr>
        <w:t xml:space="preserve"> : Form</w:t>
      </w:r>
    </w:p>
    <w:p w14:paraId="6D7CBC3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54E52EA"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Form9()</w:t>
      </w:r>
    </w:p>
    <w:p w14:paraId="08CFC47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5AF9F9B"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5D8AC98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61760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w:t>
      </w:r>
      <w:r>
        <w:rPr>
          <w:rFonts w:ascii="Courier New" w:hAnsi="Courier New" w:cs="Courier New"/>
          <w:noProof/>
          <w:sz w:val="20"/>
          <w:lang w:eastAsia="en-CA"/>
        </w:rPr>
        <w:t xml:space="preserve"> Color c = Color.Black;</w:t>
      </w:r>
    </w:p>
    <w:p w14:paraId="25F93F9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publicstaticint</w:t>
      </w:r>
      <w:r>
        <w:rPr>
          <w:rFonts w:ascii="Courier New" w:hAnsi="Courier New" w:cs="Courier New"/>
          <w:noProof/>
          <w:sz w:val="20"/>
          <w:lang w:eastAsia="en-CA"/>
        </w:rPr>
        <w:t xml:space="preserve"> width = 2;</w:t>
      </w:r>
    </w:p>
    <w:p w14:paraId="660A1A7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2CA5219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057A3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Color.Red;</w:t>
      </w:r>
    </w:p>
    <w:p w14:paraId="2B2E4ED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A939D8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7C0EC41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radioButton2_CheckedChanged(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D8693B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EDD544F"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Color.Blue;</w:t>
      </w:r>
    </w:p>
    <w:p w14:paraId="5BF80E1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41C62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345B7D5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radioButton3_CheckedChanged(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4E35A4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0B251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c = Color.Green;</w:t>
      </w:r>
    </w:p>
    <w:p w14:paraId="7399DDC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DD3A7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72198D2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radioButton4_CheckedChanged(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949C10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D7E0C1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Color.Yellow;</w:t>
      </w:r>
    </w:p>
    <w:p w14:paraId="67A3C30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07E8FC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625EBF2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radioButton5_CheckedChanged(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67D715C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16C37E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Color.Brown;</w:t>
      </w:r>
    </w:p>
    <w:p w14:paraId="6FA8ADD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22220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797FD8AE"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Form9_Load(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8A8744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180FB4B"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3C3534A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30C9C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4ABA719F"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radioButton8_CheckedChanged(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6DA5CAC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C615BB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Color.Orange;</w:t>
      </w:r>
    </w:p>
    <w:p w14:paraId="0E071A5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1899C2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573827E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radioButton7_CheckedChanged(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205FE1C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965316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Color.Gray;</w:t>
      </w:r>
    </w:p>
    <w:p w14:paraId="5A246F3E"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2CC73EA"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3887C26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radioButton6_CheckedChanged(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B39E6E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75CCF1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Color.Purple;</w:t>
      </w:r>
    </w:p>
    <w:p w14:paraId="0E8179A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24BC6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545CB93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radioButton16_CheckedChanged(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43A989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FC033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1;</w:t>
      </w:r>
    </w:p>
    <w:p w14:paraId="1D14173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6CB88B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69480E3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radioButton15_CheckedChanged(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C5585D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FC04E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2;</w:t>
      </w:r>
    </w:p>
    <w:p w14:paraId="2A5531E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167CA1A"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25C10BDB"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radioButton14_CheckedChanged(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79F0A42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FD7477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3;</w:t>
      </w:r>
    </w:p>
    <w:p w14:paraId="20DD501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5571EA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5A3F0C3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radioButton13_CheckedChanged(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FC53C6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CAB16C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4;</w:t>
      </w:r>
    </w:p>
    <w:p w14:paraId="1A94D41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A983D8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1D7C79F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radioButton12_CheckedChanged(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B5F0AF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34553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5;</w:t>
      </w:r>
    </w:p>
    <w:p w14:paraId="2AB6BEC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w:t>
      </w:r>
    </w:p>
    <w:p w14:paraId="3FC1CC4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08C6C6E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CC8DF6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12F9D0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2AA8063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040CD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6D037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322B065C" w14:textId="77777777" w:rsidR="003D67E5" w:rsidRDefault="003D67E5" w:rsidP="001A532F">
      <w:pPr>
        <w:autoSpaceDE w:val="0"/>
        <w:autoSpaceDN w:val="0"/>
        <w:adjustRightInd w:val="0"/>
        <w:spacing w:line="240" w:lineRule="auto"/>
        <w:rPr>
          <w:rFonts w:ascii="Courier New" w:hAnsi="Courier New" w:cs="Courier New"/>
          <w:noProof/>
          <w:color w:val="0000FF"/>
          <w:sz w:val="20"/>
          <w:lang w:eastAsia="en-CA"/>
        </w:rPr>
      </w:pPr>
    </w:p>
    <w:p w14:paraId="379FC340"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07124133"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625BF7EC"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7D4313FD"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1162C966"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15D5048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281B8AE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43ACB44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538D0B5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64F9ED7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6318B42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System.Linq;</w:t>
      </w:r>
    </w:p>
    <w:p w14:paraId="45C4B4B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26554A7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311762D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938C71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423AEBD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697758B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publicpartialclass</w:t>
      </w:r>
      <w:r>
        <w:rPr>
          <w:rFonts w:ascii="Courier New" w:hAnsi="Courier New" w:cs="Courier New"/>
          <w:noProof/>
          <w:color w:val="2B91AF"/>
          <w:sz w:val="20"/>
          <w:lang w:eastAsia="en-CA"/>
        </w:rPr>
        <w:t>Form5</w:t>
      </w:r>
      <w:r>
        <w:rPr>
          <w:rFonts w:ascii="Courier New" w:hAnsi="Courier New" w:cs="Courier New"/>
          <w:noProof/>
          <w:sz w:val="20"/>
          <w:lang w:eastAsia="en-CA"/>
        </w:rPr>
        <w:t xml:space="preserve"> : Form</w:t>
      </w:r>
    </w:p>
    <w:p w14:paraId="2292959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C8144B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Form5()</w:t>
      </w:r>
    </w:p>
    <w:p w14:paraId="3635837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E01FAA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6CF97A8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DEB78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i = 0;</w:t>
      </w:r>
    </w:p>
    <w:p w14:paraId="3032B2B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j = 0;</w:t>
      </w:r>
    </w:p>
    <w:p w14:paraId="23FE208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s = 0;</w:t>
      </w:r>
    </w:p>
    <w:p w14:paraId="6733521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w = 0;</w:t>
      </w:r>
    </w:p>
    <w:p w14:paraId="36E0C47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t = 7;</w:t>
      </w:r>
    </w:p>
    <w:p w14:paraId="67DD3AE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z = 7;</w:t>
      </w:r>
    </w:p>
    <w:p w14:paraId="2D2A9D6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verb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56E5ED5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none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4DCFB3F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437165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061EA9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Boolean</w:t>
      </w:r>
      <w:r>
        <w:rPr>
          <w:rFonts w:ascii="Courier New" w:hAnsi="Courier New" w:cs="Courier New"/>
          <w:noProof/>
          <w:sz w:val="20"/>
          <w:lang w:eastAsia="en-CA"/>
        </w:rPr>
        <w:t xml:space="preserve"> dra;</w:t>
      </w:r>
    </w:p>
    <w:p w14:paraId="07727A6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Graphics g;</w:t>
      </w:r>
    </w:p>
    <w:p w14:paraId="4DCE947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Pen p;</w:t>
      </w:r>
    </w:p>
    <w:p w14:paraId="0921706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prevX;</w:t>
      </w:r>
    </w:p>
    <w:p w14:paraId="62E289A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prevY;</w:t>
      </w:r>
    </w:p>
    <w:p w14:paraId="27C7517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248C0F0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2C28609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40F83A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"use the mouse to make relationship between actors"</w:t>
      </w:r>
      <w:r>
        <w:rPr>
          <w:rFonts w:ascii="Courier New" w:hAnsi="Courier New" w:cs="Courier New"/>
          <w:noProof/>
          <w:sz w:val="20"/>
          <w:lang w:eastAsia="en-CA"/>
        </w:rPr>
        <w:t>);</w:t>
      </w:r>
    </w:p>
    <w:p w14:paraId="0239CFD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 listBox1.Items.Count; i++)</w:t>
      </w:r>
    </w:p>
    <w:p w14:paraId="7EE6695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63A4A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(!none.Contains(listBox1.Items[i].ToString()))</w:t>
      </w:r>
    </w:p>
    <w:p w14:paraId="51B0125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none.Add(listBox1.Items[i].ToString());</w:t>
      </w:r>
    </w:p>
    <w:p w14:paraId="6ABCDA5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A10242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lastRenderedPageBreak/>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 listBox2.Items.Count; i++)</w:t>
      </w:r>
    </w:p>
    <w:p w14:paraId="0848A88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675A57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(!verb.Contains(listBox2.Items[i].ToString()))</w:t>
      </w:r>
    </w:p>
    <w:p w14:paraId="4A58E9E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verb.Add(listBox2.Items[i].ToString());</w:t>
      </w:r>
    </w:p>
    <w:p w14:paraId="5012BE9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A26F8C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423CF0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2CCA11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F0BE3F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635FC6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021150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PictureBox)</w:t>
      </w:r>
    </w:p>
    <w:p w14:paraId="5030489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(j &lt; none.Count)</w:t>
      </w:r>
    </w:p>
    <w:p w14:paraId="675DB8A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81927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32DBE69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"no"</w:t>
      </w:r>
      <w:r>
        <w:rPr>
          <w:rFonts w:ascii="Courier New" w:hAnsi="Courier New" w:cs="Courier New"/>
          <w:noProof/>
          <w:sz w:val="20"/>
          <w:lang w:eastAsia="en-CA"/>
        </w:rPr>
        <w:t>;</w:t>
      </w:r>
    </w:p>
    <w:p w14:paraId="392A447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5923F2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68CDF6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56278E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DC45EA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716F08D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B450D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F8D3AD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818216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C7371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98C3F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0A3DD4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096D169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081C8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Label)</w:t>
      </w:r>
    </w:p>
    <w:p w14:paraId="073B756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F13F51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(i &lt; none.Count)</w:t>
      </w:r>
    </w:p>
    <w:p w14:paraId="0BAF4DA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F43AE2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427CF2D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w:t>
      </w:r>
      <w:r>
        <w:rPr>
          <w:rFonts w:ascii="Courier New" w:hAnsi="Courier New" w:cs="Courier New"/>
          <w:noProof/>
          <w:sz w:val="20"/>
          <w:lang w:eastAsia="en-CA"/>
        </w:rPr>
        <w:t>;</w:t>
      </w:r>
    </w:p>
    <w:p w14:paraId="4E7E33A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5A902A9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7BEC10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C0082D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lab.Text = none[i].ToString();</w:t>
      </w:r>
    </w:p>
    <w:p w14:paraId="5AA81C4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E5226D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30A8C56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AA86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F47E7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A42D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7000D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FDD528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B4131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crtw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5F4DDBA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EFB41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(crtw </w:t>
      </w:r>
      <w:r>
        <w:rPr>
          <w:rFonts w:ascii="Courier New" w:hAnsi="Courier New" w:cs="Courier New"/>
          <w:noProof/>
          <w:color w:val="0000FF"/>
          <w:sz w:val="20"/>
          <w:lang w:eastAsia="en-CA"/>
        </w:rPr>
        <w:t>is</w:t>
      </w:r>
      <w:r>
        <w:rPr>
          <w:rFonts w:ascii="Courier New" w:hAnsi="Courier New" w:cs="Courier New"/>
          <w:noProof/>
          <w:sz w:val="20"/>
          <w:lang w:eastAsia="en-CA"/>
        </w:rPr>
        <w:t xml:space="preserve"> Label)</w:t>
      </w:r>
    </w:p>
    <w:p w14:paraId="2EDD835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304936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(w &lt; verb.Count)</w:t>
      </w:r>
    </w:p>
    <w:p w14:paraId="61976E0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6497F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crtw.Name;</w:t>
      </w:r>
    </w:p>
    <w:p w14:paraId="73271A5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"ve"</w:t>
      </w:r>
      <w:r>
        <w:rPr>
          <w:rFonts w:ascii="Courier New" w:hAnsi="Courier New" w:cs="Courier New"/>
          <w:noProof/>
          <w:sz w:val="20"/>
          <w:lang w:eastAsia="en-CA"/>
        </w:rPr>
        <w:t>;</w:t>
      </w:r>
    </w:p>
    <w:p w14:paraId="3E2AC1F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095F0CE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E7E9EE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crtw.Visible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AA4065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crtw.Text = verb[w].ToString();</w:t>
      </w:r>
    </w:p>
    <w:p w14:paraId="01936D4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FD40F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w:t>
      </w:r>
    </w:p>
    <w:p w14:paraId="556122F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A86421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BA1657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9BF21A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7C160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7661A7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crt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2312B7E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025DCE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(crt </w:t>
      </w:r>
      <w:r>
        <w:rPr>
          <w:rFonts w:ascii="Courier New" w:hAnsi="Courier New" w:cs="Courier New"/>
          <w:noProof/>
          <w:color w:val="0000FF"/>
          <w:sz w:val="20"/>
          <w:lang w:eastAsia="en-CA"/>
        </w:rPr>
        <w:t>is</w:t>
      </w:r>
      <w:r>
        <w:rPr>
          <w:rFonts w:ascii="Courier New" w:hAnsi="Courier New" w:cs="Courier New"/>
          <w:noProof/>
          <w:sz w:val="20"/>
          <w:lang w:eastAsia="en-CA"/>
        </w:rPr>
        <w:t xml:space="preserve"> PictureBox)</w:t>
      </w:r>
    </w:p>
    <w:p w14:paraId="679773E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46991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76D0E2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(s &lt; verb.Count)</w:t>
      </w:r>
    </w:p>
    <w:p w14:paraId="7DC5E55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FBD9E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crt.Name;</w:t>
      </w:r>
    </w:p>
    <w:p w14:paraId="77E4303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"ve"</w:t>
      </w:r>
      <w:r>
        <w:rPr>
          <w:rFonts w:ascii="Courier New" w:hAnsi="Courier New" w:cs="Courier New"/>
          <w:noProof/>
          <w:sz w:val="20"/>
          <w:lang w:eastAsia="en-CA"/>
        </w:rPr>
        <w:t>;</w:t>
      </w:r>
    </w:p>
    <w:p w14:paraId="081B778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0C4D76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A8832B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60EFF2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85E94F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w:t>
      </w:r>
    </w:p>
    <w:p w14:paraId="3F85AAD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5F89FA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E127CF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6504C9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219746A7" w14:textId="77777777" w:rsidR="00610D8C" w:rsidRDefault="001A532F" w:rsidP="001A532F">
      <w:pPr>
        <w:rPr>
          <w:rFonts w:ascii="Courier New" w:hAnsi="Courier New" w:cs="Courier New"/>
          <w:noProof/>
          <w:sz w:val="20"/>
          <w:lang w:eastAsia="en-CA"/>
        </w:rPr>
      </w:pPr>
      <w:r>
        <w:rPr>
          <w:rFonts w:ascii="Courier New" w:hAnsi="Courier New" w:cs="Courier New"/>
          <w:noProof/>
          <w:sz w:val="20"/>
          <w:lang w:eastAsia="en-CA"/>
        </w:rPr>
        <w:t xml:space="preserve">            }</w:t>
      </w:r>
    </w:p>
    <w:p w14:paraId="437E299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A0D82A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35A3ED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29E02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(textBox4.Text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989F3E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C5F427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listBox1.Items.Add(textBox4.Text);</w:t>
      </w:r>
    </w:p>
    <w:p w14:paraId="3D8646C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textBox4.Text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356B8F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0349DB"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463513C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"enter the none first"</w:t>
      </w:r>
      <w:r>
        <w:rPr>
          <w:rFonts w:ascii="Courier New" w:hAnsi="Courier New" w:cs="Courier New"/>
          <w:noProof/>
          <w:sz w:val="20"/>
          <w:lang w:eastAsia="en-CA"/>
        </w:rPr>
        <w:t>);</w:t>
      </w:r>
    </w:p>
    <w:p w14:paraId="7D447C2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5AD8B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39303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button6_Click(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3FB5CE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D273F1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(textBox3.Text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5AB4E6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7EBE6D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listBox2.Items.Add(textBox3.Text);</w:t>
      </w:r>
    </w:p>
    <w:p w14:paraId="50029D2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textBox3.Text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F53574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481989"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8084EF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"enter the verb first"</w:t>
      </w:r>
      <w:r>
        <w:rPr>
          <w:rFonts w:ascii="Courier New" w:hAnsi="Courier New" w:cs="Courier New"/>
          <w:noProof/>
          <w:sz w:val="20"/>
          <w:lang w:eastAsia="en-CA"/>
        </w:rPr>
        <w:t>);</w:t>
      </w:r>
    </w:p>
    <w:p w14:paraId="21CA74C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EEE093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CE3B16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618DDF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06F1C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C76B5A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button7_Click(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124081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E570FD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lastRenderedPageBreak/>
        <w:t>if</w:t>
      </w:r>
      <w:r>
        <w:rPr>
          <w:rFonts w:ascii="Courier New" w:hAnsi="Courier New" w:cs="Courier New"/>
          <w:noProof/>
          <w:sz w:val="20"/>
          <w:lang w:eastAsia="en-CA"/>
        </w:rPr>
        <w:t xml:space="preserve"> (listBox1.SelectedIndex &gt; -1)</w:t>
      </w:r>
    </w:p>
    <w:p w14:paraId="7D08128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listBox1.Items.RemoveAt(listBox1.SelectedIndex);</w:t>
      </w:r>
    </w:p>
    <w:p w14:paraId="39BCD529"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1C4A5E3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"please choose the word first"</w:t>
      </w:r>
      <w:r>
        <w:rPr>
          <w:rFonts w:ascii="Courier New" w:hAnsi="Courier New" w:cs="Courier New"/>
          <w:noProof/>
          <w:sz w:val="20"/>
          <w:lang w:eastAsia="en-CA"/>
        </w:rPr>
        <w:t>);</w:t>
      </w:r>
    </w:p>
    <w:p w14:paraId="6C0E038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AB3DA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469B64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button8_Click(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68327C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098B5C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D81B87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(listBox2.SelectedIndex &gt; -1)</w:t>
      </w:r>
    </w:p>
    <w:p w14:paraId="348F1AD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listBox2.Items.RemoveAt(listBox2.SelectedIndex);</w:t>
      </w:r>
    </w:p>
    <w:p w14:paraId="7105102D"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A4A946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"please choose the word first"</w:t>
      </w:r>
      <w:r>
        <w:rPr>
          <w:rFonts w:ascii="Courier New" w:hAnsi="Courier New" w:cs="Courier New"/>
          <w:noProof/>
          <w:sz w:val="20"/>
          <w:lang w:eastAsia="en-CA"/>
        </w:rPr>
        <w:t>);</w:t>
      </w:r>
    </w:p>
    <w:p w14:paraId="4A2BBEE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46B5E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2BE061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EFB59C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B0B39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Form1 f1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Form1();</w:t>
      </w:r>
    </w:p>
    <w:p w14:paraId="54E752F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f1.Show();</w:t>
      </w:r>
    </w:p>
    <w:p w14:paraId="4966D22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0898144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D4DDA6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EC084A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7AACB47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E94C20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BE45D6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 = CreateGraphics();</w:t>
      </w:r>
    </w:p>
    <w:p w14:paraId="42DF667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Pen(Color.Black, 2);</w:t>
      </w:r>
    </w:p>
    <w:p w14:paraId="0F6A083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1C9256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CACC5F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Form5_Paint(</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PaintEventArgs e)</w:t>
      </w:r>
    </w:p>
    <w:p w14:paraId="1B32B38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31EEB8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43DB86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ED87A5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1DA8FE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Form5_MouseUp(</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MouseEventArgs e)</w:t>
      </w:r>
    </w:p>
    <w:p w14:paraId="28CEABF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BA8EF6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AF57B9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6923D2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3409B9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09EDAE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293FEBD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Form5_MouseDown(</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MouseEventArgs e)</w:t>
      </w:r>
    </w:p>
    <w:p w14:paraId="144670F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D697F5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47EA6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8F74BC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prevX = e.X;</w:t>
      </w:r>
    </w:p>
    <w:p w14:paraId="4221EDA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prevY = e.Y;</w:t>
      </w:r>
    </w:p>
    <w:p w14:paraId="2AA6F59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229489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4D3EBA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Form5_MouseMove(</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MouseEventArgs e)</w:t>
      </w:r>
    </w:p>
    <w:p w14:paraId="3103609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99D90A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CC2D33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(dra)</w:t>
      </w:r>
    </w:p>
    <w:p w14:paraId="392DFDE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72A31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g.DrawLine(p, prevX, prevY, e.X, e.Y);</w:t>
      </w:r>
    </w:p>
    <w:p w14:paraId="2CE6B1B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prevX = e.X;</w:t>
      </w:r>
    </w:p>
    <w:p w14:paraId="293BD06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lastRenderedPageBreak/>
        <w:t xml:space="preserve">                prevY = e.Y;</w:t>
      </w:r>
    </w:p>
    <w:p w14:paraId="76B7F2D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EBE4A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AF4CC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152263E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35EC84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635B983" w14:textId="77777777" w:rsidR="001A532F" w:rsidRDefault="001A532F" w:rsidP="00AE2DFB">
      <w:pPr>
        <w:autoSpaceDE w:val="0"/>
        <w:autoSpaceDN w:val="0"/>
        <w:adjustRightInd w:val="0"/>
        <w:spacing w:line="240" w:lineRule="auto"/>
        <w:rPr>
          <w:rFonts w:ascii="Courier New" w:hAnsi="Courier New" w:cs="Courier New"/>
          <w:noProof/>
          <w:sz w:val="20"/>
          <w:lang w:eastAsia="en-CA"/>
        </w:rPr>
      </w:pPr>
    </w:p>
    <w:p w14:paraId="161AA425" w14:textId="77777777" w:rsidR="00DB0399" w:rsidRDefault="00DB0399" w:rsidP="00DB0399">
      <w:pPr>
        <w:tabs>
          <w:tab w:val="left" w:pos="7455"/>
        </w:tabs>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ab/>
      </w:r>
    </w:p>
    <w:p w14:paraId="1717D2D8" w14:textId="77777777" w:rsidR="001A532F" w:rsidRPr="00DB0399" w:rsidRDefault="00DB0399" w:rsidP="00DB0399">
      <w:pPr>
        <w:tabs>
          <w:tab w:val="left" w:pos="7455"/>
        </w:tabs>
        <w:rPr>
          <w:rFonts w:ascii="Courier New" w:hAnsi="Courier New" w:cs="Courier New"/>
          <w:sz w:val="20"/>
          <w:lang w:eastAsia="en-CA"/>
        </w:rPr>
      </w:pPr>
      <w:r>
        <w:rPr>
          <w:rFonts w:ascii="Courier New" w:hAnsi="Courier New" w:cs="Courier New"/>
          <w:sz w:val="20"/>
          <w:lang w:eastAsia="en-CA"/>
        </w:rPr>
        <w:tab/>
      </w:r>
    </w:p>
    <w:p w14:paraId="0800732D" w14:textId="77777777" w:rsidR="00AE2DFB" w:rsidRDefault="00AE2DFB" w:rsidP="00334D51">
      <w:pPr>
        <w:pStyle w:val="BodyText"/>
        <w:rPr>
          <w:bCs/>
          <w:lang w:val="en-GB"/>
        </w:rPr>
      </w:pPr>
    </w:p>
    <w:p w14:paraId="144F3C7F" w14:textId="77777777" w:rsidR="00610D8C" w:rsidRDefault="009F3F2F" w:rsidP="00334D51">
      <w:pPr>
        <w:pStyle w:val="BodyText"/>
        <w:rPr>
          <w:bCs/>
          <w:lang w:val="en-GB"/>
        </w:rPr>
      </w:pPr>
      <w:r>
        <w:rPr>
          <w:bCs/>
          <w:noProof/>
        </w:rPr>
        <w:drawing>
          <wp:inline distT="0" distB="0" distL="0" distR="0" wp14:anchorId="10B5813E" wp14:editId="1E2BCF3D">
            <wp:extent cx="3895725" cy="4819650"/>
            <wp:effectExtent l="57150" t="19050" r="123825" b="95250"/>
            <wp:docPr id="56"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3895725" cy="481965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ED0A1FD" w14:textId="77777777" w:rsidR="003A6271" w:rsidRDefault="008C7091" w:rsidP="0035500B">
      <w:pPr>
        <w:pStyle w:val="BodyText"/>
        <w:rPr>
          <w:bCs/>
          <w:i/>
          <w:iCs/>
          <w:lang w:val="en-GB"/>
        </w:rPr>
      </w:pPr>
      <w:r>
        <w:rPr>
          <w:bCs/>
          <w:i/>
          <w:iCs/>
          <w:noProof/>
        </w:rPr>
        <w:lastRenderedPageBreak/>
        <mc:AlternateContent>
          <mc:Choice Requires="wps">
            <w:drawing>
              <wp:anchor distT="0" distB="0" distL="114300" distR="114300" simplePos="0" relativeHeight="251683328" behindDoc="0" locked="0" layoutInCell="1" allowOverlap="1" wp14:anchorId="11BA14FB" wp14:editId="2AC38F0B">
                <wp:simplePos x="0" y="0"/>
                <wp:positionH relativeFrom="column">
                  <wp:posOffset>2646045</wp:posOffset>
                </wp:positionH>
                <wp:positionV relativeFrom="paragraph">
                  <wp:posOffset>3007360</wp:posOffset>
                </wp:positionV>
                <wp:extent cx="3076575" cy="1371600"/>
                <wp:effectExtent l="0" t="0" r="1905" b="2540"/>
                <wp:wrapNone/>
                <wp:docPr id="91" name="Rectangle 121" descr="Description: mous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6575" cy="1371600"/>
                        </a:xfrm>
                        <a:prstGeom prst="rect">
                          <a:avLst/>
                        </a:prstGeom>
                        <a:blipFill dpi="0" rotWithShape="0">
                          <a:blip r:embed="rId9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2841A" id="Rectangle 121" o:spid="_x0000_s1026" alt="Description: mouse" style="position:absolute;margin-left:208.35pt;margin-top:236.8pt;width:242.25pt;height:10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" stroked="f">
                <v:fill r:id="rId94" o:title=" mouse" recolor="t" type="frame"/>
              </v:rect>
            </w:pict>
          </mc:Fallback>
        </mc:AlternateContent>
      </w:r>
      <w:r>
        <w:rPr>
          <w:bCs/>
          <w:i/>
          <w:iCs/>
          <w:noProof/>
        </w:rPr>
        <mc:AlternateContent>
          <mc:Choice Requires="wps">
            <w:drawing>
              <wp:anchor distT="0" distB="0" distL="114300" distR="114300" simplePos="0" relativeHeight="251685376" behindDoc="0" locked="0" layoutInCell="1" allowOverlap="1" wp14:anchorId="2B5352C4" wp14:editId="369B04C4">
                <wp:simplePos x="0" y="0"/>
                <wp:positionH relativeFrom="column">
                  <wp:posOffset>3108325</wp:posOffset>
                </wp:positionH>
                <wp:positionV relativeFrom="paragraph">
                  <wp:posOffset>1945005</wp:posOffset>
                </wp:positionV>
                <wp:extent cx="1143000" cy="676275"/>
                <wp:effectExtent l="42862" t="33338" r="23813" b="23812"/>
                <wp:wrapNone/>
                <wp:docPr id="96"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143000" cy="6762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D4684" id="AutoShape 124" o:spid="_x0000_s1026" type="#_x0000_t34" style="position:absolute;margin-left:244.75pt;margin-top:153.15pt;width:90pt;height:53.25pt;rotation:-90;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">
                <v:stroke endarrow="block"/>
              </v:shape>
            </w:pict>
          </mc:Fallback>
        </mc:AlternateContent>
      </w:r>
      <w:r>
        <w:rPr>
          <w:bCs/>
          <w:i/>
          <w:iCs/>
          <w:noProof/>
        </w:rPr>
        <mc:AlternateContent>
          <mc:Choice Requires="wps">
            <w:drawing>
              <wp:anchor distT="0" distB="0" distL="114300" distR="114300" simplePos="0" relativeHeight="251684352" behindDoc="0" locked="0" layoutInCell="1" allowOverlap="1" wp14:anchorId="7412ABB1" wp14:editId="0B519300">
                <wp:simplePos x="0" y="0"/>
                <wp:positionH relativeFrom="column">
                  <wp:posOffset>1884045</wp:posOffset>
                </wp:positionH>
                <wp:positionV relativeFrom="paragraph">
                  <wp:posOffset>3474085</wp:posOffset>
                </wp:positionV>
                <wp:extent cx="904875" cy="209550"/>
                <wp:effectExtent l="0" t="76200" r="0" b="19050"/>
                <wp:wrapNone/>
                <wp:docPr id="95"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4875" cy="20955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5BFED9" id="AutoShape 123" o:spid="_x0000_s1026" type="#_x0000_t34" style="position:absolute;margin-left:148.35pt;margin-top:273.55pt;width:71.25pt;height:16.5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" adj="10792">
                <v:stroke endarrow="block"/>
              </v:shape>
            </w:pict>
          </mc:Fallback>
        </mc:AlternateContent>
      </w:r>
      <w:r w:rsidR="009F3F2F">
        <w:rPr>
          <w:bCs/>
          <w:i/>
          <w:iCs/>
          <w:noProof/>
        </w:rPr>
        <w:drawing>
          <wp:inline distT="0" distB="0" distL="0" distR="0" wp14:anchorId="5381177A" wp14:editId="1A6E912B">
            <wp:extent cx="5762625" cy="4572000"/>
            <wp:effectExtent l="57150" t="19050" r="123825" b="95250"/>
            <wp:docPr id="57"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srcRect/>
                    <a:stretch>
                      <a:fillRect/>
                    </a:stretch>
                  </pic:blipFill>
                  <pic:spPr bwMode="auto">
                    <a:xfrm>
                      <a:off x="0" y="0"/>
                      <a:ext cx="5762625" cy="457200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4E3362F" w14:textId="77777777" w:rsidR="003A6271" w:rsidRPr="003A6271" w:rsidRDefault="00F7770D" w:rsidP="0035500B">
      <w:pPr>
        <w:pStyle w:val="BodyText"/>
        <w:rPr>
          <w:bCs/>
          <w:lang w:val="en-GB"/>
        </w:rPr>
      </w:pPr>
      <w:r>
        <w:rPr>
          <w:bCs/>
          <w:noProof/>
        </w:rPr>
        <w:lastRenderedPageBreak/>
        <w:drawing>
          <wp:inline distT="0" distB="0" distL="0" distR="0" wp14:anchorId="1EC3DD0A" wp14:editId="5B0387DF">
            <wp:extent cx="5200650" cy="4286250"/>
            <wp:effectExtent l="57150" t="19050" r="114300" b="95250"/>
            <wp:docPr id="63"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srcRect/>
                    <a:stretch>
                      <a:fillRect/>
                    </a:stretch>
                  </pic:blipFill>
                  <pic:spPr bwMode="auto">
                    <a:xfrm>
                      <a:off x="0" y="0"/>
                      <a:ext cx="5200650" cy="42862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BA289A7" w14:textId="77777777" w:rsidR="00487EA0" w:rsidRDefault="00487EA0" w:rsidP="003A6271">
      <w:pPr>
        <w:pStyle w:val="BodyText"/>
        <w:rPr>
          <w:bCs/>
          <w:i/>
          <w:iCs/>
          <w:lang w:val="en-GB"/>
        </w:rPr>
      </w:pPr>
      <w:r>
        <w:rPr>
          <w:bCs/>
          <w:i/>
          <w:iCs/>
          <w:noProof/>
        </w:rPr>
        <w:lastRenderedPageBreak/>
        <w:drawing>
          <wp:inline distT="0" distB="0" distL="0" distR="0" wp14:anchorId="31805B8A" wp14:editId="24449BB2">
            <wp:extent cx="5206365" cy="4344622"/>
            <wp:effectExtent l="57150" t="19050" r="108585" b="74978"/>
            <wp:docPr id="46" name="صورة 11" descr="C:\Users\maram\Desktop\ready template\custo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am\Desktop\ready template\custom2.bmp"/>
                    <pic:cNvPicPr>
                      <a:picLocks noChangeAspect="1" noChangeArrowheads="1"/>
                    </pic:cNvPicPr>
                  </pic:nvPicPr>
                  <pic:blipFill>
                    <a:blip r:embed="rId97"/>
                    <a:srcRect/>
                    <a:stretch>
                      <a:fillRect/>
                    </a:stretch>
                  </pic:blipFill>
                  <pic:spPr bwMode="auto">
                    <a:xfrm>
                      <a:off x="0" y="0"/>
                      <a:ext cx="5206365" cy="434462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7D10B" w14:textId="77777777" w:rsidR="00487EA0" w:rsidRDefault="00487EA0" w:rsidP="00F219DD">
      <w:pPr>
        <w:pStyle w:val="BodyText"/>
        <w:rPr>
          <w:bCs/>
          <w:i/>
          <w:iCs/>
          <w:lang w:val="en-GB"/>
        </w:rPr>
      </w:pPr>
      <w:r>
        <w:rPr>
          <w:bCs/>
          <w:i/>
          <w:iCs/>
          <w:noProof/>
        </w:rPr>
        <w:lastRenderedPageBreak/>
        <w:drawing>
          <wp:inline distT="0" distB="0" distL="0" distR="0" wp14:anchorId="7715B7FA" wp14:editId="173FFA7E">
            <wp:extent cx="5206365" cy="4328290"/>
            <wp:effectExtent l="38100" t="57150" r="108585" b="91310"/>
            <wp:docPr id="47" name="صورة 12" descr="C:\Users\maram\Desktop\ready template\custo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am\Desktop\ready template\custom3.bmp"/>
                    <pic:cNvPicPr>
                      <a:picLocks noChangeAspect="1" noChangeArrowheads="1"/>
                    </pic:cNvPicPr>
                  </pic:nvPicPr>
                  <pic:blipFill>
                    <a:blip r:embed="rId98"/>
                    <a:srcRect/>
                    <a:stretch>
                      <a:fillRect/>
                    </a:stretch>
                  </pic:blipFill>
                  <pic:spPr bwMode="auto">
                    <a:xfrm>
                      <a:off x="0" y="0"/>
                      <a:ext cx="5206365" cy="432829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B52C2" w14:textId="77777777" w:rsidR="003A6271" w:rsidRDefault="003A6271" w:rsidP="00377F36">
      <w:pPr>
        <w:pStyle w:val="FigureTitle"/>
      </w:pPr>
      <w:bookmarkStart w:id="208" w:name="_Toc430471818"/>
      <w:r w:rsidRPr="00DC646B">
        <w:t xml:space="preserve">Figure </w:t>
      </w:r>
      <w:r>
        <w:t>5</w:t>
      </w:r>
      <w:r w:rsidRPr="00DC646B">
        <w:t>.</w:t>
      </w:r>
      <w:r w:rsidR="0028573B">
        <w:t>5</w:t>
      </w:r>
      <w:r w:rsidR="00377F36">
        <w:t>3</w:t>
      </w:r>
      <w:r w:rsidRPr="00DC646B">
        <w:t xml:space="preserve">: </w:t>
      </w:r>
      <w:r>
        <w:t>manual use case</w:t>
      </w:r>
      <w:bookmarkEnd w:id="208"/>
    </w:p>
    <w:p w14:paraId="3E52CC6B" w14:textId="77777777" w:rsidR="006C1086" w:rsidRDefault="00B07508" w:rsidP="00377F36">
      <w:pPr>
        <w:pStyle w:val="BodyText"/>
        <w:rPr>
          <w:bCs/>
          <w:lang w:val="en-GB"/>
        </w:rPr>
      </w:pPr>
      <w:r w:rsidRPr="00E945FF">
        <w:rPr>
          <w:b/>
          <w:lang w:val="en-GB"/>
        </w:rPr>
        <w:t>Description:</w:t>
      </w:r>
      <w:r>
        <w:rPr>
          <w:bCs/>
          <w:lang w:val="en-GB"/>
        </w:rPr>
        <w:t xml:space="preserve"> </w:t>
      </w:r>
      <w:r w:rsidR="00FF7D8D">
        <w:rPr>
          <w:bCs/>
          <w:lang w:val="en-GB"/>
        </w:rPr>
        <w:t xml:space="preserve">In this page you can type your requirements manual </w:t>
      </w:r>
      <w:r w:rsidR="000A4955">
        <w:rPr>
          <w:bCs/>
          <w:lang w:val="en-GB"/>
        </w:rPr>
        <w:t>by typing just noun and verb then using mouse to make relationship between actors</w:t>
      </w:r>
      <w:r w:rsidR="00F219DD">
        <w:rPr>
          <w:bCs/>
          <w:lang w:val="en-GB"/>
        </w:rPr>
        <w:t xml:space="preserve"> so the user can determine the arrow width and </w:t>
      </w:r>
      <w:r w:rsidR="006C1086">
        <w:rPr>
          <w:bCs/>
          <w:lang w:val="en-GB"/>
        </w:rPr>
        <w:t>colour. Also the user can type Arabic languages as in the figure 5.</w:t>
      </w:r>
      <w:r w:rsidR="0028573B">
        <w:rPr>
          <w:bCs/>
          <w:lang w:val="en-GB"/>
        </w:rPr>
        <w:t>5</w:t>
      </w:r>
      <w:r w:rsidR="00377F36">
        <w:rPr>
          <w:bCs/>
          <w:lang w:val="en-GB"/>
        </w:rPr>
        <w:t>4</w:t>
      </w:r>
    </w:p>
    <w:p w14:paraId="09790CF3" w14:textId="77777777" w:rsidR="00F301D0" w:rsidRDefault="00F301D0" w:rsidP="00377F36">
      <w:pPr>
        <w:pStyle w:val="BodyText"/>
        <w:rPr>
          <w:bCs/>
          <w:lang w:val="en-GB"/>
        </w:rPr>
      </w:pPr>
    </w:p>
    <w:p w14:paraId="03F28539" w14:textId="77777777" w:rsidR="00F301D0" w:rsidRDefault="00F301D0" w:rsidP="00377F36">
      <w:pPr>
        <w:pStyle w:val="BodyText"/>
        <w:rPr>
          <w:bCs/>
          <w:lang w:val="en-GB"/>
        </w:rPr>
      </w:pPr>
    </w:p>
    <w:p w14:paraId="09ED7F00" w14:textId="77777777" w:rsidR="00F301D0" w:rsidRDefault="00F301D0" w:rsidP="00F301D0">
      <w:pPr>
        <w:pStyle w:val="Heading5"/>
        <w:rPr>
          <w:lang w:val="en-GB"/>
        </w:rPr>
      </w:pPr>
      <w:bookmarkStart w:id="209" w:name="_Toc430471908"/>
      <w:r>
        <w:rPr>
          <w:lang w:val="en-GB"/>
        </w:rPr>
        <w:lastRenderedPageBreak/>
        <w:t>Arabic natural language</w:t>
      </w:r>
      <w:bookmarkEnd w:id="209"/>
      <w:r>
        <w:rPr>
          <w:lang w:val="en-GB"/>
        </w:rPr>
        <w:t xml:space="preserve"> </w:t>
      </w:r>
    </w:p>
    <w:p w14:paraId="772DEBAD" w14:textId="77777777" w:rsidR="00F301D0" w:rsidRPr="00F301D0" w:rsidRDefault="00F301D0" w:rsidP="00F301D0">
      <w:pPr>
        <w:pStyle w:val="BodyText"/>
        <w:rPr>
          <w:lang w:val="en-GB"/>
        </w:rPr>
      </w:pPr>
    </w:p>
    <w:p w14:paraId="37B75365" w14:textId="77777777" w:rsidR="00E4049F" w:rsidRDefault="006C1086" w:rsidP="00377F36">
      <w:pPr>
        <w:pStyle w:val="FigureTitle"/>
      </w:pPr>
      <w:r>
        <w:rPr>
          <w:noProof/>
          <w:lang w:val="en-US"/>
        </w:rPr>
        <w:drawing>
          <wp:inline distT="0" distB="0" distL="0" distR="0" wp14:anchorId="0C79733E" wp14:editId="2A46BF3B">
            <wp:extent cx="5206365" cy="4416192"/>
            <wp:effectExtent l="57150" t="19050" r="108585" b="79608"/>
            <wp:docPr id="71" name="صورة 6" descr="C:\Users\maram\Desktop\ready template\arab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am\Desktop\ready template\arabic.bmp"/>
                    <pic:cNvPicPr>
                      <a:picLocks noChangeAspect="1" noChangeArrowheads="1"/>
                    </pic:cNvPicPr>
                  </pic:nvPicPr>
                  <pic:blipFill>
                    <a:blip r:embed="rId99"/>
                    <a:srcRect/>
                    <a:stretch>
                      <a:fillRect/>
                    </a:stretch>
                  </pic:blipFill>
                  <pic:spPr bwMode="auto">
                    <a:xfrm>
                      <a:off x="0" y="0"/>
                      <a:ext cx="5206365" cy="44161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10" w:name="_Toc430471819"/>
      <w:r w:rsidRPr="00DC646B">
        <w:t xml:space="preserve">Figure </w:t>
      </w:r>
      <w:r>
        <w:t>5</w:t>
      </w:r>
      <w:r w:rsidRPr="00DC646B">
        <w:t>.</w:t>
      </w:r>
      <w:r w:rsidR="0028573B">
        <w:t>5</w:t>
      </w:r>
      <w:r w:rsidR="00377F36">
        <w:t>4</w:t>
      </w:r>
      <w:r w:rsidRPr="00DC646B">
        <w:t xml:space="preserve">: </w:t>
      </w:r>
      <w:r>
        <w:t>Arabic languages requirements</w:t>
      </w:r>
      <w:bookmarkEnd w:id="210"/>
    </w:p>
    <w:p w14:paraId="0F0713CC" w14:textId="77777777" w:rsidR="00F301D0" w:rsidRDefault="00F301D0" w:rsidP="00377F36">
      <w:pPr>
        <w:pStyle w:val="FigureTitle"/>
      </w:pPr>
    </w:p>
    <w:p w14:paraId="1D8F453D" w14:textId="77777777" w:rsidR="00F301D0" w:rsidRDefault="00F301D0" w:rsidP="00377F36">
      <w:pPr>
        <w:pStyle w:val="FigureTitle"/>
      </w:pPr>
    </w:p>
    <w:p w14:paraId="1C5FFD9E" w14:textId="77777777" w:rsidR="00F301D0" w:rsidRDefault="00F301D0" w:rsidP="00377F36">
      <w:pPr>
        <w:pStyle w:val="FigureTitle"/>
      </w:pPr>
    </w:p>
    <w:p w14:paraId="299162AD" w14:textId="77777777" w:rsidR="00F301D0" w:rsidRDefault="00F301D0" w:rsidP="00377F36">
      <w:pPr>
        <w:pStyle w:val="FigureTitle"/>
      </w:pPr>
    </w:p>
    <w:p w14:paraId="49835D3D" w14:textId="77777777" w:rsidR="00F301D0" w:rsidRDefault="00F301D0" w:rsidP="00377F36">
      <w:pPr>
        <w:pStyle w:val="FigureTitle"/>
      </w:pPr>
    </w:p>
    <w:p w14:paraId="4F9CD78F" w14:textId="77777777" w:rsidR="00F301D0" w:rsidRDefault="00F301D0" w:rsidP="00377F36">
      <w:pPr>
        <w:pStyle w:val="FigureTitle"/>
      </w:pPr>
    </w:p>
    <w:p w14:paraId="4F066017" w14:textId="77777777" w:rsidR="00F301D0" w:rsidRDefault="00F301D0" w:rsidP="00F301D0">
      <w:pPr>
        <w:pStyle w:val="Heading5"/>
      </w:pPr>
      <w:bookmarkStart w:id="211" w:name="_Toc430471909"/>
      <w:r>
        <w:t>Requirements validation</w:t>
      </w:r>
      <w:bookmarkEnd w:id="211"/>
      <w:r>
        <w:t xml:space="preserve"> </w:t>
      </w:r>
    </w:p>
    <w:p w14:paraId="42A135B6" w14:textId="77777777" w:rsidR="00F301D0" w:rsidRPr="00F301D0" w:rsidRDefault="00F301D0" w:rsidP="00F301D0">
      <w:pPr>
        <w:pStyle w:val="BodyText"/>
      </w:pPr>
    </w:p>
    <w:p w14:paraId="3D965B69" w14:textId="77777777" w:rsidR="001C33B0" w:rsidRDefault="001C33B0" w:rsidP="006C1086">
      <w:pPr>
        <w:pStyle w:val="BodyText"/>
        <w:rPr>
          <w:bCs/>
          <w:i/>
          <w:iCs/>
          <w:lang w:val="en-GB"/>
        </w:rPr>
      </w:pPr>
      <w:r>
        <w:rPr>
          <w:bCs/>
          <w:i/>
          <w:iCs/>
          <w:noProof/>
        </w:rPr>
        <w:drawing>
          <wp:inline distT="0" distB="0" distL="0" distR="0" wp14:anchorId="77230CA0" wp14:editId="16A8604C">
            <wp:extent cx="5657850" cy="4314825"/>
            <wp:effectExtent l="57150" t="19050" r="114300" b="10477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srcRect/>
                    <a:stretch>
                      <a:fillRect/>
                    </a:stretch>
                  </pic:blipFill>
                  <pic:spPr bwMode="auto">
                    <a:xfrm>
                      <a:off x="0" y="0"/>
                      <a:ext cx="5657850" cy="431482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C3DB23F" w14:textId="77777777" w:rsidR="001C33B0" w:rsidRDefault="001C33B0" w:rsidP="006C1086">
      <w:pPr>
        <w:pStyle w:val="BodyText"/>
        <w:rPr>
          <w:bCs/>
          <w:i/>
          <w:iCs/>
          <w:lang w:val="en-GB"/>
        </w:rPr>
      </w:pPr>
      <w:r>
        <w:rPr>
          <w:bCs/>
          <w:i/>
          <w:iCs/>
          <w:noProof/>
        </w:rPr>
        <w:lastRenderedPageBreak/>
        <w:drawing>
          <wp:inline distT="0" distB="0" distL="0" distR="0" wp14:anchorId="5482F4FC" wp14:editId="3EFD5C49">
            <wp:extent cx="5848350" cy="4095750"/>
            <wp:effectExtent l="57150" t="19050" r="114300" b="9525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srcRect/>
                    <a:stretch>
                      <a:fillRect/>
                    </a:stretch>
                  </pic:blipFill>
                  <pic:spPr bwMode="auto">
                    <a:xfrm>
                      <a:off x="0" y="0"/>
                      <a:ext cx="5848350" cy="409575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5EBF253" w14:textId="77777777" w:rsidR="00AF3A58" w:rsidRDefault="00AF3A58" w:rsidP="00377F36">
      <w:pPr>
        <w:pStyle w:val="FigureTitle"/>
      </w:pPr>
      <w:bookmarkStart w:id="212" w:name="_Toc430471820"/>
      <w:r w:rsidRPr="00DC646B">
        <w:t xml:space="preserve">Figure </w:t>
      </w:r>
      <w:r>
        <w:t>5</w:t>
      </w:r>
      <w:r w:rsidRPr="00DC646B">
        <w:t>.</w:t>
      </w:r>
      <w:r w:rsidR="0028573B">
        <w:t>5</w:t>
      </w:r>
      <w:r w:rsidR="00377F36">
        <w:t>5</w:t>
      </w:r>
      <w:r w:rsidRPr="00DC646B">
        <w:t xml:space="preserve">: </w:t>
      </w:r>
      <w:r>
        <w:t>invalid requirements</w:t>
      </w:r>
      <w:bookmarkEnd w:id="212"/>
    </w:p>
    <w:p w14:paraId="77BC5961" w14:textId="77777777" w:rsidR="00AF3A58" w:rsidRPr="002B7DE1" w:rsidRDefault="00B07508" w:rsidP="00AF3A58">
      <w:pPr>
        <w:pStyle w:val="BodyText"/>
        <w:rPr>
          <w:bCs/>
          <w:lang w:val="en-GB"/>
        </w:rPr>
      </w:pPr>
      <w:r w:rsidRPr="00E945FF">
        <w:rPr>
          <w:b/>
          <w:lang w:val="en-GB"/>
        </w:rPr>
        <w:t>Description:</w:t>
      </w:r>
      <w:r>
        <w:rPr>
          <w:bCs/>
          <w:lang w:val="en-GB"/>
        </w:rPr>
        <w:t xml:space="preserve"> </w:t>
      </w:r>
      <w:r w:rsidR="002B7DE1">
        <w:rPr>
          <w:bCs/>
          <w:lang w:val="en-GB"/>
        </w:rPr>
        <w:t xml:space="preserve">The pervious messages will be displayed if the user press add button with no requirements. </w:t>
      </w:r>
    </w:p>
    <w:p w14:paraId="0FBDC891" w14:textId="77777777" w:rsidR="00E4049F" w:rsidRDefault="001F652C" w:rsidP="006C1086">
      <w:pPr>
        <w:pStyle w:val="BodyText"/>
        <w:rPr>
          <w:bCs/>
          <w:i/>
          <w:iCs/>
          <w:lang w:val="en-GB"/>
        </w:rPr>
      </w:pPr>
      <w:r>
        <w:rPr>
          <w:bCs/>
          <w:i/>
          <w:iCs/>
          <w:noProof/>
        </w:rPr>
        <w:lastRenderedPageBreak/>
        <w:drawing>
          <wp:inline distT="0" distB="0" distL="0" distR="0" wp14:anchorId="18CA3636" wp14:editId="208E795B">
            <wp:extent cx="5657850" cy="3667125"/>
            <wp:effectExtent l="57150" t="19050" r="114300" b="8572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5657850" cy="36671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40C8F" w14:textId="77777777" w:rsidR="001F652C" w:rsidRDefault="001F652C" w:rsidP="00377F36">
      <w:pPr>
        <w:pStyle w:val="FigureTitle"/>
      </w:pPr>
      <w:bookmarkStart w:id="213" w:name="_Toc430471821"/>
      <w:r w:rsidRPr="00DC646B">
        <w:t xml:space="preserve">Figure </w:t>
      </w:r>
      <w:r>
        <w:t>5</w:t>
      </w:r>
      <w:r w:rsidRPr="00DC646B">
        <w:t>.</w:t>
      </w:r>
      <w:r w:rsidR="0028573B">
        <w:t>5</w:t>
      </w:r>
      <w:r w:rsidR="00377F36">
        <w:t>6</w:t>
      </w:r>
      <w:r w:rsidRPr="00DC646B">
        <w:t xml:space="preserve">: </w:t>
      </w:r>
      <w:r>
        <w:t>invalid requirements</w:t>
      </w:r>
      <w:bookmarkEnd w:id="213"/>
    </w:p>
    <w:p w14:paraId="4222B865" w14:textId="77777777" w:rsidR="001F652C" w:rsidRPr="001F652C" w:rsidRDefault="00B07508" w:rsidP="001F652C">
      <w:pPr>
        <w:pStyle w:val="BodyText"/>
        <w:rPr>
          <w:bCs/>
          <w:lang w:val="en-GB"/>
        </w:rPr>
      </w:pPr>
      <w:r w:rsidRPr="00E945FF">
        <w:rPr>
          <w:b/>
          <w:lang w:val="en-GB"/>
        </w:rPr>
        <w:t>Description:</w:t>
      </w:r>
      <w:r>
        <w:rPr>
          <w:bCs/>
          <w:lang w:val="en-GB"/>
        </w:rPr>
        <w:t xml:space="preserve"> </w:t>
      </w:r>
      <w:r w:rsidR="001F652C">
        <w:rPr>
          <w:bCs/>
          <w:lang w:val="en-GB"/>
        </w:rPr>
        <w:t xml:space="preserve">The previous message will be displayed if the user tries to press remove button with </w:t>
      </w:r>
      <w:r w:rsidR="003E28B2">
        <w:rPr>
          <w:bCs/>
          <w:lang w:val="en-GB"/>
        </w:rPr>
        <w:t xml:space="preserve">no </w:t>
      </w:r>
      <w:r w:rsidR="001F652C">
        <w:rPr>
          <w:bCs/>
          <w:lang w:val="en-GB"/>
        </w:rPr>
        <w:t>selected items from the list to be removed.</w:t>
      </w:r>
    </w:p>
    <w:p w14:paraId="4908CAA4" w14:textId="77777777" w:rsidR="001F652C" w:rsidRDefault="001F652C" w:rsidP="006C1086">
      <w:pPr>
        <w:pStyle w:val="BodyText"/>
        <w:rPr>
          <w:bCs/>
          <w:i/>
          <w:iCs/>
          <w:lang w:val="en-GB"/>
        </w:rPr>
      </w:pPr>
    </w:p>
    <w:p w14:paraId="7152C825" w14:textId="77777777" w:rsidR="00E4049F" w:rsidRDefault="00E4049F" w:rsidP="006C1086">
      <w:pPr>
        <w:pStyle w:val="BodyText"/>
        <w:rPr>
          <w:bCs/>
          <w:i/>
          <w:iCs/>
          <w:lang w:val="en-GB"/>
        </w:rPr>
      </w:pPr>
    </w:p>
    <w:p w14:paraId="0FD53A17" w14:textId="77777777" w:rsidR="00E4049F" w:rsidRDefault="00E4049F" w:rsidP="006C1086">
      <w:pPr>
        <w:pStyle w:val="BodyText"/>
        <w:rPr>
          <w:bCs/>
          <w:i/>
          <w:iCs/>
          <w:lang w:val="en-GB"/>
        </w:rPr>
      </w:pPr>
    </w:p>
    <w:p w14:paraId="02224792" w14:textId="77777777" w:rsidR="006C1086" w:rsidRDefault="006C1086" w:rsidP="006C1086">
      <w:pPr>
        <w:pStyle w:val="BodyText"/>
        <w:rPr>
          <w:bCs/>
          <w:i/>
          <w:iCs/>
          <w:lang w:val="en-GB"/>
        </w:rPr>
      </w:pPr>
    </w:p>
    <w:p w14:paraId="78205CE4" w14:textId="77777777" w:rsidR="002E7C88" w:rsidRDefault="002E7C88" w:rsidP="006C1086">
      <w:pPr>
        <w:pStyle w:val="BodyText"/>
        <w:rPr>
          <w:bCs/>
          <w:i/>
          <w:iCs/>
          <w:lang w:val="en-GB"/>
        </w:rPr>
      </w:pPr>
    </w:p>
    <w:p w14:paraId="0C988128" w14:textId="77777777" w:rsidR="002E7C88" w:rsidRDefault="000E145A" w:rsidP="000E145A">
      <w:pPr>
        <w:pStyle w:val="Heading4"/>
        <w:rPr>
          <w:lang w:val="en-GB"/>
        </w:rPr>
      </w:pPr>
      <w:bookmarkStart w:id="214" w:name="_Toc430471910"/>
      <w:r>
        <w:rPr>
          <w:lang w:val="en-GB"/>
        </w:rPr>
        <w:lastRenderedPageBreak/>
        <w:t>Edit massage</w:t>
      </w:r>
      <w:bookmarkEnd w:id="214"/>
      <w:r>
        <w:rPr>
          <w:lang w:val="en-GB"/>
        </w:rPr>
        <w:t xml:space="preserve"> </w:t>
      </w:r>
    </w:p>
    <w:p w14:paraId="519F9C58" w14:textId="77777777" w:rsidR="00413B72" w:rsidRDefault="007A334A" w:rsidP="00413B72">
      <w:pPr>
        <w:pStyle w:val="BodyText"/>
      </w:pPr>
      <w:r>
        <w:t>As shown in figure 5.57 important note link label and when the user press it he will move to the figure 5.58</w:t>
      </w:r>
    </w:p>
    <w:p w14:paraId="733DBA60" w14:textId="77777777" w:rsidR="00E4049F" w:rsidRPr="00413B72" w:rsidRDefault="00E4049F" w:rsidP="00413B72">
      <w:pPr>
        <w:pStyle w:val="BodyText"/>
      </w:pPr>
      <w:r>
        <w:rPr>
          <w:bCs/>
          <w:noProof/>
        </w:rPr>
        <w:drawing>
          <wp:inline distT="0" distB="0" distL="0" distR="0" wp14:anchorId="14D25354" wp14:editId="63D38AFD">
            <wp:extent cx="1362075" cy="228600"/>
            <wp:effectExtent l="19050" t="0" r="9525" b="0"/>
            <wp:docPr id="7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1362075" cy="228600"/>
                    </a:xfrm>
                    <a:prstGeom prst="rect">
                      <a:avLst/>
                    </a:prstGeom>
                    <a:noFill/>
                    <a:ln w="9525">
                      <a:noFill/>
                      <a:miter lim="800000"/>
                      <a:headEnd/>
                      <a:tailEnd/>
                    </a:ln>
                  </pic:spPr>
                </pic:pic>
              </a:graphicData>
            </a:graphic>
          </wp:inline>
        </w:drawing>
      </w:r>
    </w:p>
    <w:p w14:paraId="2223EFFC" w14:textId="77777777" w:rsidR="007A334A" w:rsidRDefault="007A334A" w:rsidP="007A334A">
      <w:pPr>
        <w:pStyle w:val="FigureTitle"/>
      </w:pPr>
      <w:bookmarkStart w:id="215" w:name="_Toc430471822"/>
      <w:r>
        <w:t>Figure 5.57: important note</w:t>
      </w:r>
      <w:bookmarkEnd w:id="215"/>
      <w:r>
        <w:t xml:space="preserve"> </w:t>
      </w:r>
    </w:p>
    <w:p w14:paraId="57BA5ACE" w14:textId="77777777" w:rsidR="00E4049F" w:rsidRDefault="00E4049F" w:rsidP="006C1086">
      <w:pPr>
        <w:pStyle w:val="BodyText"/>
        <w:rPr>
          <w:bCs/>
          <w:lang w:val="en-GB"/>
        </w:rPr>
      </w:pPr>
      <w:r>
        <w:rPr>
          <w:bCs/>
          <w:noProof/>
        </w:rPr>
        <w:drawing>
          <wp:inline distT="0" distB="0" distL="0" distR="0" wp14:anchorId="45880512" wp14:editId="0E37525E">
            <wp:extent cx="3505200" cy="2590800"/>
            <wp:effectExtent l="19050" t="0" r="0" b="0"/>
            <wp:docPr id="74" name="صورة 8" descr="C:\Users\maram\Desktop\ready template\ed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am\Desktop\ready template\edit.bmp"/>
                    <pic:cNvPicPr>
                      <a:picLocks noChangeAspect="1" noChangeArrowheads="1"/>
                    </pic:cNvPicPr>
                  </pic:nvPicPr>
                  <pic:blipFill>
                    <a:blip r:embed="rId104"/>
                    <a:srcRect/>
                    <a:stretch>
                      <a:fillRect/>
                    </a:stretch>
                  </pic:blipFill>
                  <pic:spPr bwMode="auto">
                    <a:xfrm>
                      <a:off x="0" y="0"/>
                      <a:ext cx="3505200" cy="2590800"/>
                    </a:xfrm>
                    <a:prstGeom prst="rect">
                      <a:avLst/>
                    </a:prstGeom>
                    <a:noFill/>
                    <a:ln w="9525">
                      <a:noFill/>
                      <a:miter lim="800000"/>
                      <a:headEnd/>
                      <a:tailEnd/>
                    </a:ln>
                  </pic:spPr>
                </pic:pic>
              </a:graphicData>
            </a:graphic>
          </wp:inline>
        </w:drawing>
      </w:r>
    </w:p>
    <w:p w14:paraId="233A7CE2" w14:textId="77777777" w:rsidR="00E4049F" w:rsidRDefault="00E4049F" w:rsidP="007A334A">
      <w:pPr>
        <w:pStyle w:val="FigureTitle"/>
      </w:pPr>
      <w:bookmarkStart w:id="216" w:name="_Toc430471823"/>
      <w:r w:rsidRPr="00DC646B">
        <w:t xml:space="preserve">Figure </w:t>
      </w:r>
      <w:r>
        <w:t>5</w:t>
      </w:r>
      <w:r w:rsidRPr="00DC646B">
        <w:t>.</w:t>
      </w:r>
      <w:r w:rsidR="0028573B">
        <w:t>5</w:t>
      </w:r>
      <w:r w:rsidR="007A334A">
        <w:t>8</w:t>
      </w:r>
      <w:r w:rsidRPr="00DC646B">
        <w:t xml:space="preserve">: </w:t>
      </w:r>
      <w:r w:rsidR="003A70A2">
        <w:t>Edit massages</w:t>
      </w:r>
      <w:bookmarkEnd w:id="216"/>
    </w:p>
    <w:p w14:paraId="15D5C119" w14:textId="77777777" w:rsidR="003A70A2" w:rsidRDefault="00B07508" w:rsidP="003A70A2">
      <w:pPr>
        <w:pStyle w:val="BodyText"/>
        <w:rPr>
          <w:bCs/>
          <w:lang w:val="en-GB"/>
        </w:rPr>
      </w:pPr>
      <w:r w:rsidRPr="00E945FF">
        <w:rPr>
          <w:b/>
          <w:lang w:val="en-GB"/>
        </w:rPr>
        <w:t>Description:</w:t>
      </w:r>
      <w:r>
        <w:rPr>
          <w:bCs/>
          <w:lang w:val="en-GB"/>
        </w:rPr>
        <w:t xml:space="preserve"> </w:t>
      </w:r>
      <w:r w:rsidR="003A70A2">
        <w:rPr>
          <w:bCs/>
          <w:lang w:val="en-GB"/>
        </w:rPr>
        <w:t xml:space="preserve">This massage show to user how can edit </w:t>
      </w:r>
      <w:r w:rsidR="00543E90">
        <w:rPr>
          <w:bCs/>
          <w:lang w:val="en-GB"/>
        </w:rPr>
        <w:t xml:space="preserve">his\her requirements using </w:t>
      </w:r>
      <w:r w:rsidR="00833409">
        <w:rPr>
          <w:bCs/>
          <w:lang w:val="en-GB"/>
        </w:rPr>
        <w:t>keyboard</w:t>
      </w:r>
      <w:r w:rsidR="00543E90">
        <w:rPr>
          <w:bCs/>
          <w:lang w:val="en-GB"/>
        </w:rPr>
        <w:t>.</w:t>
      </w:r>
    </w:p>
    <w:p w14:paraId="445D8B23" w14:textId="77777777" w:rsidR="007E1CD9" w:rsidRDefault="007E1CD9" w:rsidP="003A70A2">
      <w:pPr>
        <w:pStyle w:val="BodyText"/>
        <w:rPr>
          <w:bCs/>
          <w:lang w:val="en-GB"/>
        </w:rPr>
      </w:pPr>
    </w:p>
    <w:p w14:paraId="53AF9A40" w14:textId="77777777" w:rsidR="00413B72" w:rsidRDefault="00413B72" w:rsidP="003A70A2">
      <w:pPr>
        <w:pStyle w:val="BodyText"/>
        <w:rPr>
          <w:bCs/>
          <w:lang w:val="en-GB"/>
        </w:rPr>
      </w:pPr>
    </w:p>
    <w:p w14:paraId="12BD6F9B" w14:textId="77777777" w:rsidR="00413B72" w:rsidRDefault="00413B72" w:rsidP="00413B72">
      <w:pPr>
        <w:pStyle w:val="Heading4"/>
        <w:rPr>
          <w:lang w:val="en-GB"/>
        </w:rPr>
      </w:pPr>
      <w:bookmarkStart w:id="217" w:name="_Toc430471911"/>
      <w:r>
        <w:rPr>
          <w:lang w:val="en-GB"/>
        </w:rPr>
        <w:lastRenderedPageBreak/>
        <w:t>Open notepad</w:t>
      </w:r>
      <w:bookmarkEnd w:id="217"/>
      <w:r>
        <w:rPr>
          <w:lang w:val="en-GB"/>
        </w:rPr>
        <w:t xml:space="preserve"> </w:t>
      </w:r>
    </w:p>
    <w:p w14:paraId="086F456F" w14:textId="77777777" w:rsidR="00413B72" w:rsidRPr="00776B4F" w:rsidRDefault="00413B72" w:rsidP="00413B72">
      <w:pPr>
        <w:pStyle w:val="BodyText"/>
      </w:pPr>
      <w:r>
        <w:t>As shown in figure 5.59 open notepad button and when the user press it he will move to the figure 5.60</w:t>
      </w:r>
    </w:p>
    <w:p w14:paraId="2FC768AD" w14:textId="77777777" w:rsidR="00861637" w:rsidRDefault="00861637" w:rsidP="003A70A2">
      <w:pPr>
        <w:pStyle w:val="BodyText"/>
        <w:rPr>
          <w:bCs/>
          <w:lang w:val="en-GB"/>
        </w:rPr>
      </w:pPr>
      <w:r>
        <w:rPr>
          <w:bCs/>
          <w:noProof/>
        </w:rPr>
        <w:drawing>
          <wp:inline distT="0" distB="0" distL="0" distR="0" wp14:anchorId="7B5F96EB" wp14:editId="1D2DAD1C">
            <wp:extent cx="1885950" cy="61912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srcRect/>
                    <a:stretch>
                      <a:fillRect/>
                    </a:stretch>
                  </pic:blipFill>
                  <pic:spPr bwMode="auto">
                    <a:xfrm>
                      <a:off x="0" y="0"/>
                      <a:ext cx="1885950" cy="619125"/>
                    </a:xfrm>
                    <a:prstGeom prst="rect">
                      <a:avLst/>
                    </a:prstGeom>
                    <a:noFill/>
                    <a:ln w="9525">
                      <a:noFill/>
                      <a:miter lim="800000"/>
                      <a:headEnd/>
                      <a:tailEnd/>
                    </a:ln>
                  </pic:spPr>
                </pic:pic>
              </a:graphicData>
            </a:graphic>
          </wp:inline>
        </w:drawing>
      </w:r>
    </w:p>
    <w:p w14:paraId="100774EA" w14:textId="77777777" w:rsidR="00861637" w:rsidRDefault="00861637" w:rsidP="00413B72">
      <w:pPr>
        <w:pStyle w:val="FigureTitle"/>
      </w:pPr>
      <w:bookmarkStart w:id="218" w:name="_Toc430471824"/>
      <w:r w:rsidRPr="00DC646B">
        <w:t xml:space="preserve">Figure </w:t>
      </w:r>
      <w:r>
        <w:t>5</w:t>
      </w:r>
      <w:r w:rsidRPr="00DC646B">
        <w:t>.</w:t>
      </w:r>
      <w:r>
        <w:t>5</w:t>
      </w:r>
      <w:r w:rsidR="00413B72">
        <w:t>9</w:t>
      </w:r>
      <w:r w:rsidRPr="00DC646B">
        <w:t xml:space="preserve">: </w:t>
      </w:r>
      <w:r>
        <w:t xml:space="preserve">Open </w:t>
      </w:r>
      <w:r w:rsidR="007E1CD9">
        <w:t>notepad button</w:t>
      </w:r>
      <w:bookmarkEnd w:id="218"/>
    </w:p>
    <w:p w14:paraId="091CF41A" w14:textId="77777777" w:rsidR="00413B72" w:rsidRDefault="00413B72" w:rsidP="00413B72">
      <w:pPr>
        <w:pStyle w:val="FigureTitle"/>
        <w:rPr>
          <w:i w:val="0"/>
          <w:iCs/>
        </w:rPr>
      </w:pPr>
      <w:bookmarkStart w:id="219" w:name="_Toc430471825"/>
      <w:r>
        <w:rPr>
          <w:i w:val="0"/>
          <w:iCs/>
        </w:rPr>
        <w:t>The code for this process shown below</w:t>
      </w:r>
      <w:bookmarkEnd w:id="219"/>
    </w:p>
    <w:p w14:paraId="36CD3AAD" w14:textId="77777777" w:rsidR="007E1CD9" w:rsidRDefault="007E1CD9" w:rsidP="007E1CD9">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System.Diagnostics.</w:t>
      </w:r>
      <w:r>
        <w:rPr>
          <w:rFonts w:ascii="Courier New" w:hAnsi="Courier New" w:cs="Courier New"/>
          <w:noProof/>
          <w:color w:val="2B91AF"/>
          <w:sz w:val="20"/>
          <w:lang w:eastAsia="en-CA"/>
        </w:rPr>
        <w:t>Process</w:t>
      </w:r>
      <w:r>
        <w:rPr>
          <w:rFonts w:ascii="Courier New" w:hAnsi="Courier New" w:cs="Courier New"/>
          <w:noProof/>
          <w:sz w:val="20"/>
          <w:lang w:eastAsia="en-CA"/>
        </w:rPr>
        <w:t xml:space="preserve"> p;</w:t>
      </w:r>
    </w:p>
    <w:p w14:paraId="7A50BF48" w14:textId="77777777" w:rsidR="007E1CD9" w:rsidRDefault="007E1CD9" w:rsidP="007E1CD9">
      <w:pPr>
        <w:pStyle w:val="FigureTitle"/>
      </w:pPr>
      <w:bookmarkStart w:id="220" w:name="_Toc430126404"/>
      <w:bookmarkStart w:id="221" w:name="_Toc406624429"/>
      <w:bookmarkStart w:id="222" w:name="_Toc430471826"/>
      <w:r>
        <w:rPr>
          <w:rFonts w:ascii="Courier New" w:hAnsi="Courier New" w:cs="Courier New"/>
          <w:noProof/>
          <w:sz w:val="20"/>
          <w:lang w:eastAsia="en-CA"/>
        </w:rPr>
        <w:t>p = System.Diagnostics.</w:t>
      </w:r>
      <w:r>
        <w:rPr>
          <w:rFonts w:ascii="Courier New" w:hAnsi="Courier New" w:cs="Courier New"/>
          <w:noProof/>
          <w:color w:val="2B91AF"/>
          <w:sz w:val="20"/>
          <w:lang w:eastAsia="en-CA"/>
        </w:rPr>
        <w:t>Process</w:t>
      </w:r>
      <w:r>
        <w:rPr>
          <w:rFonts w:ascii="Courier New" w:hAnsi="Courier New" w:cs="Courier New"/>
          <w:noProof/>
          <w:sz w:val="20"/>
          <w:lang w:eastAsia="en-CA"/>
        </w:rPr>
        <w:t>.Start(</w:t>
      </w:r>
      <w:r>
        <w:rPr>
          <w:rFonts w:ascii="Courier New" w:hAnsi="Courier New" w:cs="Courier New"/>
          <w:noProof/>
          <w:color w:val="A31515"/>
          <w:sz w:val="20"/>
          <w:lang w:eastAsia="en-CA"/>
        </w:rPr>
        <w:t>"Notepad"</w:t>
      </w:r>
      <w:r>
        <w:rPr>
          <w:rFonts w:ascii="Courier New" w:hAnsi="Courier New" w:cs="Courier New"/>
          <w:noProof/>
          <w:sz w:val="20"/>
          <w:lang w:eastAsia="en-CA"/>
        </w:rPr>
        <w:t>);</w:t>
      </w:r>
      <w:bookmarkEnd w:id="220"/>
      <w:bookmarkEnd w:id="221"/>
      <w:bookmarkEnd w:id="222"/>
    </w:p>
    <w:p w14:paraId="06C73574" w14:textId="77777777" w:rsidR="007E1CD9" w:rsidRDefault="007E1CD9" w:rsidP="007E1CD9">
      <w:pPr>
        <w:pStyle w:val="FigureTitle"/>
      </w:pPr>
    </w:p>
    <w:p w14:paraId="235A6634" w14:textId="77777777" w:rsidR="00C1560B" w:rsidRDefault="00C1560B" w:rsidP="003A70A2">
      <w:pPr>
        <w:pStyle w:val="BodyText"/>
        <w:rPr>
          <w:bCs/>
          <w:lang w:val="en-GB"/>
        </w:rPr>
      </w:pPr>
    </w:p>
    <w:p w14:paraId="5E0FA22B" w14:textId="77777777" w:rsidR="00C1560B" w:rsidRDefault="00C1560B" w:rsidP="003A70A2">
      <w:pPr>
        <w:pStyle w:val="BodyText"/>
        <w:rPr>
          <w:bCs/>
          <w:lang w:val="en-GB"/>
        </w:rPr>
      </w:pPr>
    </w:p>
    <w:p w14:paraId="18CD3E30" w14:textId="77777777" w:rsidR="00C1560B" w:rsidRDefault="00C1560B" w:rsidP="003A70A2">
      <w:pPr>
        <w:pStyle w:val="BodyText"/>
        <w:rPr>
          <w:bCs/>
          <w:lang w:val="en-GB"/>
        </w:rPr>
      </w:pPr>
    </w:p>
    <w:p w14:paraId="14D786DD" w14:textId="77777777" w:rsidR="00C1560B" w:rsidRDefault="00C1560B" w:rsidP="003A70A2">
      <w:pPr>
        <w:pStyle w:val="BodyText"/>
        <w:rPr>
          <w:bCs/>
          <w:lang w:val="en-GB"/>
        </w:rPr>
      </w:pPr>
    </w:p>
    <w:p w14:paraId="2B5D9471" w14:textId="77777777" w:rsidR="00BE15ED" w:rsidRDefault="00BE15ED" w:rsidP="003A70A2">
      <w:pPr>
        <w:pStyle w:val="BodyText"/>
        <w:rPr>
          <w:bCs/>
          <w:lang w:val="en-GB"/>
        </w:rPr>
      </w:pPr>
    </w:p>
    <w:p w14:paraId="401489D1" w14:textId="77777777" w:rsidR="007E1CD9" w:rsidRDefault="007E1CD9" w:rsidP="003A70A2">
      <w:pPr>
        <w:pStyle w:val="BodyText"/>
        <w:rPr>
          <w:bCs/>
          <w:lang w:val="en-GB"/>
        </w:rPr>
      </w:pPr>
    </w:p>
    <w:p w14:paraId="6EF7FDCD" w14:textId="77777777" w:rsidR="007E1CD9" w:rsidRDefault="008C7091" w:rsidP="007E1CD9">
      <w:pPr>
        <w:pStyle w:val="FigureTitle"/>
      </w:pPr>
      <w:r>
        <w:rPr>
          <w:noProof/>
          <w:lang w:val="en-US"/>
        </w:rPr>
        <w:lastRenderedPageBreak/>
        <mc:AlternateContent>
          <mc:Choice Requires="wps">
            <w:drawing>
              <wp:anchor distT="0" distB="0" distL="114300" distR="114300" simplePos="0" relativeHeight="251725312" behindDoc="0" locked="0" layoutInCell="1" allowOverlap="1" wp14:anchorId="7C56C8D6" wp14:editId="2863A664">
                <wp:simplePos x="0" y="0"/>
                <wp:positionH relativeFrom="column">
                  <wp:posOffset>-944880</wp:posOffset>
                </wp:positionH>
                <wp:positionV relativeFrom="paragraph">
                  <wp:posOffset>-335915</wp:posOffset>
                </wp:positionV>
                <wp:extent cx="6419850" cy="4598035"/>
                <wp:effectExtent l="7620" t="6985" r="11430" b="5080"/>
                <wp:wrapNone/>
                <wp:docPr id="90" name="Rectangle 249" descr="Description: notpa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850" cy="4598035"/>
                        </a:xfrm>
                        <a:prstGeom prst="rect">
                          <a:avLst/>
                        </a:prstGeom>
                        <a:blipFill dpi="0" rotWithShape="0">
                          <a:blip r:embed="rId106"/>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C896D" id="Rectangle 249" o:spid="_x0000_s1026" alt="Description: notpad" style="position:absolute;margin-left:-74.4pt;margin-top:-26.45pt;width:505.5pt;height:362.0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">
                <v:fill r:id="rId107" o:title=" notpad" recolor="t" type="frame"/>
              </v:rect>
            </w:pict>
          </mc:Fallback>
        </mc:AlternateContent>
      </w:r>
    </w:p>
    <w:p w14:paraId="3AD08A5F" w14:textId="77777777" w:rsidR="00413B72" w:rsidRDefault="00413B72" w:rsidP="007E1CD9">
      <w:pPr>
        <w:pStyle w:val="FigureTitle"/>
      </w:pPr>
    </w:p>
    <w:p w14:paraId="6D5943BD" w14:textId="77777777" w:rsidR="00413B72" w:rsidRDefault="00413B72" w:rsidP="007E1CD9">
      <w:pPr>
        <w:pStyle w:val="FigureTitle"/>
      </w:pPr>
    </w:p>
    <w:p w14:paraId="148892B6" w14:textId="77777777" w:rsidR="00413B72" w:rsidRDefault="00413B72" w:rsidP="007E1CD9">
      <w:pPr>
        <w:pStyle w:val="FigureTitle"/>
      </w:pPr>
    </w:p>
    <w:p w14:paraId="56711D11" w14:textId="77777777" w:rsidR="00413B72" w:rsidRDefault="00413B72" w:rsidP="007E1CD9">
      <w:pPr>
        <w:pStyle w:val="FigureTitle"/>
      </w:pPr>
    </w:p>
    <w:p w14:paraId="4C7503EB" w14:textId="77777777" w:rsidR="00413B72" w:rsidRDefault="00413B72" w:rsidP="007E1CD9">
      <w:pPr>
        <w:pStyle w:val="FigureTitle"/>
      </w:pPr>
    </w:p>
    <w:p w14:paraId="40243A0B" w14:textId="77777777" w:rsidR="00413B72" w:rsidRDefault="00413B72" w:rsidP="007E1CD9">
      <w:pPr>
        <w:pStyle w:val="FigureTitle"/>
      </w:pPr>
    </w:p>
    <w:p w14:paraId="48D39282" w14:textId="77777777" w:rsidR="00413B72" w:rsidRDefault="00413B72" w:rsidP="007E1CD9">
      <w:pPr>
        <w:pStyle w:val="FigureTitle"/>
      </w:pPr>
    </w:p>
    <w:p w14:paraId="77A86F3F" w14:textId="77777777" w:rsidR="00413B72" w:rsidRDefault="00413B72" w:rsidP="00413B72">
      <w:pPr>
        <w:pStyle w:val="FigureTitle"/>
      </w:pPr>
    </w:p>
    <w:p w14:paraId="13C0C4EB" w14:textId="77777777" w:rsidR="00413B72" w:rsidRDefault="00413B72" w:rsidP="00413B72">
      <w:pPr>
        <w:pStyle w:val="FigureTitle"/>
      </w:pPr>
    </w:p>
    <w:p w14:paraId="654F16C1" w14:textId="77777777" w:rsidR="007E1CD9" w:rsidRDefault="007E1CD9" w:rsidP="00413B72">
      <w:pPr>
        <w:pStyle w:val="FigureTitle"/>
      </w:pPr>
      <w:bookmarkStart w:id="223" w:name="_Toc430471827"/>
      <w:r w:rsidRPr="00DC646B">
        <w:t xml:space="preserve">Figure </w:t>
      </w:r>
      <w:r>
        <w:t>5</w:t>
      </w:r>
      <w:r w:rsidRPr="00DC646B">
        <w:t>.</w:t>
      </w:r>
      <w:r w:rsidR="00413B72">
        <w:t>60</w:t>
      </w:r>
      <w:r w:rsidRPr="00DC646B">
        <w:t xml:space="preserve">: </w:t>
      </w:r>
      <w:r>
        <w:t>Open notepad</w:t>
      </w:r>
      <w:bookmarkEnd w:id="223"/>
    </w:p>
    <w:p w14:paraId="2628CA79" w14:textId="77777777" w:rsidR="007E1CD9" w:rsidRDefault="00B07508" w:rsidP="007E1CD9">
      <w:pPr>
        <w:pStyle w:val="FigureTitle"/>
        <w:rPr>
          <w:i w:val="0"/>
          <w:iCs/>
        </w:rPr>
      </w:pPr>
      <w:bookmarkStart w:id="224" w:name="_Toc430126406"/>
      <w:bookmarkStart w:id="225" w:name="_Toc406624431"/>
      <w:bookmarkStart w:id="226" w:name="_Toc430471828"/>
      <w:r w:rsidRPr="00E945FF">
        <w:rPr>
          <w:b/>
        </w:rPr>
        <w:t>Description:</w:t>
      </w:r>
      <w:r>
        <w:rPr>
          <w:bCs w:val="0"/>
        </w:rPr>
        <w:t xml:space="preserve"> </w:t>
      </w:r>
      <w:r w:rsidR="007E1CD9">
        <w:rPr>
          <w:i w:val="0"/>
          <w:iCs/>
        </w:rPr>
        <w:t>In this page the user can use and write the requirements on the notepad program.</w:t>
      </w:r>
      <w:bookmarkEnd w:id="224"/>
      <w:bookmarkEnd w:id="225"/>
      <w:bookmarkEnd w:id="226"/>
    </w:p>
    <w:p w14:paraId="05EC4E11" w14:textId="77777777" w:rsidR="002550E4" w:rsidRDefault="002550E4" w:rsidP="007E1CD9">
      <w:pPr>
        <w:pStyle w:val="FigureTitle"/>
        <w:rPr>
          <w:i w:val="0"/>
          <w:iCs/>
        </w:rPr>
      </w:pPr>
    </w:p>
    <w:p w14:paraId="557B87F0" w14:textId="77777777" w:rsidR="002550E4" w:rsidRDefault="002550E4" w:rsidP="007E1CD9">
      <w:pPr>
        <w:pStyle w:val="FigureTitle"/>
        <w:rPr>
          <w:i w:val="0"/>
          <w:iCs/>
        </w:rPr>
      </w:pPr>
    </w:p>
    <w:p w14:paraId="7F1AF101" w14:textId="77777777" w:rsidR="002550E4" w:rsidRDefault="002550E4" w:rsidP="007E1CD9">
      <w:pPr>
        <w:pStyle w:val="FigureTitle"/>
        <w:rPr>
          <w:i w:val="0"/>
          <w:iCs/>
        </w:rPr>
      </w:pPr>
    </w:p>
    <w:p w14:paraId="479CA601" w14:textId="77777777" w:rsidR="002550E4" w:rsidRDefault="002550E4" w:rsidP="007E1CD9">
      <w:pPr>
        <w:pStyle w:val="FigureTitle"/>
        <w:rPr>
          <w:i w:val="0"/>
          <w:iCs/>
        </w:rPr>
      </w:pPr>
    </w:p>
    <w:p w14:paraId="5F994AE7" w14:textId="77777777" w:rsidR="002550E4" w:rsidRDefault="002550E4" w:rsidP="007E1CD9">
      <w:pPr>
        <w:pStyle w:val="FigureTitle"/>
        <w:rPr>
          <w:i w:val="0"/>
          <w:iCs/>
        </w:rPr>
      </w:pPr>
    </w:p>
    <w:p w14:paraId="16DB7841" w14:textId="77777777" w:rsidR="002550E4" w:rsidRDefault="008E25E3" w:rsidP="002550E4">
      <w:pPr>
        <w:pStyle w:val="Heading4"/>
      </w:pPr>
      <w:bookmarkStart w:id="227" w:name="_Toc430471912"/>
      <w:r>
        <w:lastRenderedPageBreak/>
        <w:t>Note</w:t>
      </w:r>
      <w:bookmarkEnd w:id="227"/>
      <w:r>
        <w:t xml:space="preserve"> </w:t>
      </w:r>
    </w:p>
    <w:p w14:paraId="7CA12482" w14:textId="77777777" w:rsidR="002550E4" w:rsidRPr="002550E4" w:rsidRDefault="008E25E3" w:rsidP="008E25E3">
      <w:pPr>
        <w:pStyle w:val="Heading5"/>
      </w:pPr>
      <w:bookmarkStart w:id="228" w:name="_Toc430471913"/>
      <w:r>
        <w:t>Use case diagram title</w:t>
      </w:r>
      <w:bookmarkEnd w:id="228"/>
      <w:r>
        <w:t xml:space="preserve"> </w:t>
      </w:r>
    </w:p>
    <w:p w14:paraId="4D0299B2" w14:textId="77777777" w:rsidR="00CE56C3" w:rsidRPr="005D7F88" w:rsidRDefault="0063053F" w:rsidP="00334D51">
      <w:pPr>
        <w:pStyle w:val="BodyText"/>
        <w:rPr>
          <w:b/>
          <w:color w:val="FF0000"/>
          <w:u w:val="single"/>
          <w:lang w:val="en-GB"/>
        </w:rPr>
      </w:pPr>
      <w:r w:rsidRPr="005D7F88">
        <w:rPr>
          <w:b/>
          <w:color w:val="FF0000"/>
          <w:u w:val="single"/>
          <w:lang w:val="en-GB"/>
        </w:rPr>
        <w:t>NOTE</w:t>
      </w:r>
    </w:p>
    <w:p w14:paraId="77CF0EE9" w14:textId="77777777" w:rsidR="0063053F" w:rsidRDefault="0063053F" w:rsidP="00334D51">
      <w:pPr>
        <w:pStyle w:val="BodyText"/>
        <w:rPr>
          <w:bCs/>
          <w:lang w:val="en-GB"/>
        </w:rPr>
      </w:pPr>
      <w:r>
        <w:rPr>
          <w:bCs/>
          <w:lang w:val="en-GB"/>
        </w:rPr>
        <w:t xml:space="preserve">When the user forget the use case title the following massage will be displayed </w:t>
      </w:r>
    </w:p>
    <w:p w14:paraId="5D7C0B43" w14:textId="77777777" w:rsidR="0063053F" w:rsidRDefault="0063053F" w:rsidP="00334D51">
      <w:pPr>
        <w:pStyle w:val="BodyText"/>
        <w:rPr>
          <w:bCs/>
          <w:lang w:val="en-GB"/>
        </w:rPr>
      </w:pPr>
      <w:r>
        <w:rPr>
          <w:bCs/>
          <w:noProof/>
        </w:rPr>
        <w:drawing>
          <wp:inline distT="0" distB="0" distL="0" distR="0" wp14:anchorId="11F30C7E" wp14:editId="34330029">
            <wp:extent cx="2162175" cy="1743075"/>
            <wp:effectExtent l="1905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2162175" cy="1743075"/>
                    </a:xfrm>
                    <a:prstGeom prst="rect">
                      <a:avLst/>
                    </a:prstGeom>
                    <a:noFill/>
                    <a:ln w="9525">
                      <a:noFill/>
                      <a:miter lim="800000"/>
                      <a:headEnd/>
                      <a:tailEnd/>
                    </a:ln>
                  </pic:spPr>
                </pic:pic>
              </a:graphicData>
            </a:graphic>
          </wp:inline>
        </w:drawing>
      </w:r>
    </w:p>
    <w:p w14:paraId="7AC8E4AD" w14:textId="77777777" w:rsidR="0063053F" w:rsidRDefault="0063053F" w:rsidP="008E25E3">
      <w:pPr>
        <w:pStyle w:val="FigureTitle"/>
      </w:pPr>
      <w:bookmarkStart w:id="229" w:name="_Toc430471829"/>
      <w:r>
        <w:t>Figure5.</w:t>
      </w:r>
      <w:r w:rsidR="00377F36">
        <w:t>6</w:t>
      </w:r>
      <w:r w:rsidR="008E25E3">
        <w:t>1</w:t>
      </w:r>
      <w:r>
        <w:t>: No title massage</w:t>
      </w:r>
      <w:bookmarkEnd w:id="229"/>
    </w:p>
    <w:p w14:paraId="07F9AACD" w14:textId="77777777" w:rsidR="0063053F" w:rsidRDefault="0063053F" w:rsidP="0063053F">
      <w:pPr>
        <w:pStyle w:val="FigureTitle"/>
        <w:rPr>
          <w:i w:val="0"/>
          <w:iCs/>
        </w:rPr>
      </w:pPr>
      <w:bookmarkStart w:id="230" w:name="_Toc406624433"/>
      <w:bookmarkStart w:id="231" w:name="_Toc430471830"/>
      <w:r>
        <w:rPr>
          <w:i w:val="0"/>
          <w:iCs/>
        </w:rPr>
        <w:t>In addition to that the user can enter it manually in two appropriate places</w:t>
      </w:r>
      <w:bookmarkEnd w:id="230"/>
      <w:bookmarkEnd w:id="231"/>
    </w:p>
    <w:p w14:paraId="101A27F5" w14:textId="77777777" w:rsidR="0063053F" w:rsidRDefault="0063053F" w:rsidP="0063053F">
      <w:pPr>
        <w:pStyle w:val="FigureTitle"/>
        <w:rPr>
          <w:i w:val="0"/>
          <w:iCs/>
        </w:rPr>
      </w:pPr>
      <w:bookmarkStart w:id="232" w:name="_Toc406624434"/>
      <w:bookmarkStart w:id="233" w:name="_Toc430471831"/>
      <w:r>
        <w:rPr>
          <w:i w:val="0"/>
          <w:iCs/>
        </w:rPr>
        <w:t>The first one shown in the figure 5.58</w:t>
      </w:r>
      <w:bookmarkEnd w:id="232"/>
      <w:bookmarkEnd w:id="233"/>
    </w:p>
    <w:p w14:paraId="567B9F4B" w14:textId="77777777" w:rsidR="0063053F" w:rsidRDefault="0063053F" w:rsidP="0063053F">
      <w:pPr>
        <w:pStyle w:val="FigureTitle"/>
        <w:rPr>
          <w:i w:val="0"/>
          <w:iCs/>
        </w:rPr>
      </w:pPr>
      <w:r>
        <w:rPr>
          <w:i w:val="0"/>
          <w:iCs/>
          <w:noProof/>
          <w:lang w:val="en-US"/>
        </w:rPr>
        <w:lastRenderedPageBreak/>
        <w:drawing>
          <wp:inline distT="0" distB="0" distL="0" distR="0" wp14:anchorId="2399FC30" wp14:editId="656C885D">
            <wp:extent cx="5353050" cy="3362325"/>
            <wp:effectExtent l="1905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srcRect/>
                    <a:stretch>
                      <a:fillRect/>
                    </a:stretch>
                  </pic:blipFill>
                  <pic:spPr bwMode="auto">
                    <a:xfrm>
                      <a:off x="0" y="0"/>
                      <a:ext cx="5353050" cy="3362325"/>
                    </a:xfrm>
                    <a:prstGeom prst="rect">
                      <a:avLst/>
                    </a:prstGeom>
                    <a:noFill/>
                    <a:ln w="9525">
                      <a:noFill/>
                      <a:miter lim="800000"/>
                      <a:headEnd/>
                      <a:tailEnd/>
                    </a:ln>
                  </pic:spPr>
                </pic:pic>
              </a:graphicData>
            </a:graphic>
          </wp:inline>
        </w:drawing>
      </w:r>
    </w:p>
    <w:p w14:paraId="5F9AF06A" w14:textId="77777777" w:rsidR="006A4C96" w:rsidRDefault="00715EDE" w:rsidP="008E25E3">
      <w:pPr>
        <w:pStyle w:val="FigureTitle"/>
      </w:pPr>
      <w:bookmarkStart w:id="234" w:name="_Toc430471832"/>
      <w:r w:rsidRPr="00715EDE">
        <w:t>Figure5.</w:t>
      </w:r>
      <w:r w:rsidR="00AF51B2">
        <w:t>6</w:t>
      </w:r>
      <w:r w:rsidR="008E25E3">
        <w:t>2</w:t>
      </w:r>
      <w:r w:rsidRPr="00715EDE">
        <w:t>: appropriate places of title</w:t>
      </w:r>
      <w:bookmarkEnd w:id="234"/>
    </w:p>
    <w:p w14:paraId="5605E920" w14:textId="77777777" w:rsidR="006A4C96" w:rsidRDefault="006A4C96" w:rsidP="00715EDE">
      <w:pPr>
        <w:pStyle w:val="FigureTitle"/>
      </w:pPr>
    </w:p>
    <w:p w14:paraId="3BCD4991" w14:textId="77777777" w:rsidR="006A4C96" w:rsidRDefault="006A4C96" w:rsidP="00715EDE">
      <w:pPr>
        <w:pStyle w:val="FigureTitle"/>
      </w:pPr>
    </w:p>
    <w:p w14:paraId="4D8C0A74" w14:textId="77777777" w:rsidR="006A4C96" w:rsidRDefault="006A4C96" w:rsidP="00715EDE">
      <w:pPr>
        <w:pStyle w:val="FigureTitle"/>
      </w:pPr>
    </w:p>
    <w:p w14:paraId="1079E89F" w14:textId="77777777" w:rsidR="002550E4" w:rsidRDefault="002550E4" w:rsidP="00715EDE">
      <w:pPr>
        <w:pStyle w:val="FigureTitle"/>
      </w:pPr>
    </w:p>
    <w:p w14:paraId="2FDDE57E" w14:textId="77777777" w:rsidR="002550E4" w:rsidRDefault="002550E4" w:rsidP="00715EDE">
      <w:pPr>
        <w:pStyle w:val="FigureTitle"/>
      </w:pPr>
    </w:p>
    <w:p w14:paraId="6EB9E26B" w14:textId="77777777" w:rsidR="002550E4" w:rsidRDefault="002550E4" w:rsidP="00715EDE">
      <w:pPr>
        <w:pStyle w:val="FigureTitle"/>
      </w:pPr>
    </w:p>
    <w:p w14:paraId="6C30264B" w14:textId="77777777" w:rsidR="006A4C96" w:rsidRDefault="006A4C96" w:rsidP="00715EDE">
      <w:pPr>
        <w:pStyle w:val="FigureTitle"/>
      </w:pPr>
    </w:p>
    <w:p w14:paraId="0E39FC2B" w14:textId="77777777" w:rsidR="00715EDE" w:rsidRDefault="00715EDE" w:rsidP="00715EDE">
      <w:pPr>
        <w:pStyle w:val="FigureTitle"/>
      </w:pPr>
    </w:p>
    <w:p w14:paraId="618BA6E8" w14:textId="77777777" w:rsidR="006A4C96" w:rsidRDefault="00715EDE" w:rsidP="00715EDE">
      <w:pPr>
        <w:pStyle w:val="FigureTitle"/>
        <w:rPr>
          <w:i w:val="0"/>
          <w:iCs/>
        </w:rPr>
      </w:pPr>
      <w:bookmarkStart w:id="235" w:name="_Toc406624436"/>
      <w:bookmarkStart w:id="236" w:name="_Toc430471833"/>
      <w:r>
        <w:rPr>
          <w:i w:val="0"/>
          <w:iCs/>
        </w:rPr>
        <w:lastRenderedPageBreak/>
        <w:t xml:space="preserve">The second place shown in the figure </w:t>
      </w:r>
      <w:r w:rsidR="006A4C96">
        <w:rPr>
          <w:i w:val="0"/>
          <w:iCs/>
        </w:rPr>
        <w:t>5.60:</w:t>
      </w:r>
      <w:bookmarkEnd w:id="235"/>
      <w:bookmarkEnd w:id="236"/>
    </w:p>
    <w:p w14:paraId="458EEF58" w14:textId="77777777" w:rsidR="006A4C96" w:rsidRDefault="006A4C96" w:rsidP="00715EDE">
      <w:pPr>
        <w:pStyle w:val="FigureTitle"/>
        <w:rPr>
          <w:i w:val="0"/>
          <w:iCs/>
        </w:rPr>
      </w:pPr>
      <w:r>
        <w:rPr>
          <w:i w:val="0"/>
          <w:iCs/>
          <w:noProof/>
          <w:lang w:val="en-US"/>
        </w:rPr>
        <w:drawing>
          <wp:inline distT="0" distB="0" distL="0" distR="0" wp14:anchorId="0FB84A34" wp14:editId="2C036E61">
            <wp:extent cx="4495800" cy="3876675"/>
            <wp:effectExtent l="19050" t="0" r="0"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srcRect/>
                    <a:stretch>
                      <a:fillRect/>
                    </a:stretch>
                  </pic:blipFill>
                  <pic:spPr bwMode="auto">
                    <a:xfrm>
                      <a:off x="0" y="0"/>
                      <a:ext cx="4495800" cy="3876675"/>
                    </a:xfrm>
                    <a:prstGeom prst="rect">
                      <a:avLst/>
                    </a:prstGeom>
                    <a:noFill/>
                    <a:ln w="9525">
                      <a:noFill/>
                      <a:miter lim="800000"/>
                      <a:headEnd/>
                      <a:tailEnd/>
                    </a:ln>
                  </pic:spPr>
                </pic:pic>
              </a:graphicData>
            </a:graphic>
          </wp:inline>
        </w:drawing>
      </w:r>
    </w:p>
    <w:p w14:paraId="1780CD60" w14:textId="77777777" w:rsidR="006A4C96" w:rsidRDefault="006A4C96" w:rsidP="008E25E3">
      <w:pPr>
        <w:pStyle w:val="FigureTitle"/>
      </w:pPr>
      <w:bookmarkStart w:id="237" w:name="_Toc430471834"/>
      <w:r w:rsidRPr="00715EDE">
        <w:t>Figure5.</w:t>
      </w:r>
      <w:r>
        <w:t>6</w:t>
      </w:r>
      <w:r w:rsidR="008E25E3">
        <w:t>3</w:t>
      </w:r>
      <w:r w:rsidRPr="00715EDE">
        <w:t>: appropriate places of title</w:t>
      </w:r>
      <w:bookmarkEnd w:id="237"/>
    </w:p>
    <w:p w14:paraId="43539D83" w14:textId="77777777" w:rsidR="00437C65" w:rsidRDefault="00437C65" w:rsidP="008E25E3">
      <w:pPr>
        <w:pStyle w:val="FigureTitle"/>
      </w:pPr>
    </w:p>
    <w:p w14:paraId="79CE88EC" w14:textId="77777777" w:rsidR="00437C65" w:rsidRDefault="00437C65" w:rsidP="008E25E3">
      <w:pPr>
        <w:pStyle w:val="FigureTitle"/>
      </w:pPr>
    </w:p>
    <w:p w14:paraId="0367B9E1" w14:textId="77777777" w:rsidR="00437C65" w:rsidRDefault="00437C65" w:rsidP="008E25E3">
      <w:pPr>
        <w:pStyle w:val="FigureTitle"/>
      </w:pPr>
    </w:p>
    <w:p w14:paraId="3D528ED5" w14:textId="77777777" w:rsidR="00437C65" w:rsidRDefault="00437C65" w:rsidP="008E25E3">
      <w:pPr>
        <w:pStyle w:val="FigureTitle"/>
      </w:pPr>
    </w:p>
    <w:p w14:paraId="233E4DA8" w14:textId="77777777" w:rsidR="0063053F" w:rsidRPr="0063053F" w:rsidRDefault="0063053F" w:rsidP="0063053F">
      <w:pPr>
        <w:pStyle w:val="FigureTitle"/>
        <w:rPr>
          <w:i w:val="0"/>
          <w:iCs/>
        </w:rPr>
      </w:pPr>
    </w:p>
    <w:p w14:paraId="2835FC6D" w14:textId="77777777" w:rsidR="00437C65" w:rsidRDefault="00437C65" w:rsidP="00437C65">
      <w:pPr>
        <w:pStyle w:val="Heading5"/>
        <w:rPr>
          <w:lang w:val="en-GB"/>
        </w:rPr>
      </w:pPr>
      <w:bookmarkStart w:id="238" w:name="_Toc430471914"/>
      <w:r>
        <w:rPr>
          <w:lang w:val="en-GB"/>
        </w:rPr>
        <w:lastRenderedPageBreak/>
        <w:t>Pre analysis</w:t>
      </w:r>
      <w:bookmarkEnd w:id="238"/>
      <w:r>
        <w:rPr>
          <w:lang w:val="en-GB"/>
        </w:rPr>
        <w:t xml:space="preserve"> </w:t>
      </w:r>
    </w:p>
    <w:p w14:paraId="3A21A5A2" w14:textId="77777777" w:rsidR="00437C65" w:rsidRDefault="00437C65" w:rsidP="00437C65">
      <w:pPr>
        <w:pStyle w:val="BodyText"/>
        <w:rPr>
          <w:bCs/>
          <w:lang w:val="en-GB"/>
        </w:rPr>
      </w:pPr>
      <w:r>
        <w:rPr>
          <w:bCs/>
          <w:lang w:val="en-GB"/>
        </w:rPr>
        <w:t>In order to prevent user from writing Arabic languages requirements, special symbols and numbers   by using the following code:</w:t>
      </w:r>
    </w:p>
    <w:p w14:paraId="37DC0EFE"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p>
    <w:p w14:paraId="103809A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richTextBox1_KeyPress(</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KeyPressEventArgs e)</w:t>
      </w:r>
    </w:p>
    <w:p w14:paraId="50D639C8"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57394C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String</w:t>
      </w:r>
      <w:r>
        <w:rPr>
          <w:rFonts w:ascii="Courier New" w:hAnsi="Courier New" w:cs="Courier New"/>
          <w:noProof/>
          <w:sz w:val="20"/>
          <w:lang w:eastAsia="en-CA"/>
        </w:rPr>
        <w:t xml:space="preserve"> valid_chr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7E1EADEA"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7A02E93C"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p>
    <w:p w14:paraId="5CBA8D1E"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".,_"</w:t>
      </w:r>
      <w:r>
        <w:rPr>
          <w:rFonts w:ascii="Courier New" w:hAnsi="Courier New" w:cs="Courier New"/>
          <w:noProof/>
          <w:sz w:val="20"/>
          <w:lang w:eastAsia="en-CA"/>
        </w:rPr>
        <w:t>;</w:t>
      </w:r>
    </w:p>
    <w:p w14:paraId="7BC4AE8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43679FAC"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0000FF"/>
          <w:sz w:val="20"/>
          <w:lang w:eastAsia="en-CA"/>
        </w:rPr>
        <w:t>char</w:t>
      </w:r>
      <w:r>
        <w:rPr>
          <w:rFonts w:ascii="Courier New" w:hAnsi="Courier New" w:cs="Courier New"/>
          <w:noProof/>
          <w:sz w:val="20"/>
          <w:lang w:eastAsia="en-CA"/>
        </w:rPr>
        <w:t>)Keys.Back + (</w:t>
      </w:r>
      <w:r>
        <w:rPr>
          <w:rFonts w:ascii="Courier New" w:hAnsi="Courier New" w:cs="Courier New"/>
          <w:noProof/>
          <w:color w:val="0000FF"/>
          <w:sz w:val="20"/>
          <w:lang w:eastAsia="en-CA"/>
        </w:rPr>
        <w:t>char</w:t>
      </w:r>
      <w:r>
        <w:rPr>
          <w:rFonts w:ascii="Courier New" w:hAnsi="Courier New" w:cs="Courier New"/>
          <w:noProof/>
          <w:sz w:val="20"/>
          <w:lang w:eastAsia="en-CA"/>
        </w:rPr>
        <w:t>)Keys.Space;</w:t>
      </w:r>
    </w:p>
    <w:p w14:paraId="7965596E"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(!valid_chr.Contains(e.KeyChar))</w:t>
      </w:r>
    </w:p>
    <w:p w14:paraId="4024C9E5"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E62369F"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e.Handled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8D6693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48E9188"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C71FDAC" w14:textId="77777777" w:rsidR="00437C65" w:rsidRDefault="00437C65" w:rsidP="00437C65">
      <w:pPr>
        <w:pStyle w:val="BodyText"/>
        <w:rPr>
          <w:bCs/>
          <w:lang w:val="en-GB"/>
        </w:rPr>
      </w:pPr>
      <w:r>
        <w:rPr>
          <w:rFonts w:ascii="Courier New" w:hAnsi="Courier New" w:cs="Courier New"/>
          <w:noProof/>
          <w:sz w:val="20"/>
          <w:lang w:eastAsia="en-CA"/>
        </w:rPr>
        <w:t xml:space="preserve">        }</w:t>
      </w:r>
    </w:p>
    <w:p w14:paraId="3C1DA592" w14:textId="77777777" w:rsidR="00CE56C3" w:rsidRDefault="00CE56C3" w:rsidP="00437C65">
      <w:pPr>
        <w:pStyle w:val="Heading5"/>
        <w:rPr>
          <w:lang w:val="en-GB"/>
        </w:rPr>
      </w:pPr>
      <w:r>
        <w:rPr>
          <w:lang w:val="en-GB"/>
        </w:rPr>
        <w:br w:type="page"/>
      </w:r>
    </w:p>
    <w:p w14:paraId="5865B611" w14:textId="77777777" w:rsidR="00CE56C3" w:rsidRDefault="008C7091" w:rsidP="00334D51">
      <w:pPr>
        <w:pStyle w:val="BodyText"/>
        <w:rPr>
          <w:bCs/>
          <w:lang w:val="en-GB"/>
        </w:rPr>
      </w:pPr>
      <w:r>
        <w:rPr>
          <w:bCs/>
          <w:noProof/>
        </w:rPr>
        <w:lastRenderedPageBreak/>
        <mc:AlternateContent>
          <mc:Choice Requires="wpg">
            <w:drawing>
              <wp:anchor distT="0" distB="0" distL="114300" distR="114300" simplePos="0" relativeHeight="251686400" behindDoc="0" locked="0" layoutInCell="1" allowOverlap="1" wp14:anchorId="1AAE4FA4" wp14:editId="2C31F63C">
                <wp:simplePos x="0" y="0"/>
                <wp:positionH relativeFrom="column">
                  <wp:posOffset>-1135380</wp:posOffset>
                </wp:positionH>
                <wp:positionV relativeFrom="paragraph">
                  <wp:posOffset>-749300</wp:posOffset>
                </wp:positionV>
                <wp:extent cx="6724650" cy="7290435"/>
                <wp:effectExtent l="7620" t="12700" r="11430" b="12065"/>
                <wp:wrapNone/>
                <wp:docPr id="15"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4650" cy="7290435"/>
                          <a:chOff x="600" y="735"/>
                          <a:chExt cx="10590" cy="14325"/>
                        </a:xfrm>
                      </wpg:grpSpPr>
                      <wps:wsp>
                        <wps:cNvPr id="25" name="Oval 140" descr="interface"/>
                        <wps:cNvSpPr>
                          <a:spLocks noChangeArrowheads="1"/>
                        </wps:cNvSpPr>
                        <wps:spPr bwMode="auto">
                          <a:xfrm>
                            <a:off x="3915" y="735"/>
                            <a:ext cx="4530" cy="1830"/>
                          </a:xfrm>
                          <a:prstGeom prst="ellipse">
                            <a:avLst/>
                          </a:prstGeom>
                          <a:blipFill dpi="0" rotWithShape="0">
                            <a:blip r:embed="rId111"/>
                            <a:srcRect/>
                            <a:stretch>
                              <a:fillRect/>
                            </a:stretch>
                          </a:blipFill>
                          <a:ln w="9525">
                            <a:solidFill>
                              <a:srgbClr val="000000"/>
                            </a:solidFill>
                            <a:round/>
                            <a:headEnd/>
                            <a:tailEnd/>
                          </a:ln>
                        </wps:spPr>
                        <wps:bodyPr rot="0" vert="horz" wrap="square" lIns="91440" tIns="45720" rIns="91440" bIns="45720" anchor="t" anchorCtr="0" upright="1">
                          <a:noAutofit/>
                        </wps:bodyPr>
                      </wps:wsp>
                      <wps:wsp>
                        <wps:cNvPr id="29" name="AutoShape 141" descr="type"/>
                        <wps:cNvSpPr>
                          <a:spLocks noChangeArrowheads="1"/>
                        </wps:cNvSpPr>
                        <wps:spPr bwMode="auto">
                          <a:xfrm>
                            <a:off x="3045" y="3210"/>
                            <a:ext cx="5400" cy="2205"/>
                          </a:xfrm>
                          <a:prstGeom prst="flowChartInputOutput">
                            <a:avLst/>
                          </a:prstGeom>
                          <a:blipFill dpi="0" rotWithShape="0">
                            <a:blip r:embed="rId112"/>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53" name="AutoShape 142" descr="error"/>
                        <wps:cNvSpPr>
                          <a:spLocks noChangeArrowheads="1"/>
                        </wps:cNvSpPr>
                        <wps:spPr bwMode="auto">
                          <a:xfrm>
                            <a:off x="3360" y="5760"/>
                            <a:ext cx="4470" cy="1965"/>
                          </a:xfrm>
                          <a:prstGeom prst="diamond">
                            <a:avLst/>
                          </a:prstGeom>
                          <a:blipFill dpi="0" rotWithShape="0">
                            <a:blip r:embed="rId113"/>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68" name="Rectangle 143" descr="error"/>
                        <wps:cNvSpPr>
                          <a:spLocks noChangeArrowheads="1"/>
                        </wps:cNvSpPr>
                        <wps:spPr bwMode="auto">
                          <a:xfrm>
                            <a:off x="600" y="7905"/>
                            <a:ext cx="3660" cy="3075"/>
                          </a:xfrm>
                          <a:prstGeom prst="rect">
                            <a:avLst/>
                          </a:prstGeom>
                          <a:blipFill dpi="0" rotWithShape="0">
                            <a:blip r:embed="rId114"/>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72" name="Rectangle 144" descr="error"/>
                        <wps:cNvSpPr>
                          <a:spLocks noChangeArrowheads="1"/>
                        </wps:cNvSpPr>
                        <wps:spPr bwMode="auto">
                          <a:xfrm>
                            <a:off x="7755" y="7650"/>
                            <a:ext cx="3435" cy="3330"/>
                          </a:xfrm>
                          <a:prstGeom prst="rect">
                            <a:avLst/>
                          </a:prstGeom>
                          <a:blipFill dpi="0" rotWithShape="0">
                            <a:blip r:embed="rId115"/>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76" name="Rectangle 145" descr="error"/>
                        <wps:cNvSpPr>
                          <a:spLocks noChangeArrowheads="1"/>
                        </wps:cNvSpPr>
                        <wps:spPr bwMode="auto">
                          <a:xfrm>
                            <a:off x="8130" y="11430"/>
                            <a:ext cx="2985" cy="3630"/>
                          </a:xfrm>
                          <a:prstGeom prst="rect">
                            <a:avLst/>
                          </a:prstGeom>
                          <a:blipFill dpi="0" rotWithShape="0">
                            <a:blip r:embed="rId116"/>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77" name="Oval 146" descr="error"/>
                        <wps:cNvSpPr>
                          <a:spLocks noChangeArrowheads="1"/>
                        </wps:cNvSpPr>
                        <wps:spPr bwMode="auto">
                          <a:xfrm>
                            <a:off x="4680" y="13530"/>
                            <a:ext cx="2580" cy="810"/>
                          </a:xfrm>
                          <a:prstGeom prst="ellipse">
                            <a:avLst/>
                          </a:prstGeom>
                          <a:blipFill dpi="0" rotWithShape="0">
                            <a:blip r:embed="rId117"/>
                            <a:srcRect/>
                            <a:stretch>
                              <a:fillRect/>
                            </a:stretch>
                          </a:blipFill>
                          <a:ln w="9525">
                            <a:solidFill>
                              <a:srgbClr val="000000"/>
                            </a:solidFill>
                            <a:round/>
                            <a:headEnd/>
                            <a:tailEnd/>
                          </a:ln>
                        </wps:spPr>
                        <wps:bodyPr rot="0" vert="horz" wrap="square" lIns="91440" tIns="45720" rIns="91440" bIns="45720" anchor="t" anchorCtr="0" upright="1">
                          <a:noAutofit/>
                        </wps:bodyPr>
                      </wps:wsp>
                      <wps:wsp>
                        <wps:cNvPr id="78" name="AutoShape 147"/>
                        <wps:cNvCnPr>
                          <a:cxnSpLocks noChangeShapeType="1"/>
                        </wps:cNvCnPr>
                        <wps:spPr bwMode="auto">
                          <a:xfrm>
                            <a:off x="6030" y="2565"/>
                            <a:ext cx="0" cy="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148"/>
                        <wps:cNvCnPr>
                          <a:cxnSpLocks noChangeShapeType="1"/>
                        </wps:cNvCnPr>
                        <wps:spPr bwMode="auto">
                          <a:xfrm rot="16200000" flipH="1">
                            <a:off x="7380" y="7110"/>
                            <a:ext cx="915" cy="165"/>
                          </a:xfrm>
                          <a:prstGeom prst="bentConnector3">
                            <a:avLst>
                              <a:gd name="adj1" fmla="val 4994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7" name="AutoShape 149"/>
                        <wps:cNvCnPr>
                          <a:cxnSpLocks noChangeShapeType="1"/>
                        </wps:cNvCnPr>
                        <wps:spPr bwMode="auto">
                          <a:xfrm rot="5400000">
                            <a:off x="2460" y="7005"/>
                            <a:ext cx="1170" cy="63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8" name="AutoShape 150"/>
                        <wps:cNvCnPr>
                          <a:cxnSpLocks noChangeShapeType="1"/>
                        </wps:cNvCnPr>
                        <wps:spPr bwMode="auto">
                          <a:xfrm>
                            <a:off x="9405" y="10980"/>
                            <a:ext cx="0" cy="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AutoShape 151"/>
                        <wps:cNvCnPr>
                          <a:cxnSpLocks noChangeShapeType="1"/>
                        </wps:cNvCnPr>
                        <wps:spPr bwMode="auto">
                          <a:xfrm flipH="1">
                            <a:off x="7260" y="13965"/>
                            <a:ext cx="8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96DD33" id="Group 139" o:spid="_x0000_s1026" style="position:absolute;margin-left:-89.4pt;margin-top:-59pt;width:529.5pt;height:574.05pt;z-index:251686400" coordorigin="600,735" coordsize="10590,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">
                <v:oval id="Oval 140" o:spid="_x0000_s1027" alt="interface" style="position:absolute;left:3915;top:735;width:4530;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">
                  <v:fill r:id="rId118" o:title="interface" recolor="t" type="frame"/>
                </v:oval>
                <v:shapetype id="_x0000_t111" coordsize="21600,21600" o:spt="111" path="m4321,l21600,,17204,21600,,21600xe">
                  <v:stroke joinstyle="miter"/>
                  <v:path gradientshapeok="t" o:connecttype="custom" o:connectlocs="12961,0;10800,0;2161,10800;8602,21600;10800,21600;19402,10800" textboxrect="4321,0,17204,21600"/>
                </v:shapetype>
                <v:shape id="AutoShape 141" o:spid="_x0000_s1028" type="#_x0000_t111" alt="type" style="position:absolute;left:3045;top:3210;width:5400;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">
                  <v:fill r:id="rId119" o:title="type" recolor="t" type="frame"/>
                </v:shape>
                <v:shape id="AutoShape 142" o:spid="_x0000_s1029" type="#_x0000_t4" alt="error" style="position:absolute;left:3360;top:5760;width:4470;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">
                  <v:fill r:id="rId120" o:title="error" recolor="t" type="frame"/>
                </v:shape>
                <v:rect id="Rectangle 143" o:spid="_x0000_s1030" alt="error" style="position:absolute;left:600;top:7905;width:3660;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">
                  <v:fill r:id="rId121" o:title="error" recolor="t" type="frame"/>
                </v:rect>
                <v:rect id="Rectangle 144" o:spid="_x0000_s1031" alt="error" style="position:absolute;left:7755;top:7650;width:3435;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">
                  <v:fill r:id="rId122" o:title="error" recolor="t" type="frame"/>
                </v:rect>
                <v:rect id="Rectangle 145" o:spid="_x0000_s1032" alt="error" style="position:absolute;left:8130;top:11430;width:2985;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">
                  <v:fill r:id="rId123" o:title="error" recolor="t" type="frame"/>
                </v:rect>
                <v:oval id="Oval 146" o:spid="_x0000_s1033" alt="error" style="position:absolute;left:4680;top:13530;width:258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">
                  <v:fill r:id="rId124" o:title="error" recolor="t" type="frame"/>
                </v:oval>
                <v:shape id="AutoShape 147" o:spid="_x0000_s1034" type="#_x0000_t32" style="position:absolute;left:6030;top:2565;width:0;height: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">
                  <v:stroke endarrow="block"/>
                </v:shape>
                <v:shape id="AutoShape 148" o:spid="_x0000_s1035" type="#_x0000_t34" style="position:absolute;left:7380;top:7110;width:915;height:1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" adj="10788">
                  <v:stroke endarrow="block"/>
                </v:shape>
                <v:shape id="AutoShape 149" o:spid="_x0000_s1036" type="#_x0000_t34" style="position:absolute;left:2460;top:7005;width:1170;height:6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">
                  <v:stroke endarrow="block"/>
                </v:shape>
                <v:shape id="AutoShape 150" o:spid="_x0000_s1037" type="#_x0000_t32" style="position:absolute;left:9405;top:10980;width:0;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151" o:spid="_x0000_s1038" type="#_x0000_t32" style="position:absolute;left:7260;top:13965;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">
                  <v:stroke endarrow="block"/>
                </v:shape>
              </v:group>
            </w:pict>
          </mc:Fallback>
        </mc:AlternateContent>
      </w:r>
    </w:p>
    <w:p w14:paraId="510696D2" w14:textId="77777777" w:rsidR="00CE56C3" w:rsidRDefault="00CE56C3" w:rsidP="00334D51">
      <w:pPr>
        <w:pStyle w:val="BodyText"/>
        <w:rPr>
          <w:bCs/>
          <w:lang w:val="en-GB"/>
        </w:rPr>
      </w:pPr>
    </w:p>
    <w:p w14:paraId="04D4DEAB" w14:textId="77777777" w:rsidR="00CE56C3" w:rsidRDefault="00CE56C3" w:rsidP="00334D51">
      <w:pPr>
        <w:pStyle w:val="BodyText"/>
        <w:rPr>
          <w:bCs/>
          <w:lang w:val="en-GB"/>
        </w:rPr>
      </w:pPr>
    </w:p>
    <w:p w14:paraId="756EFA91" w14:textId="77777777" w:rsidR="00CE56C3" w:rsidRDefault="00CE56C3" w:rsidP="00334D51">
      <w:pPr>
        <w:pStyle w:val="BodyText"/>
        <w:rPr>
          <w:bCs/>
          <w:lang w:val="en-GB"/>
        </w:rPr>
      </w:pPr>
    </w:p>
    <w:p w14:paraId="3D8F9293" w14:textId="77777777" w:rsidR="00CE56C3" w:rsidRDefault="00CE56C3" w:rsidP="00334D51">
      <w:pPr>
        <w:pStyle w:val="BodyText"/>
        <w:rPr>
          <w:bCs/>
          <w:lang w:val="en-GB"/>
        </w:rPr>
      </w:pPr>
    </w:p>
    <w:p w14:paraId="47F6DBA8" w14:textId="77777777" w:rsidR="00CE56C3" w:rsidRDefault="00CE56C3" w:rsidP="00334D51">
      <w:pPr>
        <w:pStyle w:val="BodyText"/>
        <w:rPr>
          <w:bCs/>
          <w:lang w:val="en-GB"/>
        </w:rPr>
      </w:pPr>
    </w:p>
    <w:p w14:paraId="64559618" w14:textId="77777777" w:rsidR="00CE56C3" w:rsidRDefault="00CE56C3" w:rsidP="00334D51">
      <w:pPr>
        <w:pStyle w:val="BodyText"/>
        <w:rPr>
          <w:bCs/>
          <w:lang w:val="en-GB"/>
        </w:rPr>
      </w:pPr>
    </w:p>
    <w:p w14:paraId="426BFD4C" w14:textId="77777777" w:rsidR="00CE56C3" w:rsidRDefault="00CE56C3" w:rsidP="00334D51">
      <w:pPr>
        <w:pStyle w:val="BodyText"/>
        <w:rPr>
          <w:bCs/>
          <w:lang w:val="en-GB"/>
        </w:rPr>
      </w:pPr>
    </w:p>
    <w:p w14:paraId="43E119A3" w14:textId="77777777" w:rsidR="00CE56C3" w:rsidRDefault="00CE56C3" w:rsidP="00334D51">
      <w:pPr>
        <w:pStyle w:val="BodyText"/>
        <w:rPr>
          <w:bCs/>
          <w:lang w:val="en-GB"/>
        </w:rPr>
      </w:pPr>
    </w:p>
    <w:p w14:paraId="2DA15191" w14:textId="77777777" w:rsidR="00CE56C3" w:rsidRDefault="00CE56C3" w:rsidP="00334D51">
      <w:pPr>
        <w:pStyle w:val="BodyText"/>
        <w:rPr>
          <w:bCs/>
          <w:lang w:val="en-GB"/>
        </w:rPr>
      </w:pPr>
    </w:p>
    <w:p w14:paraId="20C2E8DE" w14:textId="77777777" w:rsidR="00CE56C3" w:rsidRDefault="00CE56C3" w:rsidP="00CE56C3">
      <w:pPr>
        <w:pStyle w:val="FigureTitle"/>
      </w:pPr>
    </w:p>
    <w:p w14:paraId="706C412C" w14:textId="77777777" w:rsidR="00CE56C3" w:rsidRDefault="00CE56C3" w:rsidP="00CE56C3">
      <w:pPr>
        <w:pStyle w:val="FigureTitle"/>
      </w:pPr>
    </w:p>
    <w:p w14:paraId="040D1B7E" w14:textId="77777777" w:rsidR="00CE56C3" w:rsidRDefault="00CE56C3" w:rsidP="00CE56C3">
      <w:pPr>
        <w:pStyle w:val="FigureTitle"/>
      </w:pPr>
    </w:p>
    <w:p w14:paraId="05E45079" w14:textId="77777777" w:rsidR="00CE56C3" w:rsidRPr="00CE56C3" w:rsidRDefault="00CE56C3" w:rsidP="008E25E3">
      <w:pPr>
        <w:pStyle w:val="FigureTitle"/>
      </w:pPr>
      <w:bookmarkStart w:id="239" w:name="_Toc430471835"/>
      <w:r w:rsidRPr="00CE56C3">
        <w:t>Figure 5.</w:t>
      </w:r>
      <w:r w:rsidR="006A4C96">
        <w:t>6</w:t>
      </w:r>
      <w:r w:rsidR="008E25E3">
        <w:t>4</w:t>
      </w:r>
      <w:r w:rsidRPr="00CE56C3">
        <w:t>: Final result</w:t>
      </w:r>
      <w:bookmarkEnd w:id="239"/>
    </w:p>
    <w:p w14:paraId="22EFDF11" w14:textId="77777777" w:rsidR="00CE56C3" w:rsidRPr="00044CD5" w:rsidRDefault="00CE56C3" w:rsidP="00334D51">
      <w:pPr>
        <w:pStyle w:val="BodyText"/>
        <w:rPr>
          <w:bCs/>
          <w:lang w:val="en-GB"/>
        </w:rPr>
      </w:pPr>
    </w:p>
    <w:p w14:paraId="674D4FFD" w14:textId="77777777" w:rsidR="001C4AF7" w:rsidRDefault="001C4AF7" w:rsidP="001C4AF7">
      <w:pPr>
        <w:pStyle w:val="Heading1"/>
      </w:pPr>
      <w:r>
        <w:lastRenderedPageBreak/>
        <w:br/>
      </w:r>
      <w:bookmarkStart w:id="240" w:name="_Toc430471915"/>
      <w:r>
        <w:t>OBSERVE AND EVALUATE</w:t>
      </w:r>
      <w:bookmarkEnd w:id="240"/>
    </w:p>
    <w:p w14:paraId="1C027B53" w14:textId="77777777" w:rsidR="00B95FF3" w:rsidRDefault="00CE40A7" w:rsidP="007261DA">
      <w:pPr>
        <w:pStyle w:val="Heading2"/>
      </w:pPr>
      <w:bookmarkStart w:id="241" w:name="_Toc430471916"/>
      <w:r w:rsidRPr="00F6674C">
        <w:t>Introduction</w:t>
      </w:r>
      <w:bookmarkEnd w:id="241"/>
    </w:p>
    <w:p w14:paraId="2641CD89" w14:textId="77777777" w:rsidR="00532F48" w:rsidRDefault="00532F48" w:rsidP="00532F48">
      <w:pPr>
        <w:pStyle w:val="BodyText"/>
        <w:rPr>
          <w:b/>
          <w:bCs/>
        </w:rPr>
      </w:pPr>
      <w:r>
        <w:rPr>
          <w:b/>
          <w:bCs/>
          <w:i/>
          <w:iCs/>
        </w:rPr>
        <w:t>“</w:t>
      </w:r>
      <w:r w:rsidRPr="004358CC">
        <w:rPr>
          <w:b/>
          <w:bCs/>
          <w:i/>
          <w:iCs/>
        </w:rPr>
        <w:t>Software testing</w:t>
      </w:r>
      <w:r w:rsidRPr="00B62E6E">
        <w:t> is an investigation conducted to provide stakeholders with information about the quality of the product or service under test</w:t>
      </w:r>
      <w:r>
        <w:rPr>
          <w:b/>
          <w:bCs/>
        </w:rPr>
        <w:t>“</w:t>
      </w:r>
    </w:p>
    <w:p w14:paraId="4576C4F4" w14:textId="77777777" w:rsidR="00532F48" w:rsidRDefault="00532F48" w:rsidP="00532F48">
      <w:pPr>
        <w:pStyle w:val="BodyText"/>
      </w:pPr>
      <w:r>
        <w:rPr>
          <w:b/>
          <w:bCs/>
        </w:rPr>
        <w:t xml:space="preserve">                                                                                                       (</w:t>
      </w:r>
      <w:r>
        <w:t xml:space="preserve">Cem </w:t>
      </w:r>
      <w:r w:rsidRPr="00514E77">
        <w:t>Kaner</w:t>
      </w:r>
      <w:r w:rsidR="00B17565" w:rsidRPr="007D3FF1">
        <w:t>, 2006</w:t>
      </w:r>
      <w:r>
        <w:t>)</w:t>
      </w:r>
    </w:p>
    <w:p w14:paraId="786EA9B7" w14:textId="77777777" w:rsidR="00532F48" w:rsidRPr="00B95FF3" w:rsidRDefault="00532F48" w:rsidP="007936AD">
      <w:pPr>
        <w:pStyle w:val="BodyText"/>
        <w:rPr>
          <w:b/>
          <w:bCs/>
        </w:rPr>
      </w:pPr>
      <w:r w:rsidRPr="0019474B">
        <w:t>It involves the execution of a software component or system to evaluate one or more properties of interest</w:t>
      </w:r>
    </w:p>
    <w:p w14:paraId="4871D2F5" w14:textId="77777777" w:rsidR="00CE40A7" w:rsidRDefault="00CE40A7" w:rsidP="007261DA">
      <w:pPr>
        <w:pStyle w:val="Heading2"/>
      </w:pPr>
      <w:bookmarkStart w:id="242" w:name="_Toc430471917"/>
      <w:r w:rsidRPr="00B62E6E">
        <w:t>Data validation</w:t>
      </w:r>
      <w:bookmarkEnd w:id="242"/>
    </w:p>
    <w:p w14:paraId="51B6D60C" w14:textId="77777777" w:rsidR="00CE40A7" w:rsidRDefault="00CE40A7" w:rsidP="00CE40A7">
      <w:pPr>
        <w:pStyle w:val="BodyText"/>
      </w:pPr>
      <w:r w:rsidRPr="004358CC">
        <w:rPr>
          <w:b/>
          <w:bCs/>
          <w:i/>
          <w:iCs/>
        </w:rPr>
        <w:t xml:space="preserve">Data </w:t>
      </w:r>
      <w:r w:rsidR="00963FC3" w:rsidRPr="004358CC">
        <w:rPr>
          <w:b/>
          <w:bCs/>
          <w:i/>
          <w:iCs/>
        </w:rPr>
        <w:t>validation</w:t>
      </w:r>
      <w:r w:rsidR="00963FC3" w:rsidRPr="00A75969">
        <w:t>s</w:t>
      </w:r>
      <w:r w:rsidRPr="00A75969">
        <w:t xml:space="preserve"> important because it ensures that the information input into an application to be processed falls within the accepted boundaries of that application or that particular function</w:t>
      </w:r>
      <w:r w:rsidR="00B17565">
        <w:rPr>
          <w:b/>
          <w:bCs/>
        </w:rPr>
        <w:t xml:space="preserve">, </w:t>
      </w:r>
      <w:r w:rsidR="00B17565" w:rsidRPr="00A75969">
        <w:t>without</w:t>
      </w:r>
      <w:r w:rsidRPr="00A75969">
        <w:t xml:space="preserve"> validation, the information processed by an application or system would be inaccurate, unreliable</w:t>
      </w:r>
      <w:r>
        <w:t>.</w:t>
      </w:r>
    </w:p>
    <w:p w14:paraId="6E3E6A6A" w14:textId="77777777" w:rsidR="00CE40A7" w:rsidRDefault="00CE40A7" w:rsidP="00CE40A7">
      <w:pPr>
        <w:pStyle w:val="BodyText"/>
      </w:pPr>
      <w:r w:rsidRPr="004358CC">
        <w:t>Data validation</w:t>
      </w:r>
      <w:r w:rsidRPr="00A75969">
        <w:t xml:space="preserve"> is the process of verifying that all the data that an application uses is valid</w:t>
      </w:r>
      <w:r>
        <w:t>.</w:t>
      </w:r>
    </w:p>
    <w:p w14:paraId="6B855F76" w14:textId="77777777" w:rsidR="00CE40A7" w:rsidRDefault="00CE40A7" w:rsidP="00CE40A7">
      <w:pPr>
        <w:pStyle w:val="BodyText"/>
      </w:pPr>
      <w:r w:rsidRPr="004358CC">
        <w:t>Data validation</w:t>
      </w:r>
      <w:r w:rsidRPr="00A75969">
        <w:t xml:space="preserve"> is intended to provide certain well-defined guarantees for fitness, accuracy, and consistency for any of various kinds of user input into an application or automated system</w:t>
      </w:r>
      <w:r>
        <w:t>.</w:t>
      </w:r>
    </w:p>
    <w:p w14:paraId="76AC34EA" w14:textId="77777777" w:rsidR="00CE40A7" w:rsidRDefault="00CE40A7" w:rsidP="00CE40A7">
      <w:pPr>
        <w:pStyle w:val="BodyText"/>
      </w:pPr>
      <w:r w:rsidRPr="00A75969">
        <w:lastRenderedPageBreak/>
        <w:t xml:space="preserve">In computer science, </w:t>
      </w:r>
      <w:r w:rsidRPr="004358CC">
        <w:t xml:space="preserve">data </w:t>
      </w:r>
      <w:r w:rsidR="00963FC3" w:rsidRPr="004358CC">
        <w:t>validation</w:t>
      </w:r>
      <w:r w:rsidR="00963FC3" w:rsidRPr="00A75969">
        <w:t>s</w:t>
      </w:r>
      <w:r w:rsidRPr="00A75969">
        <w:t xml:space="preserve"> the process of ensuring that a program operates on</w:t>
      </w:r>
      <w:r w:rsidR="00963FC3">
        <w:t xml:space="preserve"> clean, correct and useful data</w:t>
      </w:r>
    </w:p>
    <w:p w14:paraId="4776E95F" w14:textId="77777777" w:rsidR="000E26E2" w:rsidRDefault="000E26E2" w:rsidP="00CE40A7">
      <w:pPr>
        <w:pStyle w:val="BodyText"/>
      </w:pPr>
      <w:r>
        <w:t>In our project we can ensure that the data is valid by using this code:</w:t>
      </w:r>
    </w:p>
    <w:p w14:paraId="37E3BECC"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richTextBox1_KeyPress(</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KeyPressEventArgs e)</w:t>
      </w:r>
    </w:p>
    <w:p w14:paraId="371B776B"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C11F82"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String</w:t>
      </w:r>
      <w:r>
        <w:rPr>
          <w:rFonts w:ascii="Courier New" w:hAnsi="Courier New" w:cs="Courier New"/>
          <w:noProof/>
          <w:sz w:val="20"/>
          <w:lang w:eastAsia="en-CA"/>
        </w:rPr>
        <w:t xml:space="preserve"> valid_chr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12E29DB0"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1AC82C27"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p>
    <w:p w14:paraId="0C528506"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".,_"</w:t>
      </w:r>
      <w:r>
        <w:rPr>
          <w:rFonts w:ascii="Courier New" w:hAnsi="Courier New" w:cs="Courier New"/>
          <w:noProof/>
          <w:sz w:val="20"/>
          <w:lang w:eastAsia="en-CA"/>
        </w:rPr>
        <w:t>;</w:t>
      </w:r>
    </w:p>
    <w:p w14:paraId="54C5FB24"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4A406440"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0000FF"/>
          <w:sz w:val="20"/>
          <w:lang w:eastAsia="en-CA"/>
        </w:rPr>
        <w:t>char</w:t>
      </w:r>
      <w:r>
        <w:rPr>
          <w:rFonts w:ascii="Courier New" w:hAnsi="Courier New" w:cs="Courier New"/>
          <w:noProof/>
          <w:sz w:val="20"/>
          <w:lang w:eastAsia="en-CA"/>
        </w:rPr>
        <w:t>)Keys.Back + (</w:t>
      </w:r>
      <w:r>
        <w:rPr>
          <w:rFonts w:ascii="Courier New" w:hAnsi="Courier New" w:cs="Courier New"/>
          <w:noProof/>
          <w:color w:val="0000FF"/>
          <w:sz w:val="20"/>
          <w:lang w:eastAsia="en-CA"/>
        </w:rPr>
        <w:t>char</w:t>
      </w:r>
      <w:r>
        <w:rPr>
          <w:rFonts w:ascii="Courier New" w:hAnsi="Courier New" w:cs="Courier New"/>
          <w:noProof/>
          <w:sz w:val="20"/>
          <w:lang w:eastAsia="en-CA"/>
        </w:rPr>
        <w:t>)Keys.Space;</w:t>
      </w:r>
    </w:p>
    <w:p w14:paraId="2352D2BA"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(!valid_chr.Contains(e.KeyChar))</w:t>
      </w:r>
    </w:p>
    <w:p w14:paraId="3B6AFD7E"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28B8F09"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e.Handled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EFB11F5"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p>
    <w:p w14:paraId="50EC94A2"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F0EE046" w14:textId="77777777" w:rsidR="000E26E2" w:rsidRDefault="000E26E2" w:rsidP="000E26E2">
      <w:pPr>
        <w:pStyle w:val="BodyText"/>
        <w:rPr>
          <w:bCs/>
          <w:lang w:val="en-GB"/>
        </w:rPr>
      </w:pPr>
      <w:r>
        <w:rPr>
          <w:rFonts w:ascii="Courier New" w:hAnsi="Courier New" w:cs="Courier New"/>
          <w:noProof/>
          <w:sz w:val="20"/>
          <w:lang w:eastAsia="en-CA"/>
        </w:rPr>
        <w:t xml:space="preserve">        }</w:t>
      </w:r>
    </w:p>
    <w:p w14:paraId="18BE939B" w14:textId="77777777" w:rsidR="000E26E2" w:rsidRDefault="001E49C6" w:rsidP="00CE40A7">
      <w:pPr>
        <w:pStyle w:val="BodyText"/>
        <w:rPr>
          <w:bCs/>
          <w:lang w:val="en-GB"/>
        </w:rPr>
      </w:pPr>
      <w:r>
        <w:rPr>
          <w:bCs/>
          <w:lang w:val="en-GB"/>
        </w:rPr>
        <w:t>Which</w:t>
      </w:r>
      <w:r w:rsidR="00F7200B">
        <w:rPr>
          <w:bCs/>
          <w:lang w:val="en-GB"/>
        </w:rPr>
        <w:t xml:space="preserve"> prevent user from writing Arabic languages requirements, special symbols and numbers.</w:t>
      </w:r>
    </w:p>
    <w:p w14:paraId="6231614C" w14:textId="77777777" w:rsidR="002247C7" w:rsidRDefault="00F7200B" w:rsidP="00256A2E">
      <w:pPr>
        <w:pStyle w:val="BodyText"/>
        <w:rPr>
          <w:bCs/>
          <w:lang w:val="en-GB"/>
        </w:rPr>
      </w:pPr>
      <w:r>
        <w:rPr>
          <w:bCs/>
          <w:lang w:val="en-GB"/>
        </w:rPr>
        <w:t xml:space="preserve">In addition to that our </w:t>
      </w:r>
      <w:r w:rsidR="00807A8C">
        <w:rPr>
          <w:bCs/>
          <w:lang w:val="en-GB"/>
        </w:rPr>
        <w:t>project checks</w:t>
      </w:r>
      <w:r>
        <w:rPr>
          <w:bCs/>
          <w:lang w:val="en-GB"/>
        </w:rPr>
        <w:t xml:space="preserve"> for the grammarian and syntax errors and don’t allow user to filter the requirements if such that errors are found.</w:t>
      </w:r>
    </w:p>
    <w:p w14:paraId="1B6E7F19" w14:textId="77777777" w:rsidR="00256A2E" w:rsidRDefault="00256A2E" w:rsidP="00256A2E">
      <w:pPr>
        <w:pStyle w:val="BodyText"/>
        <w:rPr>
          <w:bCs/>
          <w:lang w:val="en-GB"/>
        </w:rPr>
      </w:pPr>
    </w:p>
    <w:p w14:paraId="790E976E" w14:textId="77777777" w:rsidR="00F7200B" w:rsidRDefault="00F7200B" w:rsidP="00CE40A7">
      <w:pPr>
        <w:pStyle w:val="BodyText"/>
        <w:rPr>
          <w:bCs/>
          <w:lang w:val="en-GB"/>
        </w:rPr>
      </w:pPr>
      <w:r>
        <w:rPr>
          <w:bCs/>
          <w:noProof/>
        </w:rPr>
        <w:drawing>
          <wp:inline distT="0" distB="0" distL="0" distR="0" wp14:anchorId="13C0235B" wp14:editId="4D191F71">
            <wp:extent cx="1819275" cy="762000"/>
            <wp:effectExtent l="19050" t="0" r="9525" b="0"/>
            <wp:docPr id="59"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srcRect/>
                    <a:stretch>
                      <a:fillRect/>
                    </a:stretch>
                  </pic:blipFill>
                  <pic:spPr bwMode="auto">
                    <a:xfrm>
                      <a:off x="0" y="0"/>
                      <a:ext cx="1819275" cy="762000"/>
                    </a:xfrm>
                    <a:prstGeom prst="rect">
                      <a:avLst/>
                    </a:prstGeom>
                    <a:noFill/>
                    <a:ln w="9525">
                      <a:noFill/>
                      <a:miter lim="800000"/>
                      <a:headEnd/>
                      <a:tailEnd/>
                    </a:ln>
                  </pic:spPr>
                </pic:pic>
              </a:graphicData>
            </a:graphic>
          </wp:inline>
        </w:drawing>
      </w:r>
    </w:p>
    <w:p w14:paraId="3FD43D63" w14:textId="77777777" w:rsidR="00F7200B" w:rsidRPr="00F7200B" w:rsidRDefault="00F7200B" w:rsidP="00F7200B">
      <w:pPr>
        <w:pStyle w:val="FigureTitle"/>
      </w:pPr>
      <w:bookmarkStart w:id="243" w:name="_Toc430471836"/>
      <w:r w:rsidRPr="00F7200B">
        <w:t>Figure 6.1: disabled button</w:t>
      </w:r>
      <w:bookmarkEnd w:id="243"/>
    </w:p>
    <w:p w14:paraId="4C43E47E" w14:textId="77777777" w:rsidR="000E26E2" w:rsidRDefault="00F7200B" w:rsidP="00F7200B">
      <w:pPr>
        <w:pStyle w:val="BodyText"/>
        <w:rPr>
          <w:bCs/>
          <w:lang w:val="en-GB"/>
        </w:rPr>
      </w:pPr>
      <w:r>
        <w:rPr>
          <w:bCs/>
          <w:lang w:val="en-GB"/>
        </w:rPr>
        <w:lastRenderedPageBreak/>
        <w:t xml:space="preserve">As you see in the figure 6.1 filter the requirements </w:t>
      </w:r>
      <w:r w:rsidR="008B4B62">
        <w:rPr>
          <w:bCs/>
          <w:lang w:val="en-GB"/>
        </w:rPr>
        <w:t xml:space="preserve">button </w:t>
      </w:r>
      <w:r>
        <w:rPr>
          <w:bCs/>
          <w:lang w:val="en-GB"/>
        </w:rPr>
        <w:t xml:space="preserve">will be disabled and the user can’t press it if there </w:t>
      </w:r>
      <w:r w:rsidR="00807A8C">
        <w:rPr>
          <w:bCs/>
          <w:lang w:val="en-GB"/>
        </w:rPr>
        <w:t>are any grammarian or syntax errors</w:t>
      </w:r>
      <w:r>
        <w:rPr>
          <w:bCs/>
          <w:lang w:val="en-GB"/>
        </w:rPr>
        <w:t>.</w:t>
      </w:r>
    </w:p>
    <w:p w14:paraId="63A19455" w14:textId="77777777" w:rsidR="002247C7" w:rsidRPr="00F7200B" w:rsidRDefault="002247C7" w:rsidP="00F7200B">
      <w:pPr>
        <w:pStyle w:val="BodyText"/>
        <w:rPr>
          <w:bCs/>
          <w:lang w:val="en-GB"/>
        </w:rPr>
      </w:pPr>
    </w:p>
    <w:p w14:paraId="48C4638F" w14:textId="77777777" w:rsidR="00CE40A7" w:rsidRDefault="00CE40A7" w:rsidP="007261DA">
      <w:pPr>
        <w:pStyle w:val="Heading2"/>
      </w:pPr>
      <w:bookmarkStart w:id="244" w:name="_Toc430471918"/>
      <w:r w:rsidRPr="00B62E6E">
        <w:t>Software testing</w:t>
      </w:r>
      <w:bookmarkEnd w:id="244"/>
      <w:r w:rsidRPr="00B62E6E">
        <w:t> </w:t>
      </w:r>
    </w:p>
    <w:p w14:paraId="312C4742" w14:textId="77777777" w:rsidR="00CE40A7" w:rsidRDefault="008B4B62" w:rsidP="008B4B62">
      <w:pPr>
        <w:pStyle w:val="BodyText"/>
        <w:rPr>
          <w:b/>
          <w:bCs/>
        </w:rPr>
      </w:pPr>
      <w:r>
        <w:rPr>
          <w:b/>
          <w:bCs/>
          <w:i/>
          <w:iCs/>
        </w:rPr>
        <w:t>“</w:t>
      </w:r>
      <w:r w:rsidR="00CE40A7" w:rsidRPr="004358CC">
        <w:rPr>
          <w:b/>
          <w:bCs/>
          <w:i/>
          <w:iCs/>
        </w:rPr>
        <w:t>Software testing</w:t>
      </w:r>
      <w:r w:rsidR="00CE40A7" w:rsidRPr="00B62E6E">
        <w:t xml:space="preserve"> is an investigation conducted to provide stakeholders with information about the quality of the product or service under </w:t>
      </w:r>
      <w:r w:rsidR="00667B45" w:rsidRPr="00B62E6E">
        <w:t>test</w:t>
      </w:r>
      <w:r>
        <w:rPr>
          <w:b/>
          <w:bCs/>
        </w:rPr>
        <w:t>“</w:t>
      </w:r>
    </w:p>
    <w:p w14:paraId="0AB66E72" w14:textId="77777777" w:rsidR="003218DD" w:rsidRDefault="003218DD" w:rsidP="003218DD">
      <w:pPr>
        <w:pStyle w:val="BodyText"/>
      </w:pPr>
      <w:r>
        <w:rPr>
          <w:b/>
          <w:bCs/>
        </w:rPr>
        <w:t xml:space="preserve">                                                                                                         (</w:t>
      </w:r>
      <w:r w:rsidRPr="00514E77">
        <w:t>Cem Kaner</w:t>
      </w:r>
      <w:r w:rsidR="00B17565" w:rsidRPr="007D3FF1">
        <w:t>, 2006</w:t>
      </w:r>
      <w:r>
        <w:t>)</w:t>
      </w:r>
    </w:p>
    <w:p w14:paraId="13B7B920" w14:textId="77777777" w:rsidR="00CE40A7" w:rsidRPr="0019474B" w:rsidRDefault="00CE40A7" w:rsidP="00CE40A7">
      <w:pPr>
        <w:pStyle w:val="BodyText"/>
      </w:pPr>
      <w:r w:rsidRPr="0019474B">
        <w:t>It involves the execution of a software component or system to evaluate one or more properties of interest. In general, these properties indicate the extent to which the component or system under test:</w:t>
      </w:r>
    </w:p>
    <w:p w14:paraId="0A45AC76" w14:textId="77777777" w:rsidR="00CE40A7" w:rsidRPr="0019474B" w:rsidRDefault="00CE40A7" w:rsidP="00345379">
      <w:pPr>
        <w:pStyle w:val="BodyText"/>
        <w:numPr>
          <w:ilvl w:val="0"/>
          <w:numId w:val="18"/>
        </w:numPr>
      </w:pPr>
      <w:r w:rsidRPr="0019474B">
        <w:t>meets the requirements that guided its design and develop</w:t>
      </w:r>
      <w:r w:rsidR="0028626A">
        <w:t>ment</w:t>
      </w:r>
    </w:p>
    <w:p w14:paraId="2DF5E84F" w14:textId="77777777" w:rsidR="00CE40A7" w:rsidRPr="0019474B" w:rsidRDefault="00CE40A7" w:rsidP="00345379">
      <w:pPr>
        <w:pStyle w:val="BodyText"/>
        <w:numPr>
          <w:ilvl w:val="0"/>
          <w:numId w:val="18"/>
        </w:numPr>
      </w:pPr>
      <w:r w:rsidRPr="0019474B">
        <w:t>responds c</w:t>
      </w:r>
      <w:r w:rsidR="0028626A">
        <w:t>orrectly to all kinds of inputs</w:t>
      </w:r>
    </w:p>
    <w:p w14:paraId="4DDDF671" w14:textId="77777777" w:rsidR="00CE40A7" w:rsidRPr="0019474B" w:rsidRDefault="00CE40A7" w:rsidP="00345379">
      <w:pPr>
        <w:pStyle w:val="BodyText"/>
        <w:numPr>
          <w:ilvl w:val="0"/>
          <w:numId w:val="18"/>
        </w:numPr>
      </w:pPr>
      <w:r w:rsidRPr="0019474B">
        <w:t>performs its func</w:t>
      </w:r>
      <w:r w:rsidR="0028626A">
        <w:t>tions within an acceptable time</w:t>
      </w:r>
    </w:p>
    <w:p w14:paraId="57441B6D" w14:textId="77777777" w:rsidR="00CE40A7" w:rsidRPr="0019474B" w:rsidRDefault="0028626A" w:rsidP="00345379">
      <w:pPr>
        <w:pStyle w:val="BodyText"/>
        <w:numPr>
          <w:ilvl w:val="0"/>
          <w:numId w:val="18"/>
        </w:numPr>
      </w:pPr>
      <w:r>
        <w:t>is sufficiently usable</w:t>
      </w:r>
    </w:p>
    <w:p w14:paraId="6ADCFE49" w14:textId="77777777" w:rsidR="00CE40A7" w:rsidRPr="0019474B" w:rsidRDefault="00CE40A7" w:rsidP="0028626A">
      <w:pPr>
        <w:pStyle w:val="BodyText"/>
        <w:numPr>
          <w:ilvl w:val="0"/>
          <w:numId w:val="18"/>
        </w:numPr>
      </w:pPr>
      <w:r w:rsidRPr="0019474B">
        <w:t>can be installed and run in its intended </w:t>
      </w:r>
      <w:r>
        <w:t>environment</w:t>
      </w:r>
    </w:p>
    <w:p w14:paraId="3B14209E" w14:textId="77777777" w:rsidR="00C8207B" w:rsidRPr="0019474B" w:rsidRDefault="00667B45" w:rsidP="00256A2E">
      <w:pPr>
        <w:pStyle w:val="BodyText"/>
        <w:numPr>
          <w:ilvl w:val="0"/>
          <w:numId w:val="18"/>
        </w:numPr>
      </w:pPr>
      <w:r w:rsidRPr="0019474B">
        <w:t>Achieves</w:t>
      </w:r>
      <w:r w:rsidR="00CE40A7" w:rsidRPr="0019474B">
        <w:t xml:space="preserve"> the general result its </w:t>
      </w:r>
      <w:r w:rsidRPr="0019474B">
        <w:t>stakeholder's</w:t>
      </w:r>
      <w:r w:rsidR="00CE40A7" w:rsidRPr="0019474B">
        <w:t xml:space="preserve"> desire.</w:t>
      </w:r>
    </w:p>
    <w:p w14:paraId="0E342F09" w14:textId="77777777" w:rsidR="00B7438A" w:rsidRDefault="003C1E3B" w:rsidP="007261DA">
      <w:pPr>
        <w:pStyle w:val="Heading3"/>
      </w:pPr>
      <w:bookmarkStart w:id="245" w:name="_Toc430471919"/>
      <w:r>
        <w:lastRenderedPageBreak/>
        <w:t>Expert testing</w:t>
      </w:r>
      <w:bookmarkEnd w:id="245"/>
    </w:p>
    <w:p w14:paraId="02FD1363" w14:textId="77777777" w:rsidR="00B7438A" w:rsidRDefault="0086037F" w:rsidP="00C96304">
      <w:pPr>
        <w:pStyle w:val="BodyText"/>
        <w:rPr>
          <w:b/>
        </w:rPr>
      </w:pPr>
      <w:r>
        <w:rPr>
          <w:b/>
          <w:bCs/>
          <w:noProof/>
        </w:rPr>
        <w:drawing>
          <wp:inline distT="0" distB="0" distL="0" distR="0" wp14:anchorId="57D81388" wp14:editId="17722E50">
            <wp:extent cx="3124200" cy="1952625"/>
            <wp:effectExtent l="19050" t="0" r="0" b="0"/>
            <wp:docPr id="30" name="صورة 1" descr="C:\Users\maram\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am\Desktop\download.jpg"/>
                    <pic:cNvPicPr>
                      <a:picLocks noChangeAspect="1" noChangeArrowheads="1"/>
                    </pic:cNvPicPr>
                  </pic:nvPicPr>
                  <pic:blipFill>
                    <a:blip r:embed="rId126"/>
                    <a:srcRect/>
                    <a:stretch>
                      <a:fillRect/>
                    </a:stretch>
                  </pic:blipFill>
                  <pic:spPr bwMode="auto">
                    <a:xfrm>
                      <a:off x="0" y="0"/>
                      <a:ext cx="3124200" cy="1952625"/>
                    </a:xfrm>
                    <a:prstGeom prst="rect">
                      <a:avLst/>
                    </a:prstGeom>
                    <a:noFill/>
                    <a:ln w="9525">
                      <a:noFill/>
                      <a:miter lim="800000"/>
                      <a:headEnd/>
                      <a:tailEnd/>
                    </a:ln>
                  </pic:spPr>
                </pic:pic>
              </a:graphicData>
            </a:graphic>
          </wp:inline>
        </w:drawing>
      </w:r>
    </w:p>
    <w:p w14:paraId="41DD6966" w14:textId="77777777" w:rsidR="0086037F" w:rsidRPr="0086037F" w:rsidRDefault="0086037F" w:rsidP="00E23CDB">
      <w:pPr>
        <w:pStyle w:val="FigureTitle"/>
      </w:pPr>
      <w:bookmarkStart w:id="246" w:name="_Toc430471837"/>
      <w:r w:rsidRPr="0086037F">
        <w:t>Figure 6.</w:t>
      </w:r>
      <w:r w:rsidR="00E23CDB">
        <w:t>2</w:t>
      </w:r>
      <w:r w:rsidRPr="0086037F">
        <w:t>: expert testing</w:t>
      </w:r>
      <w:bookmarkEnd w:id="246"/>
    </w:p>
    <w:p w14:paraId="66213CE1" w14:textId="77777777" w:rsidR="00592511" w:rsidRDefault="00E27649" w:rsidP="00592511">
      <w:pPr>
        <w:pStyle w:val="BodyText"/>
        <w:rPr>
          <w:bCs/>
        </w:rPr>
      </w:pPr>
      <w:r>
        <w:rPr>
          <w:bCs/>
        </w:rPr>
        <w:t xml:space="preserve">The first thing we do it make our English doctors as a reference in order to check for English </w:t>
      </w:r>
      <w:r w:rsidR="00AC3B29">
        <w:rPr>
          <w:bCs/>
        </w:rPr>
        <w:t>grammarian</w:t>
      </w:r>
      <w:r>
        <w:rPr>
          <w:bCs/>
        </w:rPr>
        <w:t xml:space="preserve"> and syntax……</w:t>
      </w:r>
      <w:r w:rsidR="00592511">
        <w:rPr>
          <w:bCs/>
        </w:rPr>
        <w:t>and</w:t>
      </w:r>
      <w:r>
        <w:rPr>
          <w:bCs/>
        </w:rPr>
        <w:t xml:space="preserve"> to take in to account every possible </w:t>
      </w:r>
      <w:r w:rsidR="00592511">
        <w:rPr>
          <w:bCs/>
        </w:rPr>
        <w:t>states that the user can type for exception statements.</w:t>
      </w:r>
    </w:p>
    <w:p w14:paraId="242977E1" w14:textId="77777777" w:rsidR="00AC3B29" w:rsidRDefault="00592511" w:rsidP="00AC3B29">
      <w:pPr>
        <w:pStyle w:val="BodyText"/>
        <w:rPr>
          <w:bCs/>
        </w:rPr>
      </w:pPr>
      <w:r>
        <w:rPr>
          <w:bCs/>
        </w:rPr>
        <w:t xml:space="preserve">Then we test </w:t>
      </w:r>
      <w:r w:rsidR="00AC3B29">
        <w:rPr>
          <w:bCs/>
        </w:rPr>
        <w:t>our project in order to check if it achieves its main goal "convert natural languages to the use case" and our project pass this test in excellent way.</w:t>
      </w:r>
    </w:p>
    <w:p w14:paraId="65E8BB0B" w14:textId="77777777" w:rsidR="00B7438A" w:rsidRPr="00E27649" w:rsidRDefault="00B7438A" w:rsidP="00AC3B29">
      <w:pPr>
        <w:pStyle w:val="BodyText"/>
        <w:rPr>
          <w:bCs/>
        </w:rPr>
      </w:pPr>
    </w:p>
    <w:p w14:paraId="2C5C79B4" w14:textId="77777777" w:rsidR="00B7438A" w:rsidRDefault="00B7438A" w:rsidP="00B7438A">
      <w:pPr>
        <w:pStyle w:val="BodyText"/>
        <w:rPr>
          <w:b/>
        </w:rPr>
      </w:pPr>
    </w:p>
    <w:p w14:paraId="72B5A6A9" w14:textId="77777777" w:rsidR="00B7438A" w:rsidRDefault="00B7438A" w:rsidP="00B7438A">
      <w:pPr>
        <w:pStyle w:val="BodyText"/>
        <w:rPr>
          <w:b/>
        </w:rPr>
      </w:pPr>
    </w:p>
    <w:p w14:paraId="3DC78B0B" w14:textId="77777777" w:rsidR="00B7438A" w:rsidRDefault="00B7438A" w:rsidP="00B7438A">
      <w:pPr>
        <w:pStyle w:val="BodyText"/>
        <w:rPr>
          <w:b/>
        </w:rPr>
      </w:pPr>
    </w:p>
    <w:p w14:paraId="2B2E0355" w14:textId="77777777" w:rsidR="00B7438A" w:rsidRPr="00B7438A" w:rsidRDefault="00B7438A" w:rsidP="00B7438A">
      <w:pPr>
        <w:pStyle w:val="TableTitle"/>
        <w:rPr>
          <w:lang w:val="en-US"/>
        </w:rPr>
      </w:pPr>
    </w:p>
    <w:p w14:paraId="1F42A1A8" w14:textId="77777777" w:rsidR="00B7438A" w:rsidRPr="00B7438A" w:rsidRDefault="00B7438A" w:rsidP="00B7438A">
      <w:pPr>
        <w:pStyle w:val="BodyText"/>
        <w:rPr>
          <w:b/>
          <w:lang w:val="en-GB"/>
        </w:rPr>
      </w:pPr>
    </w:p>
    <w:p w14:paraId="5A407256" w14:textId="77777777" w:rsidR="00B7438A" w:rsidRPr="00B7438A" w:rsidRDefault="00B7438A" w:rsidP="00B7438A">
      <w:pPr>
        <w:pStyle w:val="BodyText"/>
        <w:rPr>
          <w:b/>
          <w:bCs/>
        </w:rPr>
      </w:pPr>
    </w:p>
    <w:p w14:paraId="756F31F1" w14:textId="77777777" w:rsidR="00C63444" w:rsidRDefault="00C63444" w:rsidP="0025246F">
      <w:pPr>
        <w:pStyle w:val="BodyText"/>
      </w:pPr>
    </w:p>
    <w:p w14:paraId="45DBEF8C" w14:textId="77777777" w:rsidR="00B14FC1" w:rsidRDefault="00B14FC1" w:rsidP="00C63444">
      <w:pPr>
        <w:pStyle w:val="BodyText"/>
      </w:pPr>
    </w:p>
    <w:p w14:paraId="2181B796" w14:textId="77777777" w:rsidR="00B14FC1" w:rsidRDefault="00B14FC1" w:rsidP="00B14FC1">
      <w:pPr>
        <w:autoSpaceDE w:val="0"/>
        <w:autoSpaceDN w:val="0"/>
        <w:adjustRightInd w:val="0"/>
        <w:spacing w:line="240" w:lineRule="auto"/>
        <w:rPr>
          <w:rFonts w:ascii="Courier New" w:hAnsi="Courier New" w:cs="Courier New"/>
          <w:noProof/>
          <w:sz w:val="20"/>
          <w:lang w:eastAsia="en-CA"/>
        </w:rPr>
      </w:pPr>
    </w:p>
    <w:p w14:paraId="086CB449" w14:textId="77777777" w:rsidR="00B14FC1" w:rsidRDefault="00B14FC1" w:rsidP="00B14FC1">
      <w:pPr>
        <w:autoSpaceDE w:val="0"/>
        <w:autoSpaceDN w:val="0"/>
        <w:adjustRightInd w:val="0"/>
        <w:spacing w:line="240" w:lineRule="auto"/>
        <w:rPr>
          <w:rFonts w:ascii="Courier New" w:hAnsi="Courier New" w:cs="Courier New"/>
          <w:noProof/>
          <w:sz w:val="20"/>
          <w:lang w:eastAsia="en-CA"/>
        </w:rPr>
      </w:pPr>
    </w:p>
    <w:p w14:paraId="4D4D103D" w14:textId="77777777" w:rsidR="00B14FC1" w:rsidRDefault="00B14FC1" w:rsidP="00B14FC1">
      <w:pPr>
        <w:autoSpaceDE w:val="0"/>
        <w:autoSpaceDN w:val="0"/>
        <w:adjustRightInd w:val="0"/>
        <w:spacing w:line="240" w:lineRule="auto"/>
        <w:rPr>
          <w:rFonts w:ascii="Courier New" w:hAnsi="Courier New" w:cs="Courier New"/>
          <w:noProof/>
          <w:sz w:val="20"/>
          <w:lang w:eastAsia="en-CA"/>
        </w:rPr>
      </w:pPr>
    </w:p>
    <w:p w14:paraId="2074C516" w14:textId="77777777" w:rsidR="00C63444" w:rsidRPr="0046122E" w:rsidRDefault="00C63444" w:rsidP="00C63444">
      <w:pPr>
        <w:rPr>
          <w:b/>
          <w:bCs/>
          <w:sz w:val="24"/>
          <w:szCs w:val="24"/>
        </w:rPr>
      </w:pPr>
    </w:p>
    <w:p w14:paraId="3AB99710" w14:textId="77777777" w:rsidR="001C4AF7" w:rsidRDefault="001C4AF7" w:rsidP="001C4AF7">
      <w:pPr>
        <w:pStyle w:val="Heading1"/>
      </w:pPr>
      <w:r>
        <w:lastRenderedPageBreak/>
        <w:br/>
      </w:r>
      <w:bookmarkStart w:id="247" w:name="_Toc430471920"/>
      <w:r>
        <w:t>CONCLUSION</w:t>
      </w:r>
      <w:bookmarkEnd w:id="247"/>
    </w:p>
    <w:p w14:paraId="7CE511E2" w14:textId="77777777" w:rsidR="00D728B9" w:rsidRPr="00144A4A" w:rsidRDefault="001C4AF7" w:rsidP="00144A4A">
      <w:pPr>
        <w:pStyle w:val="Heading2"/>
      </w:pPr>
      <w:bookmarkStart w:id="248" w:name="_Toc430471921"/>
      <w:r w:rsidRPr="001C4AF7">
        <w:t>Conclusion</w:t>
      </w:r>
      <w:bookmarkEnd w:id="248"/>
    </w:p>
    <w:p w14:paraId="7AEBF978" w14:textId="77777777" w:rsidR="008C1BFA" w:rsidRDefault="008C1BFA" w:rsidP="008C1BFA">
      <w:pPr>
        <w:pStyle w:val="BodyText"/>
        <w:jc w:val="right"/>
        <w:rPr>
          <w:rFonts w:asciiTheme="majorBidi" w:hAnsiTheme="majorBidi" w:cstheme="majorBidi"/>
          <w:sz w:val="12"/>
          <w:szCs w:val="8"/>
        </w:rPr>
      </w:pPr>
    </w:p>
    <w:p w14:paraId="49CE5FDD" w14:textId="77777777" w:rsidR="00D678C9" w:rsidRDefault="00C50C84" w:rsidP="00B17565">
      <w:pPr>
        <w:pStyle w:val="BodyText"/>
        <w:jc w:val="left"/>
        <w:rPr>
          <w:rFonts w:asciiTheme="majorBidi" w:hAnsiTheme="majorBidi" w:cstheme="majorBidi"/>
        </w:rPr>
      </w:pPr>
      <w:r>
        <w:rPr>
          <w:rFonts w:asciiTheme="majorBidi" w:hAnsiTheme="majorBidi" w:cstheme="majorBidi"/>
        </w:rPr>
        <w:t xml:space="preserve">The main aim for </w:t>
      </w:r>
      <w:r w:rsidR="00B17565">
        <w:rPr>
          <w:rFonts w:asciiTheme="majorBidi" w:hAnsiTheme="majorBidi" w:cstheme="majorBidi"/>
        </w:rPr>
        <w:t>AUDT project</w:t>
      </w:r>
      <w:r>
        <w:rPr>
          <w:rFonts w:asciiTheme="majorBidi" w:hAnsiTheme="majorBidi" w:cstheme="majorBidi"/>
        </w:rPr>
        <w:t xml:space="preserve"> </w:t>
      </w:r>
      <w:r w:rsidR="001860C2">
        <w:rPr>
          <w:rFonts w:asciiTheme="majorBidi" w:hAnsiTheme="majorBidi" w:cstheme="majorBidi"/>
        </w:rPr>
        <w:t xml:space="preserve">is to develop </w:t>
      </w:r>
      <w:r w:rsidR="009C24AC" w:rsidRPr="009C24AC">
        <w:rPr>
          <w:rFonts w:asciiTheme="majorBidi" w:hAnsiTheme="majorBidi" w:cstheme="majorBidi"/>
        </w:rPr>
        <w:t xml:space="preserve">automated </w:t>
      </w:r>
      <w:r w:rsidR="00BB21BD">
        <w:rPr>
          <w:rFonts w:asciiTheme="majorBidi" w:hAnsiTheme="majorBidi" w:cstheme="majorBidi"/>
        </w:rPr>
        <w:t>use case diagram</w:t>
      </w:r>
      <w:r w:rsidR="009C24AC" w:rsidRPr="009C24AC">
        <w:rPr>
          <w:rFonts w:asciiTheme="majorBidi" w:hAnsiTheme="majorBidi" w:cstheme="majorBidi"/>
        </w:rPr>
        <w:t xml:space="preserve"> tools</w:t>
      </w:r>
      <w:r w:rsidR="009C24AC">
        <w:rPr>
          <w:rFonts w:asciiTheme="majorBidi" w:hAnsiTheme="majorBidi" w:cstheme="majorBidi"/>
        </w:rPr>
        <w:t xml:space="preserve"> with distinct feathers that make it unlike to any other </w:t>
      </w:r>
      <w:r w:rsidR="00B17565">
        <w:rPr>
          <w:rFonts w:asciiTheme="majorBidi" w:hAnsiTheme="majorBidi" w:cstheme="majorBidi"/>
        </w:rPr>
        <w:t>programs, AUDT</w:t>
      </w:r>
      <w:r w:rsidR="00FA1437">
        <w:rPr>
          <w:rFonts w:asciiTheme="majorBidi" w:hAnsiTheme="majorBidi" w:cstheme="majorBidi"/>
        </w:rPr>
        <w:t xml:space="preserve"> accept </w:t>
      </w:r>
      <w:r w:rsidR="00692360">
        <w:rPr>
          <w:rFonts w:asciiTheme="majorBidi" w:hAnsiTheme="majorBidi" w:cstheme="majorBidi"/>
        </w:rPr>
        <w:t xml:space="preserve">requirements in the natural languages then convert them to the </w:t>
      </w:r>
      <w:r w:rsidR="00BA43AC">
        <w:rPr>
          <w:rFonts w:asciiTheme="majorBidi" w:hAnsiTheme="majorBidi" w:cstheme="majorBidi"/>
        </w:rPr>
        <w:t xml:space="preserve">use case diagram </w:t>
      </w:r>
      <w:r w:rsidR="00D678C9">
        <w:rPr>
          <w:rFonts w:asciiTheme="majorBidi" w:hAnsiTheme="majorBidi" w:cstheme="majorBidi"/>
        </w:rPr>
        <w:t xml:space="preserve">by using c# programming </w:t>
      </w:r>
      <w:r w:rsidR="00DF33FA">
        <w:rPr>
          <w:rFonts w:asciiTheme="majorBidi" w:hAnsiTheme="majorBidi" w:cstheme="majorBidi"/>
        </w:rPr>
        <w:t>languages.</w:t>
      </w:r>
    </w:p>
    <w:p w14:paraId="0D407116" w14:textId="77777777" w:rsidR="00D678C9" w:rsidRDefault="00B17565" w:rsidP="00D678C9">
      <w:pPr>
        <w:pStyle w:val="BodyText"/>
        <w:jc w:val="left"/>
        <w:rPr>
          <w:rFonts w:asciiTheme="majorBidi" w:hAnsiTheme="majorBidi" w:cstheme="majorBidi"/>
        </w:rPr>
      </w:pPr>
      <w:r>
        <w:rPr>
          <w:rFonts w:asciiTheme="majorBidi" w:hAnsiTheme="majorBidi" w:cstheme="majorBidi"/>
        </w:rPr>
        <w:t>AUDT will</w:t>
      </w:r>
      <w:r w:rsidR="00D678C9">
        <w:rPr>
          <w:rFonts w:asciiTheme="majorBidi" w:hAnsiTheme="majorBidi" w:cstheme="majorBidi"/>
        </w:rPr>
        <w:t xml:space="preserve"> help and give support for our </w:t>
      </w:r>
      <w:r w:rsidR="002519C1">
        <w:rPr>
          <w:rFonts w:asciiTheme="majorBidi" w:hAnsiTheme="majorBidi" w:cstheme="majorBidi"/>
        </w:rPr>
        <w:t>specialty "software engineering</w:t>
      </w:r>
      <w:r w:rsidR="002519C1">
        <w:rPr>
          <w:rFonts w:asciiTheme="majorBidi" w:hAnsiTheme="majorBidi" w:cstheme="majorBidi"/>
        </w:rPr>
        <w:br/>
        <w:t xml:space="preserve">and that's our dream. </w:t>
      </w:r>
    </w:p>
    <w:p w14:paraId="7C3F1DA0" w14:textId="77777777" w:rsidR="00D728B9" w:rsidRPr="00D728B9" w:rsidRDefault="007335F8" w:rsidP="00D678C9">
      <w:pPr>
        <w:pStyle w:val="BodyText"/>
        <w:jc w:val="left"/>
        <w:rPr>
          <w:rFonts w:asciiTheme="majorBidi" w:hAnsiTheme="majorBidi" w:cstheme="majorBidi"/>
        </w:rPr>
      </w:pPr>
      <w:r>
        <w:rPr>
          <w:rFonts w:asciiTheme="majorBidi" w:hAnsiTheme="majorBidi" w:cstheme="majorBidi"/>
        </w:rPr>
        <w:t xml:space="preserve">So in the end of our project </w:t>
      </w:r>
      <w:r w:rsidRPr="007335F8">
        <w:rPr>
          <w:rFonts w:asciiTheme="majorBidi" w:hAnsiTheme="majorBidi" w:cstheme="majorBidi"/>
        </w:rPr>
        <w:t xml:space="preserve">we </w:t>
      </w:r>
      <w:r>
        <w:rPr>
          <w:rFonts w:asciiTheme="majorBidi" w:hAnsiTheme="majorBidi" w:cstheme="majorBidi"/>
        </w:rPr>
        <w:t>provide</w:t>
      </w:r>
      <w:r w:rsidRPr="007335F8">
        <w:rPr>
          <w:rFonts w:asciiTheme="majorBidi" w:hAnsiTheme="majorBidi" w:cstheme="majorBidi"/>
        </w:rPr>
        <w:t xml:space="preserve"> our thanks</w:t>
      </w:r>
      <w:r w:rsidR="00E7027F">
        <w:rPr>
          <w:rFonts w:asciiTheme="majorBidi" w:hAnsiTheme="majorBidi" w:cstheme="majorBidi"/>
        </w:rPr>
        <w:t xml:space="preserve"> to everyone who has helped us….</w:t>
      </w:r>
      <w:r w:rsidR="00B17565">
        <w:rPr>
          <w:rFonts w:asciiTheme="majorBidi" w:hAnsiTheme="majorBidi" w:cstheme="majorBidi"/>
        </w:rPr>
        <w:t>has given</w:t>
      </w:r>
      <w:r w:rsidR="00E7027F">
        <w:rPr>
          <w:rFonts w:asciiTheme="majorBidi" w:hAnsiTheme="majorBidi" w:cstheme="majorBidi"/>
        </w:rPr>
        <w:t xml:space="preserve"> advices for us…… </w:t>
      </w:r>
    </w:p>
    <w:p w14:paraId="1C606BA7" w14:textId="77777777" w:rsidR="001C4AF7" w:rsidRDefault="00ED5272" w:rsidP="00ED5272">
      <w:pPr>
        <w:pStyle w:val="Heading2"/>
      </w:pPr>
      <w:bookmarkStart w:id="249" w:name="_Toc430471922"/>
      <w:r>
        <w:t>Limitations</w:t>
      </w:r>
      <w:r w:rsidR="008D6A0D">
        <w:t xml:space="preserve"> and future work</w:t>
      </w:r>
      <w:bookmarkEnd w:id="249"/>
    </w:p>
    <w:p w14:paraId="3A0EA821" w14:textId="77777777" w:rsidR="008D6A0D" w:rsidRDefault="008D6A0D" w:rsidP="008D6A0D">
      <w:pPr>
        <w:pStyle w:val="BodyText"/>
      </w:pPr>
      <w:r>
        <w:t>Our future dream makes our project as a powerful tools to build use case from natural languages requirements………To include and extend relationship….apply boss testing …….</w:t>
      </w:r>
      <w:r w:rsidR="00E636EC">
        <w:t xml:space="preserve">take into account exception statements such as else. </w:t>
      </w:r>
      <w:r w:rsidR="00A43119">
        <w:t>Take</w:t>
      </w:r>
      <w:r w:rsidR="00E636EC">
        <w:t xml:space="preserve"> into account (NNN</w:t>
      </w:r>
      <w:r w:rsidR="00B17565">
        <w:t>) when</w:t>
      </w:r>
      <w:r w:rsidR="00E636EC">
        <w:t xml:space="preserve"> three nouns expressed as one </w:t>
      </w:r>
      <w:r w:rsidR="00A43119">
        <w:t>actor (</w:t>
      </w:r>
      <w:r w:rsidR="00E636EC">
        <w:t>first name, middle name, last name).</w:t>
      </w:r>
    </w:p>
    <w:p w14:paraId="5F54D83F" w14:textId="77777777" w:rsidR="00A43119" w:rsidRDefault="00A43119" w:rsidP="008D6A0D">
      <w:pPr>
        <w:pStyle w:val="BodyText"/>
      </w:pPr>
      <w:r>
        <w:t>We also hope if we can make automated software engineering tools to process Arabic languages requirements.</w:t>
      </w:r>
    </w:p>
    <w:p w14:paraId="54F8D60E" w14:textId="77777777" w:rsidR="008D6A0D" w:rsidRPr="008D6A0D" w:rsidRDefault="008D6A0D" w:rsidP="008D6A0D">
      <w:pPr>
        <w:pStyle w:val="BodyText"/>
      </w:pPr>
    </w:p>
    <w:p w14:paraId="6938C9E0" w14:textId="77777777" w:rsidR="001C4AF7" w:rsidRPr="001C4AF7" w:rsidRDefault="001C4AF7" w:rsidP="001C4AF7">
      <w:pPr>
        <w:pStyle w:val="BodyText"/>
      </w:pPr>
    </w:p>
    <w:p w14:paraId="42A57AB4" w14:textId="77777777" w:rsidR="001C4AF7" w:rsidRPr="005C3E95" w:rsidRDefault="001C4AF7" w:rsidP="001C4AF7">
      <w:pPr>
        <w:pStyle w:val="Heading1"/>
        <w:numPr>
          <w:ilvl w:val="0"/>
          <w:numId w:val="0"/>
        </w:numPr>
        <w:jc w:val="left"/>
        <w:rPr>
          <w:b w:val="0"/>
          <w:bCs/>
          <w:sz w:val="24"/>
          <w:szCs w:val="18"/>
        </w:rPr>
        <w:sectPr w:rsidR="001C4AF7" w:rsidRPr="005C3E95" w:rsidSect="00BB7857">
          <w:headerReference w:type="default" r:id="rId127"/>
          <w:footerReference w:type="first" r:id="rId128"/>
          <w:pgSz w:w="11907" w:h="16840" w:code="9"/>
          <w:pgMar w:top="1440" w:right="1440" w:bottom="1440" w:left="2268" w:header="1440" w:footer="1440" w:gutter="0"/>
          <w:pgNumType w:start="1"/>
          <w:cols w:space="720"/>
          <w:noEndnote/>
          <w:titlePg/>
        </w:sectPr>
      </w:pPr>
    </w:p>
    <w:p w14:paraId="61612D8C" w14:textId="77777777" w:rsidR="00BF46CF" w:rsidRPr="000160B5" w:rsidRDefault="00442EF5" w:rsidP="001C4AF7">
      <w:pPr>
        <w:pStyle w:val="BackHead"/>
        <w:jc w:val="left"/>
        <w:rPr>
          <w:sz w:val="24"/>
          <w:szCs w:val="24"/>
        </w:rPr>
      </w:pPr>
      <w:r>
        <w:lastRenderedPageBreak/>
        <w:t>references</w:t>
      </w:r>
    </w:p>
    <w:p w14:paraId="681D2BC0" w14:textId="77777777" w:rsidR="008643E3" w:rsidRDefault="008643E3" w:rsidP="008643E3">
      <w:pPr>
        <w:pStyle w:val="BodyText"/>
        <w:jc w:val="right"/>
        <w:rPr>
          <w:szCs w:val="24"/>
          <w:rtl/>
          <w:lang w:bidi="ar-JO"/>
        </w:rPr>
      </w:pPr>
      <w:r w:rsidRPr="000160B5">
        <w:rPr>
          <w:rFonts w:hint="cs"/>
          <w:szCs w:val="24"/>
          <w:rtl/>
          <w:lang w:bidi="ar-JO"/>
        </w:rPr>
        <w:t xml:space="preserve">القران الكريم </w:t>
      </w:r>
    </w:p>
    <w:p w14:paraId="42244110" w14:textId="77777777" w:rsidR="00A75969" w:rsidRDefault="00A75969" w:rsidP="001D1336">
      <w:pPr>
        <w:spacing w:line="240" w:lineRule="auto"/>
        <w:rPr>
          <w:sz w:val="24"/>
          <w:szCs w:val="24"/>
        </w:rPr>
      </w:pPr>
    </w:p>
    <w:p w14:paraId="03E0D443" w14:textId="77777777" w:rsidR="008643E3" w:rsidRPr="000160B5" w:rsidRDefault="008643E3">
      <w:pPr>
        <w:spacing w:line="240" w:lineRule="auto"/>
        <w:rPr>
          <w:sz w:val="24"/>
          <w:szCs w:val="24"/>
        </w:rPr>
      </w:pPr>
    </w:p>
    <w:p w14:paraId="633BD2D3" w14:textId="77777777" w:rsidR="00C56512" w:rsidRDefault="008643E3" w:rsidP="00C56512">
      <w:pPr>
        <w:spacing w:line="240" w:lineRule="auto"/>
        <w:ind w:left="720" w:hanging="720"/>
        <w:rPr>
          <w:sz w:val="24"/>
          <w:szCs w:val="24"/>
        </w:rPr>
      </w:pPr>
      <w:r w:rsidRPr="000160B5">
        <w:rPr>
          <w:sz w:val="24"/>
          <w:szCs w:val="24"/>
        </w:rPr>
        <w:t xml:space="preserve">Peter, Naur; Brian Randell (7–11 October 1968). "Software Engineering: Report of a </w:t>
      </w:r>
    </w:p>
    <w:p w14:paraId="0913C33F" w14:textId="77777777" w:rsidR="008643E3" w:rsidRDefault="00C56512" w:rsidP="00C56512">
      <w:pPr>
        <w:spacing w:line="240" w:lineRule="auto"/>
        <w:ind w:left="720" w:hanging="720"/>
        <w:rPr>
          <w:sz w:val="24"/>
          <w:szCs w:val="24"/>
        </w:rPr>
      </w:pPr>
      <w:r>
        <w:rPr>
          <w:sz w:val="24"/>
          <w:szCs w:val="24"/>
        </w:rPr>
        <w:t xml:space="preserve">           </w:t>
      </w:r>
      <w:r w:rsidRPr="000160B5">
        <w:rPr>
          <w:sz w:val="24"/>
          <w:szCs w:val="24"/>
        </w:rPr>
        <w:t>Conference</w:t>
      </w:r>
      <w:r w:rsidR="008643E3" w:rsidRPr="000160B5">
        <w:rPr>
          <w:sz w:val="24"/>
          <w:szCs w:val="24"/>
        </w:rPr>
        <w:t xml:space="preserve"> sponsored by the NATO Science Committee" Garmisch, Germany: Scientific Affairs Division, NATO. Retrieved 2008-12-26</w:t>
      </w:r>
      <w:r w:rsidR="005F2571">
        <w:rPr>
          <w:sz w:val="24"/>
          <w:szCs w:val="24"/>
        </w:rPr>
        <w:t>)</w:t>
      </w:r>
    </w:p>
    <w:p w14:paraId="5635EC27" w14:textId="77777777" w:rsidR="00E52846" w:rsidRPr="000160B5" w:rsidRDefault="00E52846" w:rsidP="00C56512">
      <w:pPr>
        <w:spacing w:line="240" w:lineRule="auto"/>
        <w:ind w:left="720" w:hanging="720"/>
        <w:rPr>
          <w:sz w:val="24"/>
          <w:szCs w:val="24"/>
        </w:rPr>
      </w:pPr>
    </w:p>
    <w:p w14:paraId="6DB16AB5" w14:textId="77777777" w:rsidR="006A13A9" w:rsidRPr="000160B5" w:rsidRDefault="006A13A9">
      <w:pPr>
        <w:spacing w:line="240" w:lineRule="auto"/>
        <w:rPr>
          <w:sz w:val="24"/>
          <w:szCs w:val="24"/>
        </w:rPr>
      </w:pPr>
    </w:p>
    <w:p w14:paraId="4A579A17" w14:textId="77777777" w:rsidR="006A13A9" w:rsidRPr="000160B5" w:rsidRDefault="005F2571" w:rsidP="00C56512">
      <w:pPr>
        <w:spacing w:line="240" w:lineRule="auto"/>
        <w:ind w:left="720" w:hanging="720"/>
        <w:jc w:val="both"/>
        <w:rPr>
          <w:sz w:val="24"/>
          <w:szCs w:val="24"/>
        </w:rPr>
      </w:pPr>
      <w:r>
        <w:rPr>
          <w:sz w:val="24"/>
          <w:szCs w:val="24"/>
        </w:rPr>
        <w:t>ACM (2007) "Computing Degrees &amp; Careers" ACM</w:t>
      </w:r>
      <w:r w:rsidR="006A13A9" w:rsidRPr="000160B5">
        <w:rPr>
          <w:sz w:val="24"/>
          <w:szCs w:val="24"/>
        </w:rPr>
        <w:t xml:space="preserve"> Retrieved 2010-11-23)</w:t>
      </w:r>
    </w:p>
    <w:p w14:paraId="1DBF3368" w14:textId="77777777" w:rsidR="006A13A9" w:rsidRDefault="00C56512" w:rsidP="00C56512">
      <w:pPr>
        <w:spacing w:line="240" w:lineRule="auto"/>
        <w:ind w:left="720" w:hanging="720"/>
        <w:jc w:val="both"/>
        <w:rPr>
          <w:sz w:val="24"/>
          <w:szCs w:val="24"/>
        </w:rPr>
      </w:pPr>
      <w:r>
        <w:rPr>
          <w:sz w:val="24"/>
          <w:szCs w:val="24"/>
        </w:rPr>
        <w:t xml:space="preserve">            </w:t>
      </w:r>
      <w:r w:rsidR="006A13A9" w:rsidRPr="000160B5">
        <w:rPr>
          <w:sz w:val="24"/>
          <w:szCs w:val="24"/>
        </w:rPr>
        <w:t>(Laplante, Phillip (2007). What Every Engineer Should Know about Software Engineering. Boca Rat</w:t>
      </w:r>
      <w:r w:rsidR="005F2571">
        <w:rPr>
          <w:sz w:val="24"/>
          <w:szCs w:val="24"/>
        </w:rPr>
        <w:t>on: CRC. ISBN 978-0-8493-7228-5</w:t>
      </w:r>
      <w:r w:rsidR="006A13A9" w:rsidRPr="000160B5">
        <w:rPr>
          <w:sz w:val="24"/>
          <w:szCs w:val="24"/>
        </w:rPr>
        <w:t xml:space="preserve"> Retrieved 2011-01-21</w:t>
      </w:r>
    </w:p>
    <w:p w14:paraId="4B23E875" w14:textId="77777777" w:rsidR="00E52846" w:rsidRDefault="00E52846" w:rsidP="00C56512">
      <w:pPr>
        <w:spacing w:line="240" w:lineRule="auto"/>
        <w:ind w:left="720" w:hanging="720"/>
        <w:jc w:val="both"/>
        <w:rPr>
          <w:sz w:val="24"/>
          <w:szCs w:val="24"/>
        </w:rPr>
      </w:pPr>
    </w:p>
    <w:p w14:paraId="3B99BBE0" w14:textId="77777777" w:rsidR="00E52846" w:rsidRDefault="00E52846" w:rsidP="00C56512">
      <w:pPr>
        <w:spacing w:line="240" w:lineRule="auto"/>
        <w:ind w:left="720" w:hanging="720"/>
        <w:jc w:val="both"/>
        <w:rPr>
          <w:sz w:val="24"/>
          <w:szCs w:val="24"/>
        </w:rPr>
      </w:pPr>
    </w:p>
    <w:p w14:paraId="13C96562" w14:textId="77777777" w:rsidR="00E52846" w:rsidRDefault="00E52846" w:rsidP="00C56512">
      <w:pPr>
        <w:spacing w:line="240" w:lineRule="auto"/>
        <w:ind w:left="720" w:hanging="720"/>
        <w:jc w:val="both"/>
        <w:rPr>
          <w:sz w:val="24"/>
          <w:szCs w:val="24"/>
        </w:rPr>
      </w:pPr>
    </w:p>
    <w:p w14:paraId="30430E62" w14:textId="77777777" w:rsidR="00F60044" w:rsidRPr="00F60044" w:rsidRDefault="00F60044" w:rsidP="00C56512">
      <w:pPr>
        <w:spacing w:line="240" w:lineRule="auto"/>
        <w:ind w:left="720" w:hanging="720"/>
        <w:jc w:val="both"/>
        <w:rPr>
          <w:sz w:val="24"/>
          <w:szCs w:val="24"/>
        </w:rPr>
      </w:pPr>
      <w:r w:rsidRPr="00F60044">
        <w:rPr>
          <w:sz w:val="24"/>
          <w:szCs w:val="24"/>
        </w:rPr>
        <w:t xml:space="preserve">Krutchen, P. (2003) The Rational Unified Process: An Introduction (third </w:t>
      </w:r>
      <w:r w:rsidR="0059612E" w:rsidRPr="00F60044">
        <w:rPr>
          <w:sz w:val="24"/>
          <w:szCs w:val="24"/>
        </w:rPr>
        <w:t>Ed</w:t>
      </w:r>
      <w:r w:rsidRPr="00F60044">
        <w:rPr>
          <w:sz w:val="24"/>
          <w:szCs w:val="24"/>
        </w:rPr>
        <w:t xml:space="preserve">.)Addison-Wesley, </w:t>
      </w:r>
      <w:r w:rsidR="00C56512">
        <w:rPr>
          <w:sz w:val="24"/>
          <w:szCs w:val="24"/>
        </w:rPr>
        <w:t>Boston</w:t>
      </w:r>
    </w:p>
    <w:p w14:paraId="178B9EC5" w14:textId="77777777" w:rsidR="00E52846" w:rsidRDefault="00E52846" w:rsidP="00C56512">
      <w:pPr>
        <w:spacing w:line="240" w:lineRule="auto"/>
        <w:ind w:left="720" w:hanging="720"/>
        <w:jc w:val="both"/>
        <w:rPr>
          <w:sz w:val="24"/>
          <w:szCs w:val="24"/>
        </w:rPr>
      </w:pPr>
    </w:p>
    <w:p w14:paraId="6256A4E3" w14:textId="77777777" w:rsidR="00E52846" w:rsidRDefault="00E52846" w:rsidP="00C56512">
      <w:pPr>
        <w:spacing w:line="240" w:lineRule="auto"/>
        <w:ind w:left="720" w:hanging="720"/>
        <w:jc w:val="both"/>
        <w:rPr>
          <w:sz w:val="24"/>
          <w:szCs w:val="24"/>
        </w:rPr>
      </w:pPr>
    </w:p>
    <w:p w14:paraId="31007095" w14:textId="77777777" w:rsidR="00E52846" w:rsidRDefault="00E52846" w:rsidP="00C56512">
      <w:pPr>
        <w:spacing w:line="240" w:lineRule="auto"/>
        <w:ind w:left="720" w:hanging="720"/>
        <w:jc w:val="both"/>
        <w:rPr>
          <w:sz w:val="24"/>
          <w:szCs w:val="24"/>
        </w:rPr>
      </w:pPr>
    </w:p>
    <w:p w14:paraId="78EBCEFB" w14:textId="77777777" w:rsidR="00F60044" w:rsidRPr="00F60044" w:rsidRDefault="00F60044" w:rsidP="00C56512">
      <w:pPr>
        <w:spacing w:line="240" w:lineRule="auto"/>
        <w:ind w:left="720" w:hanging="720"/>
        <w:jc w:val="both"/>
        <w:rPr>
          <w:sz w:val="24"/>
          <w:szCs w:val="24"/>
        </w:rPr>
      </w:pPr>
      <w:r w:rsidRPr="00F60044">
        <w:rPr>
          <w:sz w:val="24"/>
          <w:szCs w:val="24"/>
        </w:rPr>
        <w:t>Yue, T., Briand, L.C., Labiche, Y. (2010). An Automated approach to Transform Use Cases into Activity diagrams. In: 6th European Conference on Modeling Foundations and Applications, Paris, France, LCNS 6138, Springer. </w:t>
      </w:r>
    </w:p>
    <w:p w14:paraId="09705EA2" w14:textId="77777777" w:rsidR="00F60044" w:rsidRPr="000160B5" w:rsidRDefault="00F60044" w:rsidP="006A13A9">
      <w:pPr>
        <w:spacing w:line="240" w:lineRule="auto"/>
        <w:jc w:val="both"/>
        <w:rPr>
          <w:sz w:val="24"/>
          <w:szCs w:val="24"/>
        </w:rPr>
      </w:pPr>
    </w:p>
    <w:p w14:paraId="36EB329C" w14:textId="77777777" w:rsidR="00D209EA" w:rsidRPr="000160B5" w:rsidRDefault="00D209EA" w:rsidP="006A13A9">
      <w:pPr>
        <w:spacing w:line="240" w:lineRule="auto"/>
        <w:jc w:val="both"/>
        <w:rPr>
          <w:sz w:val="24"/>
          <w:szCs w:val="24"/>
        </w:rPr>
      </w:pPr>
    </w:p>
    <w:p w14:paraId="780168A1" w14:textId="77777777" w:rsidR="00D209EA" w:rsidRPr="000160B5" w:rsidRDefault="00D209EA" w:rsidP="006A13A9">
      <w:pPr>
        <w:spacing w:line="240" w:lineRule="auto"/>
        <w:jc w:val="both"/>
        <w:rPr>
          <w:sz w:val="24"/>
          <w:szCs w:val="24"/>
        </w:rPr>
      </w:pPr>
    </w:p>
    <w:p w14:paraId="6917E026" w14:textId="77777777" w:rsidR="00D209EA" w:rsidRDefault="00D209EA" w:rsidP="0059612E">
      <w:pPr>
        <w:spacing w:line="240" w:lineRule="auto"/>
        <w:ind w:left="720" w:hanging="720"/>
        <w:jc w:val="both"/>
        <w:rPr>
          <w:sz w:val="24"/>
          <w:szCs w:val="24"/>
        </w:rPr>
      </w:pPr>
      <w:r w:rsidRPr="000160B5">
        <w:rPr>
          <w:sz w:val="24"/>
          <w:szCs w:val="24"/>
        </w:rPr>
        <w:t xml:space="preserve"> The ASE annually International Conference on Automated Software Engineering, sponsored by IEEE and ACM (visit </w:t>
      </w:r>
      <w:r w:rsidR="00E52846" w:rsidRPr="00E52846">
        <w:rPr>
          <w:sz w:val="24"/>
          <w:szCs w:val="24"/>
        </w:rPr>
        <w:t>http://www.ase-conference.org</w:t>
      </w:r>
      <w:r w:rsidRPr="000160B5">
        <w:rPr>
          <w:sz w:val="24"/>
          <w:szCs w:val="24"/>
        </w:rPr>
        <w:t>)</w:t>
      </w:r>
    </w:p>
    <w:p w14:paraId="53FEEECA" w14:textId="77777777" w:rsidR="00E52846" w:rsidRPr="000160B5" w:rsidRDefault="00E52846" w:rsidP="0059612E">
      <w:pPr>
        <w:spacing w:line="240" w:lineRule="auto"/>
        <w:ind w:left="720" w:hanging="720"/>
        <w:jc w:val="both"/>
        <w:rPr>
          <w:sz w:val="24"/>
          <w:szCs w:val="24"/>
        </w:rPr>
      </w:pPr>
    </w:p>
    <w:p w14:paraId="761BA52E" w14:textId="77777777" w:rsidR="00E52846" w:rsidRDefault="00E52846" w:rsidP="0059612E">
      <w:pPr>
        <w:spacing w:line="240" w:lineRule="auto"/>
        <w:ind w:left="720" w:hanging="720"/>
        <w:jc w:val="both"/>
        <w:rPr>
          <w:sz w:val="24"/>
          <w:szCs w:val="24"/>
        </w:rPr>
      </w:pPr>
    </w:p>
    <w:p w14:paraId="1D9CC1D6" w14:textId="77777777" w:rsidR="00E52846" w:rsidRDefault="00E52846" w:rsidP="0059612E">
      <w:pPr>
        <w:spacing w:line="240" w:lineRule="auto"/>
        <w:ind w:left="720" w:hanging="720"/>
        <w:jc w:val="both"/>
        <w:rPr>
          <w:sz w:val="24"/>
          <w:szCs w:val="24"/>
        </w:rPr>
      </w:pPr>
    </w:p>
    <w:p w14:paraId="21C4E66B" w14:textId="77777777" w:rsidR="006A13A9" w:rsidRDefault="006A13A9" w:rsidP="0059612E">
      <w:pPr>
        <w:spacing w:line="240" w:lineRule="auto"/>
        <w:ind w:left="720" w:hanging="720"/>
        <w:jc w:val="both"/>
        <w:rPr>
          <w:sz w:val="24"/>
          <w:szCs w:val="24"/>
        </w:rPr>
      </w:pPr>
      <w:r w:rsidRPr="000160B5">
        <w:rPr>
          <w:sz w:val="24"/>
          <w:szCs w:val="24"/>
        </w:rPr>
        <w:t>Rifkin, Jeremy (1995). The End of Work: The Decline of the Global Labor Force and the Dawn of the Post-Market Era. Putna</w:t>
      </w:r>
      <w:r w:rsidR="005F2571">
        <w:rPr>
          <w:sz w:val="24"/>
          <w:szCs w:val="24"/>
        </w:rPr>
        <w:t>m Publishing Group. pp 66, 75.</w:t>
      </w:r>
      <w:r w:rsidRPr="000160B5">
        <w:rPr>
          <w:sz w:val="24"/>
          <w:szCs w:val="24"/>
        </w:rPr>
        <w:t>ISBN 0-87477-779-8</w:t>
      </w:r>
    </w:p>
    <w:p w14:paraId="19C848C7" w14:textId="77777777" w:rsidR="00E52846" w:rsidRPr="000160B5" w:rsidRDefault="00E52846" w:rsidP="0059612E">
      <w:pPr>
        <w:spacing w:line="240" w:lineRule="auto"/>
        <w:ind w:left="720" w:hanging="720"/>
        <w:jc w:val="both"/>
        <w:rPr>
          <w:sz w:val="24"/>
          <w:szCs w:val="24"/>
        </w:rPr>
      </w:pPr>
    </w:p>
    <w:p w14:paraId="339CACB9" w14:textId="77777777" w:rsidR="006A13A9" w:rsidRPr="000160B5" w:rsidRDefault="006A13A9" w:rsidP="006A13A9">
      <w:pPr>
        <w:spacing w:line="240" w:lineRule="auto"/>
        <w:jc w:val="both"/>
        <w:rPr>
          <w:sz w:val="24"/>
          <w:szCs w:val="24"/>
        </w:rPr>
      </w:pPr>
    </w:p>
    <w:p w14:paraId="1C9AF20D" w14:textId="77777777" w:rsidR="00C35676" w:rsidRPr="000160B5" w:rsidRDefault="006A13A9" w:rsidP="00E87F5E">
      <w:pPr>
        <w:spacing w:line="240" w:lineRule="auto"/>
        <w:ind w:left="720" w:hanging="720"/>
        <w:jc w:val="both"/>
        <w:rPr>
          <w:sz w:val="24"/>
          <w:szCs w:val="24"/>
        </w:rPr>
      </w:pPr>
      <w:r w:rsidRPr="000160B5">
        <w:rPr>
          <w:sz w:val="24"/>
          <w:szCs w:val="24"/>
        </w:rPr>
        <w:t>Bennett, S. (1979). A History of</w:t>
      </w:r>
      <w:r w:rsidR="005F2571">
        <w:rPr>
          <w:sz w:val="24"/>
          <w:szCs w:val="24"/>
        </w:rPr>
        <w:t xml:space="preserve"> Control Engineering 1800-1930 </w:t>
      </w:r>
      <w:r w:rsidRPr="000160B5">
        <w:rPr>
          <w:sz w:val="24"/>
          <w:szCs w:val="24"/>
        </w:rPr>
        <w:t>London: Peter Peregrinus Ltd. ISBN 0-86341-047</w:t>
      </w:r>
    </w:p>
    <w:p w14:paraId="7F44A314" w14:textId="77777777" w:rsidR="000D6101" w:rsidRDefault="000D6101" w:rsidP="00C35676">
      <w:pPr>
        <w:spacing w:line="240" w:lineRule="auto"/>
        <w:jc w:val="both"/>
        <w:rPr>
          <w:sz w:val="24"/>
          <w:szCs w:val="24"/>
        </w:rPr>
      </w:pPr>
    </w:p>
    <w:p w14:paraId="0731259D" w14:textId="77777777" w:rsidR="00E52846" w:rsidRDefault="00E52846" w:rsidP="00C35676">
      <w:pPr>
        <w:spacing w:line="240" w:lineRule="auto"/>
        <w:jc w:val="both"/>
        <w:rPr>
          <w:sz w:val="24"/>
          <w:szCs w:val="24"/>
        </w:rPr>
      </w:pPr>
    </w:p>
    <w:p w14:paraId="037CA885" w14:textId="77777777" w:rsidR="00E52846" w:rsidRPr="000160B5" w:rsidRDefault="00E52846" w:rsidP="00C35676">
      <w:pPr>
        <w:spacing w:line="240" w:lineRule="auto"/>
        <w:jc w:val="both"/>
        <w:rPr>
          <w:sz w:val="24"/>
          <w:szCs w:val="24"/>
        </w:rPr>
      </w:pPr>
    </w:p>
    <w:p w14:paraId="6059976F" w14:textId="77777777" w:rsidR="000D6101" w:rsidRPr="000160B5" w:rsidRDefault="000D6101" w:rsidP="00E87F5E">
      <w:pPr>
        <w:spacing w:line="240" w:lineRule="auto"/>
        <w:ind w:left="720" w:hanging="720"/>
        <w:jc w:val="both"/>
        <w:rPr>
          <w:sz w:val="24"/>
          <w:szCs w:val="24"/>
        </w:rPr>
      </w:pPr>
      <w:r w:rsidRPr="000160B5">
        <w:rPr>
          <w:sz w:val="24"/>
          <w:szCs w:val="24"/>
        </w:rPr>
        <w:t xml:space="preserve">IEEE Standard Glossary of Software Engineering Terminology,” IEEE </w:t>
      </w:r>
      <w:r w:rsidR="005F2571" w:rsidRPr="000160B5">
        <w:rPr>
          <w:sz w:val="24"/>
          <w:szCs w:val="24"/>
        </w:rPr>
        <w:t>STD</w:t>
      </w:r>
      <w:r w:rsidR="005F2571">
        <w:rPr>
          <w:sz w:val="24"/>
          <w:szCs w:val="24"/>
        </w:rPr>
        <w:t xml:space="preserve"> 610.12-1990, 1990</w:t>
      </w:r>
    </w:p>
    <w:p w14:paraId="6813621A" w14:textId="77777777" w:rsidR="00E52846" w:rsidRDefault="00E52846" w:rsidP="00E87F5E">
      <w:pPr>
        <w:spacing w:line="240" w:lineRule="auto"/>
        <w:ind w:left="720" w:hanging="720"/>
        <w:jc w:val="both"/>
        <w:rPr>
          <w:sz w:val="24"/>
          <w:szCs w:val="24"/>
        </w:rPr>
      </w:pPr>
    </w:p>
    <w:p w14:paraId="4AA7650C" w14:textId="77777777" w:rsidR="00E52846" w:rsidRDefault="00E52846" w:rsidP="00E87F5E">
      <w:pPr>
        <w:spacing w:line="240" w:lineRule="auto"/>
        <w:ind w:left="720" w:hanging="720"/>
        <w:jc w:val="both"/>
        <w:rPr>
          <w:sz w:val="24"/>
          <w:szCs w:val="24"/>
        </w:rPr>
      </w:pPr>
    </w:p>
    <w:p w14:paraId="12DC62E4" w14:textId="77777777" w:rsidR="00E52846" w:rsidRDefault="00E52846" w:rsidP="00E87F5E">
      <w:pPr>
        <w:spacing w:line="240" w:lineRule="auto"/>
        <w:ind w:left="720" w:hanging="720"/>
        <w:jc w:val="both"/>
        <w:rPr>
          <w:sz w:val="24"/>
          <w:szCs w:val="24"/>
        </w:rPr>
      </w:pPr>
    </w:p>
    <w:p w14:paraId="2BCA7D07" w14:textId="77777777" w:rsidR="00496C54" w:rsidRPr="000160B5" w:rsidRDefault="00496C54" w:rsidP="00E87F5E">
      <w:pPr>
        <w:spacing w:line="240" w:lineRule="auto"/>
        <w:ind w:left="720" w:hanging="720"/>
        <w:jc w:val="both"/>
        <w:rPr>
          <w:sz w:val="24"/>
          <w:szCs w:val="24"/>
        </w:rPr>
      </w:pPr>
      <w:r w:rsidRPr="000160B5">
        <w:rPr>
          <w:sz w:val="24"/>
          <w:szCs w:val="24"/>
          <w:u w:val="single"/>
        </w:rPr>
        <w:t>(</w:t>
      </w:r>
      <w:r w:rsidR="005F2571">
        <w:rPr>
          <w:sz w:val="24"/>
          <w:szCs w:val="24"/>
        </w:rPr>
        <w:t xml:space="preserve">Sommerville, Ian (2007) [1982] </w:t>
      </w:r>
      <w:r w:rsidRPr="000160B5">
        <w:rPr>
          <w:sz w:val="24"/>
          <w:szCs w:val="24"/>
        </w:rPr>
        <w:t>"1.1.2</w:t>
      </w:r>
      <w:r w:rsidR="00BE6BEA">
        <w:rPr>
          <w:sz w:val="24"/>
          <w:szCs w:val="24"/>
        </w:rPr>
        <w:t>what</w:t>
      </w:r>
      <w:r w:rsidR="005F2571">
        <w:rPr>
          <w:sz w:val="24"/>
          <w:szCs w:val="24"/>
        </w:rPr>
        <w:t xml:space="preserve"> is software engineering?"</w:t>
      </w:r>
      <w:r w:rsidRPr="000160B5">
        <w:rPr>
          <w:sz w:val="24"/>
          <w:szCs w:val="24"/>
        </w:rPr>
        <w:t xml:space="preserve"> Software </w:t>
      </w:r>
      <w:r w:rsidR="00BE6BEA" w:rsidRPr="000160B5">
        <w:rPr>
          <w:sz w:val="24"/>
          <w:szCs w:val="24"/>
        </w:rPr>
        <w:t>engineering</w:t>
      </w:r>
      <w:r w:rsidRPr="000160B5">
        <w:rPr>
          <w:sz w:val="24"/>
          <w:szCs w:val="24"/>
        </w:rPr>
        <w:t xml:space="preserve"> (8th </w:t>
      </w:r>
      <w:r w:rsidR="00BE6BEA" w:rsidRPr="000160B5">
        <w:rPr>
          <w:sz w:val="24"/>
          <w:szCs w:val="24"/>
        </w:rPr>
        <w:t>Ed</w:t>
      </w:r>
      <w:r w:rsidR="00BE6BEA">
        <w:rPr>
          <w:sz w:val="24"/>
          <w:szCs w:val="24"/>
        </w:rPr>
        <w:t>)</w:t>
      </w:r>
      <w:r w:rsidRPr="000160B5">
        <w:rPr>
          <w:sz w:val="24"/>
          <w:szCs w:val="24"/>
        </w:rPr>
        <w:t xml:space="preserve"> Harlow, England: Pearson Educa</w:t>
      </w:r>
      <w:r w:rsidR="005F2571">
        <w:rPr>
          <w:sz w:val="24"/>
          <w:szCs w:val="24"/>
        </w:rPr>
        <w:t xml:space="preserve">tion. p7 ISBN 0-321-31379-8 </w:t>
      </w:r>
    </w:p>
    <w:p w14:paraId="122B31DD" w14:textId="77777777" w:rsidR="001D72B7" w:rsidRDefault="001D72B7" w:rsidP="00E87F5E">
      <w:pPr>
        <w:spacing w:line="240" w:lineRule="auto"/>
        <w:ind w:left="720" w:hanging="720"/>
        <w:jc w:val="both"/>
        <w:rPr>
          <w:sz w:val="24"/>
          <w:szCs w:val="24"/>
        </w:rPr>
      </w:pPr>
    </w:p>
    <w:p w14:paraId="1E24A73B" w14:textId="77777777" w:rsidR="00E52846" w:rsidRDefault="00E52846" w:rsidP="00E87F5E">
      <w:pPr>
        <w:spacing w:line="240" w:lineRule="auto"/>
        <w:ind w:left="720" w:hanging="720"/>
        <w:jc w:val="both"/>
        <w:rPr>
          <w:sz w:val="24"/>
          <w:szCs w:val="24"/>
        </w:rPr>
      </w:pPr>
    </w:p>
    <w:p w14:paraId="7F3041E5" w14:textId="77777777" w:rsidR="00E52846" w:rsidRDefault="00E52846" w:rsidP="00E87F5E">
      <w:pPr>
        <w:spacing w:line="240" w:lineRule="auto"/>
        <w:ind w:left="720" w:hanging="720"/>
        <w:jc w:val="both"/>
        <w:rPr>
          <w:sz w:val="24"/>
          <w:szCs w:val="24"/>
        </w:rPr>
      </w:pPr>
    </w:p>
    <w:p w14:paraId="795CE89F" w14:textId="77777777" w:rsidR="00F2351B" w:rsidRPr="000160B5" w:rsidRDefault="00F2351B" w:rsidP="00E87F5E">
      <w:pPr>
        <w:spacing w:line="240" w:lineRule="auto"/>
        <w:ind w:left="720" w:hanging="720"/>
        <w:jc w:val="both"/>
        <w:rPr>
          <w:sz w:val="24"/>
          <w:szCs w:val="24"/>
        </w:rPr>
      </w:pPr>
      <w:r w:rsidRPr="000160B5">
        <w:rPr>
          <w:sz w:val="24"/>
          <w:szCs w:val="24"/>
        </w:rPr>
        <w:t xml:space="preserve">Software </w:t>
      </w:r>
      <w:r w:rsidR="00BE6BEA">
        <w:rPr>
          <w:sz w:val="24"/>
          <w:szCs w:val="24"/>
        </w:rPr>
        <w:t>Engineering</w:t>
      </w:r>
      <w:r w:rsidRPr="000160B5">
        <w:rPr>
          <w:sz w:val="24"/>
          <w:szCs w:val="24"/>
        </w:rPr>
        <w:t xml:space="preserve"> Information Processing (North-Holland Publishing Co.) 71: 530–538. 1972)</w:t>
      </w:r>
    </w:p>
    <w:p w14:paraId="7C551478" w14:textId="77777777" w:rsidR="00E52846" w:rsidRDefault="00E52846" w:rsidP="001D72B7">
      <w:pPr>
        <w:spacing w:line="240" w:lineRule="auto"/>
        <w:ind w:left="720" w:hanging="720"/>
        <w:jc w:val="both"/>
        <w:rPr>
          <w:sz w:val="24"/>
          <w:szCs w:val="24"/>
        </w:rPr>
      </w:pPr>
    </w:p>
    <w:p w14:paraId="66FF3168" w14:textId="77777777" w:rsidR="00E52846" w:rsidRDefault="00E52846" w:rsidP="001D72B7">
      <w:pPr>
        <w:spacing w:line="240" w:lineRule="auto"/>
        <w:ind w:left="720" w:hanging="720"/>
        <w:jc w:val="both"/>
        <w:rPr>
          <w:sz w:val="24"/>
          <w:szCs w:val="24"/>
        </w:rPr>
      </w:pPr>
    </w:p>
    <w:p w14:paraId="67175FAF" w14:textId="77777777" w:rsidR="008A5462" w:rsidRDefault="008A5462" w:rsidP="001D72B7">
      <w:pPr>
        <w:spacing w:line="240" w:lineRule="auto"/>
        <w:ind w:left="720" w:hanging="720"/>
        <w:jc w:val="both"/>
        <w:rPr>
          <w:sz w:val="24"/>
          <w:szCs w:val="24"/>
        </w:rPr>
      </w:pPr>
      <w:r w:rsidRPr="000160B5">
        <w:rPr>
          <w:sz w:val="24"/>
          <w:szCs w:val="24"/>
        </w:rPr>
        <w:t>Humphrey</w:t>
      </w:r>
      <w:r w:rsidR="00BE6BEA">
        <w:rPr>
          <w:sz w:val="24"/>
          <w:szCs w:val="24"/>
        </w:rPr>
        <w:t xml:space="preserve">, Albert (December 2005). "SWOT </w:t>
      </w:r>
      <w:r w:rsidRPr="000160B5">
        <w:rPr>
          <w:sz w:val="24"/>
          <w:szCs w:val="24"/>
        </w:rPr>
        <w:t>Ana</w:t>
      </w:r>
      <w:r w:rsidR="00BE6BEA">
        <w:rPr>
          <w:sz w:val="24"/>
          <w:szCs w:val="24"/>
        </w:rPr>
        <w:t>lysis for Management Consulting.</w:t>
      </w:r>
      <w:r w:rsidRPr="000160B5">
        <w:rPr>
          <w:sz w:val="24"/>
          <w:szCs w:val="24"/>
        </w:rPr>
        <w:t>SRI Alumni</w:t>
      </w:r>
      <w:r w:rsidR="00BE6BEA">
        <w:rPr>
          <w:sz w:val="24"/>
          <w:szCs w:val="24"/>
        </w:rPr>
        <w:t xml:space="preserve"> Newsletter (SRI International)</w:t>
      </w:r>
    </w:p>
    <w:p w14:paraId="06BEB4EA" w14:textId="77777777" w:rsidR="00E52846" w:rsidRDefault="00E52846" w:rsidP="001D72B7">
      <w:pPr>
        <w:spacing w:line="240" w:lineRule="auto"/>
        <w:ind w:left="720" w:hanging="720"/>
        <w:jc w:val="both"/>
        <w:rPr>
          <w:sz w:val="24"/>
          <w:szCs w:val="24"/>
        </w:rPr>
      </w:pPr>
    </w:p>
    <w:p w14:paraId="5D2F1D8B" w14:textId="77777777" w:rsidR="00E52846" w:rsidRPr="000160B5" w:rsidRDefault="00E52846" w:rsidP="001D72B7">
      <w:pPr>
        <w:spacing w:line="240" w:lineRule="auto"/>
        <w:ind w:left="720" w:hanging="720"/>
        <w:jc w:val="both"/>
        <w:rPr>
          <w:sz w:val="24"/>
          <w:szCs w:val="24"/>
        </w:rPr>
      </w:pPr>
    </w:p>
    <w:p w14:paraId="738D4199" w14:textId="77777777" w:rsidR="008A5462" w:rsidRPr="000160B5" w:rsidRDefault="008A5462" w:rsidP="00E06ED9">
      <w:pPr>
        <w:spacing w:line="240" w:lineRule="auto"/>
        <w:jc w:val="both"/>
        <w:rPr>
          <w:sz w:val="24"/>
          <w:szCs w:val="24"/>
        </w:rPr>
      </w:pPr>
    </w:p>
    <w:p w14:paraId="0D1A7E33" w14:textId="77777777" w:rsidR="008A5462" w:rsidRDefault="008A5462" w:rsidP="00BE6BEA">
      <w:pPr>
        <w:spacing w:line="240" w:lineRule="auto"/>
        <w:jc w:val="both"/>
        <w:rPr>
          <w:sz w:val="24"/>
          <w:szCs w:val="24"/>
        </w:rPr>
      </w:pPr>
      <w:r w:rsidRPr="000160B5">
        <w:rPr>
          <w:sz w:val="24"/>
          <w:szCs w:val="24"/>
        </w:rPr>
        <w:t xml:space="preserve">Albert Humphrey </w:t>
      </w:r>
      <w:r w:rsidR="00BE6BEA" w:rsidRPr="000160B5">
        <w:rPr>
          <w:sz w:val="24"/>
          <w:szCs w:val="24"/>
        </w:rPr>
        <w:t>the</w:t>
      </w:r>
      <w:r w:rsidRPr="000160B5">
        <w:rPr>
          <w:sz w:val="24"/>
          <w:szCs w:val="24"/>
        </w:rPr>
        <w:t xml:space="preserve"> "Father" of TAM". TAM UKR</w:t>
      </w:r>
      <w:r w:rsidR="00BE6BEA">
        <w:rPr>
          <w:sz w:val="24"/>
          <w:szCs w:val="24"/>
        </w:rPr>
        <w:t>etrieved 2012-06-03</w:t>
      </w:r>
    </w:p>
    <w:p w14:paraId="4C68287E" w14:textId="77777777" w:rsidR="00E52846" w:rsidRPr="000160B5" w:rsidRDefault="00E52846" w:rsidP="00BE6BEA">
      <w:pPr>
        <w:spacing w:line="240" w:lineRule="auto"/>
        <w:jc w:val="both"/>
        <w:rPr>
          <w:sz w:val="24"/>
          <w:szCs w:val="24"/>
        </w:rPr>
      </w:pPr>
    </w:p>
    <w:p w14:paraId="52E64BEE" w14:textId="77777777" w:rsidR="009A3C10" w:rsidRDefault="009A3C10" w:rsidP="00367CFF">
      <w:pPr>
        <w:spacing w:line="240" w:lineRule="auto"/>
        <w:jc w:val="both"/>
      </w:pPr>
    </w:p>
    <w:p w14:paraId="67FBC15A" w14:textId="77777777" w:rsidR="00F2351B" w:rsidRPr="00496C54" w:rsidRDefault="00F2351B" w:rsidP="001D72B7">
      <w:pPr>
        <w:spacing w:line="240" w:lineRule="auto"/>
        <w:ind w:left="720" w:hanging="720"/>
        <w:jc w:val="both"/>
      </w:pPr>
    </w:p>
    <w:p w14:paraId="40357602" w14:textId="77777777" w:rsidR="007D3FF1" w:rsidRPr="007D3FF1" w:rsidRDefault="00195D8C" w:rsidP="001D72B7">
      <w:pPr>
        <w:spacing w:line="240" w:lineRule="auto"/>
        <w:ind w:left="720" w:hanging="720"/>
        <w:jc w:val="both"/>
      </w:pPr>
      <w:hyperlink r:id="rId129" w:history="1">
        <w:r w:rsidR="007D3FF1" w:rsidRPr="007D3FF1">
          <w:rPr>
            <w:rStyle w:val="Hyperlink"/>
            <w:color w:val="auto"/>
            <w:u w:val="none"/>
          </w:rPr>
          <w:t>Exploratory Testing</w:t>
        </w:r>
      </w:hyperlink>
      <w:r w:rsidR="007D3FF1" w:rsidRPr="007D3FF1">
        <w:t>, </w:t>
      </w:r>
      <w:r w:rsidR="007D3FF1" w:rsidRPr="00514E77">
        <w:t>Cem Kaner</w:t>
      </w:r>
      <w:r w:rsidR="007D3FF1" w:rsidRPr="007D3FF1">
        <w:t>, Florida Institute of Technology, </w:t>
      </w:r>
      <w:r w:rsidR="007D3FF1" w:rsidRPr="007D3FF1">
        <w:rPr>
          <w:i/>
          <w:iCs/>
        </w:rPr>
        <w:t>Quality Assurance Institute Worldwide Annual Software Testing Conference</w:t>
      </w:r>
      <w:r w:rsidR="007D3FF1" w:rsidRPr="007D3FF1">
        <w:t>, Orlando, FL, November 2006</w:t>
      </w:r>
    </w:p>
    <w:p w14:paraId="5DFCFC2C" w14:textId="77777777" w:rsidR="00965A18" w:rsidRDefault="00965A18" w:rsidP="0059612E">
      <w:pPr>
        <w:pStyle w:val="BodyText"/>
        <w:spacing w:line="240" w:lineRule="auto"/>
        <w:jc w:val="left"/>
        <w:rPr>
          <w:szCs w:val="24"/>
          <w:lang w:bidi="ar-JO"/>
        </w:rPr>
      </w:pPr>
    </w:p>
    <w:p w14:paraId="4D630ED5" w14:textId="77777777" w:rsidR="0059612E" w:rsidRPr="000C571E" w:rsidRDefault="0059612E" w:rsidP="0059612E">
      <w:pPr>
        <w:pStyle w:val="BodyText"/>
        <w:spacing w:line="240" w:lineRule="auto"/>
        <w:jc w:val="left"/>
        <w:rPr>
          <w:szCs w:val="24"/>
          <w:lang w:bidi="ar-JO"/>
        </w:rPr>
      </w:pPr>
      <w:r w:rsidRPr="000C571E">
        <w:rPr>
          <w:szCs w:val="24"/>
          <w:lang w:bidi="ar-JO"/>
        </w:rPr>
        <w:t>http://www.tutorialspoint.com</w:t>
      </w:r>
    </w:p>
    <w:p w14:paraId="6C3CDBF7" w14:textId="77777777" w:rsidR="0059612E" w:rsidRPr="000160B5" w:rsidRDefault="0059612E" w:rsidP="0059612E">
      <w:pPr>
        <w:pStyle w:val="BodyText"/>
        <w:spacing w:line="240" w:lineRule="auto"/>
        <w:jc w:val="left"/>
        <w:rPr>
          <w:szCs w:val="24"/>
          <w:rtl/>
          <w:lang w:bidi="ar-JO"/>
        </w:rPr>
      </w:pPr>
      <w:r w:rsidRPr="000C571E">
        <w:rPr>
          <w:szCs w:val="24"/>
          <w:lang w:bidi="ar-JO"/>
        </w:rPr>
        <w:t>http://www.buzzle.com</w:t>
      </w:r>
    </w:p>
    <w:p w14:paraId="75CF83B8" w14:textId="77777777" w:rsidR="0059612E" w:rsidRPr="000160B5" w:rsidRDefault="0059612E" w:rsidP="0059612E">
      <w:pPr>
        <w:spacing w:line="240" w:lineRule="auto"/>
        <w:rPr>
          <w:sz w:val="24"/>
          <w:szCs w:val="24"/>
        </w:rPr>
      </w:pPr>
      <w:r w:rsidRPr="001D1336">
        <w:rPr>
          <w:sz w:val="24"/>
          <w:szCs w:val="24"/>
        </w:rPr>
        <w:t>http://</w:t>
      </w:r>
      <w:r w:rsidRPr="000160B5">
        <w:rPr>
          <w:sz w:val="24"/>
          <w:szCs w:val="24"/>
        </w:rPr>
        <w:t>Wikipedia, the free encyclopedia.</w:t>
      </w:r>
    </w:p>
    <w:p w14:paraId="34FD26C0" w14:textId="77777777" w:rsidR="0059612E" w:rsidRPr="000160B5" w:rsidRDefault="0059612E" w:rsidP="0059612E">
      <w:pPr>
        <w:spacing w:line="240" w:lineRule="auto"/>
        <w:rPr>
          <w:sz w:val="24"/>
          <w:szCs w:val="24"/>
        </w:rPr>
      </w:pPr>
    </w:p>
    <w:p w14:paraId="6EC465CB" w14:textId="77777777" w:rsidR="0059612E" w:rsidRPr="000160B5" w:rsidRDefault="0059612E" w:rsidP="0059612E">
      <w:pPr>
        <w:spacing w:line="240" w:lineRule="auto"/>
        <w:rPr>
          <w:sz w:val="24"/>
          <w:szCs w:val="24"/>
        </w:rPr>
      </w:pPr>
      <w:r w:rsidRPr="001D1336">
        <w:rPr>
          <w:sz w:val="24"/>
          <w:szCs w:val="24"/>
        </w:rPr>
        <w:t>http://</w:t>
      </w:r>
      <w:r w:rsidRPr="000160B5">
        <w:rPr>
          <w:sz w:val="24"/>
          <w:szCs w:val="24"/>
        </w:rPr>
        <w:t>Hire programmers</w:t>
      </w:r>
    </w:p>
    <w:p w14:paraId="7F8218F9" w14:textId="77777777" w:rsidR="0059612E" w:rsidRPr="000160B5" w:rsidRDefault="0059612E" w:rsidP="0059612E">
      <w:pPr>
        <w:spacing w:line="240" w:lineRule="auto"/>
        <w:rPr>
          <w:sz w:val="24"/>
          <w:szCs w:val="24"/>
        </w:rPr>
      </w:pPr>
    </w:p>
    <w:p w14:paraId="3D050EF4" w14:textId="77777777" w:rsidR="0059612E" w:rsidRDefault="0059612E" w:rsidP="0059612E">
      <w:pPr>
        <w:spacing w:line="240" w:lineRule="auto"/>
        <w:rPr>
          <w:sz w:val="24"/>
          <w:szCs w:val="24"/>
        </w:rPr>
      </w:pPr>
      <w:r w:rsidRPr="001D1336">
        <w:rPr>
          <w:sz w:val="24"/>
          <w:szCs w:val="24"/>
        </w:rPr>
        <w:t>http://</w:t>
      </w:r>
      <w:r w:rsidRPr="000160B5">
        <w:rPr>
          <w:sz w:val="24"/>
          <w:szCs w:val="24"/>
        </w:rPr>
        <w:t>Microsoft developer network</w:t>
      </w:r>
    </w:p>
    <w:p w14:paraId="061B8248" w14:textId="77777777" w:rsidR="0059612E" w:rsidRDefault="0059612E" w:rsidP="0059612E">
      <w:pPr>
        <w:spacing w:line="240" w:lineRule="auto"/>
        <w:rPr>
          <w:sz w:val="24"/>
          <w:szCs w:val="24"/>
        </w:rPr>
      </w:pPr>
    </w:p>
    <w:p w14:paraId="6861BD40" w14:textId="77777777" w:rsidR="00F96FE6" w:rsidRDefault="0059612E" w:rsidP="0059612E">
      <w:pPr>
        <w:spacing w:line="240" w:lineRule="auto"/>
        <w:jc w:val="both"/>
      </w:pPr>
      <w:r w:rsidRPr="00FF32E8">
        <w:rPr>
          <w:sz w:val="24"/>
          <w:szCs w:val="24"/>
        </w:rPr>
        <w:t>http://www.ask.com</w:t>
      </w:r>
      <w:r w:rsidR="00F96FE6">
        <w:br w:type="page"/>
      </w:r>
    </w:p>
    <w:p w14:paraId="08A629D4" w14:textId="77777777" w:rsidR="00F96FE6" w:rsidRDefault="00F96FE6" w:rsidP="00127B98">
      <w:pPr>
        <w:pStyle w:val="Appendix"/>
      </w:pPr>
      <w:r>
        <w:lastRenderedPageBreak/>
        <w:br/>
      </w:r>
      <w:bookmarkStart w:id="250" w:name="_Toc418723880"/>
      <w:r w:rsidR="00127B98">
        <w:t>software engineering in details</w:t>
      </w:r>
      <w:bookmarkEnd w:id="250"/>
    </w:p>
    <w:p w14:paraId="699F5ADE" w14:textId="77777777" w:rsidR="00621640" w:rsidRPr="006313D0" w:rsidRDefault="00C121B1" w:rsidP="00B45B46">
      <w:pPr>
        <w:spacing w:line="480" w:lineRule="auto"/>
        <w:rPr>
          <w:bCs/>
          <w:sz w:val="24"/>
          <w:szCs w:val="24"/>
          <w:lang w:bidi="ar-JO"/>
        </w:rPr>
      </w:pPr>
      <w:r w:rsidRPr="006313D0">
        <w:rPr>
          <w:bCs/>
          <w:sz w:val="24"/>
          <w:szCs w:val="24"/>
          <w:lang w:val="en-GB"/>
        </w:rPr>
        <w:t>Software engineering is concerned with theories, methods and tools for professional software development.</w:t>
      </w:r>
    </w:p>
    <w:p w14:paraId="216DE0F9" w14:textId="77777777" w:rsidR="00B45B46" w:rsidRPr="006313D0" w:rsidRDefault="00B45B46" w:rsidP="00B45B46">
      <w:pPr>
        <w:spacing w:line="480" w:lineRule="auto"/>
        <w:rPr>
          <w:bCs/>
          <w:sz w:val="24"/>
          <w:szCs w:val="24"/>
        </w:rPr>
      </w:pPr>
      <w:r w:rsidRPr="006313D0">
        <w:rPr>
          <w:bCs/>
          <w:sz w:val="24"/>
          <w:szCs w:val="24"/>
        </w:rPr>
        <w:t>Software costs often dominate computer system costs. The costs of software on a PC are often greater than the hardware cost.</w:t>
      </w:r>
    </w:p>
    <w:p w14:paraId="0F5C80A2" w14:textId="77777777" w:rsidR="00B45B46" w:rsidRPr="006313D0" w:rsidRDefault="00B45B46" w:rsidP="00B45B46">
      <w:pPr>
        <w:spacing w:line="480" w:lineRule="auto"/>
        <w:rPr>
          <w:bCs/>
          <w:sz w:val="24"/>
          <w:szCs w:val="24"/>
        </w:rPr>
      </w:pPr>
      <w:r w:rsidRPr="006313D0">
        <w:rPr>
          <w:bCs/>
          <w:sz w:val="24"/>
          <w:szCs w:val="24"/>
        </w:rPr>
        <w:t>Software costs more to maintain than it does to develop. For systems with a long life, maintenance costs may be several times development costs.</w:t>
      </w:r>
    </w:p>
    <w:p w14:paraId="6ABF87F6" w14:textId="77777777" w:rsidR="00165C01" w:rsidRPr="006313D0" w:rsidRDefault="00B45B46" w:rsidP="00B45B46">
      <w:pPr>
        <w:spacing w:line="480" w:lineRule="auto"/>
        <w:rPr>
          <w:bCs/>
          <w:sz w:val="24"/>
          <w:szCs w:val="24"/>
        </w:rPr>
      </w:pPr>
      <w:r w:rsidRPr="006313D0">
        <w:rPr>
          <w:bCs/>
          <w:sz w:val="24"/>
          <w:szCs w:val="24"/>
        </w:rPr>
        <w:t>Software engineering is concerned with cost-effective software development</w:t>
      </w:r>
    </w:p>
    <w:p w14:paraId="50CFE2A6" w14:textId="77777777" w:rsidR="00B45B46" w:rsidRPr="006313D0" w:rsidRDefault="00B45B46" w:rsidP="00B45B46">
      <w:pPr>
        <w:spacing w:line="480" w:lineRule="auto"/>
        <w:rPr>
          <w:bCs/>
          <w:sz w:val="24"/>
          <w:szCs w:val="24"/>
        </w:rPr>
      </w:pPr>
    </w:p>
    <w:p w14:paraId="5236E4ED" w14:textId="77777777" w:rsidR="00B45B46" w:rsidRPr="006313D0" w:rsidRDefault="00B45B46" w:rsidP="00B45B46">
      <w:pPr>
        <w:spacing w:line="480" w:lineRule="auto"/>
        <w:rPr>
          <w:bCs/>
          <w:sz w:val="24"/>
          <w:szCs w:val="24"/>
        </w:rPr>
      </w:pPr>
      <w:r w:rsidRPr="006313D0">
        <w:rPr>
          <w:b/>
          <w:bCs/>
          <w:sz w:val="24"/>
          <w:szCs w:val="24"/>
        </w:rPr>
        <w:t>Software products</w:t>
      </w:r>
    </w:p>
    <w:p w14:paraId="1EF94426" w14:textId="77777777" w:rsidR="00B45B46" w:rsidRPr="006313D0" w:rsidRDefault="00B45B46" w:rsidP="00B45B46">
      <w:pPr>
        <w:spacing w:line="480" w:lineRule="auto"/>
        <w:rPr>
          <w:bCs/>
          <w:sz w:val="24"/>
          <w:szCs w:val="24"/>
        </w:rPr>
      </w:pPr>
      <w:r w:rsidRPr="006313D0">
        <w:rPr>
          <w:bCs/>
          <w:sz w:val="24"/>
          <w:szCs w:val="24"/>
        </w:rPr>
        <w:t>Generic products</w:t>
      </w:r>
    </w:p>
    <w:p w14:paraId="5BB8166F" w14:textId="77777777" w:rsidR="00B45B46" w:rsidRPr="006313D0" w:rsidRDefault="00B45B46" w:rsidP="00B45B46">
      <w:pPr>
        <w:spacing w:line="480" w:lineRule="auto"/>
        <w:rPr>
          <w:bCs/>
          <w:sz w:val="24"/>
          <w:szCs w:val="24"/>
        </w:rPr>
      </w:pPr>
      <w:r w:rsidRPr="006313D0">
        <w:rPr>
          <w:bCs/>
          <w:sz w:val="24"/>
          <w:szCs w:val="24"/>
        </w:rPr>
        <w:t>Stand-alone systems that are marketed and sold to any customer who wishes to buy them.</w:t>
      </w:r>
    </w:p>
    <w:p w14:paraId="404175BE" w14:textId="77777777" w:rsidR="00B45B46" w:rsidRPr="006313D0" w:rsidRDefault="00B45B46" w:rsidP="00B45B46">
      <w:pPr>
        <w:spacing w:line="480" w:lineRule="auto"/>
        <w:rPr>
          <w:bCs/>
          <w:sz w:val="24"/>
          <w:szCs w:val="24"/>
        </w:rPr>
      </w:pPr>
      <w:r w:rsidRPr="006313D0">
        <w:rPr>
          <w:bCs/>
          <w:sz w:val="24"/>
          <w:szCs w:val="24"/>
        </w:rPr>
        <w:t>Examples – PC software such as graphics programs, project management tools; CAD software; software for specific markets such as appointments systems for dentists.</w:t>
      </w:r>
    </w:p>
    <w:p w14:paraId="2A4ED690" w14:textId="77777777" w:rsidR="00B45B46" w:rsidRPr="006313D0" w:rsidRDefault="00B45B46" w:rsidP="00B45B46">
      <w:pPr>
        <w:spacing w:line="480" w:lineRule="auto"/>
        <w:rPr>
          <w:bCs/>
          <w:sz w:val="24"/>
          <w:szCs w:val="24"/>
        </w:rPr>
      </w:pPr>
      <w:r w:rsidRPr="006313D0">
        <w:rPr>
          <w:bCs/>
          <w:sz w:val="24"/>
          <w:szCs w:val="24"/>
        </w:rPr>
        <w:t>Customized products</w:t>
      </w:r>
    </w:p>
    <w:p w14:paraId="2D8A124D" w14:textId="77777777" w:rsidR="00B45B46" w:rsidRPr="006313D0" w:rsidRDefault="00B45B46" w:rsidP="00B45B46">
      <w:pPr>
        <w:spacing w:line="480" w:lineRule="auto"/>
        <w:rPr>
          <w:bCs/>
          <w:sz w:val="24"/>
          <w:szCs w:val="24"/>
        </w:rPr>
      </w:pPr>
      <w:r w:rsidRPr="006313D0">
        <w:rPr>
          <w:bCs/>
          <w:sz w:val="24"/>
          <w:szCs w:val="24"/>
        </w:rPr>
        <w:t>Software that is commissioned by a specific customer to meet their own needs</w:t>
      </w:r>
    </w:p>
    <w:p w14:paraId="24ECF276" w14:textId="77777777" w:rsidR="00B45B46" w:rsidRPr="006313D0" w:rsidRDefault="00B45B46" w:rsidP="00B45B46">
      <w:pPr>
        <w:spacing w:line="480" w:lineRule="auto"/>
        <w:rPr>
          <w:bCs/>
          <w:sz w:val="24"/>
          <w:szCs w:val="24"/>
        </w:rPr>
      </w:pPr>
      <w:r w:rsidRPr="006313D0">
        <w:rPr>
          <w:bCs/>
          <w:sz w:val="24"/>
          <w:szCs w:val="24"/>
        </w:rPr>
        <w:t>Examples – embedded control systems, air traffic control software, traffic monitoring systems.</w:t>
      </w:r>
    </w:p>
    <w:p w14:paraId="311E4E38" w14:textId="77777777" w:rsidR="00B45B46" w:rsidRPr="006313D0" w:rsidRDefault="00B45B46" w:rsidP="00B45B46">
      <w:pPr>
        <w:spacing w:line="480" w:lineRule="auto"/>
        <w:rPr>
          <w:bCs/>
          <w:sz w:val="24"/>
          <w:szCs w:val="24"/>
        </w:rPr>
      </w:pPr>
    </w:p>
    <w:p w14:paraId="72AB7A68" w14:textId="77777777" w:rsidR="00B45B46" w:rsidRPr="006313D0" w:rsidRDefault="00B45B46" w:rsidP="00B45B46">
      <w:pPr>
        <w:spacing w:line="480" w:lineRule="auto"/>
        <w:rPr>
          <w:bCs/>
          <w:sz w:val="24"/>
          <w:szCs w:val="24"/>
        </w:rPr>
      </w:pPr>
    </w:p>
    <w:p w14:paraId="3783CD3C" w14:textId="77777777" w:rsidR="00B45B46" w:rsidRPr="006313D0" w:rsidRDefault="00B45B46" w:rsidP="00B45B46">
      <w:pPr>
        <w:spacing w:line="480" w:lineRule="auto"/>
        <w:rPr>
          <w:bCs/>
          <w:sz w:val="24"/>
          <w:szCs w:val="24"/>
        </w:rPr>
      </w:pPr>
    </w:p>
    <w:p w14:paraId="56654E89" w14:textId="77777777" w:rsidR="00B45B46" w:rsidRPr="006313D0" w:rsidRDefault="00B45B46" w:rsidP="00B45B46">
      <w:pPr>
        <w:spacing w:line="480" w:lineRule="auto"/>
        <w:rPr>
          <w:bCs/>
          <w:sz w:val="24"/>
          <w:szCs w:val="24"/>
        </w:rPr>
      </w:pPr>
    </w:p>
    <w:p w14:paraId="0782D283" w14:textId="77777777" w:rsidR="00B45B46" w:rsidRPr="006313D0" w:rsidRDefault="00B45B46" w:rsidP="00B45B46">
      <w:pPr>
        <w:spacing w:line="480" w:lineRule="auto"/>
        <w:rPr>
          <w:bCs/>
          <w:sz w:val="24"/>
          <w:szCs w:val="24"/>
        </w:rPr>
      </w:pPr>
    </w:p>
    <w:p w14:paraId="40D29EEA" w14:textId="77777777" w:rsidR="00B45B46" w:rsidRPr="006313D0" w:rsidRDefault="00B45B46" w:rsidP="00B45B46">
      <w:pPr>
        <w:spacing w:line="480" w:lineRule="auto"/>
        <w:rPr>
          <w:bCs/>
          <w:sz w:val="24"/>
          <w:szCs w:val="24"/>
        </w:rPr>
      </w:pPr>
    </w:p>
    <w:p w14:paraId="6B27611B" w14:textId="77777777" w:rsidR="00B45B46" w:rsidRPr="006313D0" w:rsidRDefault="00B45B46" w:rsidP="00B45B46">
      <w:pPr>
        <w:spacing w:line="480" w:lineRule="auto"/>
        <w:rPr>
          <w:bCs/>
          <w:sz w:val="24"/>
          <w:szCs w:val="24"/>
          <w:lang w:val="en-GB"/>
        </w:rPr>
      </w:pPr>
      <w:r w:rsidRPr="006313D0">
        <w:rPr>
          <w:b/>
          <w:bCs/>
          <w:sz w:val="24"/>
          <w:szCs w:val="24"/>
          <w:lang w:val="en-GB"/>
        </w:rPr>
        <w:t>Frequently asked questions about software engineering</w:t>
      </w:r>
      <w:r w:rsidRPr="006313D0">
        <w:rPr>
          <w:bCs/>
          <w:sz w:val="24"/>
          <w:szCs w:val="24"/>
          <w:lang w:val="en-GB"/>
        </w:rPr>
        <w:t>:</w:t>
      </w:r>
    </w:p>
    <w:tbl>
      <w:tblPr>
        <w:tblpPr w:leftFromText="180" w:rightFromText="180" w:vertAnchor="text" w:horzAnchor="margin" w:tblpXSpec="center" w:tblpY="361"/>
        <w:tblW w:w="10449" w:type="dxa"/>
        <w:tblCellMar>
          <w:left w:w="0" w:type="dxa"/>
          <w:right w:w="0" w:type="dxa"/>
        </w:tblCellMar>
        <w:tblLook w:val="04A0" w:firstRow="1" w:lastRow="0" w:firstColumn="1" w:lastColumn="0" w:noHBand="0" w:noVBand="1"/>
      </w:tblPr>
      <w:tblGrid>
        <w:gridCol w:w="4481"/>
        <w:gridCol w:w="5968"/>
      </w:tblGrid>
      <w:tr w:rsidR="00B45B46" w:rsidRPr="006313D0" w14:paraId="3FA933B6" w14:textId="77777777" w:rsidTr="00B45B46">
        <w:trPr>
          <w:trHeight w:val="515"/>
        </w:trPr>
        <w:tc>
          <w:tcPr>
            <w:tcW w:w="4481" w:type="dxa"/>
            <w:tcBorders>
              <w:top w:val="single" w:sz="8" w:space="0" w:color="4F81BD"/>
              <w:left w:val="single" w:sz="8" w:space="0" w:color="4F81BD"/>
              <w:bottom w:val="single" w:sz="8" w:space="0" w:color="4F81BD"/>
              <w:right w:val="nil"/>
            </w:tcBorders>
            <w:shd w:val="clear" w:color="auto" w:fill="4F81BD"/>
            <w:tcMar>
              <w:top w:w="115" w:type="dxa"/>
              <w:left w:w="115" w:type="dxa"/>
              <w:bottom w:w="115" w:type="dxa"/>
              <w:right w:w="115" w:type="dxa"/>
            </w:tcMar>
            <w:hideMark/>
          </w:tcPr>
          <w:p w14:paraId="60C52A70" w14:textId="77777777" w:rsidR="00B45B46" w:rsidRPr="006313D0" w:rsidRDefault="00B45B46" w:rsidP="00B45B46">
            <w:pPr>
              <w:bidi/>
              <w:spacing w:after="200" w:line="276" w:lineRule="auto"/>
              <w:jc w:val="right"/>
              <w:rPr>
                <w:sz w:val="24"/>
                <w:szCs w:val="24"/>
                <w:lang w:bidi="ar-JO"/>
              </w:rPr>
            </w:pPr>
            <w:r w:rsidRPr="006313D0">
              <w:rPr>
                <w:b/>
                <w:bCs/>
                <w:sz w:val="24"/>
                <w:szCs w:val="24"/>
                <w:lang w:val="en-GB" w:bidi="ar-JO"/>
              </w:rPr>
              <w:t xml:space="preserve">Question </w:t>
            </w:r>
          </w:p>
        </w:tc>
        <w:tc>
          <w:tcPr>
            <w:tcW w:w="5968" w:type="dxa"/>
            <w:tcBorders>
              <w:top w:val="single" w:sz="8" w:space="0" w:color="4F81BD"/>
              <w:left w:val="nil"/>
              <w:bottom w:val="single" w:sz="8" w:space="0" w:color="4F81BD"/>
              <w:right w:val="single" w:sz="8" w:space="0" w:color="4F81BD"/>
            </w:tcBorders>
            <w:shd w:val="clear" w:color="auto" w:fill="4F81BD"/>
            <w:tcMar>
              <w:top w:w="115" w:type="dxa"/>
              <w:left w:w="115" w:type="dxa"/>
              <w:bottom w:w="115" w:type="dxa"/>
              <w:right w:w="115" w:type="dxa"/>
            </w:tcMar>
            <w:hideMark/>
          </w:tcPr>
          <w:p w14:paraId="06F9FE9B" w14:textId="77777777" w:rsidR="00B45B46" w:rsidRPr="006313D0" w:rsidRDefault="00B45B46" w:rsidP="00B45B46">
            <w:pPr>
              <w:bidi/>
              <w:spacing w:after="200" w:line="276" w:lineRule="auto"/>
              <w:jc w:val="right"/>
              <w:rPr>
                <w:sz w:val="24"/>
                <w:szCs w:val="24"/>
                <w:lang w:bidi="ar-JO"/>
              </w:rPr>
            </w:pPr>
            <w:r w:rsidRPr="006313D0">
              <w:rPr>
                <w:b/>
                <w:bCs/>
                <w:sz w:val="24"/>
                <w:szCs w:val="24"/>
                <w:lang w:val="en-GB" w:bidi="ar-JO"/>
              </w:rPr>
              <w:t xml:space="preserve">Answer </w:t>
            </w:r>
          </w:p>
        </w:tc>
      </w:tr>
      <w:tr w:rsidR="00B45B46" w:rsidRPr="006313D0" w14:paraId="5C4EF652" w14:textId="77777777" w:rsidTr="00B45B46">
        <w:trPr>
          <w:trHeight w:val="1320"/>
        </w:trPr>
        <w:tc>
          <w:tcPr>
            <w:tcW w:w="4481" w:type="dxa"/>
            <w:tcBorders>
              <w:top w:val="single" w:sz="8" w:space="0" w:color="4F81BD"/>
              <w:left w:val="single" w:sz="8" w:space="0" w:color="4F81BD"/>
              <w:bottom w:val="single" w:sz="8" w:space="0" w:color="4F81BD"/>
              <w:right w:val="nil"/>
            </w:tcBorders>
            <w:shd w:val="clear" w:color="auto" w:fill="E9EDF4"/>
            <w:tcMar>
              <w:top w:w="15" w:type="dxa"/>
              <w:left w:w="115" w:type="dxa"/>
              <w:bottom w:w="108" w:type="dxa"/>
              <w:right w:w="115" w:type="dxa"/>
            </w:tcMar>
            <w:hideMark/>
          </w:tcPr>
          <w:p w14:paraId="593197D2"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software? </w:t>
            </w:r>
          </w:p>
        </w:tc>
        <w:tc>
          <w:tcPr>
            <w:tcW w:w="5968" w:type="dxa"/>
            <w:tcBorders>
              <w:top w:val="single" w:sz="8" w:space="0" w:color="4F81BD"/>
              <w:left w:val="nil"/>
              <w:bottom w:val="single" w:sz="8" w:space="0" w:color="4F81BD"/>
              <w:right w:val="single" w:sz="8" w:space="0" w:color="4F81BD"/>
            </w:tcBorders>
            <w:shd w:val="clear" w:color="auto" w:fill="E9EDF4"/>
            <w:tcMar>
              <w:top w:w="15" w:type="dxa"/>
              <w:left w:w="115" w:type="dxa"/>
              <w:bottom w:w="108" w:type="dxa"/>
              <w:right w:w="115" w:type="dxa"/>
            </w:tcMar>
            <w:hideMark/>
          </w:tcPr>
          <w:p w14:paraId="5E9A30CC"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Computer programs and associated documentation. Software products may be developed for a particular customer or may be developed for a general market. </w:t>
            </w:r>
          </w:p>
        </w:tc>
      </w:tr>
      <w:tr w:rsidR="00B45B46" w:rsidRPr="006313D0" w14:paraId="75C4A6B8" w14:textId="77777777" w:rsidTr="00B45B46">
        <w:trPr>
          <w:trHeight w:val="1014"/>
        </w:trPr>
        <w:tc>
          <w:tcPr>
            <w:tcW w:w="4481" w:type="dxa"/>
            <w:tcBorders>
              <w:top w:val="single" w:sz="8" w:space="0" w:color="4F81BD"/>
              <w:left w:val="single" w:sz="8" w:space="0" w:color="4F81BD"/>
              <w:bottom w:val="single" w:sz="8" w:space="0" w:color="4F81BD"/>
              <w:right w:val="nil"/>
            </w:tcBorders>
            <w:shd w:val="clear" w:color="auto" w:fill="FFFFFF"/>
            <w:tcMar>
              <w:top w:w="15" w:type="dxa"/>
              <w:left w:w="115" w:type="dxa"/>
              <w:bottom w:w="108" w:type="dxa"/>
              <w:right w:w="115" w:type="dxa"/>
            </w:tcMar>
            <w:hideMark/>
          </w:tcPr>
          <w:p w14:paraId="5C4C9D6D"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are the attributes of good software? </w:t>
            </w:r>
          </w:p>
        </w:tc>
        <w:tc>
          <w:tcPr>
            <w:tcW w:w="5968" w:type="dxa"/>
            <w:tcBorders>
              <w:top w:val="single" w:sz="8" w:space="0" w:color="4F81BD"/>
              <w:left w:val="nil"/>
              <w:bottom w:val="single" w:sz="8" w:space="0" w:color="4F81BD"/>
              <w:right w:val="single" w:sz="8" w:space="0" w:color="4F81BD"/>
            </w:tcBorders>
            <w:shd w:val="clear" w:color="auto" w:fill="FFFFFF"/>
            <w:tcMar>
              <w:top w:w="15" w:type="dxa"/>
              <w:left w:w="115" w:type="dxa"/>
              <w:bottom w:w="108" w:type="dxa"/>
              <w:right w:w="115" w:type="dxa"/>
            </w:tcMar>
            <w:hideMark/>
          </w:tcPr>
          <w:p w14:paraId="02403F2F"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Good software should deliver the required functionality and performance to the user and should be maintainable, dependable and usable. </w:t>
            </w:r>
          </w:p>
        </w:tc>
      </w:tr>
      <w:tr w:rsidR="00B45B46" w:rsidRPr="006313D0" w14:paraId="6B75A1A4" w14:textId="77777777" w:rsidTr="00B45B46">
        <w:trPr>
          <w:trHeight w:val="1014"/>
        </w:trPr>
        <w:tc>
          <w:tcPr>
            <w:tcW w:w="4481" w:type="dxa"/>
            <w:tcBorders>
              <w:top w:val="single" w:sz="8" w:space="0" w:color="4F81BD"/>
              <w:left w:val="single" w:sz="8" w:space="0" w:color="4F81BD"/>
              <w:bottom w:val="single" w:sz="8" w:space="0" w:color="4F81BD"/>
              <w:right w:val="nil"/>
            </w:tcBorders>
            <w:shd w:val="clear" w:color="auto" w:fill="E9EDF4"/>
            <w:tcMar>
              <w:top w:w="15" w:type="dxa"/>
              <w:left w:w="115" w:type="dxa"/>
              <w:bottom w:w="108" w:type="dxa"/>
              <w:right w:w="115" w:type="dxa"/>
            </w:tcMar>
            <w:hideMark/>
          </w:tcPr>
          <w:p w14:paraId="143CC6FA"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software engineering? </w:t>
            </w:r>
          </w:p>
        </w:tc>
        <w:tc>
          <w:tcPr>
            <w:tcW w:w="5968" w:type="dxa"/>
            <w:tcBorders>
              <w:top w:val="single" w:sz="8" w:space="0" w:color="4F81BD"/>
              <w:left w:val="nil"/>
              <w:bottom w:val="single" w:sz="8" w:space="0" w:color="4F81BD"/>
              <w:right w:val="single" w:sz="8" w:space="0" w:color="4F81BD"/>
            </w:tcBorders>
            <w:shd w:val="clear" w:color="auto" w:fill="E9EDF4"/>
            <w:tcMar>
              <w:top w:w="15" w:type="dxa"/>
              <w:left w:w="115" w:type="dxa"/>
              <w:bottom w:w="108" w:type="dxa"/>
              <w:right w:w="115" w:type="dxa"/>
            </w:tcMar>
            <w:hideMark/>
          </w:tcPr>
          <w:p w14:paraId="7AAA1F09"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Software engineering is an engineering discipline that is concerned with all aspects of software production. </w:t>
            </w:r>
          </w:p>
        </w:tc>
      </w:tr>
      <w:tr w:rsidR="00B45B46" w:rsidRPr="006313D0" w14:paraId="59074FD3" w14:textId="77777777" w:rsidTr="00B45B46">
        <w:trPr>
          <w:trHeight w:val="709"/>
        </w:trPr>
        <w:tc>
          <w:tcPr>
            <w:tcW w:w="4481" w:type="dxa"/>
            <w:tcBorders>
              <w:top w:val="single" w:sz="8" w:space="0" w:color="4F81BD"/>
              <w:left w:val="single" w:sz="8" w:space="0" w:color="4F81BD"/>
              <w:bottom w:val="single" w:sz="8" w:space="0" w:color="4F81BD"/>
              <w:right w:val="nil"/>
            </w:tcBorders>
            <w:shd w:val="clear" w:color="auto" w:fill="FFFFFF"/>
            <w:tcMar>
              <w:top w:w="15" w:type="dxa"/>
              <w:left w:w="115" w:type="dxa"/>
              <w:bottom w:w="108" w:type="dxa"/>
              <w:right w:w="115" w:type="dxa"/>
            </w:tcMar>
            <w:hideMark/>
          </w:tcPr>
          <w:p w14:paraId="1AC6F6B5"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are the fundamental software engineering activities? </w:t>
            </w:r>
          </w:p>
        </w:tc>
        <w:tc>
          <w:tcPr>
            <w:tcW w:w="5968" w:type="dxa"/>
            <w:tcBorders>
              <w:top w:val="single" w:sz="8" w:space="0" w:color="4F81BD"/>
              <w:left w:val="nil"/>
              <w:bottom w:val="single" w:sz="8" w:space="0" w:color="4F81BD"/>
              <w:right w:val="single" w:sz="8" w:space="0" w:color="4F81BD"/>
            </w:tcBorders>
            <w:shd w:val="clear" w:color="auto" w:fill="FFFFFF"/>
            <w:tcMar>
              <w:top w:w="15" w:type="dxa"/>
              <w:left w:w="115" w:type="dxa"/>
              <w:bottom w:w="108" w:type="dxa"/>
              <w:right w:w="115" w:type="dxa"/>
            </w:tcMar>
            <w:hideMark/>
          </w:tcPr>
          <w:p w14:paraId="5DF34768"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Software specification, software development, software validation and software evolution. </w:t>
            </w:r>
          </w:p>
        </w:tc>
      </w:tr>
      <w:tr w:rsidR="00B45B46" w:rsidRPr="006313D0" w14:paraId="23874217" w14:textId="77777777" w:rsidTr="00B45B46">
        <w:trPr>
          <w:trHeight w:val="1320"/>
        </w:trPr>
        <w:tc>
          <w:tcPr>
            <w:tcW w:w="4481" w:type="dxa"/>
            <w:tcBorders>
              <w:top w:val="single" w:sz="8" w:space="0" w:color="4F81BD"/>
              <w:left w:val="single" w:sz="8" w:space="0" w:color="4F81BD"/>
              <w:bottom w:val="single" w:sz="8" w:space="0" w:color="4F81BD"/>
              <w:right w:val="nil"/>
            </w:tcBorders>
            <w:shd w:val="clear" w:color="auto" w:fill="E9EDF4"/>
            <w:tcMar>
              <w:top w:w="15" w:type="dxa"/>
              <w:left w:w="115" w:type="dxa"/>
              <w:bottom w:w="108" w:type="dxa"/>
              <w:right w:w="115" w:type="dxa"/>
            </w:tcMar>
            <w:hideMark/>
          </w:tcPr>
          <w:p w14:paraId="088E32D7"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the difference between software engineering and computer science? </w:t>
            </w:r>
          </w:p>
        </w:tc>
        <w:tc>
          <w:tcPr>
            <w:tcW w:w="5968" w:type="dxa"/>
            <w:tcBorders>
              <w:top w:val="single" w:sz="8" w:space="0" w:color="4F81BD"/>
              <w:left w:val="nil"/>
              <w:bottom w:val="single" w:sz="8" w:space="0" w:color="4F81BD"/>
              <w:right w:val="single" w:sz="8" w:space="0" w:color="4F81BD"/>
            </w:tcBorders>
            <w:shd w:val="clear" w:color="auto" w:fill="E9EDF4"/>
            <w:tcMar>
              <w:top w:w="15" w:type="dxa"/>
              <w:left w:w="115" w:type="dxa"/>
              <w:bottom w:w="108" w:type="dxa"/>
              <w:right w:w="115" w:type="dxa"/>
            </w:tcMar>
            <w:hideMark/>
          </w:tcPr>
          <w:p w14:paraId="524105C5"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Computer science focuses on theory and fundamentals; software engineering is concerned with the practicalities of developing and delivering useful software. </w:t>
            </w:r>
          </w:p>
        </w:tc>
      </w:tr>
      <w:tr w:rsidR="00B45B46" w:rsidRPr="006313D0" w14:paraId="75B45D7B" w14:textId="77777777" w:rsidTr="00B45B46">
        <w:trPr>
          <w:trHeight w:val="1624"/>
        </w:trPr>
        <w:tc>
          <w:tcPr>
            <w:tcW w:w="4481" w:type="dxa"/>
            <w:tcBorders>
              <w:top w:val="single" w:sz="8" w:space="0" w:color="4F81BD"/>
              <w:left w:val="single" w:sz="8" w:space="0" w:color="4F81BD"/>
              <w:bottom w:val="single" w:sz="8" w:space="0" w:color="4F81BD"/>
              <w:right w:val="nil"/>
            </w:tcBorders>
            <w:shd w:val="clear" w:color="auto" w:fill="FFFFFF"/>
            <w:tcMar>
              <w:top w:w="15" w:type="dxa"/>
              <w:left w:w="115" w:type="dxa"/>
              <w:bottom w:w="108" w:type="dxa"/>
              <w:right w:w="115" w:type="dxa"/>
            </w:tcMar>
            <w:hideMark/>
          </w:tcPr>
          <w:p w14:paraId="16FF38EF"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the difference between software engineering and system engineering? </w:t>
            </w:r>
          </w:p>
        </w:tc>
        <w:tc>
          <w:tcPr>
            <w:tcW w:w="5968" w:type="dxa"/>
            <w:tcBorders>
              <w:top w:val="single" w:sz="8" w:space="0" w:color="4F81BD"/>
              <w:left w:val="nil"/>
              <w:bottom w:val="single" w:sz="8" w:space="0" w:color="4F81BD"/>
              <w:right w:val="single" w:sz="8" w:space="0" w:color="4F81BD"/>
            </w:tcBorders>
            <w:shd w:val="clear" w:color="auto" w:fill="FFFFFF"/>
            <w:tcMar>
              <w:top w:w="15" w:type="dxa"/>
              <w:left w:w="115" w:type="dxa"/>
              <w:bottom w:w="108" w:type="dxa"/>
              <w:right w:w="115" w:type="dxa"/>
            </w:tcMar>
            <w:hideMark/>
          </w:tcPr>
          <w:p w14:paraId="5837F4BA"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System engineering is concerned with all aspects of computer-based systems development including hardware, software and process engineering. Software engineering is part of this more general process. </w:t>
            </w:r>
          </w:p>
        </w:tc>
      </w:tr>
    </w:tbl>
    <w:p w14:paraId="237336B0" w14:textId="77777777" w:rsidR="00B45B46" w:rsidRPr="006313D0" w:rsidRDefault="00B45B46" w:rsidP="00B45B46">
      <w:pPr>
        <w:spacing w:line="480" w:lineRule="auto"/>
        <w:rPr>
          <w:bCs/>
          <w:sz w:val="24"/>
          <w:szCs w:val="24"/>
          <w:lang w:val="en-GB"/>
        </w:rPr>
      </w:pPr>
    </w:p>
    <w:p w14:paraId="1605D349" w14:textId="77777777" w:rsidR="00B45B46" w:rsidRPr="006313D0" w:rsidRDefault="00B45B46" w:rsidP="00B45B46">
      <w:pPr>
        <w:spacing w:line="480" w:lineRule="auto"/>
        <w:rPr>
          <w:bCs/>
          <w:sz w:val="24"/>
          <w:szCs w:val="24"/>
          <w:lang w:val="en-GB"/>
        </w:rPr>
      </w:pPr>
    </w:p>
    <w:p w14:paraId="788746B9" w14:textId="77777777" w:rsidR="00B45B46" w:rsidRPr="006313D0" w:rsidRDefault="00B45B46" w:rsidP="00B45B46">
      <w:pPr>
        <w:spacing w:line="480" w:lineRule="auto"/>
        <w:rPr>
          <w:bCs/>
          <w:sz w:val="24"/>
          <w:szCs w:val="24"/>
          <w:lang w:val="en-GB"/>
        </w:rPr>
      </w:pPr>
    </w:p>
    <w:p w14:paraId="78B111AD" w14:textId="77777777" w:rsidR="00B45B46" w:rsidRPr="006313D0" w:rsidRDefault="00B45B46" w:rsidP="00B45B46">
      <w:pPr>
        <w:spacing w:line="480" w:lineRule="auto"/>
        <w:rPr>
          <w:bCs/>
          <w:sz w:val="24"/>
          <w:szCs w:val="24"/>
          <w:lang w:val="en-GB"/>
        </w:rPr>
      </w:pPr>
    </w:p>
    <w:p w14:paraId="3C001E65" w14:textId="77777777" w:rsidR="00B45B46" w:rsidRPr="006313D0" w:rsidRDefault="00B45B46" w:rsidP="00B45B46">
      <w:pPr>
        <w:spacing w:line="480" w:lineRule="auto"/>
        <w:rPr>
          <w:bCs/>
          <w:sz w:val="24"/>
          <w:szCs w:val="24"/>
          <w:lang w:val="en-GB"/>
        </w:rPr>
      </w:pPr>
    </w:p>
    <w:p w14:paraId="6B9AEEF7" w14:textId="77777777" w:rsidR="00B45B46" w:rsidRPr="006313D0" w:rsidRDefault="00B45B46" w:rsidP="00B45B46">
      <w:pPr>
        <w:spacing w:line="480" w:lineRule="auto"/>
        <w:rPr>
          <w:bCs/>
          <w:sz w:val="24"/>
          <w:szCs w:val="24"/>
          <w:lang w:val="en-GB"/>
        </w:rPr>
      </w:pPr>
    </w:p>
    <w:p w14:paraId="31CE779C" w14:textId="77777777" w:rsidR="00B45B46" w:rsidRPr="006313D0" w:rsidRDefault="00B45B46" w:rsidP="00B45B46">
      <w:pPr>
        <w:spacing w:line="480" w:lineRule="auto"/>
        <w:rPr>
          <w:bCs/>
          <w:sz w:val="24"/>
          <w:szCs w:val="24"/>
          <w:lang w:val="en-GB"/>
        </w:rPr>
      </w:pPr>
    </w:p>
    <w:p w14:paraId="58CF7B81" w14:textId="77777777" w:rsidR="00B45B46" w:rsidRPr="006313D0" w:rsidRDefault="00B45B46" w:rsidP="00B45B46">
      <w:pPr>
        <w:spacing w:line="480" w:lineRule="auto"/>
        <w:rPr>
          <w:bCs/>
          <w:sz w:val="24"/>
          <w:szCs w:val="24"/>
          <w:lang w:val="en-GB"/>
        </w:rPr>
      </w:pPr>
      <w:r w:rsidRPr="006313D0">
        <w:rPr>
          <w:b/>
          <w:bCs/>
          <w:sz w:val="24"/>
          <w:szCs w:val="24"/>
          <w:lang w:val="en-GB"/>
        </w:rPr>
        <w:t>Essential attributes of good software</w:t>
      </w:r>
      <w:r w:rsidRPr="006313D0">
        <w:rPr>
          <w:bCs/>
          <w:sz w:val="24"/>
          <w:szCs w:val="24"/>
          <w:lang w:val="en-GB"/>
        </w:rPr>
        <w:t>:</w:t>
      </w:r>
    </w:p>
    <w:tbl>
      <w:tblPr>
        <w:tblW w:w="10805" w:type="dxa"/>
        <w:tblInd w:w="-1715" w:type="dxa"/>
        <w:tblCellMar>
          <w:left w:w="0" w:type="dxa"/>
          <w:right w:w="0" w:type="dxa"/>
        </w:tblCellMar>
        <w:tblLook w:val="04A0" w:firstRow="1" w:lastRow="0" w:firstColumn="1" w:lastColumn="0" w:noHBand="0" w:noVBand="1"/>
      </w:tblPr>
      <w:tblGrid>
        <w:gridCol w:w="3082"/>
        <w:gridCol w:w="7723"/>
      </w:tblGrid>
      <w:tr w:rsidR="00B45B46" w:rsidRPr="006313D0" w14:paraId="2CDAEF62" w14:textId="77777777" w:rsidTr="00B45B46">
        <w:trPr>
          <w:trHeight w:val="753"/>
        </w:trPr>
        <w:tc>
          <w:tcPr>
            <w:tcW w:w="3082" w:type="dxa"/>
            <w:tcBorders>
              <w:top w:val="single" w:sz="8" w:space="0" w:color="4F81BD"/>
              <w:left w:val="single" w:sz="8" w:space="0" w:color="4F81BD"/>
              <w:bottom w:val="single" w:sz="8" w:space="0" w:color="4F81BD"/>
              <w:right w:val="nil"/>
            </w:tcBorders>
            <w:shd w:val="clear" w:color="auto" w:fill="4F81BD"/>
            <w:tcMar>
              <w:top w:w="144" w:type="dxa"/>
              <w:left w:w="86" w:type="dxa"/>
              <w:bottom w:w="144" w:type="dxa"/>
              <w:right w:w="86" w:type="dxa"/>
            </w:tcMar>
            <w:hideMark/>
          </w:tcPr>
          <w:p w14:paraId="2AC1E9EB" w14:textId="77777777" w:rsidR="00621640" w:rsidRPr="006313D0" w:rsidRDefault="00B45B46" w:rsidP="00B45B46">
            <w:pPr>
              <w:spacing w:line="480" w:lineRule="auto"/>
              <w:rPr>
                <w:bCs/>
                <w:sz w:val="24"/>
                <w:szCs w:val="24"/>
              </w:rPr>
            </w:pPr>
            <w:r w:rsidRPr="006313D0">
              <w:rPr>
                <w:b/>
                <w:bCs/>
                <w:sz w:val="24"/>
                <w:szCs w:val="24"/>
                <w:lang w:val="en-GB"/>
              </w:rPr>
              <w:t xml:space="preserve">Product characteristic </w:t>
            </w:r>
          </w:p>
        </w:tc>
        <w:tc>
          <w:tcPr>
            <w:tcW w:w="7723" w:type="dxa"/>
            <w:tcBorders>
              <w:top w:val="single" w:sz="8" w:space="0" w:color="4F81BD"/>
              <w:left w:val="nil"/>
              <w:bottom w:val="single" w:sz="8" w:space="0" w:color="4F81BD"/>
              <w:right w:val="single" w:sz="8" w:space="0" w:color="4F81BD"/>
            </w:tcBorders>
            <w:shd w:val="clear" w:color="auto" w:fill="4F81BD"/>
            <w:tcMar>
              <w:top w:w="144" w:type="dxa"/>
              <w:left w:w="86" w:type="dxa"/>
              <w:bottom w:w="144" w:type="dxa"/>
              <w:right w:w="86" w:type="dxa"/>
            </w:tcMar>
            <w:hideMark/>
          </w:tcPr>
          <w:p w14:paraId="6C379EFB" w14:textId="77777777" w:rsidR="00621640" w:rsidRPr="006313D0" w:rsidRDefault="00B45B46" w:rsidP="00B45B46">
            <w:pPr>
              <w:spacing w:line="480" w:lineRule="auto"/>
              <w:rPr>
                <w:bCs/>
                <w:sz w:val="24"/>
                <w:szCs w:val="24"/>
              </w:rPr>
            </w:pPr>
            <w:r w:rsidRPr="006313D0">
              <w:rPr>
                <w:b/>
                <w:bCs/>
                <w:sz w:val="24"/>
                <w:szCs w:val="24"/>
                <w:lang w:val="en-GB"/>
              </w:rPr>
              <w:t xml:space="preserve">Description </w:t>
            </w:r>
          </w:p>
        </w:tc>
      </w:tr>
      <w:tr w:rsidR="00B45B46" w:rsidRPr="006313D0" w14:paraId="4F1AFE65" w14:textId="77777777" w:rsidTr="00B45B46">
        <w:trPr>
          <w:trHeight w:val="1301"/>
        </w:trPr>
        <w:tc>
          <w:tcPr>
            <w:tcW w:w="3082" w:type="dxa"/>
            <w:tcBorders>
              <w:top w:val="single" w:sz="8" w:space="0" w:color="4F81BD"/>
              <w:left w:val="single" w:sz="8" w:space="0" w:color="4F81BD"/>
              <w:bottom w:val="single" w:sz="8" w:space="0" w:color="4F81BD"/>
              <w:right w:val="nil"/>
            </w:tcBorders>
            <w:shd w:val="clear" w:color="auto" w:fill="E9EDF4"/>
            <w:tcMar>
              <w:top w:w="15" w:type="dxa"/>
              <w:left w:w="86" w:type="dxa"/>
              <w:bottom w:w="144" w:type="dxa"/>
              <w:right w:w="86" w:type="dxa"/>
            </w:tcMar>
            <w:hideMark/>
          </w:tcPr>
          <w:p w14:paraId="661E412A" w14:textId="77777777" w:rsidR="00621640" w:rsidRPr="006313D0" w:rsidRDefault="00B45B46" w:rsidP="00B45B46">
            <w:pPr>
              <w:spacing w:line="480" w:lineRule="auto"/>
              <w:rPr>
                <w:bCs/>
                <w:sz w:val="24"/>
                <w:szCs w:val="24"/>
              </w:rPr>
            </w:pPr>
            <w:r w:rsidRPr="006313D0">
              <w:rPr>
                <w:bCs/>
                <w:sz w:val="24"/>
                <w:szCs w:val="24"/>
                <w:lang w:val="en-GB"/>
              </w:rPr>
              <w:t xml:space="preserve">Maintainability </w:t>
            </w:r>
          </w:p>
        </w:tc>
        <w:tc>
          <w:tcPr>
            <w:tcW w:w="7723" w:type="dxa"/>
            <w:tcBorders>
              <w:top w:val="single" w:sz="8" w:space="0" w:color="4F81BD"/>
              <w:left w:val="nil"/>
              <w:bottom w:val="single" w:sz="8" w:space="0" w:color="4F81BD"/>
              <w:right w:val="single" w:sz="8" w:space="0" w:color="4F81BD"/>
            </w:tcBorders>
            <w:shd w:val="clear" w:color="auto" w:fill="E9EDF4"/>
            <w:tcMar>
              <w:top w:w="15" w:type="dxa"/>
              <w:left w:w="86" w:type="dxa"/>
              <w:bottom w:w="144" w:type="dxa"/>
              <w:right w:w="86" w:type="dxa"/>
            </w:tcMar>
            <w:hideMark/>
          </w:tcPr>
          <w:p w14:paraId="31B6DBCC" w14:textId="77777777" w:rsidR="00621640" w:rsidRPr="006313D0" w:rsidRDefault="00B45B46" w:rsidP="00B45B46">
            <w:pPr>
              <w:spacing w:line="480" w:lineRule="auto"/>
              <w:rPr>
                <w:bCs/>
                <w:sz w:val="24"/>
                <w:szCs w:val="24"/>
              </w:rPr>
            </w:pPr>
            <w:r w:rsidRPr="006313D0">
              <w:rPr>
                <w:bCs/>
                <w:sz w:val="24"/>
                <w:szCs w:val="24"/>
                <w:lang w:val="en-GB"/>
              </w:rPr>
              <w:t xml:space="preserve">Software should be written in such a way so that it can evolve to meet the changing needs of customers. This is a critical attribute because software change is an inevitable requirement of a changing business environment. </w:t>
            </w:r>
          </w:p>
        </w:tc>
      </w:tr>
      <w:tr w:rsidR="00B45B46" w:rsidRPr="006313D0" w14:paraId="47C163AC" w14:textId="77777777" w:rsidTr="00B45B46">
        <w:trPr>
          <w:trHeight w:val="1580"/>
        </w:trPr>
        <w:tc>
          <w:tcPr>
            <w:tcW w:w="3082" w:type="dxa"/>
            <w:tcBorders>
              <w:top w:val="single" w:sz="8" w:space="0" w:color="4F81BD"/>
              <w:left w:val="single" w:sz="8" w:space="0" w:color="4F81BD"/>
              <w:bottom w:val="single" w:sz="8" w:space="0" w:color="4F81BD"/>
              <w:right w:val="nil"/>
            </w:tcBorders>
            <w:shd w:val="clear" w:color="auto" w:fill="FFFFFF"/>
            <w:tcMar>
              <w:top w:w="15" w:type="dxa"/>
              <w:left w:w="86" w:type="dxa"/>
              <w:bottom w:w="144" w:type="dxa"/>
              <w:right w:w="86" w:type="dxa"/>
            </w:tcMar>
            <w:hideMark/>
          </w:tcPr>
          <w:p w14:paraId="599E4800" w14:textId="77777777" w:rsidR="00621640" w:rsidRPr="006313D0" w:rsidRDefault="00B45B46" w:rsidP="00B45B46">
            <w:pPr>
              <w:spacing w:line="480" w:lineRule="auto"/>
              <w:rPr>
                <w:bCs/>
                <w:sz w:val="24"/>
                <w:szCs w:val="24"/>
              </w:rPr>
            </w:pPr>
            <w:r w:rsidRPr="006313D0">
              <w:rPr>
                <w:bCs/>
                <w:sz w:val="24"/>
                <w:szCs w:val="24"/>
                <w:lang w:val="en-GB"/>
              </w:rPr>
              <w:t xml:space="preserve">Dependability and security </w:t>
            </w:r>
          </w:p>
        </w:tc>
        <w:tc>
          <w:tcPr>
            <w:tcW w:w="7723" w:type="dxa"/>
            <w:tcBorders>
              <w:top w:val="single" w:sz="8" w:space="0" w:color="4F81BD"/>
              <w:left w:val="nil"/>
              <w:bottom w:val="single" w:sz="8" w:space="0" w:color="4F81BD"/>
              <w:right w:val="single" w:sz="8" w:space="0" w:color="4F81BD"/>
            </w:tcBorders>
            <w:shd w:val="clear" w:color="auto" w:fill="FFFFFF"/>
            <w:tcMar>
              <w:top w:w="15" w:type="dxa"/>
              <w:left w:w="86" w:type="dxa"/>
              <w:bottom w:w="144" w:type="dxa"/>
              <w:right w:w="86" w:type="dxa"/>
            </w:tcMar>
            <w:hideMark/>
          </w:tcPr>
          <w:p w14:paraId="283D03A4" w14:textId="77777777" w:rsidR="00621640" w:rsidRPr="006313D0" w:rsidRDefault="00B45B46" w:rsidP="00B45B46">
            <w:pPr>
              <w:spacing w:line="480" w:lineRule="auto"/>
              <w:rPr>
                <w:bCs/>
                <w:sz w:val="24"/>
                <w:szCs w:val="24"/>
              </w:rPr>
            </w:pPr>
            <w:r w:rsidRPr="006313D0">
              <w:rPr>
                <w:bCs/>
                <w:sz w:val="24"/>
                <w:szCs w:val="24"/>
                <w:lang w:val="en-GB"/>
              </w:rPr>
              <w:t xml:space="preserve">Software dependability includes a range of characteristics including reliability, security and safety. Dependable software should not cause physical or economic damage in the event of system failure. Malicious users should not be  able to access or damage the system. </w:t>
            </w:r>
          </w:p>
        </w:tc>
      </w:tr>
      <w:tr w:rsidR="00B45B46" w:rsidRPr="006313D0" w14:paraId="73548114" w14:textId="77777777" w:rsidTr="00B45B46">
        <w:trPr>
          <w:trHeight w:val="1301"/>
        </w:trPr>
        <w:tc>
          <w:tcPr>
            <w:tcW w:w="3082" w:type="dxa"/>
            <w:tcBorders>
              <w:top w:val="single" w:sz="8" w:space="0" w:color="4F81BD"/>
              <w:left w:val="single" w:sz="8" w:space="0" w:color="4F81BD"/>
              <w:bottom w:val="single" w:sz="8" w:space="0" w:color="4F81BD"/>
              <w:right w:val="nil"/>
            </w:tcBorders>
            <w:shd w:val="clear" w:color="auto" w:fill="E9EDF4"/>
            <w:tcMar>
              <w:top w:w="15" w:type="dxa"/>
              <w:left w:w="86" w:type="dxa"/>
              <w:bottom w:w="144" w:type="dxa"/>
              <w:right w:w="86" w:type="dxa"/>
            </w:tcMar>
            <w:hideMark/>
          </w:tcPr>
          <w:p w14:paraId="6119A70F" w14:textId="77777777" w:rsidR="00621640" w:rsidRPr="006313D0" w:rsidRDefault="00B45B46" w:rsidP="00B45B46">
            <w:pPr>
              <w:spacing w:line="480" w:lineRule="auto"/>
              <w:rPr>
                <w:bCs/>
                <w:sz w:val="24"/>
                <w:szCs w:val="24"/>
              </w:rPr>
            </w:pPr>
            <w:r w:rsidRPr="006313D0">
              <w:rPr>
                <w:bCs/>
                <w:sz w:val="24"/>
                <w:szCs w:val="24"/>
                <w:lang w:val="en-GB"/>
              </w:rPr>
              <w:t xml:space="preserve">Efficiency </w:t>
            </w:r>
          </w:p>
        </w:tc>
        <w:tc>
          <w:tcPr>
            <w:tcW w:w="7723" w:type="dxa"/>
            <w:tcBorders>
              <w:top w:val="single" w:sz="8" w:space="0" w:color="4F81BD"/>
              <w:left w:val="nil"/>
              <w:bottom w:val="single" w:sz="8" w:space="0" w:color="4F81BD"/>
              <w:right w:val="single" w:sz="8" w:space="0" w:color="4F81BD"/>
            </w:tcBorders>
            <w:shd w:val="clear" w:color="auto" w:fill="E9EDF4"/>
            <w:tcMar>
              <w:top w:w="15" w:type="dxa"/>
              <w:left w:w="86" w:type="dxa"/>
              <w:bottom w:w="144" w:type="dxa"/>
              <w:right w:w="86" w:type="dxa"/>
            </w:tcMar>
            <w:hideMark/>
          </w:tcPr>
          <w:p w14:paraId="302AC1AB" w14:textId="77777777" w:rsidR="00621640" w:rsidRPr="006313D0" w:rsidRDefault="00B45B46" w:rsidP="00B45B46">
            <w:pPr>
              <w:spacing w:line="480" w:lineRule="auto"/>
              <w:rPr>
                <w:bCs/>
                <w:sz w:val="24"/>
                <w:szCs w:val="24"/>
              </w:rPr>
            </w:pPr>
            <w:r w:rsidRPr="006313D0">
              <w:rPr>
                <w:bCs/>
                <w:sz w:val="24"/>
                <w:szCs w:val="24"/>
                <w:lang w:val="en-GB"/>
              </w:rPr>
              <w:t xml:space="preserve">Software should not make wasteful use of system resources such as memory and processor cycles. Efficiency therefore includes responsiveness, processing time, memory utilisation, etc. </w:t>
            </w:r>
          </w:p>
        </w:tc>
      </w:tr>
      <w:tr w:rsidR="00B45B46" w:rsidRPr="006313D0" w14:paraId="5E80A2F0" w14:textId="77777777" w:rsidTr="00B45B46">
        <w:trPr>
          <w:trHeight w:val="1022"/>
        </w:trPr>
        <w:tc>
          <w:tcPr>
            <w:tcW w:w="3082" w:type="dxa"/>
            <w:tcBorders>
              <w:top w:val="single" w:sz="8" w:space="0" w:color="4F81BD"/>
              <w:left w:val="single" w:sz="8" w:space="0" w:color="4F81BD"/>
              <w:bottom w:val="single" w:sz="8" w:space="0" w:color="4F81BD"/>
              <w:right w:val="nil"/>
            </w:tcBorders>
            <w:shd w:val="clear" w:color="auto" w:fill="FFFFFF"/>
            <w:tcMar>
              <w:top w:w="15" w:type="dxa"/>
              <w:left w:w="86" w:type="dxa"/>
              <w:bottom w:w="144" w:type="dxa"/>
              <w:right w:w="86" w:type="dxa"/>
            </w:tcMar>
            <w:hideMark/>
          </w:tcPr>
          <w:p w14:paraId="0BE8D2CE" w14:textId="77777777" w:rsidR="00621640" w:rsidRPr="006313D0" w:rsidRDefault="00B45B46" w:rsidP="00B45B46">
            <w:pPr>
              <w:spacing w:line="480" w:lineRule="auto"/>
              <w:rPr>
                <w:bCs/>
                <w:sz w:val="24"/>
                <w:szCs w:val="24"/>
              </w:rPr>
            </w:pPr>
            <w:r w:rsidRPr="006313D0">
              <w:rPr>
                <w:bCs/>
                <w:sz w:val="24"/>
                <w:szCs w:val="24"/>
                <w:lang w:val="en-GB"/>
              </w:rPr>
              <w:t xml:space="preserve">Acceptability </w:t>
            </w:r>
          </w:p>
        </w:tc>
        <w:tc>
          <w:tcPr>
            <w:tcW w:w="7723" w:type="dxa"/>
            <w:tcBorders>
              <w:top w:val="single" w:sz="8" w:space="0" w:color="4F81BD"/>
              <w:left w:val="nil"/>
              <w:bottom w:val="single" w:sz="8" w:space="0" w:color="4F81BD"/>
              <w:right w:val="single" w:sz="8" w:space="0" w:color="4F81BD"/>
            </w:tcBorders>
            <w:shd w:val="clear" w:color="auto" w:fill="FFFFFF"/>
            <w:tcMar>
              <w:top w:w="15" w:type="dxa"/>
              <w:left w:w="86" w:type="dxa"/>
              <w:bottom w:w="144" w:type="dxa"/>
              <w:right w:w="86" w:type="dxa"/>
            </w:tcMar>
            <w:hideMark/>
          </w:tcPr>
          <w:p w14:paraId="7DEBEA18" w14:textId="77777777" w:rsidR="00621640" w:rsidRPr="006313D0" w:rsidRDefault="00B45B46" w:rsidP="00B45B46">
            <w:pPr>
              <w:spacing w:line="480" w:lineRule="auto"/>
              <w:rPr>
                <w:bCs/>
                <w:sz w:val="24"/>
                <w:szCs w:val="24"/>
              </w:rPr>
            </w:pPr>
            <w:r w:rsidRPr="006313D0">
              <w:rPr>
                <w:bCs/>
                <w:sz w:val="24"/>
                <w:szCs w:val="24"/>
                <w:lang w:val="en-GB"/>
              </w:rPr>
              <w:t xml:space="preserve">Software must be acceptable to the type of users for which it is designed. This means that it must be understandable, usable and compatible with other systems that they use. </w:t>
            </w:r>
          </w:p>
        </w:tc>
      </w:tr>
    </w:tbl>
    <w:p w14:paraId="07F7B3B9" w14:textId="77777777" w:rsidR="00B45B46" w:rsidRPr="006313D0" w:rsidRDefault="00B45B46" w:rsidP="00B45B46">
      <w:pPr>
        <w:spacing w:line="480" w:lineRule="auto"/>
        <w:rPr>
          <w:bCs/>
          <w:sz w:val="24"/>
          <w:szCs w:val="24"/>
        </w:rPr>
      </w:pPr>
    </w:p>
    <w:p w14:paraId="44B66E37" w14:textId="77777777" w:rsidR="00B45B46" w:rsidRPr="006313D0" w:rsidRDefault="00B45B46" w:rsidP="00B45B46">
      <w:pPr>
        <w:spacing w:line="480" w:lineRule="auto"/>
        <w:jc w:val="both"/>
        <w:rPr>
          <w:bCs/>
          <w:sz w:val="24"/>
          <w:szCs w:val="24"/>
        </w:rPr>
      </w:pPr>
      <w:r w:rsidRPr="006313D0">
        <w:rPr>
          <w:b/>
          <w:bCs/>
          <w:sz w:val="24"/>
          <w:szCs w:val="24"/>
        </w:rPr>
        <w:t>Importance of software engineering</w:t>
      </w:r>
      <w:r w:rsidRPr="006313D0">
        <w:rPr>
          <w:bCs/>
          <w:sz w:val="24"/>
          <w:szCs w:val="24"/>
        </w:rPr>
        <w:t>:</w:t>
      </w:r>
    </w:p>
    <w:p w14:paraId="25AEFBB0" w14:textId="77777777" w:rsidR="00B45B46" w:rsidRPr="006313D0" w:rsidRDefault="00B45B46" w:rsidP="005C2821">
      <w:pPr>
        <w:spacing w:line="480" w:lineRule="auto"/>
        <w:jc w:val="both"/>
        <w:rPr>
          <w:bCs/>
          <w:sz w:val="24"/>
          <w:szCs w:val="24"/>
          <w:lang w:bidi="ar-JO"/>
        </w:rPr>
      </w:pPr>
      <w:r w:rsidRPr="006313D0">
        <w:rPr>
          <w:bCs/>
          <w:sz w:val="24"/>
          <w:szCs w:val="24"/>
          <w:lang w:bidi="ar-JO"/>
        </w:rPr>
        <w:lastRenderedPageBreak/>
        <w:t>More and more, individuals and society rely on advanced software systems. We need to be able to produce reliable and trustworthy systems economically and quickly.</w:t>
      </w:r>
    </w:p>
    <w:p w14:paraId="44FA6242" w14:textId="77777777" w:rsidR="00B45B46" w:rsidRPr="006313D0" w:rsidRDefault="00B45B46" w:rsidP="005C2821">
      <w:pPr>
        <w:spacing w:line="480" w:lineRule="auto"/>
        <w:jc w:val="both"/>
        <w:rPr>
          <w:bCs/>
          <w:sz w:val="24"/>
          <w:szCs w:val="24"/>
          <w:lang w:bidi="ar-JO"/>
        </w:rPr>
      </w:pPr>
      <w:r w:rsidRPr="006313D0">
        <w:rPr>
          <w:bCs/>
          <w:sz w:val="24"/>
          <w:szCs w:val="24"/>
          <w:lang w:bidi="ar-JO"/>
        </w:rPr>
        <w:t>It is usually cheaper, in the long run, to use software engineering methods and techniques for software systems rather than just write the programs as if it was a personal programming project. For most types of system, the majority of costs are the costs of changing the software after it has gone into use.</w:t>
      </w:r>
    </w:p>
    <w:p w14:paraId="54985737" w14:textId="77777777" w:rsidR="005C2821" w:rsidRDefault="005C2821" w:rsidP="00B45B46">
      <w:pPr>
        <w:spacing w:line="480" w:lineRule="auto"/>
        <w:jc w:val="both"/>
        <w:rPr>
          <w:bCs/>
          <w:lang w:bidi="ar-JO"/>
        </w:rPr>
      </w:pPr>
    </w:p>
    <w:p w14:paraId="7356BFA1" w14:textId="77777777" w:rsidR="005C2821" w:rsidRDefault="005C2821" w:rsidP="005C2821">
      <w:pPr>
        <w:rPr>
          <w:rFonts w:asciiTheme="majorBidi" w:hAnsiTheme="majorBidi" w:cstheme="majorBidi"/>
          <w:b/>
          <w:bCs/>
          <w:sz w:val="28"/>
          <w:szCs w:val="28"/>
          <w:lang w:bidi="ar-JO"/>
        </w:rPr>
      </w:pPr>
      <w:r w:rsidRPr="001C7EAD">
        <w:rPr>
          <w:rFonts w:asciiTheme="majorBidi" w:hAnsiTheme="majorBidi" w:cstheme="majorBidi"/>
          <w:b/>
          <w:bCs/>
          <w:sz w:val="28"/>
          <w:szCs w:val="28"/>
          <w:lang w:bidi="ar-JO"/>
        </w:rPr>
        <w:t>Software development activities</w:t>
      </w:r>
      <w:r>
        <w:rPr>
          <w:rFonts w:asciiTheme="majorBidi" w:hAnsiTheme="majorBidi" w:cstheme="majorBidi"/>
          <w:b/>
          <w:bCs/>
          <w:sz w:val="28"/>
          <w:szCs w:val="28"/>
          <w:lang w:bidi="ar-JO"/>
        </w:rPr>
        <w:t>:</w:t>
      </w:r>
    </w:p>
    <w:p w14:paraId="62027DD8" w14:textId="77777777" w:rsidR="005C2821" w:rsidRDefault="005C2821" w:rsidP="005C2821">
      <w:pPr>
        <w:rPr>
          <w:rFonts w:asciiTheme="majorBidi" w:hAnsiTheme="majorBidi" w:cstheme="majorBidi"/>
          <w:b/>
          <w:bCs/>
          <w:sz w:val="28"/>
          <w:szCs w:val="28"/>
          <w:lang w:bidi="ar-JO"/>
        </w:rPr>
      </w:pPr>
    </w:p>
    <w:p w14:paraId="14A2B923" w14:textId="77777777" w:rsidR="005C2821" w:rsidRPr="001C7EAD" w:rsidRDefault="005C2821" w:rsidP="005C2821">
      <w:pPr>
        <w:rPr>
          <w:rFonts w:asciiTheme="majorBidi" w:hAnsiTheme="majorBidi" w:cstheme="majorBidi"/>
          <w:b/>
          <w:bCs/>
          <w:sz w:val="28"/>
          <w:szCs w:val="28"/>
          <w:lang w:bidi="ar-JO"/>
        </w:rPr>
      </w:pPr>
      <w:r w:rsidRPr="005C2821">
        <w:rPr>
          <w:rFonts w:asciiTheme="majorBidi" w:hAnsiTheme="majorBidi" w:cstheme="majorBidi"/>
          <w:b/>
          <w:bCs/>
          <w:noProof/>
          <w:sz w:val="28"/>
          <w:szCs w:val="28"/>
        </w:rPr>
        <w:drawing>
          <wp:inline distT="0" distB="0" distL="0" distR="0" wp14:anchorId="126767BD" wp14:editId="24038BBD">
            <wp:extent cx="5206365" cy="3904774"/>
            <wp:effectExtent l="19050" t="0" r="0" b="0"/>
            <wp:docPr id="4" name="Picture 11" descr="C:\Documents and Settings\aqaba\Desktop\800px-Waterfall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qaba\Desktop\800px-Waterfall_model.svg.png"/>
                    <pic:cNvPicPr>
                      <a:picLocks noChangeAspect="1" noChangeArrowheads="1"/>
                    </pic:cNvPicPr>
                  </pic:nvPicPr>
                  <pic:blipFill>
                    <a:blip r:embed="rId130" cstate="print"/>
                    <a:srcRect/>
                    <a:stretch>
                      <a:fillRect/>
                    </a:stretch>
                  </pic:blipFill>
                  <pic:spPr bwMode="auto">
                    <a:xfrm>
                      <a:off x="0" y="0"/>
                      <a:ext cx="5206365" cy="3904774"/>
                    </a:xfrm>
                    <a:prstGeom prst="rect">
                      <a:avLst/>
                    </a:prstGeom>
                    <a:noFill/>
                    <a:ln w="9525">
                      <a:noFill/>
                      <a:miter lim="800000"/>
                      <a:headEnd/>
                      <a:tailEnd/>
                    </a:ln>
                  </pic:spPr>
                </pic:pic>
              </a:graphicData>
            </a:graphic>
          </wp:inline>
        </w:drawing>
      </w:r>
    </w:p>
    <w:p w14:paraId="41A53C3F" w14:textId="77777777" w:rsidR="005C2821" w:rsidRPr="00B45B46" w:rsidRDefault="005C2821" w:rsidP="005C2821">
      <w:pPr>
        <w:spacing w:line="480" w:lineRule="auto"/>
        <w:jc w:val="both"/>
        <w:rPr>
          <w:bCs/>
          <w:lang w:bidi="ar-JO"/>
        </w:rPr>
      </w:pPr>
    </w:p>
    <w:p w14:paraId="7B051021" w14:textId="77777777" w:rsidR="00B45B46" w:rsidRPr="00B45B46" w:rsidRDefault="00B45B46" w:rsidP="00B45B46">
      <w:pPr>
        <w:spacing w:line="480" w:lineRule="auto"/>
        <w:jc w:val="both"/>
        <w:rPr>
          <w:bCs/>
          <w:lang w:bidi="ar-JO"/>
        </w:rPr>
      </w:pPr>
    </w:p>
    <w:sectPr w:rsidR="00B45B46" w:rsidRPr="00B45B46"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122DF" w14:textId="77777777" w:rsidR="00195D8C" w:rsidRDefault="00195D8C">
      <w:pPr>
        <w:spacing w:line="240" w:lineRule="auto"/>
      </w:pPr>
      <w:r>
        <w:separator/>
      </w:r>
    </w:p>
  </w:endnote>
  <w:endnote w:type="continuationSeparator" w:id="0">
    <w:p w14:paraId="3FEFD665" w14:textId="77777777" w:rsidR="00195D8C" w:rsidRDefault="00195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6E78A" w14:textId="77777777" w:rsidR="00C56512" w:rsidRPr="001401DD" w:rsidRDefault="00C56512"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972"/>
      <w:docPartObj>
        <w:docPartGallery w:val="Page Numbers (Bottom of Page)"/>
        <w:docPartUnique/>
      </w:docPartObj>
    </w:sdtPr>
    <w:sdtEndPr/>
    <w:sdtContent>
      <w:p w14:paraId="7A8DAA59" w14:textId="77777777" w:rsidR="00C56512" w:rsidRDefault="000A4727">
        <w:pPr>
          <w:pStyle w:val="Footer"/>
          <w:jc w:val="center"/>
        </w:pPr>
        <w:r>
          <w:fldChar w:fldCharType="begin"/>
        </w:r>
        <w:r>
          <w:instrText xml:space="preserve"> PAGE   \* MERGEFORMAT </w:instrText>
        </w:r>
        <w:r>
          <w:fldChar w:fldCharType="separate"/>
        </w:r>
        <w:r w:rsidR="009C7EAB">
          <w:rPr>
            <w:noProof/>
          </w:rPr>
          <w:t>146</w:t>
        </w:r>
        <w:r>
          <w:rPr>
            <w:noProof/>
          </w:rPr>
          <w:fldChar w:fldCharType="end"/>
        </w:r>
      </w:p>
    </w:sdtContent>
  </w:sdt>
  <w:p w14:paraId="27CD1CE2" w14:textId="77777777" w:rsidR="00C56512" w:rsidRDefault="00C565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1A827" w14:textId="77777777" w:rsidR="00C56512" w:rsidRDefault="00C56512">
    <w:pPr>
      <w:pStyle w:val="Footer"/>
    </w:pPr>
    <w:r>
      <w:tab/>
    </w:r>
    <w:r w:rsidR="00D3361A">
      <w:rPr>
        <w:rStyle w:val="PageNumber"/>
      </w:rPr>
      <w:fldChar w:fldCharType="begin"/>
    </w:r>
    <w:r>
      <w:rPr>
        <w:rStyle w:val="PageNumber"/>
      </w:rPr>
      <w:instrText xml:space="preserve"> PAGE </w:instrText>
    </w:r>
    <w:r w:rsidR="00D3361A">
      <w:rPr>
        <w:rStyle w:val="PageNumber"/>
      </w:rPr>
      <w:fldChar w:fldCharType="separate"/>
    </w:r>
    <w:r w:rsidR="009C7EAB">
      <w:rPr>
        <w:rStyle w:val="PageNumber"/>
        <w:noProof/>
      </w:rPr>
      <w:t>141</w:t>
    </w:r>
    <w:r w:rsidR="00D3361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BC0D1" w14:textId="77777777" w:rsidR="00195D8C" w:rsidRDefault="00195D8C">
      <w:pPr>
        <w:spacing w:line="240" w:lineRule="auto"/>
      </w:pPr>
      <w:r>
        <w:separator/>
      </w:r>
    </w:p>
  </w:footnote>
  <w:footnote w:type="continuationSeparator" w:id="0">
    <w:p w14:paraId="4E5E2F60" w14:textId="77777777" w:rsidR="00195D8C" w:rsidRDefault="00195D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41A0B" w14:textId="77777777" w:rsidR="00C56512" w:rsidRDefault="00C565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7D2F7" w14:textId="77777777" w:rsidR="00C56512" w:rsidRPr="00CB0253" w:rsidRDefault="00C56512"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E26D3"/>
    <w:multiLevelType w:val="multilevel"/>
    <w:tmpl w:val="D8FCD84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FA218F"/>
    <w:multiLevelType w:val="multilevel"/>
    <w:tmpl w:val="D086259E"/>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20746C9"/>
    <w:multiLevelType w:val="hybridMultilevel"/>
    <w:tmpl w:val="9C9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76942"/>
    <w:multiLevelType w:val="multilevel"/>
    <w:tmpl w:val="9D82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B30909"/>
    <w:multiLevelType w:val="hybridMultilevel"/>
    <w:tmpl w:val="A402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92B18"/>
    <w:multiLevelType w:val="hybridMultilevel"/>
    <w:tmpl w:val="D8EED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C1C6B"/>
    <w:multiLevelType w:val="multilevel"/>
    <w:tmpl w:val="B9D0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90269B"/>
    <w:multiLevelType w:val="hybridMultilevel"/>
    <w:tmpl w:val="844CF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082D10"/>
    <w:multiLevelType w:val="hybridMultilevel"/>
    <w:tmpl w:val="DBA4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B6D05"/>
    <w:multiLevelType w:val="multilevel"/>
    <w:tmpl w:val="4708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9139F"/>
    <w:multiLevelType w:val="hybridMultilevel"/>
    <w:tmpl w:val="6422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F67F32"/>
    <w:multiLevelType w:val="multilevel"/>
    <w:tmpl w:val="E41C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841A5"/>
    <w:multiLevelType w:val="hybridMultilevel"/>
    <w:tmpl w:val="410259EC"/>
    <w:lvl w:ilvl="0" w:tplc="4918760E">
      <w:start w:val="1"/>
      <w:numFmt w:val="decimal"/>
      <w:lvlText w:val="%1."/>
      <w:lvlJc w:val="left"/>
      <w:pPr>
        <w:tabs>
          <w:tab w:val="num" w:pos="720"/>
        </w:tabs>
        <w:ind w:left="720" w:hanging="360"/>
      </w:pPr>
    </w:lvl>
    <w:lvl w:ilvl="1" w:tplc="785259F4" w:tentative="1">
      <w:start w:val="1"/>
      <w:numFmt w:val="decimal"/>
      <w:lvlText w:val="%2."/>
      <w:lvlJc w:val="left"/>
      <w:pPr>
        <w:tabs>
          <w:tab w:val="num" w:pos="1440"/>
        </w:tabs>
        <w:ind w:left="1440" w:hanging="360"/>
      </w:pPr>
    </w:lvl>
    <w:lvl w:ilvl="2" w:tplc="707EFCCC" w:tentative="1">
      <w:start w:val="1"/>
      <w:numFmt w:val="decimal"/>
      <w:lvlText w:val="%3."/>
      <w:lvlJc w:val="left"/>
      <w:pPr>
        <w:tabs>
          <w:tab w:val="num" w:pos="2160"/>
        </w:tabs>
        <w:ind w:left="2160" w:hanging="360"/>
      </w:pPr>
    </w:lvl>
    <w:lvl w:ilvl="3" w:tplc="C374B982" w:tentative="1">
      <w:start w:val="1"/>
      <w:numFmt w:val="decimal"/>
      <w:lvlText w:val="%4."/>
      <w:lvlJc w:val="left"/>
      <w:pPr>
        <w:tabs>
          <w:tab w:val="num" w:pos="2880"/>
        </w:tabs>
        <w:ind w:left="2880" w:hanging="360"/>
      </w:pPr>
    </w:lvl>
    <w:lvl w:ilvl="4" w:tplc="291097F0" w:tentative="1">
      <w:start w:val="1"/>
      <w:numFmt w:val="decimal"/>
      <w:lvlText w:val="%5."/>
      <w:lvlJc w:val="left"/>
      <w:pPr>
        <w:tabs>
          <w:tab w:val="num" w:pos="3600"/>
        </w:tabs>
        <w:ind w:left="3600" w:hanging="360"/>
      </w:pPr>
    </w:lvl>
    <w:lvl w:ilvl="5" w:tplc="43325A3E" w:tentative="1">
      <w:start w:val="1"/>
      <w:numFmt w:val="decimal"/>
      <w:lvlText w:val="%6."/>
      <w:lvlJc w:val="left"/>
      <w:pPr>
        <w:tabs>
          <w:tab w:val="num" w:pos="4320"/>
        </w:tabs>
        <w:ind w:left="4320" w:hanging="360"/>
      </w:pPr>
    </w:lvl>
    <w:lvl w:ilvl="6" w:tplc="68D2DAA6" w:tentative="1">
      <w:start w:val="1"/>
      <w:numFmt w:val="decimal"/>
      <w:lvlText w:val="%7."/>
      <w:lvlJc w:val="left"/>
      <w:pPr>
        <w:tabs>
          <w:tab w:val="num" w:pos="5040"/>
        </w:tabs>
        <w:ind w:left="5040" w:hanging="360"/>
      </w:pPr>
    </w:lvl>
    <w:lvl w:ilvl="7" w:tplc="CEE01B4A" w:tentative="1">
      <w:start w:val="1"/>
      <w:numFmt w:val="decimal"/>
      <w:lvlText w:val="%8."/>
      <w:lvlJc w:val="left"/>
      <w:pPr>
        <w:tabs>
          <w:tab w:val="num" w:pos="5760"/>
        </w:tabs>
        <w:ind w:left="5760" w:hanging="360"/>
      </w:pPr>
    </w:lvl>
    <w:lvl w:ilvl="8" w:tplc="350219DA" w:tentative="1">
      <w:start w:val="1"/>
      <w:numFmt w:val="decimal"/>
      <w:lvlText w:val="%9."/>
      <w:lvlJc w:val="left"/>
      <w:pPr>
        <w:tabs>
          <w:tab w:val="num" w:pos="6480"/>
        </w:tabs>
        <w:ind w:left="6480" w:hanging="360"/>
      </w:pPr>
    </w:lvl>
  </w:abstractNum>
  <w:abstractNum w:abstractNumId="13" w15:restartNumberingAfterBreak="0">
    <w:nsid w:val="55683275"/>
    <w:multiLevelType w:val="hybridMultilevel"/>
    <w:tmpl w:val="E014E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D8550D"/>
    <w:multiLevelType w:val="multilevel"/>
    <w:tmpl w:val="0E28680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E5C2E9C"/>
    <w:multiLevelType w:val="multilevel"/>
    <w:tmpl w:val="AE1AC876"/>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F2775F"/>
    <w:multiLevelType w:val="hybridMultilevel"/>
    <w:tmpl w:val="96F012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74003"/>
    <w:multiLevelType w:val="multilevel"/>
    <w:tmpl w:val="4D3C5B48"/>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0472898"/>
    <w:multiLevelType w:val="multilevel"/>
    <w:tmpl w:val="3096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286AC3"/>
    <w:multiLevelType w:val="multilevel"/>
    <w:tmpl w:val="B39E5124"/>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284"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18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7D493D06"/>
    <w:multiLevelType w:val="hybridMultilevel"/>
    <w:tmpl w:val="96EA0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4449068">
    <w:abstractNumId w:val="21"/>
  </w:num>
  <w:num w:numId="2" w16cid:durableId="482738493">
    <w:abstractNumId w:val="19"/>
  </w:num>
  <w:num w:numId="3" w16cid:durableId="1387948605">
    <w:abstractNumId w:val="21"/>
  </w:num>
  <w:num w:numId="4" w16cid:durableId="302394494">
    <w:abstractNumId w:val="12"/>
  </w:num>
  <w:num w:numId="5" w16cid:durableId="1529761414">
    <w:abstractNumId w:val="17"/>
  </w:num>
  <w:num w:numId="6" w16cid:durableId="889878223">
    <w:abstractNumId w:val="11"/>
  </w:num>
  <w:num w:numId="7" w16cid:durableId="1338537483">
    <w:abstractNumId w:val="3"/>
  </w:num>
  <w:num w:numId="8" w16cid:durableId="747386384">
    <w:abstractNumId w:val="20"/>
  </w:num>
  <w:num w:numId="9" w16cid:durableId="169904440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74772962">
    <w:abstractNumId w:val="4"/>
  </w:num>
  <w:num w:numId="11" w16cid:durableId="203443114">
    <w:abstractNumId w:val="2"/>
  </w:num>
  <w:num w:numId="12" w16cid:durableId="1457721285">
    <w:abstractNumId w:val="10"/>
  </w:num>
  <w:num w:numId="13" w16cid:durableId="1590383301">
    <w:abstractNumId w:val="7"/>
  </w:num>
  <w:num w:numId="14" w16cid:durableId="1407613116">
    <w:abstractNumId w:val="22"/>
  </w:num>
  <w:num w:numId="15" w16cid:durableId="790319565">
    <w:abstractNumId w:val="8"/>
  </w:num>
  <w:num w:numId="16" w16cid:durableId="845290921">
    <w:abstractNumId w:val="5"/>
  </w:num>
  <w:num w:numId="17" w16cid:durableId="1812206925">
    <w:abstractNumId w:val="18"/>
  </w:num>
  <w:num w:numId="18" w16cid:durableId="841505574">
    <w:abstractNumId w:val="16"/>
  </w:num>
  <w:num w:numId="19" w16cid:durableId="675159659">
    <w:abstractNumId w:val="14"/>
  </w:num>
  <w:num w:numId="20" w16cid:durableId="1482192411">
    <w:abstractNumId w:val="1"/>
  </w:num>
  <w:num w:numId="21" w16cid:durableId="968586830">
    <w:abstractNumId w:val="15"/>
  </w:num>
  <w:num w:numId="22" w16cid:durableId="151147396">
    <w:abstractNumId w:val="0"/>
  </w:num>
  <w:num w:numId="23" w16cid:durableId="92291196">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24" w16cid:durableId="343559008">
    <w:abstractNumId w:val="6"/>
  </w:num>
  <w:num w:numId="25" w16cid:durableId="266888490">
    <w:abstractNumId w:val="13"/>
  </w:num>
  <w:num w:numId="26" w16cid:durableId="1615790510">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2A8"/>
    <w:rsid w:val="0000074F"/>
    <w:rsid w:val="000014E2"/>
    <w:rsid w:val="000024C2"/>
    <w:rsid w:val="00004FF2"/>
    <w:rsid w:val="000066C1"/>
    <w:rsid w:val="000131B0"/>
    <w:rsid w:val="00013FBF"/>
    <w:rsid w:val="0001430D"/>
    <w:rsid w:val="00014535"/>
    <w:rsid w:val="000149BD"/>
    <w:rsid w:val="000160B5"/>
    <w:rsid w:val="00016173"/>
    <w:rsid w:val="000170C7"/>
    <w:rsid w:val="0001744C"/>
    <w:rsid w:val="00017C8F"/>
    <w:rsid w:val="00020C4B"/>
    <w:rsid w:val="00020E15"/>
    <w:rsid w:val="0002100D"/>
    <w:rsid w:val="00021EDB"/>
    <w:rsid w:val="0002492C"/>
    <w:rsid w:val="00025CEB"/>
    <w:rsid w:val="000276B2"/>
    <w:rsid w:val="00032646"/>
    <w:rsid w:val="00032E25"/>
    <w:rsid w:val="00033596"/>
    <w:rsid w:val="000358EA"/>
    <w:rsid w:val="00037154"/>
    <w:rsid w:val="000414DC"/>
    <w:rsid w:val="000426FE"/>
    <w:rsid w:val="00044CD5"/>
    <w:rsid w:val="00050435"/>
    <w:rsid w:val="00050E48"/>
    <w:rsid w:val="00051279"/>
    <w:rsid w:val="000513F0"/>
    <w:rsid w:val="00052D16"/>
    <w:rsid w:val="00053AA7"/>
    <w:rsid w:val="00053AED"/>
    <w:rsid w:val="000544FE"/>
    <w:rsid w:val="0005476B"/>
    <w:rsid w:val="0006219E"/>
    <w:rsid w:val="00063D3A"/>
    <w:rsid w:val="00064616"/>
    <w:rsid w:val="00070B32"/>
    <w:rsid w:val="00073026"/>
    <w:rsid w:val="00073185"/>
    <w:rsid w:val="0008247D"/>
    <w:rsid w:val="00083E8F"/>
    <w:rsid w:val="00086C94"/>
    <w:rsid w:val="00087DAD"/>
    <w:rsid w:val="0009240D"/>
    <w:rsid w:val="00092BB3"/>
    <w:rsid w:val="00092F3A"/>
    <w:rsid w:val="0009488D"/>
    <w:rsid w:val="00097AF4"/>
    <w:rsid w:val="000A0240"/>
    <w:rsid w:val="000A08AA"/>
    <w:rsid w:val="000A45E7"/>
    <w:rsid w:val="000A4727"/>
    <w:rsid w:val="000A4955"/>
    <w:rsid w:val="000A6478"/>
    <w:rsid w:val="000B0506"/>
    <w:rsid w:val="000B0A5E"/>
    <w:rsid w:val="000B2189"/>
    <w:rsid w:val="000B348C"/>
    <w:rsid w:val="000B49FF"/>
    <w:rsid w:val="000B4B6E"/>
    <w:rsid w:val="000B5902"/>
    <w:rsid w:val="000B61B1"/>
    <w:rsid w:val="000B65A5"/>
    <w:rsid w:val="000B7D52"/>
    <w:rsid w:val="000C04B4"/>
    <w:rsid w:val="000C0A48"/>
    <w:rsid w:val="000C0F6B"/>
    <w:rsid w:val="000C1C0E"/>
    <w:rsid w:val="000C1C1A"/>
    <w:rsid w:val="000C32CE"/>
    <w:rsid w:val="000C376B"/>
    <w:rsid w:val="000C56F9"/>
    <w:rsid w:val="000C571E"/>
    <w:rsid w:val="000C59B2"/>
    <w:rsid w:val="000C5C10"/>
    <w:rsid w:val="000C5E96"/>
    <w:rsid w:val="000C7EBB"/>
    <w:rsid w:val="000D0113"/>
    <w:rsid w:val="000D05AA"/>
    <w:rsid w:val="000D35DA"/>
    <w:rsid w:val="000D3ADC"/>
    <w:rsid w:val="000D5208"/>
    <w:rsid w:val="000D5572"/>
    <w:rsid w:val="000D6101"/>
    <w:rsid w:val="000D7982"/>
    <w:rsid w:val="000E006A"/>
    <w:rsid w:val="000E05E1"/>
    <w:rsid w:val="000E08D5"/>
    <w:rsid w:val="000E145A"/>
    <w:rsid w:val="000E1491"/>
    <w:rsid w:val="000E20FA"/>
    <w:rsid w:val="000E26E2"/>
    <w:rsid w:val="000E37B9"/>
    <w:rsid w:val="000E3FF8"/>
    <w:rsid w:val="000F0ADA"/>
    <w:rsid w:val="000F187B"/>
    <w:rsid w:val="000F18F7"/>
    <w:rsid w:val="000F3914"/>
    <w:rsid w:val="000F499A"/>
    <w:rsid w:val="000F50AD"/>
    <w:rsid w:val="000F7B73"/>
    <w:rsid w:val="00101239"/>
    <w:rsid w:val="00101FCE"/>
    <w:rsid w:val="001020B3"/>
    <w:rsid w:val="001033E9"/>
    <w:rsid w:val="00105CF1"/>
    <w:rsid w:val="001066F4"/>
    <w:rsid w:val="00107AFD"/>
    <w:rsid w:val="00111752"/>
    <w:rsid w:val="0011180B"/>
    <w:rsid w:val="00111DE5"/>
    <w:rsid w:val="00112204"/>
    <w:rsid w:val="00115869"/>
    <w:rsid w:val="001161EA"/>
    <w:rsid w:val="001166B8"/>
    <w:rsid w:val="00120866"/>
    <w:rsid w:val="00121A34"/>
    <w:rsid w:val="00121C29"/>
    <w:rsid w:val="001242FD"/>
    <w:rsid w:val="00124654"/>
    <w:rsid w:val="00124C04"/>
    <w:rsid w:val="001265F0"/>
    <w:rsid w:val="00126756"/>
    <w:rsid w:val="00127B98"/>
    <w:rsid w:val="0013084D"/>
    <w:rsid w:val="001338AE"/>
    <w:rsid w:val="001353B0"/>
    <w:rsid w:val="001353DA"/>
    <w:rsid w:val="0013651D"/>
    <w:rsid w:val="001401B0"/>
    <w:rsid w:val="00140F07"/>
    <w:rsid w:val="00141D49"/>
    <w:rsid w:val="00141EAA"/>
    <w:rsid w:val="00142F78"/>
    <w:rsid w:val="0014300B"/>
    <w:rsid w:val="00143279"/>
    <w:rsid w:val="001434A5"/>
    <w:rsid w:val="001437B1"/>
    <w:rsid w:val="0014445A"/>
    <w:rsid w:val="00144A4A"/>
    <w:rsid w:val="00146A12"/>
    <w:rsid w:val="00150709"/>
    <w:rsid w:val="001511B3"/>
    <w:rsid w:val="0015284D"/>
    <w:rsid w:val="00153030"/>
    <w:rsid w:val="001530D3"/>
    <w:rsid w:val="00153344"/>
    <w:rsid w:val="001536A7"/>
    <w:rsid w:val="001550FF"/>
    <w:rsid w:val="001573DC"/>
    <w:rsid w:val="001601F1"/>
    <w:rsid w:val="00164C68"/>
    <w:rsid w:val="0016525A"/>
    <w:rsid w:val="00165C01"/>
    <w:rsid w:val="00172CF9"/>
    <w:rsid w:val="00173575"/>
    <w:rsid w:val="001748AB"/>
    <w:rsid w:val="00174906"/>
    <w:rsid w:val="00177F45"/>
    <w:rsid w:val="001833B8"/>
    <w:rsid w:val="0018377A"/>
    <w:rsid w:val="00184B20"/>
    <w:rsid w:val="00185308"/>
    <w:rsid w:val="001860C2"/>
    <w:rsid w:val="0018718C"/>
    <w:rsid w:val="00191DFB"/>
    <w:rsid w:val="00193C31"/>
    <w:rsid w:val="00193F0F"/>
    <w:rsid w:val="00194139"/>
    <w:rsid w:val="0019474B"/>
    <w:rsid w:val="00195410"/>
    <w:rsid w:val="00195D8C"/>
    <w:rsid w:val="0019701D"/>
    <w:rsid w:val="001A0703"/>
    <w:rsid w:val="001A0F8C"/>
    <w:rsid w:val="001A373A"/>
    <w:rsid w:val="001A3C9F"/>
    <w:rsid w:val="001A4412"/>
    <w:rsid w:val="001A4581"/>
    <w:rsid w:val="001A532F"/>
    <w:rsid w:val="001A5423"/>
    <w:rsid w:val="001A7313"/>
    <w:rsid w:val="001B308A"/>
    <w:rsid w:val="001B76B6"/>
    <w:rsid w:val="001C221A"/>
    <w:rsid w:val="001C33B0"/>
    <w:rsid w:val="001C4AF7"/>
    <w:rsid w:val="001D1336"/>
    <w:rsid w:val="001D2848"/>
    <w:rsid w:val="001D3E60"/>
    <w:rsid w:val="001D456E"/>
    <w:rsid w:val="001D5280"/>
    <w:rsid w:val="001D60C1"/>
    <w:rsid w:val="001D72B7"/>
    <w:rsid w:val="001D78FD"/>
    <w:rsid w:val="001E17F6"/>
    <w:rsid w:val="001E1DE1"/>
    <w:rsid w:val="001E49C6"/>
    <w:rsid w:val="001E4E3E"/>
    <w:rsid w:val="001E629F"/>
    <w:rsid w:val="001F060E"/>
    <w:rsid w:val="001F06EC"/>
    <w:rsid w:val="001F0C60"/>
    <w:rsid w:val="001F124A"/>
    <w:rsid w:val="001F2863"/>
    <w:rsid w:val="001F32BC"/>
    <w:rsid w:val="001F35D1"/>
    <w:rsid w:val="001F3EC5"/>
    <w:rsid w:val="001F652C"/>
    <w:rsid w:val="001F6AD1"/>
    <w:rsid w:val="001F6F34"/>
    <w:rsid w:val="001F7890"/>
    <w:rsid w:val="001F7F58"/>
    <w:rsid w:val="00202625"/>
    <w:rsid w:val="00203723"/>
    <w:rsid w:val="00204F6A"/>
    <w:rsid w:val="00205DDC"/>
    <w:rsid w:val="00205E19"/>
    <w:rsid w:val="00211923"/>
    <w:rsid w:val="00213655"/>
    <w:rsid w:val="00215679"/>
    <w:rsid w:val="0021728D"/>
    <w:rsid w:val="00217D33"/>
    <w:rsid w:val="0022099E"/>
    <w:rsid w:val="00223188"/>
    <w:rsid w:val="0022378C"/>
    <w:rsid w:val="002247C7"/>
    <w:rsid w:val="00225CBD"/>
    <w:rsid w:val="002260DD"/>
    <w:rsid w:val="00226806"/>
    <w:rsid w:val="00227129"/>
    <w:rsid w:val="0023405A"/>
    <w:rsid w:val="0023546F"/>
    <w:rsid w:val="0023572D"/>
    <w:rsid w:val="00235979"/>
    <w:rsid w:val="00236EC9"/>
    <w:rsid w:val="00237D87"/>
    <w:rsid w:val="0024058B"/>
    <w:rsid w:val="00240BC9"/>
    <w:rsid w:val="002410BF"/>
    <w:rsid w:val="002432C2"/>
    <w:rsid w:val="00244C81"/>
    <w:rsid w:val="0024531C"/>
    <w:rsid w:val="00246E8D"/>
    <w:rsid w:val="002479C7"/>
    <w:rsid w:val="002479E3"/>
    <w:rsid w:val="00247A65"/>
    <w:rsid w:val="0025029D"/>
    <w:rsid w:val="00250D3A"/>
    <w:rsid w:val="002519C1"/>
    <w:rsid w:val="00251B27"/>
    <w:rsid w:val="00251DAF"/>
    <w:rsid w:val="0025246F"/>
    <w:rsid w:val="00253158"/>
    <w:rsid w:val="0025344A"/>
    <w:rsid w:val="00254D6A"/>
    <w:rsid w:val="002550E4"/>
    <w:rsid w:val="00255897"/>
    <w:rsid w:val="00256A2E"/>
    <w:rsid w:val="00256D98"/>
    <w:rsid w:val="00260184"/>
    <w:rsid w:val="002604E3"/>
    <w:rsid w:val="00260755"/>
    <w:rsid w:val="00261809"/>
    <w:rsid w:val="00263EB3"/>
    <w:rsid w:val="0026437C"/>
    <w:rsid w:val="00264CA7"/>
    <w:rsid w:val="002700EF"/>
    <w:rsid w:val="00270F1D"/>
    <w:rsid w:val="00270F42"/>
    <w:rsid w:val="0027189F"/>
    <w:rsid w:val="0028573B"/>
    <w:rsid w:val="0028626A"/>
    <w:rsid w:val="0028701D"/>
    <w:rsid w:val="00287E83"/>
    <w:rsid w:val="00291ADB"/>
    <w:rsid w:val="00292862"/>
    <w:rsid w:val="00292B5A"/>
    <w:rsid w:val="00293384"/>
    <w:rsid w:val="00293633"/>
    <w:rsid w:val="002936D8"/>
    <w:rsid w:val="00293C6A"/>
    <w:rsid w:val="0029531A"/>
    <w:rsid w:val="00295A93"/>
    <w:rsid w:val="00296282"/>
    <w:rsid w:val="00296508"/>
    <w:rsid w:val="00296D58"/>
    <w:rsid w:val="002A08A4"/>
    <w:rsid w:val="002A2AD1"/>
    <w:rsid w:val="002A4D9E"/>
    <w:rsid w:val="002A5A21"/>
    <w:rsid w:val="002A62A8"/>
    <w:rsid w:val="002A64E4"/>
    <w:rsid w:val="002A6AB8"/>
    <w:rsid w:val="002B2477"/>
    <w:rsid w:val="002B3166"/>
    <w:rsid w:val="002B7363"/>
    <w:rsid w:val="002B7DE1"/>
    <w:rsid w:val="002C0CC5"/>
    <w:rsid w:val="002C1AF5"/>
    <w:rsid w:val="002C1E5B"/>
    <w:rsid w:val="002C362A"/>
    <w:rsid w:val="002C3788"/>
    <w:rsid w:val="002C39FF"/>
    <w:rsid w:val="002C5575"/>
    <w:rsid w:val="002C78E6"/>
    <w:rsid w:val="002D2BD5"/>
    <w:rsid w:val="002D3305"/>
    <w:rsid w:val="002D5DD8"/>
    <w:rsid w:val="002D6191"/>
    <w:rsid w:val="002D76A5"/>
    <w:rsid w:val="002E3FD1"/>
    <w:rsid w:val="002E5C6E"/>
    <w:rsid w:val="002E7C88"/>
    <w:rsid w:val="002E7CF6"/>
    <w:rsid w:val="002F236A"/>
    <w:rsid w:val="002F2ADB"/>
    <w:rsid w:val="002F2EC6"/>
    <w:rsid w:val="002F34BB"/>
    <w:rsid w:val="002F3738"/>
    <w:rsid w:val="002F57E0"/>
    <w:rsid w:val="002F5984"/>
    <w:rsid w:val="002F710D"/>
    <w:rsid w:val="002F77C4"/>
    <w:rsid w:val="00301CBC"/>
    <w:rsid w:val="00301CEE"/>
    <w:rsid w:val="003033CB"/>
    <w:rsid w:val="00313AF1"/>
    <w:rsid w:val="0032033E"/>
    <w:rsid w:val="003218DD"/>
    <w:rsid w:val="003249D7"/>
    <w:rsid w:val="00324D3A"/>
    <w:rsid w:val="003252D5"/>
    <w:rsid w:val="003259A5"/>
    <w:rsid w:val="00326182"/>
    <w:rsid w:val="00331959"/>
    <w:rsid w:val="00331F00"/>
    <w:rsid w:val="003338B6"/>
    <w:rsid w:val="00334D51"/>
    <w:rsid w:val="00335622"/>
    <w:rsid w:val="0033693F"/>
    <w:rsid w:val="00340D7B"/>
    <w:rsid w:val="00345379"/>
    <w:rsid w:val="003466E6"/>
    <w:rsid w:val="00347053"/>
    <w:rsid w:val="003471E3"/>
    <w:rsid w:val="0035208A"/>
    <w:rsid w:val="00353FD5"/>
    <w:rsid w:val="0035500B"/>
    <w:rsid w:val="003550D3"/>
    <w:rsid w:val="003552FC"/>
    <w:rsid w:val="0035557C"/>
    <w:rsid w:val="00355B34"/>
    <w:rsid w:val="00356636"/>
    <w:rsid w:val="00357AA9"/>
    <w:rsid w:val="0036154A"/>
    <w:rsid w:val="00362C94"/>
    <w:rsid w:val="00364D67"/>
    <w:rsid w:val="003661D6"/>
    <w:rsid w:val="00367CFF"/>
    <w:rsid w:val="00370B0C"/>
    <w:rsid w:val="003718AC"/>
    <w:rsid w:val="00372DBA"/>
    <w:rsid w:val="0037339D"/>
    <w:rsid w:val="003741CF"/>
    <w:rsid w:val="00374469"/>
    <w:rsid w:val="0037476C"/>
    <w:rsid w:val="00377F36"/>
    <w:rsid w:val="00381000"/>
    <w:rsid w:val="00381452"/>
    <w:rsid w:val="00381D1F"/>
    <w:rsid w:val="00383F40"/>
    <w:rsid w:val="00386741"/>
    <w:rsid w:val="00390098"/>
    <w:rsid w:val="0039047C"/>
    <w:rsid w:val="00390C8B"/>
    <w:rsid w:val="00391E10"/>
    <w:rsid w:val="00392119"/>
    <w:rsid w:val="003936BB"/>
    <w:rsid w:val="00396682"/>
    <w:rsid w:val="003A041F"/>
    <w:rsid w:val="003A2F0A"/>
    <w:rsid w:val="003A4873"/>
    <w:rsid w:val="003A5795"/>
    <w:rsid w:val="003A5C13"/>
    <w:rsid w:val="003A6271"/>
    <w:rsid w:val="003A70A2"/>
    <w:rsid w:val="003A79C2"/>
    <w:rsid w:val="003A7A80"/>
    <w:rsid w:val="003B161E"/>
    <w:rsid w:val="003B1707"/>
    <w:rsid w:val="003B39B8"/>
    <w:rsid w:val="003B4810"/>
    <w:rsid w:val="003B512F"/>
    <w:rsid w:val="003B542D"/>
    <w:rsid w:val="003B5BD8"/>
    <w:rsid w:val="003B6347"/>
    <w:rsid w:val="003B79C0"/>
    <w:rsid w:val="003C1E3B"/>
    <w:rsid w:val="003C23DE"/>
    <w:rsid w:val="003C2656"/>
    <w:rsid w:val="003C3ED0"/>
    <w:rsid w:val="003C61F0"/>
    <w:rsid w:val="003D181D"/>
    <w:rsid w:val="003D1A66"/>
    <w:rsid w:val="003D207A"/>
    <w:rsid w:val="003D2803"/>
    <w:rsid w:val="003D3D51"/>
    <w:rsid w:val="003D593C"/>
    <w:rsid w:val="003D6625"/>
    <w:rsid w:val="003D67E5"/>
    <w:rsid w:val="003D6CE8"/>
    <w:rsid w:val="003E05BC"/>
    <w:rsid w:val="003E0E6F"/>
    <w:rsid w:val="003E28B2"/>
    <w:rsid w:val="003E2C7C"/>
    <w:rsid w:val="003E3913"/>
    <w:rsid w:val="003E3B7B"/>
    <w:rsid w:val="003E6B73"/>
    <w:rsid w:val="003E6ECF"/>
    <w:rsid w:val="003F1ADC"/>
    <w:rsid w:val="003F1E7E"/>
    <w:rsid w:val="003F433D"/>
    <w:rsid w:val="003F4FCC"/>
    <w:rsid w:val="003F53E1"/>
    <w:rsid w:val="003F5ADC"/>
    <w:rsid w:val="003F7259"/>
    <w:rsid w:val="004010C4"/>
    <w:rsid w:val="00401D9E"/>
    <w:rsid w:val="0040620D"/>
    <w:rsid w:val="00406888"/>
    <w:rsid w:val="0040706F"/>
    <w:rsid w:val="0041267E"/>
    <w:rsid w:val="00413B72"/>
    <w:rsid w:val="0041621E"/>
    <w:rsid w:val="004170CA"/>
    <w:rsid w:val="004172AA"/>
    <w:rsid w:val="00417B2F"/>
    <w:rsid w:val="004246A5"/>
    <w:rsid w:val="004249D1"/>
    <w:rsid w:val="00424CDE"/>
    <w:rsid w:val="0042652B"/>
    <w:rsid w:val="00427C9D"/>
    <w:rsid w:val="00427D64"/>
    <w:rsid w:val="0043003A"/>
    <w:rsid w:val="0043229A"/>
    <w:rsid w:val="00432758"/>
    <w:rsid w:val="00432CBA"/>
    <w:rsid w:val="0043352F"/>
    <w:rsid w:val="00433A53"/>
    <w:rsid w:val="004357EF"/>
    <w:rsid w:val="004358CC"/>
    <w:rsid w:val="0043726F"/>
    <w:rsid w:val="00437C65"/>
    <w:rsid w:val="00437E15"/>
    <w:rsid w:val="00441347"/>
    <w:rsid w:val="00441A10"/>
    <w:rsid w:val="004422CB"/>
    <w:rsid w:val="00442EF5"/>
    <w:rsid w:val="004454E7"/>
    <w:rsid w:val="00450FE6"/>
    <w:rsid w:val="00451032"/>
    <w:rsid w:val="00452F3A"/>
    <w:rsid w:val="004542DD"/>
    <w:rsid w:val="0045544E"/>
    <w:rsid w:val="004601D1"/>
    <w:rsid w:val="004609DA"/>
    <w:rsid w:val="004626A4"/>
    <w:rsid w:val="00464ACB"/>
    <w:rsid w:val="00465877"/>
    <w:rsid w:val="004662D1"/>
    <w:rsid w:val="004674BE"/>
    <w:rsid w:val="004728D0"/>
    <w:rsid w:val="00473E2B"/>
    <w:rsid w:val="00475F70"/>
    <w:rsid w:val="00481F60"/>
    <w:rsid w:val="00483538"/>
    <w:rsid w:val="00483959"/>
    <w:rsid w:val="00484042"/>
    <w:rsid w:val="00484456"/>
    <w:rsid w:val="00484F0D"/>
    <w:rsid w:val="00487CB0"/>
    <w:rsid w:val="00487EA0"/>
    <w:rsid w:val="00490806"/>
    <w:rsid w:val="00491413"/>
    <w:rsid w:val="00492F99"/>
    <w:rsid w:val="00493B2A"/>
    <w:rsid w:val="00494FA6"/>
    <w:rsid w:val="004951C4"/>
    <w:rsid w:val="00495F46"/>
    <w:rsid w:val="00496913"/>
    <w:rsid w:val="00496C54"/>
    <w:rsid w:val="00497E99"/>
    <w:rsid w:val="004A0F8C"/>
    <w:rsid w:val="004A1010"/>
    <w:rsid w:val="004A291B"/>
    <w:rsid w:val="004A448E"/>
    <w:rsid w:val="004A6AD6"/>
    <w:rsid w:val="004A7C00"/>
    <w:rsid w:val="004A7CAF"/>
    <w:rsid w:val="004B02EE"/>
    <w:rsid w:val="004B1290"/>
    <w:rsid w:val="004B14B3"/>
    <w:rsid w:val="004B3FD1"/>
    <w:rsid w:val="004B4726"/>
    <w:rsid w:val="004B47D0"/>
    <w:rsid w:val="004B514A"/>
    <w:rsid w:val="004C061A"/>
    <w:rsid w:val="004C4D53"/>
    <w:rsid w:val="004C643E"/>
    <w:rsid w:val="004C739B"/>
    <w:rsid w:val="004C7A3F"/>
    <w:rsid w:val="004D037A"/>
    <w:rsid w:val="004D0608"/>
    <w:rsid w:val="004D4953"/>
    <w:rsid w:val="004D5949"/>
    <w:rsid w:val="004D5A72"/>
    <w:rsid w:val="004D5B00"/>
    <w:rsid w:val="004E0B8F"/>
    <w:rsid w:val="004E2814"/>
    <w:rsid w:val="004E3280"/>
    <w:rsid w:val="004E4A28"/>
    <w:rsid w:val="004E628E"/>
    <w:rsid w:val="004E68A5"/>
    <w:rsid w:val="004E69E5"/>
    <w:rsid w:val="004E6E5F"/>
    <w:rsid w:val="004E6F39"/>
    <w:rsid w:val="004E75E1"/>
    <w:rsid w:val="004E7B3A"/>
    <w:rsid w:val="004E7B80"/>
    <w:rsid w:val="004F1E33"/>
    <w:rsid w:val="004F33ED"/>
    <w:rsid w:val="004F7A35"/>
    <w:rsid w:val="004F7C39"/>
    <w:rsid w:val="00502455"/>
    <w:rsid w:val="0050419D"/>
    <w:rsid w:val="00504236"/>
    <w:rsid w:val="00506D08"/>
    <w:rsid w:val="00507700"/>
    <w:rsid w:val="005120C9"/>
    <w:rsid w:val="0051358F"/>
    <w:rsid w:val="005135C3"/>
    <w:rsid w:val="00514099"/>
    <w:rsid w:val="00514E77"/>
    <w:rsid w:val="00521DA7"/>
    <w:rsid w:val="00527C94"/>
    <w:rsid w:val="00527D9B"/>
    <w:rsid w:val="005322C5"/>
    <w:rsid w:val="00532F48"/>
    <w:rsid w:val="005414FF"/>
    <w:rsid w:val="00543C2D"/>
    <w:rsid w:val="00543E90"/>
    <w:rsid w:val="0054447A"/>
    <w:rsid w:val="00550D90"/>
    <w:rsid w:val="00552907"/>
    <w:rsid w:val="00553689"/>
    <w:rsid w:val="00553B57"/>
    <w:rsid w:val="00553B6F"/>
    <w:rsid w:val="00553BD8"/>
    <w:rsid w:val="00556427"/>
    <w:rsid w:val="005607CD"/>
    <w:rsid w:val="00561AB8"/>
    <w:rsid w:val="00562924"/>
    <w:rsid w:val="00567617"/>
    <w:rsid w:val="00570E11"/>
    <w:rsid w:val="00574D75"/>
    <w:rsid w:val="00580033"/>
    <w:rsid w:val="005802A2"/>
    <w:rsid w:val="00580621"/>
    <w:rsid w:val="005815D6"/>
    <w:rsid w:val="005837B9"/>
    <w:rsid w:val="00584043"/>
    <w:rsid w:val="00584055"/>
    <w:rsid w:val="00585CE6"/>
    <w:rsid w:val="005867F5"/>
    <w:rsid w:val="00587836"/>
    <w:rsid w:val="00587C30"/>
    <w:rsid w:val="00592511"/>
    <w:rsid w:val="00593228"/>
    <w:rsid w:val="0059612E"/>
    <w:rsid w:val="0059755C"/>
    <w:rsid w:val="00597A0E"/>
    <w:rsid w:val="005A08A4"/>
    <w:rsid w:val="005A2C35"/>
    <w:rsid w:val="005A64A7"/>
    <w:rsid w:val="005A6613"/>
    <w:rsid w:val="005A6B97"/>
    <w:rsid w:val="005A798F"/>
    <w:rsid w:val="005B050D"/>
    <w:rsid w:val="005B05C5"/>
    <w:rsid w:val="005B08C1"/>
    <w:rsid w:val="005B31D4"/>
    <w:rsid w:val="005B330F"/>
    <w:rsid w:val="005B4C91"/>
    <w:rsid w:val="005B7E2F"/>
    <w:rsid w:val="005C0BD8"/>
    <w:rsid w:val="005C186A"/>
    <w:rsid w:val="005C2821"/>
    <w:rsid w:val="005C3E95"/>
    <w:rsid w:val="005C707F"/>
    <w:rsid w:val="005C7CF9"/>
    <w:rsid w:val="005D0667"/>
    <w:rsid w:val="005D2150"/>
    <w:rsid w:val="005D362F"/>
    <w:rsid w:val="005D4E5C"/>
    <w:rsid w:val="005D7F88"/>
    <w:rsid w:val="005E7C30"/>
    <w:rsid w:val="005F22D6"/>
    <w:rsid w:val="005F24DB"/>
    <w:rsid w:val="005F2571"/>
    <w:rsid w:val="005F27EC"/>
    <w:rsid w:val="005F3F1D"/>
    <w:rsid w:val="005F418D"/>
    <w:rsid w:val="005F531B"/>
    <w:rsid w:val="005F61B0"/>
    <w:rsid w:val="005F627A"/>
    <w:rsid w:val="005F756A"/>
    <w:rsid w:val="006017D4"/>
    <w:rsid w:val="00601AEA"/>
    <w:rsid w:val="00601F7B"/>
    <w:rsid w:val="00602571"/>
    <w:rsid w:val="006038C7"/>
    <w:rsid w:val="0060574E"/>
    <w:rsid w:val="0060782A"/>
    <w:rsid w:val="00610D8C"/>
    <w:rsid w:val="00611383"/>
    <w:rsid w:val="00611D69"/>
    <w:rsid w:val="006132F4"/>
    <w:rsid w:val="00613B36"/>
    <w:rsid w:val="00614142"/>
    <w:rsid w:val="006167BF"/>
    <w:rsid w:val="00620279"/>
    <w:rsid w:val="00620280"/>
    <w:rsid w:val="00620539"/>
    <w:rsid w:val="00621640"/>
    <w:rsid w:val="0062276C"/>
    <w:rsid w:val="006253F8"/>
    <w:rsid w:val="0063053F"/>
    <w:rsid w:val="006313D0"/>
    <w:rsid w:val="00635B41"/>
    <w:rsid w:val="006407EA"/>
    <w:rsid w:val="00642B11"/>
    <w:rsid w:val="00643BA9"/>
    <w:rsid w:val="00643C3D"/>
    <w:rsid w:val="00645D13"/>
    <w:rsid w:val="00646FE2"/>
    <w:rsid w:val="00647882"/>
    <w:rsid w:val="006500AC"/>
    <w:rsid w:val="00650258"/>
    <w:rsid w:val="00650BBF"/>
    <w:rsid w:val="00650F64"/>
    <w:rsid w:val="00657946"/>
    <w:rsid w:val="00657BE2"/>
    <w:rsid w:val="00657CEF"/>
    <w:rsid w:val="00660B82"/>
    <w:rsid w:val="00661DEC"/>
    <w:rsid w:val="0066653B"/>
    <w:rsid w:val="00666C96"/>
    <w:rsid w:val="00667B45"/>
    <w:rsid w:val="00670F80"/>
    <w:rsid w:val="00673D18"/>
    <w:rsid w:val="00676176"/>
    <w:rsid w:val="00676E8E"/>
    <w:rsid w:val="006779A3"/>
    <w:rsid w:val="00681A87"/>
    <w:rsid w:val="00684A69"/>
    <w:rsid w:val="006864AB"/>
    <w:rsid w:val="00692360"/>
    <w:rsid w:val="0069263A"/>
    <w:rsid w:val="006939F5"/>
    <w:rsid w:val="00694F3B"/>
    <w:rsid w:val="00696068"/>
    <w:rsid w:val="0069668D"/>
    <w:rsid w:val="006970FF"/>
    <w:rsid w:val="00697EB5"/>
    <w:rsid w:val="006A13A9"/>
    <w:rsid w:val="006A1966"/>
    <w:rsid w:val="006A4514"/>
    <w:rsid w:val="006A4C96"/>
    <w:rsid w:val="006A6656"/>
    <w:rsid w:val="006A77D6"/>
    <w:rsid w:val="006A7F0D"/>
    <w:rsid w:val="006B0F0A"/>
    <w:rsid w:val="006B1437"/>
    <w:rsid w:val="006B4FEC"/>
    <w:rsid w:val="006B59B4"/>
    <w:rsid w:val="006C04E6"/>
    <w:rsid w:val="006C1086"/>
    <w:rsid w:val="006C2529"/>
    <w:rsid w:val="006C263B"/>
    <w:rsid w:val="006C432C"/>
    <w:rsid w:val="006D12D2"/>
    <w:rsid w:val="006D2435"/>
    <w:rsid w:val="006D5358"/>
    <w:rsid w:val="006D6127"/>
    <w:rsid w:val="006E3143"/>
    <w:rsid w:val="006E31DA"/>
    <w:rsid w:val="006E331C"/>
    <w:rsid w:val="006E4ABC"/>
    <w:rsid w:val="006F18A2"/>
    <w:rsid w:val="006F1DF5"/>
    <w:rsid w:val="006F2896"/>
    <w:rsid w:val="006F3854"/>
    <w:rsid w:val="006F390F"/>
    <w:rsid w:val="006F4527"/>
    <w:rsid w:val="006F527F"/>
    <w:rsid w:val="006F54D2"/>
    <w:rsid w:val="006F56E3"/>
    <w:rsid w:val="006F5E67"/>
    <w:rsid w:val="006F6626"/>
    <w:rsid w:val="00700478"/>
    <w:rsid w:val="0070062E"/>
    <w:rsid w:val="007009AD"/>
    <w:rsid w:val="00700DED"/>
    <w:rsid w:val="00700FB4"/>
    <w:rsid w:val="00701ED3"/>
    <w:rsid w:val="00702166"/>
    <w:rsid w:val="00702899"/>
    <w:rsid w:val="0070363E"/>
    <w:rsid w:val="00704FEC"/>
    <w:rsid w:val="0070739C"/>
    <w:rsid w:val="00710725"/>
    <w:rsid w:val="00711A7F"/>
    <w:rsid w:val="00711B47"/>
    <w:rsid w:val="00712327"/>
    <w:rsid w:val="00714E79"/>
    <w:rsid w:val="00715EDE"/>
    <w:rsid w:val="0071656B"/>
    <w:rsid w:val="00716855"/>
    <w:rsid w:val="00716DA4"/>
    <w:rsid w:val="007221BB"/>
    <w:rsid w:val="00722A0F"/>
    <w:rsid w:val="007232C7"/>
    <w:rsid w:val="00724417"/>
    <w:rsid w:val="00724661"/>
    <w:rsid w:val="007261DA"/>
    <w:rsid w:val="0072670E"/>
    <w:rsid w:val="00726EAA"/>
    <w:rsid w:val="00732A85"/>
    <w:rsid w:val="007335F8"/>
    <w:rsid w:val="00733FB5"/>
    <w:rsid w:val="007350C6"/>
    <w:rsid w:val="007355D1"/>
    <w:rsid w:val="00735B0E"/>
    <w:rsid w:val="0073727B"/>
    <w:rsid w:val="0073769A"/>
    <w:rsid w:val="0074365A"/>
    <w:rsid w:val="00746241"/>
    <w:rsid w:val="00751F18"/>
    <w:rsid w:val="00752328"/>
    <w:rsid w:val="0075568E"/>
    <w:rsid w:val="00756056"/>
    <w:rsid w:val="00756E9B"/>
    <w:rsid w:val="0075720A"/>
    <w:rsid w:val="00757441"/>
    <w:rsid w:val="00760668"/>
    <w:rsid w:val="00762751"/>
    <w:rsid w:val="007632CF"/>
    <w:rsid w:val="007637D3"/>
    <w:rsid w:val="00765436"/>
    <w:rsid w:val="007675BA"/>
    <w:rsid w:val="00775A31"/>
    <w:rsid w:val="00775E64"/>
    <w:rsid w:val="00776B4F"/>
    <w:rsid w:val="00777E7F"/>
    <w:rsid w:val="00781782"/>
    <w:rsid w:val="00783980"/>
    <w:rsid w:val="00784C47"/>
    <w:rsid w:val="00785AE9"/>
    <w:rsid w:val="0079007E"/>
    <w:rsid w:val="00790996"/>
    <w:rsid w:val="0079116C"/>
    <w:rsid w:val="00791DE6"/>
    <w:rsid w:val="007936AD"/>
    <w:rsid w:val="0079396B"/>
    <w:rsid w:val="0079439E"/>
    <w:rsid w:val="007946E6"/>
    <w:rsid w:val="0079574F"/>
    <w:rsid w:val="00795A59"/>
    <w:rsid w:val="00795B12"/>
    <w:rsid w:val="007977F6"/>
    <w:rsid w:val="007A19EB"/>
    <w:rsid w:val="007A1F6E"/>
    <w:rsid w:val="007A305F"/>
    <w:rsid w:val="007A334A"/>
    <w:rsid w:val="007A3560"/>
    <w:rsid w:val="007A45A6"/>
    <w:rsid w:val="007A499A"/>
    <w:rsid w:val="007A4C50"/>
    <w:rsid w:val="007A5BC1"/>
    <w:rsid w:val="007B1746"/>
    <w:rsid w:val="007B1BC2"/>
    <w:rsid w:val="007B2DEB"/>
    <w:rsid w:val="007B56CC"/>
    <w:rsid w:val="007B60D4"/>
    <w:rsid w:val="007C0A42"/>
    <w:rsid w:val="007C226F"/>
    <w:rsid w:val="007C2893"/>
    <w:rsid w:val="007C3544"/>
    <w:rsid w:val="007C5FB0"/>
    <w:rsid w:val="007C6382"/>
    <w:rsid w:val="007D0714"/>
    <w:rsid w:val="007D1EA9"/>
    <w:rsid w:val="007D3FF1"/>
    <w:rsid w:val="007D5C76"/>
    <w:rsid w:val="007D6315"/>
    <w:rsid w:val="007D7ABD"/>
    <w:rsid w:val="007E1CD9"/>
    <w:rsid w:val="007E38B5"/>
    <w:rsid w:val="007E4C95"/>
    <w:rsid w:val="007E54D4"/>
    <w:rsid w:val="007E5E99"/>
    <w:rsid w:val="007E5F76"/>
    <w:rsid w:val="007E7391"/>
    <w:rsid w:val="007E73D4"/>
    <w:rsid w:val="007F1AC6"/>
    <w:rsid w:val="007F3672"/>
    <w:rsid w:val="007F36EB"/>
    <w:rsid w:val="007F4FC1"/>
    <w:rsid w:val="007F5DFA"/>
    <w:rsid w:val="007F6F49"/>
    <w:rsid w:val="007F7788"/>
    <w:rsid w:val="0080064B"/>
    <w:rsid w:val="008008EC"/>
    <w:rsid w:val="00801716"/>
    <w:rsid w:val="00801E34"/>
    <w:rsid w:val="008040F5"/>
    <w:rsid w:val="00805688"/>
    <w:rsid w:val="00807A8C"/>
    <w:rsid w:val="00807B2C"/>
    <w:rsid w:val="00815EC1"/>
    <w:rsid w:val="008206C8"/>
    <w:rsid w:val="00820873"/>
    <w:rsid w:val="008219BF"/>
    <w:rsid w:val="0082486E"/>
    <w:rsid w:val="00826C10"/>
    <w:rsid w:val="00830C24"/>
    <w:rsid w:val="00831136"/>
    <w:rsid w:val="00831E8F"/>
    <w:rsid w:val="00833409"/>
    <w:rsid w:val="00834904"/>
    <w:rsid w:val="008373A2"/>
    <w:rsid w:val="008379DF"/>
    <w:rsid w:val="00840789"/>
    <w:rsid w:val="00840E7C"/>
    <w:rsid w:val="00841026"/>
    <w:rsid w:val="00842117"/>
    <w:rsid w:val="00846577"/>
    <w:rsid w:val="00846673"/>
    <w:rsid w:val="00847CE5"/>
    <w:rsid w:val="008502E5"/>
    <w:rsid w:val="00851309"/>
    <w:rsid w:val="00856489"/>
    <w:rsid w:val="00857EC7"/>
    <w:rsid w:val="0086037F"/>
    <w:rsid w:val="00861637"/>
    <w:rsid w:val="00862DCD"/>
    <w:rsid w:val="00863C37"/>
    <w:rsid w:val="00863E68"/>
    <w:rsid w:val="00864119"/>
    <w:rsid w:val="008643E3"/>
    <w:rsid w:val="00865A90"/>
    <w:rsid w:val="00865D94"/>
    <w:rsid w:val="0086626B"/>
    <w:rsid w:val="00866C19"/>
    <w:rsid w:val="00867930"/>
    <w:rsid w:val="008704DC"/>
    <w:rsid w:val="008717A9"/>
    <w:rsid w:val="008730B9"/>
    <w:rsid w:val="0087311E"/>
    <w:rsid w:val="00874171"/>
    <w:rsid w:val="00875165"/>
    <w:rsid w:val="00875844"/>
    <w:rsid w:val="00876416"/>
    <w:rsid w:val="0088106E"/>
    <w:rsid w:val="008861DE"/>
    <w:rsid w:val="00886D5C"/>
    <w:rsid w:val="00890616"/>
    <w:rsid w:val="00893176"/>
    <w:rsid w:val="00893C49"/>
    <w:rsid w:val="00894520"/>
    <w:rsid w:val="00895948"/>
    <w:rsid w:val="008A012F"/>
    <w:rsid w:val="008A0E29"/>
    <w:rsid w:val="008A32C7"/>
    <w:rsid w:val="008A3BC5"/>
    <w:rsid w:val="008A5462"/>
    <w:rsid w:val="008A5A0B"/>
    <w:rsid w:val="008B03AC"/>
    <w:rsid w:val="008B1293"/>
    <w:rsid w:val="008B2FED"/>
    <w:rsid w:val="008B4B62"/>
    <w:rsid w:val="008B7121"/>
    <w:rsid w:val="008B731B"/>
    <w:rsid w:val="008C1BFA"/>
    <w:rsid w:val="008C217F"/>
    <w:rsid w:val="008C2813"/>
    <w:rsid w:val="008C293F"/>
    <w:rsid w:val="008C3B97"/>
    <w:rsid w:val="008C3E26"/>
    <w:rsid w:val="008C57FD"/>
    <w:rsid w:val="008C7091"/>
    <w:rsid w:val="008D1E5A"/>
    <w:rsid w:val="008D674D"/>
    <w:rsid w:val="008D6A0D"/>
    <w:rsid w:val="008D703C"/>
    <w:rsid w:val="008E1694"/>
    <w:rsid w:val="008E25E3"/>
    <w:rsid w:val="008E60B9"/>
    <w:rsid w:val="008F14DB"/>
    <w:rsid w:val="009012D4"/>
    <w:rsid w:val="0090299F"/>
    <w:rsid w:val="009030D2"/>
    <w:rsid w:val="00907370"/>
    <w:rsid w:val="00907E06"/>
    <w:rsid w:val="00910519"/>
    <w:rsid w:val="00910A50"/>
    <w:rsid w:val="009151A9"/>
    <w:rsid w:val="00921E53"/>
    <w:rsid w:val="009227E5"/>
    <w:rsid w:val="009238CC"/>
    <w:rsid w:val="00924E39"/>
    <w:rsid w:val="00926CBC"/>
    <w:rsid w:val="00932031"/>
    <w:rsid w:val="00932C2E"/>
    <w:rsid w:val="009337FC"/>
    <w:rsid w:val="00933CC9"/>
    <w:rsid w:val="00934C98"/>
    <w:rsid w:val="00935875"/>
    <w:rsid w:val="0094107F"/>
    <w:rsid w:val="009435F1"/>
    <w:rsid w:val="0094495D"/>
    <w:rsid w:val="00944C22"/>
    <w:rsid w:val="0094576E"/>
    <w:rsid w:val="00946BB5"/>
    <w:rsid w:val="009515FC"/>
    <w:rsid w:val="009520E4"/>
    <w:rsid w:val="00953E8A"/>
    <w:rsid w:val="00955BAA"/>
    <w:rsid w:val="009627CB"/>
    <w:rsid w:val="00962FBA"/>
    <w:rsid w:val="00963711"/>
    <w:rsid w:val="00963FC3"/>
    <w:rsid w:val="00965A18"/>
    <w:rsid w:val="00965C6D"/>
    <w:rsid w:val="00966320"/>
    <w:rsid w:val="00967213"/>
    <w:rsid w:val="00971A63"/>
    <w:rsid w:val="00971FF6"/>
    <w:rsid w:val="0097272A"/>
    <w:rsid w:val="00972986"/>
    <w:rsid w:val="00975261"/>
    <w:rsid w:val="0097536A"/>
    <w:rsid w:val="00975858"/>
    <w:rsid w:val="0098030D"/>
    <w:rsid w:val="00982C68"/>
    <w:rsid w:val="009846AC"/>
    <w:rsid w:val="0098659E"/>
    <w:rsid w:val="0098748F"/>
    <w:rsid w:val="00991E3B"/>
    <w:rsid w:val="00995265"/>
    <w:rsid w:val="009A19FE"/>
    <w:rsid w:val="009A3251"/>
    <w:rsid w:val="009A3C10"/>
    <w:rsid w:val="009B1517"/>
    <w:rsid w:val="009B4169"/>
    <w:rsid w:val="009B70DE"/>
    <w:rsid w:val="009B7C54"/>
    <w:rsid w:val="009C24AC"/>
    <w:rsid w:val="009C39D4"/>
    <w:rsid w:val="009C5914"/>
    <w:rsid w:val="009C67E5"/>
    <w:rsid w:val="009C7EAB"/>
    <w:rsid w:val="009D13B0"/>
    <w:rsid w:val="009D18DD"/>
    <w:rsid w:val="009D2CE0"/>
    <w:rsid w:val="009D3373"/>
    <w:rsid w:val="009D3EEC"/>
    <w:rsid w:val="009D4340"/>
    <w:rsid w:val="009D4729"/>
    <w:rsid w:val="009D7267"/>
    <w:rsid w:val="009E0435"/>
    <w:rsid w:val="009E1684"/>
    <w:rsid w:val="009F0C99"/>
    <w:rsid w:val="009F0F4F"/>
    <w:rsid w:val="009F1351"/>
    <w:rsid w:val="009F1DF7"/>
    <w:rsid w:val="009F3F2F"/>
    <w:rsid w:val="009F417C"/>
    <w:rsid w:val="009F7BB3"/>
    <w:rsid w:val="00A00396"/>
    <w:rsid w:val="00A02965"/>
    <w:rsid w:val="00A02E64"/>
    <w:rsid w:val="00A03D9D"/>
    <w:rsid w:val="00A04A7C"/>
    <w:rsid w:val="00A10239"/>
    <w:rsid w:val="00A10B58"/>
    <w:rsid w:val="00A10ECA"/>
    <w:rsid w:val="00A10EFA"/>
    <w:rsid w:val="00A11D54"/>
    <w:rsid w:val="00A12657"/>
    <w:rsid w:val="00A13374"/>
    <w:rsid w:val="00A13D8E"/>
    <w:rsid w:val="00A165C7"/>
    <w:rsid w:val="00A17AE3"/>
    <w:rsid w:val="00A201FC"/>
    <w:rsid w:val="00A20B09"/>
    <w:rsid w:val="00A214B8"/>
    <w:rsid w:val="00A21872"/>
    <w:rsid w:val="00A21DF2"/>
    <w:rsid w:val="00A21F3F"/>
    <w:rsid w:val="00A238B7"/>
    <w:rsid w:val="00A276C7"/>
    <w:rsid w:val="00A277FE"/>
    <w:rsid w:val="00A3029A"/>
    <w:rsid w:val="00A312BB"/>
    <w:rsid w:val="00A34351"/>
    <w:rsid w:val="00A35C1C"/>
    <w:rsid w:val="00A35C36"/>
    <w:rsid w:val="00A35F5E"/>
    <w:rsid w:val="00A3699C"/>
    <w:rsid w:val="00A36BFE"/>
    <w:rsid w:val="00A37147"/>
    <w:rsid w:val="00A37341"/>
    <w:rsid w:val="00A403F3"/>
    <w:rsid w:val="00A420C6"/>
    <w:rsid w:val="00A43119"/>
    <w:rsid w:val="00A44108"/>
    <w:rsid w:val="00A452DC"/>
    <w:rsid w:val="00A5559F"/>
    <w:rsid w:val="00A56821"/>
    <w:rsid w:val="00A56F05"/>
    <w:rsid w:val="00A573C0"/>
    <w:rsid w:val="00A600D5"/>
    <w:rsid w:val="00A60837"/>
    <w:rsid w:val="00A60D2A"/>
    <w:rsid w:val="00A6336A"/>
    <w:rsid w:val="00A64AE7"/>
    <w:rsid w:val="00A64E83"/>
    <w:rsid w:val="00A66573"/>
    <w:rsid w:val="00A668F5"/>
    <w:rsid w:val="00A671A0"/>
    <w:rsid w:val="00A676AD"/>
    <w:rsid w:val="00A6783D"/>
    <w:rsid w:val="00A70F9E"/>
    <w:rsid w:val="00A71A3F"/>
    <w:rsid w:val="00A74461"/>
    <w:rsid w:val="00A75969"/>
    <w:rsid w:val="00A7664C"/>
    <w:rsid w:val="00A826F8"/>
    <w:rsid w:val="00A84215"/>
    <w:rsid w:val="00A866A4"/>
    <w:rsid w:val="00A86A75"/>
    <w:rsid w:val="00AA5F18"/>
    <w:rsid w:val="00AB19CF"/>
    <w:rsid w:val="00AB1ABC"/>
    <w:rsid w:val="00AB1D5F"/>
    <w:rsid w:val="00AB22EF"/>
    <w:rsid w:val="00AB2654"/>
    <w:rsid w:val="00AB58FF"/>
    <w:rsid w:val="00AB6EC6"/>
    <w:rsid w:val="00AB728C"/>
    <w:rsid w:val="00AC060B"/>
    <w:rsid w:val="00AC16DD"/>
    <w:rsid w:val="00AC1CDA"/>
    <w:rsid w:val="00AC3B29"/>
    <w:rsid w:val="00AC7D92"/>
    <w:rsid w:val="00AD022A"/>
    <w:rsid w:val="00AD15C9"/>
    <w:rsid w:val="00AD233E"/>
    <w:rsid w:val="00AD2442"/>
    <w:rsid w:val="00AD31A4"/>
    <w:rsid w:val="00AD39C5"/>
    <w:rsid w:val="00AD42D0"/>
    <w:rsid w:val="00AD59CB"/>
    <w:rsid w:val="00AD69E0"/>
    <w:rsid w:val="00AE2789"/>
    <w:rsid w:val="00AE2DFB"/>
    <w:rsid w:val="00AE37CE"/>
    <w:rsid w:val="00AE3DA3"/>
    <w:rsid w:val="00AE4C9A"/>
    <w:rsid w:val="00AF0326"/>
    <w:rsid w:val="00AF0416"/>
    <w:rsid w:val="00AF300E"/>
    <w:rsid w:val="00AF3A58"/>
    <w:rsid w:val="00AF4B24"/>
    <w:rsid w:val="00AF51B2"/>
    <w:rsid w:val="00AF5A38"/>
    <w:rsid w:val="00AF62B9"/>
    <w:rsid w:val="00AF73F5"/>
    <w:rsid w:val="00B00A0C"/>
    <w:rsid w:val="00B03F06"/>
    <w:rsid w:val="00B05C94"/>
    <w:rsid w:val="00B07508"/>
    <w:rsid w:val="00B0767D"/>
    <w:rsid w:val="00B10411"/>
    <w:rsid w:val="00B11F73"/>
    <w:rsid w:val="00B140F1"/>
    <w:rsid w:val="00B14FC1"/>
    <w:rsid w:val="00B15324"/>
    <w:rsid w:val="00B15EEF"/>
    <w:rsid w:val="00B173D9"/>
    <w:rsid w:val="00B17565"/>
    <w:rsid w:val="00B2128C"/>
    <w:rsid w:val="00B2207D"/>
    <w:rsid w:val="00B22CAE"/>
    <w:rsid w:val="00B2356A"/>
    <w:rsid w:val="00B247B2"/>
    <w:rsid w:val="00B247E4"/>
    <w:rsid w:val="00B25AC5"/>
    <w:rsid w:val="00B30655"/>
    <w:rsid w:val="00B30819"/>
    <w:rsid w:val="00B33556"/>
    <w:rsid w:val="00B339F6"/>
    <w:rsid w:val="00B34799"/>
    <w:rsid w:val="00B35A79"/>
    <w:rsid w:val="00B37C98"/>
    <w:rsid w:val="00B402CF"/>
    <w:rsid w:val="00B40485"/>
    <w:rsid w:val="00B41C82"/>
    <w:rsid w:val="00B41F9F"/>
    <w:rsid w:val="00B42CC3"/>
    <w:rsid w:val="00B42CDF"/>
    <w:rsid w:val="00B45755"/>
    <w:rsid w:val="00B45B46"/>
    <w:rsid w:val="00B45C00"/>
    <w:rsid w:val="00B46DC5"/>
    <w:rsid w:val="00B4745A"/>
    <w:rsid w:val="00B54D5A"/>
    <w:rsid w:val="00B57FA8"/>
    <w:rsid w:val="00B60D79"/>
    <w:rsid w:val="00B6285A"/>
    <w:rsid w:val="00B62E6E"/>
    <w:rsid w:val="00B70AD5"/>
    <w:rsid w:val="00B71C8A"/>
    <w:rsid w:val="00B72041"/>
    <w:rsid w:val="00B72705"/>
    <w:rsid w:val="00B73D49"/>
    <w:rsid w:val="00B7438A"/>
    <w:rsid w:val="00B75EC5"/>
    <w:rsid w:val="00B766D3"/>
    <w:rsid w:val="00B77E3E"/>
    <w:rsid w:val="00B80FC3"/>
    <w:rsid w:val="00B81C18"/>
    <w:rsid w:val="00B8260F"/>
    <w:rsid w:val="00B82D24"/>
    <w:rsid w:val="00B852E8"/>
    <w:rsid w:val="00B9001C"/>
    <w:rsid w:val="00B9453A"/>
    <w:rsid w:val="00B9501B"/>
    <w:rsid w:val="00B95823"/>
    <w:rsid w:val="00B95D65"/>
    <w:rsid w:val="00B95FF3"/>
    <w:rsid w:val="00B961C1"/>
    <w:rsid w:val="00B962B9"/>
    <w:rsid w:val="00BA005E"/>
    <w:rsid w:val="00BA3BAC"/>
    <w:rsid w:val="00BA43AC"/>
    <w:rsid w:val="00BA46FC"/>
    <w:rsid w:val="00BA54D0"/>
    <w:rsid w:val="00BA6CDD"/>
    <w:rsid w:val="00BA6ECE"/>
    <w:rsid w:val="00BA6EE9"/>
    <w:rsid w:val="00BA7167"/>
    <w:rsid w:val="00BA7B68"/>
    <w:rsid w:val="00BA7CCB"/>
    <w:rsid w:val="00BB21BD"/>
    <w:rsid w:val="00BB3368"/>
    <w:rsid w:val="00BB5212"/>
    <w:rsid w:val="00BB7857"/>
    <w:rsid w:val="00BC12DF"/>
    <w:rsid w:val="00BC2049"/>
    <w:rsid w:val="00BC49DA"/>
    <w:rsid w:val="00BC6253"/>
    <w:rsid w:val="00BC7208"/>
    <w:rsid w:val="00BD2908"/>
    <w:rsid w:val="00BD545A"/>
    <w:rsid w:val="00BD55C0"/>
    <w:rsid w:val="00BE0887"/>
    <w:rsid w:val="00BE15ED"/>
    <w:rsid w:val="00BE269C"/>
    <w:rsid w:val="00BE2D8C"/>
    <w:rsid w:val="00BE3CBE"/>
    <w:rsid w:val="00BE5DC2"/>
    <w:rsid w:val="00BE60C7"/>
    <w:rsid w:val="00BE60E6"/>
    <w:rsid w:val="00BE62C6"/>
    <w:rsid w:val="00BE6BEA"/>
    <w:rsid w:val="00BF273F"/>
    <w:rsid w:val="00BF46CF"/>
    <w:rsid w:val="00BF4AC5"/>
    <w:rsid w:val="00BF5F7D"/>
    <w:rsid w:val="00BF6220"/>
    <w:rsid w:val="00C02030"/>
    <w:rsid w:val="00C02984"/>
    <w:rsid w:val="00C0347F"/>
    <w:rsid w:val="00C03DAA"/>
    <w:rsid w:val="00C07541"/>
    <w:rsid w:val="00C121B1"/>
    <w:rsid w:val="00C14A46"/>
    <w:rsid w:val="00C1560B"/>
    <w:rsid w:val="00C1602A"/>
    <w:rsid w:val="00C20322"/>
    <w:rsid w:val="00C20908"/>
    <w:rsid w:val="00C2166B"/>
    <w:rsid w:val="00C21D0B"/>
    <w:rsid w:val="00C22F2C"/>
    <w:rsid w:val="00C23451"/>
    <w:rsid w:val="00C248FB"/>
    <w:rsid w:val="00C251C7"/>
    <w:rsid w:val="00C3321E"/>
    <w:rsid w:val="00C35676"/>
    <w:rsid w:val="00C35BAE"/>
    <w:rsid w:val="00C35D87"/>
    <w:rsid w:val="00C366A2"/>
    <w:rsid w:val="00C40256"/>
    <w:rsid w:val="00C42E7A"/>
    <w:rsid w:val="00C43E9A"/>
    <w:rsid w:val="00C443FE"/>
    <w:rsid w:val="00C4662D"/>
    <w:rsid w:val="00C50C84"/>
    <w:rsid w:val="00C51DE8"/>
    <w:rsid w:val="00C53BB8"/>
    <w:rsid w:val="00C56512"/>
    <w:rsid w:val="00C6202E"/>
    <w:rsid w:val="00C62098"/>
    <w:rsid w:val="00C63444"/>
    <w:rsid w:val="00C63D4A"/>
    <w:rsid w:val="00C63DB0"/>
    <w:rsid w:val="00C71066"/>
    <w:rsid w:val="00C72586"/>
    <w:rsid w:val="00C73569"/>
    <w:rsid w:val="00C73D35"/>
    <w:rsid w:val="00C7533B"/>
    <w:rsid w:val="00C76D49"/>
    <w:rsid w:val="00C774FB"/>
    <w:rsid w:val="00C8029F"/>
    <w:rsid w:val="00C81B8E"/>
    <w:rsid w:val="00C8207B"/>
    <w:rsid w:val="00C82171"/>
    <w:rsid w:val="00C82294"/>
    <w:rsid w:val="00C82D6D"/>
    <w:rsid w:val="00C8495F"/>
    <w:rsid w:val="00C86371"/>
    <w:rsid w:val="00C918A2"/>
    <w:rsid w:val="00C92A1A"/>
    <w:rsid w:val="00C936B1"/>
    <w:rsid w:val="00C95451"/>
    <w:rsid w:val="00C95807"/>
    <w:rsid w:val="00C96304"/>
    <w:rsid w:val="00CA1525"/>
    <w:rsid w:val="00CA2167"/>
    <w:rsid w:val="00CA36FD"/>
    <w:rsid w:val="00CA3DEC"/>
    <w:rsid w:val="00CA4739"/>
    <w:rsid w:val="00CA6232"/>
    <w:rsid w:val="00CA6C38"/>
    <w:rsid w:val="00CB0253"/>
    <w:rsid w:val="00CB35D5"/>
    <w:rsid w:val="00CB3AA6"/>
    <w:rsid w:val="00CB5B4B"/>
    <w:rsid w:val="00CB5FFE"/>
    <w:rsid w:val="00CB647F"/>
    <w:rsid w:val="00CB66B5"/>
    <w:rsid w:val="00CC0C27"/>
    <w:rsid w:val="00CC20A0"/>
    <w:rsid w:val="00CC3CED"/>
    <w:rsid w:val="00CC4337"/>
    <w:rsid w:val="00CC5027"/>
    <w:rsid w:val="00CC63C3"/>
    <w:rsid w:val="00CD3839"/>
    <w:rsid w:val="00CD5A8B"/>
    <w:rsid w:val="00CE04AB"/>
    <w:rsid w:val="00CE0EB7"/>
    <w:rsid w:val="00CE209A"/>
    <w:rsid w:val="00CE26C6"/>
    <w:rsid w:val="00CE40A7"/>
    <w:rsid w:val="00CE56C3"/>
    <w:rsid w:val="00CE5C57"/>
    <w:rsid w:val="00CE7459"/>
    <w:rsid w:val="00CE7A39"/>
    <w:rsid w:val="00CE7C4E"/>
    <w:rsid w:val="00CF2EA9"/>
    <w:rsid w:val="00CF3A45"/>
    <w:rsid w:val="00CF7A0B"/>
    <w:rsid w:val="00D01A79"/>
    <w:rsid w:val="00D03C20"/>
    <w:rsid w:val="00D0566B"/>
    <w:rsid w:val="00D06FA0"/>
    <w:rsid w:val="00D072A5"/>
    <w:rsid w:val="00D1124C"/>
    <w:rsid w:val="00D1367A"/>
    <w:rsid w:val="00D1681F"/>
    <w:rsid w:val="00D205CF"/>
    <w:rsid w:val="00D206AF"/>
    <w:rsid w:val="00D209EA"/>
    <w:rsid w:val="00D2189A"/>
    <w:rsid w:val="00D22796"/>
    <w:rsid w:val="00D2388C"/>
    <w:rsid w:val="00D27532"/>
    <w:rsid w:val="00D32F60"/>
    <w:rsid w:val="00D32F99"/>
    <w:rsid w:val="00D3361A"/>
    <w:rsid w:val="00D33969"/>
    <w:rsid w:val="00D34AE8"/>
    <w:rsid w:val="00D36D0F"/>
    <w:rsid w:val="00D3736D"/>
    <w:rsid w:val="00D41B33"/>
    <w:rsid w:val="00D420DA"/>
    <w:rsid w:val="00D44922"/>
    <w:rsid w:val="00D44AD6"/>
    <w:rsid w:val="00D4726B"/>
    <w:rsid w:val="00D47786"/>
    <w:rsid w:val="00D505C5"/>
    <w:rsid w:val="00D54307"/>
    <w:rsid w:val="00D54BE4"/>
    <w:rsid w:val="00D54E93"/>
    <w:rsid w:val="00D55426"/>
    <w:rsid w:val="00D603C3"/>
    <w:rsid w:val="00D612D7"/>
    <w:rsid w:val="00D63556"/>
    <w:rsid w:val="00D6437B"/>
    <w:rsid w:val="00D650D9"/>
    <w:rsid w:val="00D65312"/>
    <w:rsid w:val="00D65614"/>
    <w:rsid w:val="00D66B94"/>
    <w:rsid w:val="00D678C9"/>
    <w:rsid w:val="00D67C2B"/>
    <w:rsid w:val="00D70018"/>
    <w:rsid w:val="00D71932"/>
    <w:rsid w:val="00D728B9"/>
    <w:rsid w:val="00D771CE"/>
    <w:rsid w:val="00D77B50"/>
    <w:rsid w:val="00D80411"/>
    <w:rsid w:val="00D81AFC"/>
    <w:rsid w:val="00D825EF"/>
    <w:rsid w:val="00D85506"/>
    <w:rsid w:val="00D85C44"/>
    <w:rsid w:val="00D8741C"/>
    <w:rsid w:val="00D93CE8"/>
    <w:rsid w:val="00D93E25"/>
    <w:rsid w:val="00D9557B"/>
    <w:rsid w:val="00D96719"/>
    <w:rsid w:val="00D97723"/>
    <w:rsid w:val="00D97DC4"/>
    <w:rsid w:val="00DA11ED"/>
    <w:rsid w:val="00DA1344"/>
    <w:rsid w:val="00DA1879"/>
    <w:rsid w:val="00DA2499"/>
    <w:rsid w:val="00DA6476"/>
    <w:rsid w:val="00DB0399"/>
    <w:rsid w:val="00DB35A8"/>
    <w:rsid w:val="00DB3F8F"/>
    <w:rsid w:val="00DB5F45"/>
    <w:rsid w:val="00DB77A9"/>
    <w:rsid w:val="00DC0021"/>
    <w:rsid w:val="00DC0082"/>
    <w:rsid w:val="00DC095B"/>
    <w:rsid w:val="00DC1088"/>
    <w:rsid w:val="00DC3E0F"/>
    <w:rsid w:val="00DC5549"/>
    <w:rsid w:val="00DC646B"/>
    <w:rsid w:val="00DD094E"/>
    <w:rsid w:val="00DD1BEE"/>
    <w:rsid w:val="00DD43A0"/>
    <w:rsid w:val="00DD63FD"/>
    <w:rsid w:val="00DD7CE6"/>
    <w:rsid w:val="00DE16CE"/>
    <w:rsid w:val="00DE1BCC"/>
    <w:rsid w:val="00DE2472"/>
    <w:rsid w:val="00DE30B0"/>
    <w:rsid w:val="00DE5A07"/>
    <w:rsid w:val="00DE6660"/>
    <w:rsid w:val="00DE7050"/>
    <w:rsid w:val="00DF33FA"/>
    <w:rsid w:val="00DF39A6"/>
    <w:rsid w:val="00DF4F58"/>
    <w:rsid w:val="00E01A9B"/>
    <w:rsid w:val="00E01E73"/>
    <w:rsid w:val="00E02BAE"/>
    <w:rsid w:val="00E038C2"/>
    <w:rsid w:val="00E04824"/>
    <w:rsid w:val="00E04E21"/>
    <w:rsid w:val="00E0505C"/>
    <w:rsid w:val="00E06ED9"/>
    <w:rsid w:val="00E07964"/>
    <w:rsid w:val="00E10562"/>
    <w:rsid w:val="00E1255A"/>
    <w:rsid w:val="00E13DFF"/>
    <w:rsid w:val="00E14756"/>
    <w:rsid w:val="00E163F5"/>
    <w:rsid w:val="00E179E6"/>
    <w:rsid w:val="00E17DC5"/>
    <w:rsid w:val="00E23CDB"/>
    <w:rsid w:val="00E242A4"/>
    <w:rsid w:val="00E249E6"/>
    <w:rsid w:val="00E25E66"/>
    <w:rsid w:val="00E27649"/>
    <w:rsid w:val="00E3186B"/>
    <w:rsid w:val="00E318C4"/>
    <w:rsid w:val="00E31E31"/>
    <w:rsid w:val="00E3263A"/>
    <w:rsid w:val="00E32C65"/>
    <w:rsid w:val="00E33A15"/>
    <w:rsid w:val="00E3627E"/>
    <w:rsid w:val="00E4049F"/>
    <w:rsid w:val="00E408F5"/>
    <w:rsid w:val="00E41043"/>
    <w:rsid w:val="00E42D78"/>
    <w:rsid w:val="00E4302E"/>
    <w:rsid w:val="00E43142"/>
    <w:rsid w:val="00E45C4A"/>
    <w:rsid w:val="00E4779E"/>
    <w:rsid w:val="00E50490"/>
    <w:rsid w:val="00E51932"/>
    <w:rsid w:val="00E52846"/>
    <w:rsid w:val="00E5288C"/>
    <w:rsid w:val="00E60DAB"/>
    <w:rsid w:val="00E61866"/>
    <w:rsid w:val="00E62D97"/>
    <w:rsid w:val="00E6316D"/>
    <w:rsid w:val="00E636EC"/>
    <w:rsid w:val="00E6393D"/>
    <w:rsid w:val="00E64585"/>
    <w:rsid w:val="00E656FF"/>
    <w:rsid w:val="00E66D6C"/>
    <w:rsid w:val="00E67106"/>
    <w:rsid w:val="00E7027F"/>
    <w:rsid w:val="00E71E31"/>
    <w:rsid w:val="00E74905"/>
    <w:rsid w:val="00E758CC"/>
    <w:rsid w:val="00E7663C"/>
    <w:rsid w:val="00E82EFB"/>
    <w:rsid w:val="00E85DCA"/>
    <w:rsid w:val="00E87069"/>
    <w:rsid w:val="00E87E45"/>
    <w:rsid w:val="00E87F5E"/>
    <w:rsid w:val="00E87FC7"/>
    <w:rsid w:val="00E90F57"/>
    <w:rsid w:val="00E914DE"/>
    <w:rsid w:val="00E945FF"/>
    <w:rsid w:val="00E94AA2"/>
    <w:rsid w:val="00E960A5"/>
    <w:rsid w:val="00E96B48"/>
    <w:rsid w:val="00E975BF"/>
    <w:rsid w:val="00EA2937"/>
    <w:rsid w:val="00EA2A3E"/>
    <w:rsid w:val="00EA33C1"/>
    <w:rsid w:val="00EA3E9F"/>
    <w:rsid w:val="00EA7EAE"/>
    <w:rsid w:val="00EB0842"/>
    <w:rsid w:val="00EB0C61"/>
    <w:rsid w:val="00EB5078"/>
    <w:rsid w:val="00EB5F95"/>
    <w:rsid w:val="00EB6FCF"/>
    <w:rsid w:val="00EC05B2"/>
    <w:rsid w:val="00EC0B31"/>
    <w:rsid w:val="00EC3174"/>
    <w:rsid w:val="00EC31A7"/>
    <w:rsid w:val="00EC42E2"/>
    <w:rsid w:val="00EC46E4"/>
    <w:rsid w:val="00EC6AB3"/>
    <w:rsid w:val="00ED5272"/>
    <w:rsid w:val="00ED5387"/>
    <w:rsid w:val="00ED6AE3"/>
    <w:rsid w:val="00ED6E52"/>
    <w:rsid w:val="00EE1282"/>
    <w:rsid w:val="00EE1CFA"/>
    <w:rsid w:val="00EE203E"/>
    <w:rsid w:val="00EE20BC"/>
    <w:rsid w:val="00EE2444"/>
    <w:rsid w:val="00EE3D50"/>
    <w:rsid w:val="00EE41E4"/>
    <w:rsid w:val="00EE7666"/>
    <w:rsid w:val="00EE7D37"/>
    <w:rsid w:val="00EF0CFF"/>
    <w:rsid w:val="00EF20E4"/>
    <w:rsid w:val="00EF217F"/>
    <w:rsid w:val="00EF2270"/>
    <w:rsid w:val="00EF2C6D"/>
    <w:rsid w:val="00EF3441"/>
    <w:rsid w:val="00EF4739"/>
    <w:rsid w:val="00EF5677"/>
    <w:rsid w:val="00EF713E"/>
    <w:rsid w:val="00EF71A3"/>
    <w:rsid w:val="00F0157D"/>
    <w:rsid w:val="00F03484"/>
    <w:rsid w:val="00F04DFD"/>
    <w:rsid w:val="00F054F3"/>
    <w:rsid w:val="00F1490A"/>
    <w:rsid w:val="00F14F56"/>
    <w:rsid w:val="00F16128"/>
    <w:rsid w:val="00F16E87"/>
    <w:rsid w:val="00F20EA0"/>
    <w:rsid w:val="00F219DD"/>
    <w:rsid w:val="00F22C3A"/>
    <w:rsid w:val="00F22C91"/>
    <w:rsid w:val="00F23444"/>
    <w:rsid w:val="00F2351B"/>
    <w:rsid w:val="00F241B1"/>
    <w:rsid w:val="00F2588C"/>
    <w:rsid w:val="00F26099"/>
    <w:rsid w:val="00F27459"/>
    <w:rsid w:val="00F301D0"/>
    <w:rsid w:val="00F31217"/>
    <w:rsid w:val="00F329CE"/>
    <w:rsid w:val="00F3646B"/>
    <w:rsid w:val="00F429B5"/>
    <w:rsid w:val="00F45F74"/>
    <w:rsid w:val="00F46F4F"/>
    <w:rsid w:val="00F51ACB"/>
    <w:rsid w:val="00F534CE"/>
    <w:rsid w:val="00F538F2"/>
    <w:rsid w:val="00F576AE"/>
    <w:rsid w:val="00F57AE7"/>
    <w:rsid w:val="00F60044"/>
    <w:rsid w:val="00F612CA"/>
    <w:rsid w:val="00F62123"/>
    <w:rsid w:val="00F6225A"/>
    <w:rsid w:val="00F62D1B"/>
    <w:rsid w:val="00F64E43"/>
    <w:rsid w:val="00F66357"/>
    <w:rsid w:val="00F6674C"/>
    <w:rsid w:val="00F66FB0"/>
    <w:rsid w:val="00F67174"/>
    <w:rsid w:val="00F7200B"/>
    <w:rsid w:val="00F72B42"/>
    <w:rsid w:val="00F76D84"/>
    <w:rsid w:val="00F7770D"/>
    <w:rsid w:val="00F84135"/>
    <w:rsid w:val="00F869E0"/>
    <w:rsid w:val="00F87C84"/>
    <w:rsid w:val="00F91885"/>
    <w:rsid w:val="00F918D0"/>
    <w:rsid w:val="00F91F16"/>
    <w:rsid w:val="00F926D1"/>
    <w:rsid w:val="00F942E7"/>
    <w:rsid w:val="00F945EC"/>
    <w:rsid w:val="00F96FE6"/>
    <w:rsid w:val="00FA1437"/>
    <w:rsid w:val="00FA1EED"/>
    <w:rsid w:val="00FA2647"/>
    <w:rsid w:val="00FA2BFB"/>
    <w:rsid w:val="00FA2EF6"/>
    <w:rsid w:val="00FA4F42"/>
    <w:rsid w:val="00FA5C04"/>
    <w:rsid w:val="00FB1B34"/>
    <w:rsid w:val="00FB314E"/>
    <w:rsid w:val="00FB34FF"/>
    <w:rsid w:val="00FB63D0"/>
    <w:rsid w:val="00FB64A3"/>
    <w:rsid w:val="00FB65B0"/>
    <w:rsid w:val="00FB786B"/>
    <w:rsid w:val="00FB7FA4"/>
    <w:rsid w:val="00FC0154"/>
    <w:rsid w:val="00FC0AC7"/>
    <w:rsid w:val="00FC2CD7"/>
    <w:rsid w:val="00FC346A"/>
    <w:rsid w:val="00FC35F1"/>
    <w:rsid w:val="00FC4015"/>
    <w:rsid w:val="00FC54BF"/>
    <w:rsid w:val="00FD0CEA"/>
    <w:rsid w:val="00FD13E8"/>
    <w:rsid w:val="00FD220D"/>
    <w:rsid w:val="00FD2C13"/>
    <w:rsid w:val="00FD3C49"/>
    <w:rsid w:val="00FD40B4"/>
    <w:rsid w:val="00FD6AE2"/>
    <w:rsid w:val="00FE059F"/>
    <w:rsid w:val="00FE3078"/>
    <w:rsid w:val="00FE5171"/>
    <w:rsid w:val="00FE697E"/>
    <w:rsid w:val="00FE72DD"/>
    <w:rsid w:val="00FF171A"/>
    <w:rsid w:val="00FF1872"/>
    <w:rsid w:val="00FF28AA"/>
    <w:rsid w:val="00FF32E8"/>
    <w:rsid w:val="00FF34DF"/>
    <w:rsid w:val="00FF5596"/>
    <w:rsid w:val="00FF6658"/>
    <w:rsid w:val="00FF7D8D"/>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941647"/>
  <w15:docId w15:val="{54026F69-7B78-4A39-BFA1-A51225C9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B8E"/>
    <w:pPr>
      <w:spacing w:line="360" w:lineRule="auto"/>
    </w:pPr>
    <w:rPr>
      <w:sz w:val="22"/>
      <w:lang w:val="en-US" w:eastAsia="en-US"/>
    </w:rPr>
  </w:style>
  <w:style w:type="paragraph" w:styleId="Heading1">
    <w:name w:val="heading 1"/>
    <w:basedOn w:val="Normal"/>
    <w:next w:val="BodyText"/>
    <w:qFormat/>
    <w:rsid w:val="00840789"/>
    <w:pPr>
      <w:keepNext/>
      <w:pageBreakBefore/>
      <w:numPr>
        <w:numId w:val="1"/>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1"/>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ind w:left="0"/>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qFormat/>
    <w:rsid w:val="00B37C98"/>
    <w:pPr>
      <w:numPr>
        <w:ilvl w:val="6"/>
        <w:numId w:val="1"/>
      </w:numPr>
      <w:spacing w:before="240" w:after="60"/>
      <w:outlineLvl w:val="6"/>
    </w:pPr>
    <w:rPr>
      <w:rFonts w:ascii="Arial" w:hAnsi="Arial"/>
      <w:sz w:val="20"/>
    </w:rPr>
  </w:style>
  <w:style w:type="paragraph" w:styleId="Heading8">
    <w:name w:val="heading 8"/>
    <w:basedOn w:val="Normal"/>
    <w:next w:val="Normal"/>
    <w:qFormat/>
    <w:rsid w:val="00B37C98"/>
    <w:pPr>
      <w:numPr>
        <w:ilvl w:val="7"/>
        <w:numId w:val="1"/>
      </w:numPr>
      <w:spacing w:before="240" w:after="60"/>
      <w:outlineLvl w:val="7"/>
    </w:pPr>
    <w:rPr>
      <w:rFonts w:ascii="Arial" w:hAnsi="Arial"/>
      <w:i/>
      <w:sz w:val="20"/>
    </w:rPr>
  </w:style>
  <w:style w:type="paragraph" w:styleId="Heading9">
    <w:name w:val="heading 9"/>
    <w:basedOn w:val="Normal"/>
    <w:next w:val="Normal"/>
    <w:qFormat/>
    <w:rsid w:val="00B37C98"/>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rsid w:val="00B46DC5"/>
    <w:pPr>
      <w:spacing w:after="360" w:line="480" w:lineRule="auto"/>
      <w:jc w:val="both"/>
    </w:pPr>
    <w:rPr>
      <w:sz w:val="24"/>
    </w:rPr>
  </w:style>
  <w:style w:type="character" w:customStyle="1" w:styleId="BodyTextChar">
    <w:name w:val="Body Text Char"/>
    <w:basedOn w:val="DefaultParagraphFont"/>
    <w:link w:val="BodyText"/>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2"/>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3033CB"/>
    <w:pPr>
      <w:tabs>
        <w:tab w:val="right" w:leader="dot" w:pos="8189"/>
      </w:tabs>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character" w:customStyle="1" w:styleId="hps">
    <w:name w:val="hps"/>
    <w:basedOn w:val="DefaultParagraphFont"/>
    <w:rsid w:val="000C7EBB"/>
  </w:style>
  <w:style w:type="paragraph" w:styleId="EndnoteText">
    <w:name w:val="endnote text"/>
    <w:basedOn w:val="Normal"/>
    <w:link w:val="EndnoteTextChar"/>
    <w:uiPriority w:val="99"/>
    <w:semiHidden/>
    <w:unhideWhenUsed/>
    <w:rsid w:val="003D181D"/>
    <w:pPr>
      <w:spacing w:line="240" w:lineRule="auto"/>
    </w:pPr>
    <w:rPr>
      <w:sz w:val="20"/>
    </w:rPr>
  </w:style>
  <w:style w:type="character" w:customStyle="1" w:styleId="EndnoteTextChar">
    <w:name w:val="Endnote Text Char"/>
    <w:basedOn w:val="DefaultParagraphFont"/>
    <w:link w:val="EndnoteText"/>
    <w:uiPriority w:val="99"/>
    <w:semiHidden/>
    <w:rsid w:val="003D181D"/>
    <w:rPr>
      <w:lang w:val="en-US" w:eastAsia="en-US"/>
    </w:rPr>
  </w:style>
  <w:style w:type="character" w:styleId="EndnoteReference">
    <w:name w:val="endnote reference"/>
    <w:basedOn w:val="DefaultParagraphFont"/>
    <w:uiPriority w:val="99"/>
    <w:semiHidden/>
    <w:unhideWhenUsed/>
    <w:rsid w:val="003D181D"/>
    <w:rPr>
      <w:vertAlign w:val="superscript"/>
    </w:rPr>
  </w:style>
  <w:style w:type="character" w:customStyle="1" w:styleId="shorttext">
    <w:name w:val="short_text"/>
    <w:basedOn w:val="DefaultParagraphFont"/>
    <w:rsid w:val="00A21DF2"/>
  </w:style>
  <w:style w:type="character" w:customStyle="1" w:styleId="mw-headline">
    <w:name w:val="mw-headline"/>
    <w:basedOn w:val="DefaultParagraphFont"/>
    <w:rsid w:val="00543C2D"/>
  </w:style>
  <w:style w:type="paragraph" w:styleId="NormalWeb">
    <w:name w:val="Normal (Web)"/>
    <w:basedOn w:val="Normal"/>
    <w:uiPriority w:val="99"/>
    <w:unhideWhenUsed/>
    <w:rsid w:val="00543C2D"/>
    <w:pPr>
      <w:spacing w:before="100" w:beforeAutospacing="1" w:after="100" w:afterAutospacing="1" w:line="240" w:lineRule="auto"/>
    </w:pPr>
    <w:rPr>
      <w:sz w:val="24"/>
      <w:szCs w:val="24"/>
    </w:rPr>
  </w:style>
  <w:style w:type="character" w:customStyle="1" w:styleId="apple-converted-space">
    <w:name w:val="apple-converted-space"/>
    <w:basedOn w:val="DefaultParagraphFont"/>
    <w:rsid w:val="009A3C10"/>
  </w:style>
  <w:style w:type="character" w:styleId="Strong">
    <w:name w:val="Strong"/>
    <w:basedOn w:val="DefaultParagraphFont"/>
    <w:uiPriority w:val="22"/>
    <w:qFormat/>
    <w:rsid w:val="000E20FA"/>
    <w:rPr>
      <w:b/>
      <w:bCs/>
    </w:rPr>
  </w:style>
  <w:style w:type="table" w:customStyle="1" w:styleId="1">
    <w:name w:val="شبكة جدول1"/>
    <w:basedOn w:val="TableNormal"/>
    <w:next w:val="TableGrid"/>
    <w:uiPriority w:val="59"/>
    <w:rsid w:val="00701ED3"/>
    <w:rPr>
      <w:rFonts w:ascii="Calibri" w:hAnsi="Calibri" w:cs="Arial"/>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
    <w:name w:val="شبكة جدول2"/>
    <w:basedOn w:val="TableNormal"/>
    <w:next w:val="TableGrid"/>
    <w:uiPriority w:val="59"/>
    <w:rsid w:val="00700478"/>
    <w:rPr>
      <w:rFonts w:ascii="Calibri" w:hAnsi="Calibri" w:cs="Arial"/>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cimalAligned">
    <w:name w:val="Decimal Aligned"/>
    <w:basedOn w:val="Normal"/>
    <w:uiPriority w:val="40"/>
    <w:qFormat/>
    <w:rsid w:val="00427D64"/>
    <w:pPr>
      <w:tabs>
        <w:tab w:val="decimal" w:pos="360"/>
      </w:tabs>
      <w:spacing w:after="200" w:line="276" w:lineRule="auto"/>
    </w:pPr>
    <w:rPr>
      <w:rFonts w:asciiTheme="minorHAnsi" w:eastAsiaTheme="minorEastAsia" w:hAnsiTheme="minorHAnsi" w:cstheme="minorBidi"/>
      <w:szCs w:val="22"/>
    </w:rPr>
  </w:style>
  <w:style w:type="paragraph" w:styleId="FootnoteText">
    <w:name w:val="footnote text"/>
    <w:basedOn w:val="Normal"/>
    <w:link w:val="FootnoteTextChar"/>
    <w:uiPriority w:val="99"/>
    <w:unhideWhenUsed/>
    <w:rsid w:val="00427D64"/>
    <w:pPr>
      <w:spacing w:line="240" w:lineRule="auto"/>
    </w:pPr>
    <w:rPr>
      <w:rFonts w:asciiTheme="minorHAnsi" w:eastAsiaTheme="minorEastAsia" w:hAnsiTheme="minorHAnsi" w:cstheme="minorBidi"/>
      <w:sz w:val="20"/>
    </w:rPr>
  </w:style>
  <w:style w:type="character" w:customStyle="1" w:styleId="FootnoteTextChar">
    <w:name w:val="Footnote Text Char"/>
    <w:basedOn w:val="DefaultParagraphFont"/>
    <w:link w:val="FootnoteText"/>
    <w:uiPriority w:val="99"/>
    <w:rsid w:val="00427D64"/>
    <w:rPr>
      <w:rFonts w:asciiTheme="minorHAnsi" w:eastAsiaTheme="minorEastAsia" w:hAnsiTheme="minorHAnsi" w:cstheme="minorBidi"/>
      <w:lang w:val="en-US" w:eastAsia="en-US"/>
    </w:rPr>
  </w:style>
  <w:style w:type="character" w:styleId="SubtleEmphasis">
    <w:name w:val="Subtle Emphasis"/>
    <w:basedOn w:val="DefaultParagraphFont"/>
    <w:uiPriority w:val="19"/>
    <w:qFormat/>
    <w:rsid w:val="00427D64"/>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427D64"/>
    <w:rPr>
      <w:rFonts w:asciiTheme="minorHAnsi" w:eastAsiaTheme="minorEastAsia" w:hAnsiTheme="minorHAnsi" w:cstheme="minorBidi"/>
      <w:color w:val="365F91" w:themeColor="accent1" w:themeShade="BF"/>
      <w:sz w:val="22"/>
      <w:szCs w:val="22"/>
      <w:lang w:val="en-US" w:eastAsia="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UUM1">
    <w:name w:val="Table UUM1"/>
    <w:basedOn w:val="TableNormal"/>
    <w:next w:val="TableGrid"/>
    <w:uiPriority w:val="59"/>
    <w:rsid w:val="001F06EC"/>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table" w:customStyle="1" w:styleId="TableUUM2">
    <w:name w:val="Table UUM2"/>
    <w:basedOn w:val="TableNormal"/>
    <w:next w:val="TableGrid"/>
    <w:uiPriority w:val="59"/>
    <w:rsid w:val="00FA2EF6"/>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table" w:customStyle="1" w:styleId="TableUUM3">
    <w:name w:val="Table UUM3"/>
    <w:basedOn w:val="TableNormal"/>
    <w:next w:val="TableGrid"/>
    <w:uiPriority w:val="59"/>
    <w:rsid w:val="001242FD"/>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02385">
      <w:bodyDiv w:val="1"/>
      <w:marLeft w:val="0"/>
      <w:marRight w:val="0"/>
      <w:marTop w:val="0"/>
      <w:marBottom w:val="0"/>
      <w:divBdr>
        <w:top w:val="none" w:sz="0" w:space="0" w:color="auto"/>
        <w:left w:val="none" w:sz="0" w:space="0" w:color="auto"/>
        <w:bottom w:val="none" w:sz="0" w:space="0" w:color="auto"/>
        <w:right w:val="none" w:sz="0" w:space="0" w:color="auto"/>
      </w:divBdr>
    </w:div>
    <w:div w:id="113795630">
      <w:bodyDiv w:val="1"/>
      <w:marLeft w:val="0"/>
      <w:marRight w:val="0"/>
      <w:marTop w:val="0"/>
      <w:marBottom w:val="0"/>
      <w:divBdr>
        <w:top w:val="none" w:sz="0" w:space="0" w:color="auto"/>
        <w:left w:val="none" w:sz="0" w:space="0" w:color="auto"/>
        <w:bottom w:val="none" w:sz="0" w:space="0" w:color="auto"/>
        <w:right w:val="none" w:sz="0" w:space="0" w:color="auto"/>
      </w:divBdr>
    </w:div>
    <w:div w:id="161967067">
      <w:bodyDiv w:val="1"/>
      <w:marLeft w:val="0"/>
      <w:marRight w:val="0"/>
      <w:marTop w:val="0"/>
      <w:marBottom w:val="0"/>
      <w:divBdr>
        <w:top w:val="none" w:sz="0" w:space="0" w:color="auto"/>
        <w:left w:val="none" w:sz="0" w:space="0" w:color="auto"/>
        <w:bottom w:val="none" w:sz="0" w:space="0" w:color="auto"/>
        <w:right w:val="none" w:sz="0" w:space="0" w:color="auto"/>
      </w:divBdr>
    </w:div>
    <w:div w:id="217084552">
      <w:bodyDiv w:val="1"/>
      <w:marLeft w:val="0"/>
      <w:marRight w:val="0"/>
      <w:marTop w:val="0"/>
      <w:marBottom w:val="0"/>
      <w:divBdr>
        <w:top w:val="none" w:sz="0" w:space="0" w:color="auto"/>
        <w:left w:val="none" w:sz="0" w:space="0" w:color="auto"/>
        <w:bottom w:val="none" w:sz="0" w:space="0" w:color="auto"/>
        <w:right w:val="none" w:sz="0" w:space="0" w:color="auto"/>
      </w:divBdr>
      <w:divsChild>
        <w:div w:id="1133795341">
          <w:marLeft w:val="547"/>
          <w:marRight w:val="0"/>
          <w:marTop w:val="154"/>
          <w:marBottom w:val="0"/>
          <w:divBdr>
            <w:top w:val="none" w:sz="0" w:space="0" w:color="auto"/>
            <w:left w:val="none" w:sz="0" w:space="0" w:color="auto"/>
            <w:bottom w:val="none" w:sz="0" w:space="0" w:color="auto"/>
            <w:right w:val="none" w:sz="0" w:space="0" w:color="auto"/>
          </w:divBdr>
        </w:div>
      </w:divsChild>
    </w:div>
    <w:div w:id="218133598">
      <w:bodyDiv w:val="1"/>
      <w:marLeft w:val="0"/>
      <w:marRight w:val="0"/>
      <w:marTop w:val="0"/>
      <w:marBottom w:val="0"/>
      <w:divBdr>
        <w:top w:val="none" w:sz="0" w:space="0" w:color="auto"/>
        <w:left w:val="none" w:sz="0" w:space="0" w:color="auto"/>
        <w:bottom w:val="none" w:sz="0" w:space="0" w:color="auto"/>
        <w:right w:val="none" w:sz="0" w:space="0" w:color="auto"/>
      </w:divBdr>
    </w:div>
    <w:div w:id="270667435">
      <w:bodyDiv w:val="1"/>
      <w:marLeft w:val="0"/>
      <w:marRight w:val="0"/>
      <w:marTop w:val="0"/>
      <w:marBottom w:val="0"/>
      <w:divBdr>
        <w:top w:val="none" w:sz="0" w:space="0" w:color="auto"/>
        <w:left w:val="none" w:sz="0" w:space="0" w:color="auto"/>
        <w:bottom w:val="none" w:sz="0" w:space="0" w:color="auto"/>
        <w:right w:val="none" w:sz="0" w:space="0" w:color="auto"/>
      </w:divBdr>
    </w:div>
    <w:div w:id="310063307">
      <w:bodyDiv w:val="1"/>
      <w:marLeft w:val="0"/>
      <w:marRight w:val="0"/>
      <w:marTop w:val="0"/>
      <w:marBottom w:val="0"/>
      <w:divBdr>
        <w:top w:val="none" w:sz="0" w:space="0" w:color="auto"/>
        <w:left w:val="none" w:sz="0" w:space="0" w:color="auto"/>
        <w:bottom w:val="none" w:sz="0" w:space="0" w:color="auto"/>
        <w:right w:val="none" w:sz="0" w:space="0" w:color="auto"/>
      </w:divBdr>
    </w:div>
    <w:div w:id="352732219">
      <w:bodyDiv w:val="1"/>
      <w:marLeft w:val="0"/>
      <w:marRight w:val="0"/>
      <w:marTop w:val="0"/>
      <w:marBottom w:val="0"/>
      <w:divBdr>
        <w:top w:val="none" w:sz="0" w:space="0" w:color="auto"/>
        <w:left w:val="none" w:sz="0" w:space="0" w:color="auto"/>
        <w:bottom w:val="none" w:sz="0" w:space="0" w:color="auto"/>
        <w:right w:val="none" w:sz="0" w:space="0" w:color="auto"/>
      </w:divBdr>
      <w:divsChild>
        <w:div w:id="1208301337">
          <w:marLeft w:val="547"/>
          <w:marRight w:val="0"/>
          <w:marTop w:val="120"/>
          <w:marBottom w:val="120"/>
          <w:divBdr>
            <w:top w:val="none" w:sz="0" w:space="0" w:color="auto"/>
            <w:left w:val="none" w:sz="0" w:space="0" w:color="auto"/>
            <w:bottom w:val="none" w:sz="0" w:space="0" w:color="auto"/>
            <w:right w:val="none" w:sz="0" w:space="0" w:color="auto"/>
          </w:divBdr>
        </w:div>
        <w:div w:id="1567496159">
          <w:marLeft w:val="1166"/>
          <w:marRight w:val="0"/>
          <w:marTop w:val="60"/>
          <w:marBottom w:val="60"/>
          <w:divBdr>
            <w:top w:val="none" w:sz="0" w:space="0" w:color="auto"/>
            <w:left w:val="none" w:sz="0" w:space="0" w:color="auto"/>
            <w:bottom w:val="none" w:sz="0" w:space="0" w:color="auto"/>
            <w:right w:val="none" w:sz="0" w:space="0" w:color="auto"/>
          </w:divBdr>
        </w:div>
        <w:div w:id="1120421618">
          <w:marLeft w:val="1166"/>
          <w:marRight w:val="0"/>
          <w:marTop w:val="60"/>
          <w:marBottom w:val="60"/>
          <w:divBdr>
            <w:top w:val="none" w:sz="0" w:space="0" w:color="auto"/>
            <w:left w:val="none" w:sz="0" w:space="0" w:color="auto"/>
            <w:bottom w:val="none" w:sz="0" w:space="0" w:color="auto"/>
            <w:right w:val="none" w:sz="0" w:space="0" w:color="auto"/>
          </w:divBdr>
        </w:div>
        <w:div w:id="1180775630">
          <w:marLeft w:val="547"/>
          <w:marRight w:val="0"/>
          <w:marTop w:val="120"/>
          <w:marBottom w:val="120"/>
          <w:divBdr>
            <w:top w:val="none" w:sz="0" w:space="0" w:color="auto"/>
            <w:left w:val="none" w:sz="0" w:space="0" w:color="auto"/>
            <w:bottom w:val="none" w:sz="0" w:space="0" w:color="auto"/>
            <w:right w:val="none" w:sz="0" w:space="0" w:color="auto"/>
          </w:divBdr>
        </w:div>
        <w:div w:id="1390494143">
          <w:marLeft w:val="1166"/>
          <w:marRight w:val="0"/>
          <w:marTop w:val="60"/>
          <w:marBottom w:val="60"/>
          <w:divBdr>
            <w:top w:val="none" w:sz="0" w:space="0" w:color="auto"/>
            <w:left w:val="none" w:sz="0" w:space="0" w:color="auto"/>
            <w:bottom w:val="none" w:sz="0" w:space="0" w:color="auto"/>
            <w:right w:val="none" w:sz="0" w:space="0" w:color="auto"/>
          </w:divBdr>
        </w:div>
        <w:div w:id="1582715089">
          <w:marLeft w:val="1166"/>
          <w:marRight w:val="0"/>
          <w:marTop w:val="60"/>
          <w:marBottom w:val="60"/>
          <w:divBdr>
            <w:top w:val="none" w:sz="0" w:space="0" w:color="auto"/>
            <w:left w:val="none" w:sz="0" w:space="0" w:color="auto"/>
            <w:bottom w:val="none" w:sz="0" w:space="0" w:color="auto"/>
            <w:right w:val="none" w:sz="0" w:space="0" w:color="auto"/>
          </w:divBdr>
        </w:div>
      </w:divsChild>
    </w:div>
    <w:div w:id="353262764">
      <w:bodyDiv w:val="1"/>
      <w:marLeft w:val="0"/>
      <w:marRight w:val="0"/>
      <w:marTop w:val="0"/>
      <w:marBottom w:val="0"/>
      <w:divBdr>
        <w:top w:val="none" w:sz="0" w:space="0" w:color="auto"/>
        <w:left w:val="none" w:sz="0" w:space="0" w:color="auto"/>
        <w:bottom w:val="none" w:sz="0" w:space="0" w:color="auto"/>
        <w:right w:val="none" w:sz="0" w:space="0" w:color="auto"/>
      </w:divBdr>
    </w:div>
    <w:div w:id="358969443">
      <w:bodyDiv w:val="1"/>
      <w:marLeft w:val="0"/>
      <w:marRight w:val="0"/>
      <w:marTop w:val="0"/>
      <w:marBottom w:val="0"/>
      <w:divBdr>
        <w:top w:val="none" w:sz="0" w:space="0" w:color="auto"/>
        <w:left w:val="none" w:sz="0" w:space="0" w:color="auto"/>
        <w:bottom w:val="none" w:sz="0" w:space="0" w:color="auto"/>
        <w:right w:val="none" w:sz="0" w:space="0" w:color="auto"/>
      </w:divBdr>
    </w:div>
    <w:div w:id="369187396">
      <w:bodyDiv w:val="1"/>
      <w:marLeft w:val="0"/>
      <w:marRight w:val="0"/>
      <w:marTop w:val="0"/>
      <w:marBottom w:val="0"/>
      <w:divBdr>
        <w:top w:val="none" w:sz="0" w:space="0" w:color="auto"/>
        <w:left w:val="none" w:sz="0" w:space="0" w:color="auto"/>
        <w:bottom w:val="none" w:sz="0" w:space="0" w:color="auto"/>
        <w:right w:val="none" w:sz="0" w:space="0" w:color="auto"/>
      </w:divBdr>
    </w:div>
    <w:div w:id="374089419">
      <w:bodyDiv w:val="1"/>
      <w:marLeft w:val="0"/>
      <w:marRight w:val="0"/>
      <w:marTop w:val="0"/>
      <w:marBottom w:val="0"/>
      <w:divBdr>
        <w:top w:val="none" w:sz="0" w:space="0" w:color="auto"/>
        <w:left w:val="none" w:sz="0" w:space="0" w:color="auto"/>
        <w:bottom w:val="none" w:sz="0" w:space="0" w:color="auto"/>
        <w:right w:val="none" w:sz="0" w:space="0" w:color="auto"/>
      </w:divBdr>
    </w:div>
    <w:div w:id="378169954">
      <w:bodyDiv w:val="1"/>
      <w:marLeft w:val="0"/>
      <w:marRight w:val="0"/>
      <w:marTop w:val="0"/>
      <w:marBottom w:val="0"/>
      <w:divBdr>
        <w:top w:val="none" w:sz="0" w:space="0" w:color="auto"/>
        <w:left w:val="none" w:sz="0" w:space="0" w:color="auto"/>
        <w:bottom w:val="none" w:sz="0" w:space="0" w:color="auto"/>
        <w:right w:val="none" w:sz="0" w:space="0" w:color="auto"/>
      </w:divBdr>
      <w:divsChild>
        <w:div w:id="411006091">
          <w:marLeft w:val="547"/>
          <w:marRight w:val="0"/>
          <w:marTop w:val="96"/>
          <w:marBottom w:val="0"/>
          <w:divBdr>
            <w:top w:val="none" w:sz="0" w:space="0" w:color="auto"/>
            <w:left w:val="none" w:sz="0" w:space="0" w:color="auto"/>
            <w:bottom w:val="none" w:sz="0" w:space="0" w:color="auto"/>
            <w:right w:val="none" w:sz="0" w:space="0" w:color="auto"/>
          </w:divBdr>
        </w:div>
      </w:divsChild>
    </w:div>
    <w:div w:id="379406923">
      <w:bodyDiv w:val="1"/>
      <w:marLeft w:val="0"/>
      <w:marRight w:val="0"/>
      <w:marTop w:val="0"/>
      <w:marBottom w:val="0"/>
      <w:divBdr>
        <w:top w:val="none" w:sz="0" w:space="0" w:color="auto"/>
        <w:left w:val="none" w:sz="0" w:space="0" w:color="auto"/>
        <w:bottom w:val="none" w:sz="0" w:space="0" w:color="auto"/>
        <w:right w:val="none" w:sz="0" w:space="0" w:color="auto"/>
      </w:divBdr>
    </w:div>
    <w:div w:id="386997488">
      <w:bodyDiv w:val="1"/>
      <w:marLeft w:val="0"/>
      <w:marRight w:val="0"/>
      <w:marTop w:val="0"/>
      <w:marBottom w:val="0"/>
      <w:divBdr>
        <w:top w:val="none" w:sz="0" w:space="0" w:color="auto"/>
        <w:left w:val="none" w:sz="0" w:space="0" w:color="auto"/>
        <w:bottom w:val="none" w:sz="0" w:space="0" w:color="auto"/>
        <w:right w:val="none" w:sz="0" w:space="0" w:color="auto"/>
      </w:divBdr>
    </w:div>
    <w:div w:id="424690306">
      <w:bodyDiv w:val="1"/>
      <w:marLeft w:val="0"/>
      <w:marRight w:val="0"/>
      <w:marTop w:val="0"/>
      <w:marBottom w:val="0"/>
      <w:divBdr>
        <w:top w:val="none" w:sz="0" w:space="0" w:color="auto"/>
        <w:left w:val="none" w:sz="0" w:space="0" w:color="auto"/>
        <w:bottom w:val="none" w:sz="0" w:space="0" w:color="auto"/>
        <w:right w:val="none" w:sz="0" w:space="0" w:color="auto"/>
      </w:divBdr>
    </w:div>
    <w:div w:id="439878887">
      <w:bodyDiv w:val="1"/>
      <w:marLeft w:val="0"/>
      <w:marRight w:val="0"/>
      <w:marTop w:val="0"/>
      <w:marBottom w:val="0"/>
      <w:divBdr>
        <w:top w:val="none" w:sz="0" w:space="0" w:color="auto"/>
        <w:left w:val="none" w:sz="0" w:space="0" w:color="auto"/>
        <w:bottom w:val="none" w:sz="0" w:space="0" w:color="auto"/>
        <w:right w:val="none" w:sz="0" w:space="0" w:color="auto"/>
      </w:divBdr>
    </w:div>
    <w:div w:id="452554776">
      <w:bodyDiv w:val="1"/>
      <w:marLeft w:val="0"/>
      <w:marRight w:val="0"/>
      <w:marTop w:val="0"/>
      <w:marBottom w:val="0"/>
      <w:divBdr>
        <w:top w:val="none" w:sz="0" w:space="0" w:color="auto"/>
        <w:left w:val="none" w:sz="0" w:space="0" w:color="auto"/>
        <w:bottom w:val="none" w:sz="0" w:space="0" w:color="auto"/>
        <w:right w:val="none" w:sz="0" w:space="0" w:color="auto"/>
      </w:divBdr>
    </w:div>
    <w:div w:id="462041710">
      <w:bodyDiv w:val="1"/>
      <w:marLeft w:val="0"/>
      <w:marRight w:val="0"/>
      <w:marTop w:val="0"/>
      <w:marBottom w:val="0"/>
      <w:divBdr>
        <w:top w:val="none" w:sz="0" w:space="0" w:color="auto"/>
        <w:left w:val="none" w:sz="0" w:space="0" w:color="auto"/>
        <w:bottom w:val="none" w:sz="0" w:space="0" w:color="auto"/>
        <w:right w:val="none" w:sz="0" w:space="0" w:color="auto"/>
      </w:divBdr>
    </w:div>
    <w:div w:id="483282855">
      <w:bodyDiv w:val="1"/>
      <w:marLeft w:val="0"/>
      <w:marRight w:val="0"/>
      <w:marTop w:val="0"/>
      <w:marBottom w:val="0"/>
      <w:divBdr>
        <w:top w:val="none" w:sz="0" w:space="0" w:color="auto"/>
        <w:left w:val="none" w:sz="0" w:space="0" w:color="auto"/>
        <w:bottom w:val="none" w:sz="0" w:space="0" w:color="auto"/>
        <w:right w:val="none" w:sz="0" w:space="0" w:color="auto"/>
      </w:divBdr>
    </w:div>
    <w:div w:id="579605989">
      <w:bodyDiv w:val="1"/>
      <w:marLeft w:val="0"/>
      <w:marRight w:val="0"/>
      <w:marTop w:val="0"/>
      <w:marBottom w:val="0"/>
      <w:divBdr>
        <w:top w:val="none" w:sz="0" w:space="0" w:color="auto"/>
        <w:left w:val="none" w:sz="0" w:space="0" w:color="auto"/>
        <w:bottom w:val="none" w:sz="0" w:space="0" w:color="auto"/>
        <w:right w:val="none" w:sz="0" w:space="0" w:color="auto"/>
      </w:divBdr>
    </w:div>
    <w:div w:id="594679228">
      <w:bodyDiv w:val="1"/>
      <w:marLeft w:val="0"/>
      <w:marRight w:val="0"/>
      <w:marTop w:val="0"/>
      <w:marBottom w:val="0"/>
      <w:divBdr>
        <w:top w:val="none" w:sz="0" w:space="0" w:color="auto"/>
        <w:left w:val="none" w:sz="0" w:space="0" w:color="auto"/>
        <w:bottom w:val="none" w:sz="0" w:space="0" w:color="auto"/>
        <w:right w:val="none" w:sz="0" w:space="0" w:color="auto"/>
      </w:divBdr>
      <w:divsChild>
        <w:div w:id="545876327">
          <w:marLeft w:val="547"/>
          <w:marRight w:val="0"/>
          <w:marTop w:val="154"/>
          <w:marBottom w:val="0"/>
          <w:divBdr>
            <w:top w:val="none" w:sz="0" w:space="0" w:color="auto"/>
            <w:left w:val="none" w:sz="0" w:space="0" w:color="auto"/>
            <w:bottom w:val="none" w:sz="0" w:space="0" w:color="auto"/>
            <w:right w:val="none" w:sz="0" w:space="0" w:color="auto"/>
          </w:divBdr>
        </w:div>
        <w:div w:id="614334605">
          <w:marLeft w:val="547"/>
          <w:marRight w:val="0"/>
          <w:marTop w:val="154"/>
          <w:marBottom w:val="0"/>
          <w:divBdr>
            <w:top w:val="none" w:sz="0" w:space="0" w:color="auto"/>
            <w:left w:val="none" w:sz="0" w:space="0" w:color="auto"/>
            <w:bottom w:val="none" w:sz="0" w:space="0" w:color="auto"/>
            <w:right w:val="none" w:sz="0" w:space="0" w:color="auto"/>
          </w:divBdr>
        </w:div>
        <w:div w:id="1176916071">
          <w:marLeft w:val="547"/>
          <w:marRight w:val="0"/>
          <w:marTop w:val="154"/>
          <w:marBottom w:val="0"/>
          <w:divBdr>
            <w:top w:val="none" w:sz="0" w:space="0" w:color="auto"/>
            <w:left w:val="none" w:sz="0" w:space="0" w:color="auto"/>
            <w:bottom w:val="none" w:sz="0" w:space="0" w:color="auto"/>
            <w:right w:val="none" w:sz="0" w:space="0" w:color="auto"/>
          </w:divBdr>
        </w:div>
      </w:divsChild>
    </w:div>
    <w:div w:id="651376747">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667175221">
      <w:bodyDiv w:val="1"/>
      <w:marLeft w:val="0"/>
      <w:marRight w:val="0"/>
      <w:marTop w:val="0"/>
      <w:marBottom w:val="0"/>
      <w:divBdr>
        <w:top w:val="none" w:sz="0" w:space="0" w:color="auto"/>
        <w:left w:val="none" w:sz="0" w:space="0" w:color="auto"/>
        <w:bottom w:val="none" w:sz="0" w:space="0" w:color="auto"/>
        <w:right w:val="none" w:sz="0" w:space="0" w:color="auto"/>
      </w:divBdr>
      <w:divsChild>
        <w:div w:id="374426889">
          <w:marLeft w:val="1166"/>
          <w:marRight w:val="0"/>
          <w:marTop w:val="115"/>
          <w:marBottom w:val="0"/>
          <w:divBdr>
            <w:top w:val="none" w:sz="0" w:space="0" w:color="auto"/>
            <w:left w:val="none" w:sz="0" w:space="0" w:color="auto"/>
            <w:bottom w:val="none" w:sz="0" w:space="0" w:color="auto"/>
            <w:right w:val="none" w:sz="0" w:space="0" w:color="auto"/>
          </w:divBdr>
        </w:div>
        <w:div w:id="677193437">
          <w:marLeft w:val="547"/>
          <w:marRight w:val="0"/>
          <w:marTop w:val="134"/>
          <w:marBottom w:val="0"/>
          <w:divBdr>
            <w:top w:val="none" w:sz="0" w:space="0" w:color="auto"/>
            <w:left w:val="none" w:sz="0" w:space="0" w:color="auto"/>
            <w:bottom w:val="none" w:sz="0" w:space="0" w:color="auto"/>
            <w:right w:val="none" w:sz="0" w:space="0" w:color="auto"/>
          </w:divBdr>
        </w:div>
        <w:div w:id="859127278">
          <w:marLeft w:val="547"/>
          <w:marRight w:val="0"/>
          <w:marTop w:val="134"/>
          <w:marBottom w:val="0"/>
          <w:divBdr>
            <w:top w:val="none" w:sz="0" w:space="0" w:color="auto"/>
            <w:left w:val="none" w:sz="0" w:space="0" w:color="auto"/>
            <w:bottom w:val="none" w:sz="0" w:space="0" w:color="auto"/>
            <w:right w:val="none" w:sz="0" w:space="0" w:color="auto"/>
          </w:divBdr>
        </w:div>
        <w:div w:id="1090158342">
          <w:marLeft w:val="1166"/>
          <w:marRight w:val="0"/>
          <w:marTop w:val="115"/>
          <w:marBottom w:val="0"/>
          <w:divBdr>
            <w:top w:val="none" w:sz="0" w:space="0" w:color="auto"/>
            <w:left w:val="none" w:sz="0" w:space="0" w:color="auto"/>
            <w:bottom w:val="none" w:sz="0" w:space="0" w:color="auto"/>
            <w:right w:val="none" w:sz="0" w:space="0" w:color="auto"/>
          </w:divBdr>
        </w:div>
        <w:div w:id="1411124888">
          <w:marLeft w:val="1166"/>
          <w:marRight w:val="0"/>
          <w:marTop w:val="115"/>
          <w:marBottom w:val="0"/>
          <w:divBdr>
            <w:top w:val="none" w:sz="0" w:space="0" w:color="auto"/>
            <w:left w:val="none" w:sz="0" w:space="0" w:color="auto"/>
            <w:bottom w:val="none" w:sz="0" w:space="0" w:color="auto"/>
            <w:right w:val="none" w:sz="0" w:space="0" w:color="auto"/>
          </w:divBdr>
        </w:div>
        <w:div w:id="1640914354">
          <w:marLeft w:val="1166"/>
          <w:marRight w:val="0"/>
          <w:marTop w:val="115"/>
          <w:marBottom w:val="0"/>
          <w:divBdr>
            <w:top w:val="none" w:sz="0" w:space="0" w:color="auto"/>
            <w:left w:val="none" w:sz="0" w:space="0" w:color="auto"/>
            <w:bottom w:val="none" w:sz="0" w:space="0" w:color="auto"/>
            <w:right w:val="none" w:sz="0" w:space="0" w:color="auto"/>
          </w:divBdr>
        </w:div>
        <w:div w:id="1816290036">
          <w:marLeft w:val="547"/>
          <w:marRight w:val="0"/>
          <w:marTop w:val="134"/>
          <w:marBottom w:val="0"/>
          <w:divBdr>
            <w:top w:val="none" w:sz="0" w:space="0" w:color="auto"/>
            <w:left w:val="none" w:sz="0" w:space="0" w:color="auto"/>
            <w:bottom w:val="none" w:sz="0" w:space="0" w:color="auto"/>
            <w:right w:val="none" w:sz="0" w:space="0" w:color="auto"/>
          </w:divBdr>
        </w:div>
        <w:div w:id="1831169791">
          <w:marLeft w:val="1166"/>
          <w:marRight w:val="0"/>
          <w:marTop w:val="115"/>
          <w:marBottom w:val="0"/>
          <w:divBdr>
            <w:top w:val="none" w:sz="0" w:space="0" w:color="auto"/>
            <w:left w:val="none" w:sz="0" w:space="0" w:color="auto"/>
            <w:bottom w:val="none" w:sz="0" w:space="0" w:color="auto"/>
            <w:right w:val="none" w:sz="0" w:space="0" w:color="auto"/>
          </w:divBdr>
        </w:div>
        <w:div w:id="2018923530">
          <w:marLeft w:val="1166"/>
          <w:marRight w:val="0"/>
          <w:marTop w:val="115"/>
          <w:marBottom w:val="0"/>
          <w:divBdr>
            <w:top w:val="none" w:sz="0" w:space="0" w:color="auto"/>
            <w:left w:val="none" w:sz="0" w:space="0" w:color="auto"/>
            <w:bottom w:val="none" w:sz="0" w:space="0" w:color="auto"/>
            <w:right w:val="none" w:sz="0" w:space="0" w:color="auto"/>
          </w:divBdr>
        </w:div>
      </w:divsChild>
    </w:div>
    <w:div w:id="673336023">
      <w:bodyDiv w:val="1"/>
      <w:marLeft w:val="0"/>
      <w:marRight w:val="0"/>
      <w:marTop w:val="0"/>
      <w:marBottom w:val="0"/>
      <w:divBdr>
        <w:top w:val="none" w:sz="0" w:space="0" w:color="auto"/>
        <w:left w:val="none" w:sz="0" w:space="0" w:color="auto"/>
        <w:bottom w:val="none" w:sz="0" w:space="0" w:color="auto"/>
        <w:right w:val="none" w:sz="0" w:space="0" w:color="auto"/>
      </w:divBdr>
    </w:div>
    <w:div w:id="676813630">
      <w:bodyDiv w:val="1"/>
      <w:marLeft w:val="0"/>
      <w:marRight w:val="0"/>
      <w:marTop w:val="0"/>
      <w:marBottom w:val="0"/>
      <w:divBdr>
        <w:top w:val="none" w:sz="0" w:space="0" w:color="auto"/>
        <w:left w:val="none" w:sz="0" w:space="0" w:color="auto"/>
        <w:bottom w:val="none" w:sz="0" w:space="0" w:color="auto"/>
        <w:right w:val="none" w:sz="0" w:space="0" w:color="auto"/>
      </w:divBdr>
    </w:div>
    <w:div w:id="685136301">
      <w:bodyDiv w:val="1"/>
      <w:marLeft w:val="0"/>
      <w:marRight w:val="0"/>
      <w:marTop w:val="0"/>
      <w:marBottom w:val="0"/>
      <w:divBdr>
        <w:top w:val="none" w:sz="0" w:space="0" w:color="auto"/>
        <w:left w:val="none" w:sz="0" w:space="0" w:color="auto"/>
        <w:bottom w:val="none" w:sz="0" w:space="0" w:color="auto"/>
        <w:right w:val="none" w:sz="0" w:space="0" w:color="auto"/>
      </w:divBdr>
    </w:div>
    <w:div w:id="691498032">
      <w:bodyDiv w:val="1"/>
      <w:marLeft w:val="0"/>
      <w:marRight w:val="0"/>
      <w:marTop w:val="0"/>
      <w:marBottom w:val="0"/>
      <w:divBdr>
        <w:top w:val="none" w:sz="0" w:space="0" w:color="auto"/>
        <w:left w:val="none" w:sz="0" w:space="0" w:color="auto"/>
        <w:bottom w:val="none" w:sz="0" w:space="0" w:color="auto"/>
        <w:right w:val="none" w:sz="0" w:space="0" w:color="auto"/>
      </w:divBdr>
    </w:div>
    <w:div w:id="732582168">
      <w:bodyDiv w:val="1"/>
      <w:marLeft w:val="0"/>
      <w:marRight w:val="0"/>
      <w:marTop w:val="0"/>
      <w:marBottom w:val="0"/>
      <w:divBdr>
        <w:top w:val="none" w:sz="0" w:space="0" w:color="auto"/>
        <w:left w:val="none" w:sz="0" w:space="0" w:color="auto"/>
        <w:bottom w:val="none" w:sz="0" w:space="0" w:color="auto"/>
        <w:right w:val="none" w:sz="0" w:space="0" w:color="auto"/>
      </w:divBdr>
    </w:div>
    <w:div w:id="762840127">
      <w:bodyDiv w:val="1"/>
      <w:marLeft w:val="0"/>
      <w:marRight w:val="0"/>
      <w:marTop w:val="0"/>
      <w:marBottom w:val="0"/>
      <w:divBdr>
        <w:top w:val="none" w:sz="0" w:space="0" w:color="auto"/>
        <w:left w:val="none" w:sz="0" w:space="0" w:color="auto"/>
        <w:bottom w:val="none" w:sz="0" w:space="0" w:color="auto"/>
        <w:right w:val="none" w:sz="0" w:space="0" w:color="auto"/>
      </w:divBdr>
    </w:div>
    <w:div w:id="763187985">
      <w:bodyDiv w:val="1"/>
      <w:marLeft w:val="0"/>
      <w:marRight w:val="0"/>
      <w:marTop w:val="0"/>
      <w:marBottom w:val="0"/>
      <w:divBdr>
        <w:top w:val="none" w:sz="0" w:space="0" w:color="auto"/>
        <w:left w:val="none" w:sz="0" w:space="0" w:color="auto"/>
        <w:bottom w:val="none" w:sz="0" w:space="0" w:color="auto"/>
        <w:right w:val="none" w:sz="0" w:space="0" w:color="auto"/>
      </w:divBdr>
      <w:divsChild>
        <w:div w:id="640577049">
          <w:marLeft w:val="547"/>
          <w:marRight w:val="0"/>
          <w:marTop w:val="120"/>
          <w:marBottom w:val="120"/>
          <w:divBdr>
            <w:top w:val="none" w:sz="0" w:space="0" w:color="auto"/>
            <w:left w:val="none" w:sz="0" w:space="0" w:color="auto"/>
            <w:bottom w:val="none" w:sz="0" w:space="0" w:color="auto"/>
            <w:right w:val="none" w:sz="0" w:space="0" w:color="auto"/>
          </w:divBdr>
        </w:div>
        <w:div w:id="1378433336">
          <w:marLeft w:val="547"/>
          <w:marRight w:val="0"/>
          <w:marTop w:val="120"/>
          <w:marBottom w:val="120"/>
          <w:divBdr>
            <w:top w:val="none" w:sz="0" w:space="0" w:color="auto"/>
            <w:left w:val="none" w:sz="0" w:space="0" w:color="auto"/>
            <w:bottom w:val="none" w:sz="0" w:space="0" w:color="auto"/>
            <w:right w:val="none" w:sz="0" w:space="0" w:color="auto"/>
          </w:divBdr>
        </w:div>
      </w:divsChild>
    </w:div>
    <w:div w:id="774986612">
      <w:bodyDiv w:val="1"/>
      <w:marLeft w:val="0"/>
      <w:marRight w:val="0"/>
      <w:marTop w:val="0"/>
      <w:marBottom w:val="0"/>
      <w:divBdr>
        <w:top w:val="none" w:sz="0" w:space="0" w:color="auto"/>
        <w:left w:val="none" w:sz="0" w:space="0" w:color="auto"/>
        <w:bottom w:val="none" w:sz="0" w:space="0" w:color="auto"/>
        <w:right w:val="none" w:sz="0" w:space="0" w:color="auto"/>
      </w:divBdr>
      <w:divsChild>
        <w:div w:id="443035983">
          <w:marLeft w:val="547"/>
          <w:marRight w:val="0"/>
          <w:marTop w:val="154"/>
          <w:marBottom w:val="0"/>
          <w:divBdr>
            <w:top w:val="none" w:sz="0" w:space="0" w:color="auto"/>
            <w:left w:val="none" w:sz="0" w:space="0" w:color="auto"/>
            <w:bottom w:val="none" w:sz="0" w:space="0" w:color="auto"/>
            <w:right w:val="none" w:sz="0" w:space="0" w:color="auto"/>
          </w:divBdr>
        </w:div>
      </w:divsChild>
    </w:div>
    <w:div w:id="826020276">
      <w:bodyDiv w:val="1"/>
      <w:marLeft w:val="0"/>
      <w:marRight w:val="0"/>
      <w:marTop w:val="0"/>
      <w:marBottom w:val="0"/>
      <w:divBdr>
        <w:top w:val="none" w:sz="0" w:space="0" w:color="auto"/>
        <w:left w:val="none" w:sz="0" w:space="0" w:color="auto"/>
        <w:bottom w:val="none" w:sz="0" w:space="0" w:color="auto"/>
        <w:right w:val="none" w:sz="0" w:space="0" w:color="auto"/>
      </w:divBdr>
    </w:div>
    <w:div w:id="839928715">
      <w:bodyDiv w:val="1"/>
      <w:marLeft w:val="0"/>
      <w:marRight w:val="0"/>
      <w:marTop w:val="0"/>
      <w:marBottom w:val="0"/>
      <w:divBdr>
        <w:top w:val="none" w:sz="0" w:space="0" w:color="auto"/>
        <w:left w:val="none" w:sz="0" w:space="0" w:color="auto"/>
        <w:bottom w:val="none" w:sz="0" w:space="0" w:color="auto"/>
        <w:right w:val="none" w:sz="0" w:space="0" w:color="auto"/>
      </w:divBdr>
    </w:div>
    <w:div w:id="841705184">
      <w:bodyDiv w:val="1"/>
      <w:marLeft w:val="0"/>
      <w:marRight w:val="0"/>
      <w:marTop w:val="0"/>
      <w:marBottom w:val="0"/>
      <w:divBdr>
        <w:top w:val="none" w:sz="0" w:space="0" w:color="auto"/>
        <w:left w:val="none" w:sz="0" w:space="0" w:color="auto"/>
        <w:bottom w:val="none" w:sz="0" w:space="0" w:color="auto"/>
        <w:right w:val="none" w:sz="0" w:space="0" w:color="auto"/>
      </w:divBdr>
    </w:div>
    <w:div w:id="847717322">
      <w:bodyDiv w:val="1"/>
      <w:marLeft w:val="0"/>
      <w:marRight w:val="0"/>
      <w:marTop w:val="0"/>
      <w:marBottom w:val="0"/>
      <w:divBdr>
        <w:top w:val="none" w:sz="0" w:space="0" w:color="auto"/>
        <w:left w:val="none" w:sz="0" w:space="0" w:color="auto"/>
        <w:bottom w:val="none" w:sz="0" w:space="0" w:color="auto"/>
        <w:right w:val="none" w:sz="0" w:space="0" w:color="auto"/>
      </w:divBdr>
    </w:div>
    <w:div w:id="894200160">
      <w:bodyDiv w:val="1"/>
      <w:marLeft w:val="0"/>
      <w:marRight w:val="0"/>
      <w:marTop w:val="0"/>
      <w:marBottom w:val="0"/>
      <w:divBdr>
        <w:top w:val="none" w:sz="0" w:space="0" w:color="auto"/>
        <w:left w:val="none" w:sz="0" w:space="0" w:color="auto"/>
        <w:bottom w:val="none" w:sz="0" w:space="0" w:color="auto"/>
        <w:right w:val="none" w:sz="0" w:space="0" w:color="auto"/>
      </w:divBdr>
    </w:div>
    <w:div w:id="909731674">
      <w:bodyDiv w:val="1"/>
      <w:marLeft w:val="0"/>
      <w:marRight w:val="0"/>
      <w:marTop w:val="0"/>
      <w:marBottom w:val="0"/>
      <w:divBdr>
        <w:top w:val="none" w:sz="0" w:space="0" w:color="auto"/>
        <w:left w:val="none" w:sz="0" w:space="0" w:color="auto"/>
        <w:bottom w:val="none" w:sz="0" w:space="0" w:color="auto"/>
        <w:right w:val="none" w:sz="0" w:space="0" w:color="auto"/>
      </w:divBdr>
    </w:div>
    <w:div w:id="951399779">
      <w:bodyDiv w:val="1"/>
      <w:marLeft w:val="0"/>
      <w:marRight w:val="0"/>
      <w:marTop w:val="0"/>
      <w:marBottom w:val="0"/>
      <w:divBdr>
        <w:top w:val="none" w:sz="0" w:space="0" w:color="auto"/>
        <w:left w:val="none" w:sz="0" w:space="0" w:color="auto"/>
        <w:bottom w:val="none" w:sz="0" w:space="0" w:color="auto"/>
        <w:right w:val="none" w:sz="0" w:space="0" w:color="auto"/>
      </w:divBdr>
    </w:div>
    <w:div w:id="957027447">
      <w:bodyDiv w:val="1"/>
      <w:marLeft w:val="0"/>
      <w:marRight w:val="0"/>
      <w:marTop w:val="0"/>
      <w:marBottom w:val="0"/>
      <w:divBdr>
        <w:top w:val="none" w:sz="0" w:space="0" w:color="auto"/>
        <w:left w:val="none" w:sz="0" w:space="0" w:color="auto"/>
        <w:bottom w:val="none" w:sz="0" w:space="0" w:color="auto"/>
        <w:right w:val="none" w:sz="0" w:space="0" w:color="auto"/>
      </w:divBdr>
    </w:div>
    <w:div w:id="1059863101">
      <w:bodyDiv w:val="1"/>
      <w:marLeft w:val="0"/>
      <w:marRight w:val="0"/>
      <w:marTop w:val="0"/>
      <w:marBottom w:val="0"/>
      <w:divBdr>
        <w:top w:val="none" w:sz="0" w:space="0" w:color="auto"/>
        <w:left w:val="none" w:sz="0" w:space="0" w:color="auto"/>
        <w:bottom w:val="none" w:sz="0" w:space="0" w:color="auto"/>
        <w:right w:val="none" w:sz="0" w:space="0" w:color="auto"/>
      </w:divBdr>
      <w:divsChild>
        <w:div w:id="1034158685">
          <w:marLeft w:val="547"/>
          <w:marRight w:val="0"/>
          <w:marTop w:val="120"/>
          <w:marBottom w:val="120"/>
          <w:divBdr>
            <w:top w:val="none" w:sz="0" w:space="0" w:color="auto"/>
            <w:left w:val="none" w:sz="0" w:space="0" w:color="auto"/>
            <w:bottom w:val="none" w:sz="0" w:space="0" w:color="auto"/>
            <w:right w:val="none" w:sz="0" w:space="0" w:color="auto"/>
          </w:divBdr>
        </w:div>
      </w:divsChild>
    </w:div>
    <w:div w:id="1128162542">
      <w:bodyDiv w:val="1"/>
      <w:marLeft w:val="0"/>
      <w:marRight w:val="0"/>
      <w:marTop w:val="0"/>
      <w:marBottom w:val="0"/>
      <w:divBdr>
        <w:top w:val="none" w:sz="0" w:space="0" w:color="auto"/>
        <w:left w:val="none" w:sz="0" w:space="0" w:color="auto"/>
        <w:bottom w:val="none" w:sz="0" w:space="0" w:color="auto"/>
        <w:right w:val="none" w:sz="0" w:space="0" w:color="auto"/>
      </w:divBdr>
      <w:divsChild>
        <w:div w:id="529924898">
          <w:marLeft w:val="547"/>
          <w:marRight w:val="0"/>
          <w:marTop w:val="154"/>
          <w:marBottom w:val="0"/>
          <w:divBdr>
            <w:top w:val="none" w:sz="0" w:space="0" w:color="auto"/>
            <w:left w:val="none" w:sz="0" w:space="0" w:color="auto"/>
            <w:bottom w:val="none" w:sz="0" w:space="0" w:color="auto"/>
            <w:right w:val="none" w:sz="0" w:space="0" w:color="auto"/>
          </w:divBdr>
        </w:div>
        <w:div w:id="656494430">
          <w:marLeft w:val="547"/>
          <w:marRight w:val="0"/>
          <w:marTop w:val="154"/>
          <w:marBottom w:val="0"/>
          <w:divBdr>
            <w:top w:val="none" w:sz="0" w:space="0" w:color="auto"/>
            <w:left w:val="none" w:sz="0" w:space="0" w:color="auto"/>
            <w:bottom w:val="none" w:sz="0" w:space="0" w:color="auto"/>
            <w:right w:val="none" w:sz="0" w:space="0" w:color="auto"/>
          </w:divBdr>
        </w:div>
        <w:div w:id="860901133">
          <w:marLeft w:val="1166"/>
          <w:marRight w:val="0"/>
          <w:marTop w:val="134"/>
          <w:marBottom w:val="0"/>
          <w:divBdr>
            <w:top w:val="none" w:sz="0" w:space="0" w:color="auto"/>
            <w:left w:val="none" w:sz="0" w:space="0" w:color="auto"/>
            <w:bottom w:val="none" w:sz="0" w:space="0" w:color="auto"/>
            <w:right w:val="none" w:sz="0" w:space="0" w:color="auto"/>
          </w:divBdr>
        </w:div>
        <w:div w:id="1133215142">
          <w:marLeft w:val="1166"/>
          <w:marRight w:val="0"/>
          <w:marTop w:val="134"/>
          <w:marBottom w:val="0"/>
          <w:divBdr>
            <w:top w:val="none" w:sz="0" w:space="0" w:color="auto"/>
            <w:left w:val="none" w:sz="0" w:space="0" w:color="auto"/>
            <w:bottom w:val="none" w:sz="0" w:space="0" w:color="auto"/>
            <w:right w:val="none" w:sz="0" w:space="0" w:color="auto"/>
          </w:divBdr>
        </w:div>
        <w:div w:id="1922329278">
          <w:marLeft w:val="1166"/>
          <w:marRight w:val="0"/>
          <w:marTop w:val="134"/>
          <w:marBottom w:val="0"/>
          <w:divBdr>
            <w:top w:val="none" w:sz="0" w:space="0" w:color="auto"/>
            <w:left w:val="none" w:sz="0" w:space="0" w:color="auto"/>
            <w:bottom w:val="none" w:sz="0" w:space="0" w:color="auto"/>
            <w:right w:val="none" w:sz="0" w:space="0" w:color="auto"/>
          </w:divBdr>
        </w:div>
        <w:div w:id="1980381336">
          <w:marLeft w:val="1166"/>
          <w:marRight w:val="0"/>
          <w:marTop w:val="134"/>
          <w:marBottom w:val="0"/>
          <w:divBdr>
            <w:top w:val="none" w:sz="0" w:space="0" w:color="auto"/>
            <w:left w:val="none" w:sz="0" w:space="0" w:color="auto"/>
            <w:bottom w:val="none" w:sz="0" w:space="0" w:color="auto"/>
            <w:right w:val="none" w:sz="0" w:space="0" w:color="auto"/>
          </w:divBdr>
        </w:div>
      </w:divsChild>
    </w:div>
    <w:div w:id="1130636977">
      <w:bodyDiv w:val="1"/>
      <w:marLeft w:val="0"/>
      <w:marRight w:val="0"/>
      <w:marTop w:val="0"/>
      <w:marBottom w:val="0"/>
      <w:divBdr>
        <w:top w:val="none" w:sz="0" w:space="0" w:color="auto"/>
        <w:left w:val="none" w:sz="0" w:space="0" w:color="auto"/>
        <w:bottom w:val="none" w:sz="0" w:space="0" w:color="auto"/>
        <w:right w:val="none" w:sz="0" w:space="0" w:color="auto"/>
      </w:divBdr>
    </w:div>
    <w:div w:id="1134445494">
      <w:bodyDiv w:val="1"/>
      <w:marLeft w:val="0"/>
      <w:marRight w:val="0"/>
      <w:marTop w:val="0"/>
      <w:marBottom w:val="0"/>
      <w:divBdr>
        <w:top w:val="none" w:sz="0" w:space="0" w:color="auto"/>
        <w:left w:val="none" w:sz="0" w:space="0" w:color="auto"/>
        <w:bottom w:val="none" w:sz="0" w:space="0" w:color="auto"/>
        <w:right w:val="none" w:sz="0" w:space="0" w:color="auto"/>
      </w:divBdr>
      <w:divsChild>
        <w:div w:id="1477335762">
          <w:marLeft w:val="547"/>
          <w:marRight w:val="0"/>
          <w:marTop w:val="96"/>
          <w:marBottom w:val="0"/>
          <w:divBdr>
            <w:top w:val="none" w:sz="0" w:space="0" w:color="auto"/>
            <w:left w:val="none" w:sz="0" w:space="0" w:color="auto"/>
            <w:bottom w:val="none" w:sz="0" w:space="0" w:color="auto"/>
            <w:right w:val="none" w:sz="0" w:space="0" w:color="auto"/>
          </w:divBdr>
        </w:div>
      </w:divsChild>
    </w:div>
    <w:div w:id="1145320494">
      <w:bodyDiv w:val="1"/>
      <w:marLeft w:val="0"/>
      <w:marRight w:val="0"/>
      <w:marTop w:val="0"/>
      <w:marBottom w:val="0"/>
      <w:divBdr>
        <w:top w:val="none" w:sz="0" w:space="0" w:color="auto"/>
        <w:left w:val="none" w:sz="0" w:space="0" w:color="auto"/>
        <w:bottom w:val="none" w:sz="0" w:space="0" w:color="auto"/>
        <w:right w:val="none" w:sz="0" w:space="0" w:color="auto"/>
      </w:divBdr>
    </w:div>
    <w:div w:id="1153646423">
      <w:bodyDiv w:val="1"/>
      <w:marLeft w:val="0"/>
      <w:marRight w:val="0"/>
      <w:marTop w:val="0"/>
      <w:marBottom w:val="0"/>
      <w:divBdr>
        <w:top w:val="none" w:sz="0" w:space="0" w:color="auto"/>
        <w:left w:val="none" w:sz="0" w:space="0" w:color="auto"/>
        <w:bottom w:val="none" w:sz="0" w:space="0" w:color="auto"/>
        <w:right w:val="none" w:sz="0" w:space="0" w:color="auto"/>
      </w:divBdr>
    </w:div>
    <w:div w:id="1219703164">
      <w:bodyDiv w:val="1"/>
      <w:marLeft w:val="0"/>
      <w:marRight w:val="0"/>
      <w:marTop w:val="0"/>
      <w:marBottom w:val="0"/>
      <w:divBdr>
        <w:top w:val="none" w:sz="0" w:space="0" w:color="auto"/>
        <w:left w:val="none" w:sz="0" w:space="0" w:color="auto"/>
        <w:bottom w:val="none" w:sz="0" w:space="0" w:color="auto"/>
        <w:right w:val="none" w:sz="0" w:space="0" w:color="auto"/>
      </w:divBdr>
    </w:div>
    <w:div w:id="1220752972">
      <w:bodyDiv w:val="1"/>
      <w:marLeft w:val="0"/>
      <w:marRight w:val="0"/>
      <w:marTop w:val="0"/>
      <w:marBottom w:val="0"/>
      <w:divBdr>
        <w:top w:val="none" w:sz="0" w:space="0" w:color="auto"/>
        <w:left w:val="none" w:sz="0" w:space="0" w:color="auto"/>
        <w:bottom w:val="none" w:sz="0" w:space="0" w:color="auto"/>
        <w:right w:val="none" w:sz="0" w:space="0" w:color="auto"/>
      </w:divBdr>
    </w:div>
    <w:div w:id="1243762645">
      <w:bodyDiv w:val="1"/>
      <w:marLeft w:val="0"/>
      <w:marRight w:val="0"/>
      <w:marTop w:val="0"/>
      <w:marBottom w:val="0"/>
      <w:divBdr>
        <w:top w:val="none" w:sz="0" w:space="0" w:color="auto"/>
        <w:left w:val="none" w:sz="0" w:space="0" w:color="auto"/>
        <w:bottom w:val="none" w:sz="0" w:space="0" w:color="auto"/>
        <w:right w:val="none" w:sz="0" w:space="0" w:color="auto"/>
      </w:divBdr>
    </w:div>
    <w:div w:id="1266108985">
      <w:bodyDiv w:val="1"/>
      <w:marLeft w:val="0"/>
      <w:marRight w:val="0"/>
      <w:marTop w:val="0"/>
      <w:marBottom w:val="0"/>
      <w:divBdr>
        <w:top w:val="none" w:sz="0" w:space="0" w:color="auto"/>
        <w:left w:val="none" w:sz="0" w:space="0" w:color="auto"/>
        <w:bottom w:val="none" w:sz="0" w:space="0" w:color="auto"/>
        <w:right w:val="none" w:sz="0" w:space="0" w:color="auto"/>
      </w:divBdr>
    </w:div>
    <w:div w:id="1266113120">
      <w:bodyDiv w:val="1"/>
      <w:marLeft w:val="0"/>
      <w:marRight w:val="0"/>
      <w:marTop w:val="0"/>
      <w:marBottom w:val="0"/>
      <w:divBdr>
        <w:top w:val="none" w:sz="0" w:space="0" w:color="auto"/>
        <w:left w:val="none" w:sz="0" w:space="0" w:color="auto"/>
        <w:bottom w:val="none" w:sz="0" w:space="0" w:color="auto"/>
        <w:right w:val="none" w:sz="0" w:space="0" w:color="auto"/>
      </w:divBdr>
    </w:div>
    <w:div w:id="1280451413">
      <w:bodyDiv w:val="1"/>
      <w:marLeft w:val="0"/>
      <w:marRight w:val="0"/>
      <w:marTop w:val="0"/>
      <w:marBottom w:val="0"/>
      <w:divBdr>
        <w:top w:val="none" w:sz="0" w:space="0" w:color="auto"/>
        <w:left w:val="none" w:sz="0" w:space="0" w:color="auto"/>
        <w:bottom w:val="none" w:sz="0" w:space="0" w:color="auto"/>
        <w:right w:val="none" w:sz="0" w:space="0" w:color="auto"/>
      </w:divBdr>
      <w:divsChild>
        <w:div w:id="48381306">
          <w:marLeft w:val="720"/>
          <w:marRight w:val="0"/>
          <w:marTop w:val="0"/>
          <w:marBottom w:val="0"/>
          <w:divBdr>
            <w:top w:val="none" w:sz="0" w:space="0" w:color="auto"/>
            <w:left w:val="none" w:sz="0" w:space="0" w:color="auto"/>
            <w:bottom w:val="none" w:sz="0" w:space="0" w:color="auto"/>
            <w:right w:val="none" w:sz="0" w:space="0" w:color="auto"/>
          </w:divBdr>
        </w:div>
        <w:div w:id="139809771">
          <w:marLeft w:val="720"/>
          <w:marRight w:val="0"/>
          <w:marTop w:val="0"/>
          <w:marBottom w:val="0"/>
          <w:divBdr>
            <w:top w:val="none" w:sz="0" w:space="0" w:color="auto"/>
            <w:left w:val="none" w:sz="0" w:space="0" w:color="auto"/>
            <w:bottom w:val="none" w:sz="0" w:space="0" w:color="auto"/>
            <w:right w:val="none" w:sz="0" w:space="0" w:color="auto"/>
          </w:divBdr>
        </w:div>
        <w:div w:id="201594627">
          <w:marLeft w:val="720"/>
          <w:marRight w:val="0"/>
          <w:marTop w:val="0"/>
          <w:marBottom w:val="0"/>
          <w:divBdr>
            <w:top w:val="none" w:sz="0" w:space="0" w:color="auto"/>
            <w:left w:val="none" w:sz="0" w:space="0" w:color="auto"/>
            <w:bottom w:val="none" w:sz="0" w:space="0" w:color="auto"/>
            <w:right w:val="none" w:sz="0" w:space="0" w:color="auto"/>
          </w:divBdr>
        </w:div>
        <w:div w:id="473107455">
          <w:marLeft w:val="720"/>
          <w:marRight w:val="0"/>
          <w:marTop w:val="0"/>
          <w:marBottom w:val="0"/>
          <w:divBdr>
            <w:top w:val="none" w:sz="0" w:space="0" w:color="auto"/>
            <w:left w:val="none" w:sz="0" w:space="0" w:color="auto"/>
            <w:bottom w:val="none" w:sz="0" w:space="0" w:color="auto"/>
            <w:right w:val="none" w:sz="0" w:space="0" w:color="auto"/>
          </w:divBdr>
        </w:div>
        <w:div w:id="761755526">
          <w:marLeft w:val="720"/>
          <w:marRight w:val="0"/>
          <w:marTop w:val="0"/>
          <w:marBottom w:val="0"/>
          <w:divBdr>
            <w:top w:val="none" w:sz="0" w:space="0" w:color="auto"/>
            <w:left w:val="none" w:sz="0" w:space="0" w:color="auto"/>
            <w:bottom w:val="none" w:sz="0" w:space="0" w:color="auto"/>
            <w:right w:val="none" w:sz="0" w:space="0" w:color="auto"/>
          </w:divBdr>
        </w:div>
        <w:div w:id="1343897529">
          <w:marLeft w:val="720"/>
          <w:marRight w:val="0"/>
          <w:marTop w:val="0"/>
          <w:marBottom w:val="0"/>
          <w:divBdr>
            <w:top w:val="none" w:sz="0" w:space="0" w:color="auto"/>
            <w:left w:val="none" w:sz="0" w:space="0" w:color="auto"/>
            <w:bottom w:val="none" w:sz="0" w:space="0" w:color="auto"/>
            <w:right w:val="none" w:sz="0" w:space="0" w:color="auto"/>
          </w:divBdr>
        </w:div>
      </w:divsChild>
    </w:div>
    <w:div w:id="1286423340">
      <w:bodyDiv w:val="1"/>
      <w:marLeft w:val="0"/>
      <w:marRight w:val="0"/>
      <w:marTop w:val="0"/>
      <w:marBottom w:val="0"/>
      <w:divBdr>
        <w:top w:val="none" w:sz="0" w:space="0" w:color="auto"/>
        <w:left w:val="none" w:sz="0" w:space="0" w:color="auto"/>
        <w:bottom w:val="none" w:sz="0" w:space="0" w:color="auto"/>
        <w:right w:val="none" w:sz="0" w:space="0" w:color="auto"/>
      </w:divBdr>
      <w:divsChild>
        <w:div w:id="376048683">
          <w:marLeft w:val="835"/>
          <w:marRight w:val="0"/>
          <w:marTop w:val="154"/>
          <w:marBottom w:val="0"/>
          <w:divBdr>
            <w:top w:val="none" w:sz="0" w:space="0" w:color="auto"/>
            <w:left w:val="none" w:sz="0" w:space="0" w:color="auto"/>
            <w:bottom w:val="none" w:sz="0" w:space="0" w:color="auto"/>
            <w:right w:val="none" w:sz="0" w:space="0" w:color="auto"/>
          </w:divBdr>
        </w:div>
        <w:div w:id="1355958591">
          <w:marLeft w:val="1440"/>
          <w:marRight w:val="0"/>
          <w:marTop w:val="134"/>
          <w:marBottom w:val="0"/>
          <w:divBdr>
            <w:top w:val="none" w:sz="0" w:space="0" w:color="auto"/>
            <w:left w:val="none" w:sz="0" w:space="0" w:color="auto"/>
            <w:bottom w:val="none" w:sz="0" w:space="0" w:color="auto"/>
            <w:right w:val="none" w:sz="0" w:space="0" w:color="auto"/>
          </w:divBdr>
        </w:div>
        <w:div w:id="2064333066">
          <w:marLeft w:val="835"/>
          <w:marRight w:val="0"/>
          <w:marTop w:val="154"/>
          <w:marBottom w:val="0"/>
          <w:divBdr>
            <w:top w:val="none" w:sz="0" w:space="0" w:color="auto"/>
            <w:left w:val="none" w:sz="0" w:space="0" w:color="auto"/>
            <w:bottom w:val="none" w:sz="0" w:space="0" w:color="auto"/>
            <w:right w:val="none" w:sz="0" w:space="0" w:color="auto"/>
          </w:divBdr>
        </w:div>
      </w:divsChild>
    </w:div>
    <w:div w:id="1288924952">
      <w:bodyDiv w:val="1"/>
      <w:marLeft w:val="0"/>
      <w:marRight w:val="0"/>
      <w:marTop w:val="0"/>
      <w:marBottom w:val="0"/>
      <w:divBdr>
        <w:top w:val="none" w:sz="0" w:space="0" w:color="auto"/>
        <w:left w:val="none" w:sz="0" w:space="0" w:color="auto"/>
        <w:bottom w:val="none" w:sz="0" w:space="0" w:color="auto"/>
        <w:right w:val="none" w:sz="0" w:space="0" w:color="auto"/>
      </w:divBdr>
    </w:div>
    <w:div w:id="1332873330">
      <w:bodyDiv w:val="1"/>
      <w:marLeft w:val="0"/>
      <w:marRight w:val="0"/>
      <w:marTop w:val="0"/>
      <w:marBottom w:val="0"/>
      <w:divBdr>
        <w:top w:val="none" w:sz="0" w:space="0" w:color="auto"/>
        <w:left w:val="none" w:sz="0" w:space="0" w:color="auto"/>
        <w:bottom w:val="none" w:sz="0" w:space="0" w:color="auto"/>
        <w:right w:val="none" w:sz="0" w:space="0" w:color="auto"/>
      </w:divBdr>
    </w:div>
    <w:div w:id="1344674379">
      <w:bodyDiv w:val="1"/>
      <w:marLeft w:val="0"/>
      <w:marRight w:val="0"/>
      <w:marTop w:val="0"/>
      <w:marBottom w:val="0"/>
      <w:divBdr>
        <w:top w:val="none" w:sz="0" w:space="0" w:color="auto"/>
        <w:left w:val="none" w:sz="0" w:space="0" w:color="auto"/>
        <w:bottom w:val="none" w:sz="0" w:space="0" w:color="auto"/>
        <w:right w:val="none" w:sz="0" w:space="0" w:color="auto"/>
      </w:divBdr>
    </w:div>
    <w:div w:id="1359701355">
      <w:bodyDiv w:val="1"/>
      <w:marLeft w:val="0"/>
      <w:marRight w:val="0"/>
      <w:marTop w:val="0"/>
      <w:marBottom w:val="0"/>
      <w:divBdr>
        <w:top w:val="none" w:sz="0" w:space="0" w:color="auto"/>
        <w:left w:val="none" w:sz="0" w:space="0" w:color="auto"/>
        <w:bottom w:val="none" w:sz="0" w:space="0" w:color="auto"/>
        <w:right w:val="none" w:sz="0" w:space="0" w:color="auto"/>
      </w:divBdr>
      <w:divsChild>
        <w:div w:id="26759248">
          <w:marLeft w:val="547"/>
          <w:marRight w:val="0"/>
          <w:marTop w:val="134"/>
          <w:marBottom w:val="0"/>
          <w:divBdr>
            <w:top w:val="none" w:sz="0" w:space="0" w:color="auto"/>
            <w:left w:val="none" w:sz="0" w:space="0" w:color="auto"/>
            <w:bottom w:val="none" w:sz="0" w:space="0" w:color="auto"/>
            <w:right w:val="none" w:sz="0" w:space="0" w:color="auto"/>
          </w:divBdr>
        </w:div>
        <w:div w:id="724262318">
          <w:marLeft w:val="1166"/>
          <w:marRight w:val="0"/>
          <w:marTop w:val="115"/>
          <w:marBottom w:val="0"/>
          <w:divBdr>
            <w:top w:val="none" w:sz="0" w:space="0" w:color="auto"/>
            <w:left w:val="none" w:sz="0" w:space="0" w:color="auto"/>
            <w:bottom w:val="none" w:sz="0" w:space="0" w:color="auto"/>
            <w:right w:val="none" w:sz="0" w:space="0" w:color="auto"/>
          </w:divBdr>
        </w:div>
        <w:div w:id="1076131179">
          <w:marLeft w:val="1166"/>
          <w:marRight w:val="0"/>
          <w:marTop w:val="115"/>
          <w:marBottom w:val="0"/>
          <w:divBdr>
            <w:top w:val="none" w:sz="0" w:space="0" w:color="auto"/>
            <w:left w:val="none" w:sz="0" w:space="0" w:color="auto"/>
            <w:bottom w:val="none" w:sz="0" w:space="0" w:color="auto"/>
            <w:right w:val="none" w:sz="0" w:space="0" w:color="auto"/>
          </w:divBdr>
        </w:div>
        <w:div w:id="1647856045">
          <w:marLeft w:val="547"/>
          <w:marRight w:val="0"/>
          <w:marTop w:val="134"/>
          <w:marBottom w:val="0"/>
          <w:divBdr>
            <w:top w:val="none" w:sz="0" w:space="0" w:color="auto"/>
            <w:left w:val="none" w:sz="0" w:space="0" w:color="auto"/>
            <w:bottom w:val="none" w:sz="0" w:space="0" w:color="auto"/>
            <w:right w:val="none" w:sz="0" w:space="0" w:color="auto"/>
          </w:divBdr>
        </w:div>
        <w:div w:id="1985154615">
          <w:marLeft w:val="547"/>
          <w:marRight w:val="0"/>
          <w:marTop w:val="134"/>
          <w:marBottom w:val="0"/>
          <w:divBdr>
            <w:top w:val="none" w:sz="0" w:space="0" w:color="auto"/>
            <w:left w:val="none" w:sz="0" w:space="0" w:color="auto"/>
            <w:bottom w:val="none" w:sz="0" w:space="0" w:color="auto"/>
            <w:right w:val="none" w:sz="0" w:space="0" w:color="auto"/>
          </w:divBdr>
        </w:div>
        <w:div w:id="2079326937">
          <w:marLeft w:val="1166"/>
          <w:marRight w:val="0"/>
          <w:marTop w:val="115"/>
          <w:marBottom w:val="0"/>
          <w:divBdr>
            <w:top w:val="none" w:sz="0" w:space="0" w:color="auto"/>
            <w:left w:val="none" w:sz="0" w:space="0" w:color="auto"/>
            <w:bottom w:val="none" w:sz="0" w:space="0" w:color="auto"/>
            <w:right w:val="none" w:sz="0" w:space="0" w:color="auto"/>
          </w:divBdr>
        </w:div>
      </w:divsChild>
    </w:div>
    <w:div w:id="1375273633">
      <w:bodyDiv w:val="1"/>
      <w:marLeft w:val="0"/>
      <w:marRight w:val="0"/>
      <w:marTop w:val="0"/>
      <w:marBottom w:val="0"/>
      <w:divBdr>
        <w:top w:val="none" w:sz="0" w:space="0" w:color="auto"/>
        <w:left w:val="none" w:sz="0" w:space="0" w:color="auto"/>
        <w:bottom w:val="none" w:sz="0" w:space="0" w:color="auto"/>
        <w:right w:val="none" w:sz="0" w:space="0" w:color="auto"/>
      </w:divBdr>
      <w:divsChild>
        <w:div w:id="482047750">
          <w:marLeft w:val="547"/>
          <w:marRight w:val="0"/>
          <w:marTop w:val="96"/>
          <w:marBottom w:val="0"/>
          <w:divBdr>
            <w:top w:val="none" w:sz="0" w:space="0" w:color="auto"/>
            <w:left w:val="none" w:sz="0" w:space="0" w:color="auto"/>
            <w:bottom w:val="none" w:sz="0" w:space="0" w:color="auto"/>
            <w:right w:val="none" w:sz="0" w:space="0" w:color="auto"/>
          </w:divBdr>
        </w:div>
      </w:divsChild>
    </w:div>
    <w:div w:id="1381397507">
      <w:bodyDiv w:val="1"/>
      <w:marLeft w:val="0"/>
      <w:marRight w:val="0"/>
      <w:marTop w:val="0"/>
      <w:marBottom w:val="0"/>
      <w:divBdr>
        <w:top w:val="none" w:sz="0" w:space="0" w:color="auto"/>
        <w:left w:val="none" w:sz="0" w:space="0" w:color="auto"/>
        <w:bottom w:val="none" w:sz="0" w:space="0" w:color="auto"/>
        <w:right w:val="none" w:sz="0" w:space="0" w:color="auto"/>
      </w:divBdr>
    </w:div>
    <w:div w:id="1421440935">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442917061">
      <w:bodyDiv w:val="1"/>
      <w:marLeft w:val="0"/>
      <w:marRight w:val="0"/>
      <w:marTop w:val="0"/>
      <w:marBottom w:val="0"/>
      <w:divBdr>
        <w:top w:val="none" w:sz="0" w:space="0" w:color="auto"/>
        <w:left w:val="none" w:sz="0" w:space="0" w:color="auto"/>
        <w:bottom w:val="none" w:sz="0" w:space="0" w:color="auto"/>
        <w:right w:val="none" w:sz="0" w:space="0" w:color="auto"/>
      </w:divBdr>
    </w:div>
    <w:div w:id="1447502820">
      <w:bodyDiv w:val="1"/>
      <w:marLeft w:val="0"/>
      <w:marRight w:val="0"/>
      <w:marTop w:val="0"/>
      <w:marBottom w:val="0"/>
      <w:divBdr>
        <w:top w:val="none" w:sz="0" w:space="0" w:color="auto"/>
        <w:left w:val="none" w:sz="0" w:space="0" w:color="auto"/>
        <w:bottom w:val="none" w:sz="0" w:space="0" w:color="auto"/>
        <w:right w:val="none" w:sz="0" w:space="0" w:color="auto"/>
      </w:divBdr>
    </w:div>
    <w:div w:id="1509171813">
      <w:bodyDiv w:val="1"/>
      <w:marLeft w:val="0"/>
      <w:marRight w:val="0"/>
      <w:marTop w:val="0"/>
      <w:marBottom w:val="0"/>
      <w:divBdr>
        <w:top w:val="none" w:sz="0" w:space="0" w:color="auto"/>
        <w:left w:val="none" w:sz="0" w:space="0" w:color="auto"/>
        <w:bottom w:val="none" w:sz="0" w:space="0" w:color="auto"/>
        <w:right w:val="none" w:sz="0" w:space="0" w:color="auto"/>
      </w:divBdr>
      <w:divsChild>
        <w:div w:id="920262737">
          <w:marLeft w:val="547"/>
          <w:marRight w:val="0"/>
          <w:marTop w:val="120"/>
          <w:marBottom w:val="120"/>
          <w:divBdr>
            <w:top w:val="none" w:sz="0" w:space="0" w:color="auto"/>
            <w:left w:val="none" w:sz="0" w:space="0" w:color="auto"/>
            <w:bottom w:val="none" w:sz="0" w:space="0" w:color="auto"/>
            <w:right w:val="none" w:sz="0" w:space="0" w:color="auto"/>
          </w:divBdr>
        </w:div>
      </w:divsChild>
    </w:div>
    <w:div w:id="1607811782">
      <w:bodyDiv w:val="1"/>
      <w:marLeft w:val="0"/>
      <w:marRight w:val="0"/>
      <w:marTop w:val="0"/>
      <w:marBottom w:val="0"/>
      <w:divBdr>
        <w:top w:val="none" w:sz="0" w:space="0" w:color="auto"/>
        <w:left w:val="none" w:sz="0" w:space="0" w:color="auto"/>
        <w:bottom w:val="none" w:sz="0" w:space="0" w:color="auto"/>
        <w:right w:val="none" w:sz="0" w:space="0" w:color="auto"/>
      </w:divBdr>
    </w:div>
    <w:div w:id="1619752207">
      <w:bodyDiv w:val="1"/>
      <w:marLeft w:val="0"/>
      <w:marRight w:val="0"/>
      <w:marTop w:val="0"/>
      <w:marBottom w:val="0"/>
      <w:divBdr>
        <w:top w:val="none" w:sz="0" w:space="0" w:color="auto"/>
        <w:left w:val="none" w:sz="0" w:space="0" w:color="auto"/>
        <w:bottom w:val="none" w:sz="0" w:space="0" w:color="auto"/>
        <w:right w:val="none" w:sz="0" w:space="0" w:color="auto"/>
      </w:divBdr>
    </w:div>
    <w:div w:id="1620841529">
      <w:bodyDiv w:val="1"/>
      <w:marLeft w:val="0"/>
      <w:marRight w:val="0"/>
      <w:marTop w:val="0"/>
      <w:marBottom w:val="0"/>
      <w:divBdr>
        <w:top w:val="none" w:sz="0" w:space="0" w:color="auto"/>
        <w:left w:val="none" w:sz="0" w:space="0" w:color="auto"/>
        <w:bottom w:val="none" w:sz="0" w:space="0" w:color="auto"/>
        <w:right w:val="none" w:sz="0" w:space="0" w:color="auto"/>
      </w:divBdr>
      <w:divsChild>
        <w:div w:id="229273203">
          <w:marLeft w:val="547"/>
          <w:marRight w:val="0"/>
          <w:marTop w:val="96"/>
          <w:marBottom w:val="0"/>
          <w:divBdr>
            <w:top w:val="none" w:sz="0" w:space="0" w:color="auto"/>
            <w:left w:val="none" w:sz="0" w:space="0" w:color="auto"/>
            <w:bottom w:val="none" w:sz="0" w:space="0" w:color="auto"/>
            <w:right w:val="none" w:sz="0" w:space="0" w:color="auto"/>
          </w:divBdr>
        </w:div>
        <w:div w:id="525094810">
          <w:marLeft w:val="547"/>
          <w:marRight w:val="0"/>
          <w:marTop w:val="96"/>
          <w:marBottom w:val="0"/>
          <w:divBdr>
            <w:top w:val="none" w:sz="0" w:space="0" w:color="auto"/>
            <w:left w:val="none" w:sz="0" w:space="0" w:color="auto"/>
            <w:bottom w:val="none" w:sz="0" w:space="0" w:color="auto"/>
            <w:right w:val="none" w:sz="0" w:space="0" w:color="auto"/>
          </w:divBdr>
        </w:div>
        <w:div w:id="1213269467">
          <w:marLeft w:val="547"/>
          <w:marRight w:val="0"/>
          <w:marTop w:val="96"/>
          <w:marBottom w:val="0"/>
          <w:divBdr>
            <w:top w:val="none" w:sz="0" w:space="0" w:color="auto"/>
            <w:left w:val="none" w:sz="0" w:space="0" w:color="auto"/>
            <w:bottom w:val="none" w:sz="0" w:space="0" w:color="auto"/>
            <w:right w:val="none" w:sz="0" w:space="0" w:color="auto"/>
          </w:divBdr>
        </w:div>
        <w:div w:id="1278021945">
          <w:marLeft w:val="547"/>
          <w:marRight w:val="0"/>
          <w:marTop w:val="96"/>
          <w:marBottom w:val="0"/>
          <w:divBdr>
            <w:top w:val="none" w:sz="0" w:space="0" w:color="auto"/>
            <w:left w:val="none" w:sz="0" w:space="0" w:color="auto"/>
            <w:bottom w:val="none" w:sz="0" w:space="0" w:color="auto"/>
            <w:right w:val="none" w:sz="0" w:space="0" w:color="auto"/>
          </w:divBdr>
        </w:div>
      </w:divsChild>
    </w:div>
    <w:div w:id="1633513318">
      <w:bodyDiv w:val="1"/>
      <w:marLeft w:val="0"/>
      <w:marRight w:val="0"/>
      <w:marTop w:val="0"/>
      <w:marBottom w:val="0"/>
      <w:divBdr>
        <w:top w:val="none" w:sz="0" w:space="0" w:color="auto"/>
        <w:left w:val="none" w:sz="0" w:space="0" w:color="auto"/>
        <w:bottom w:val="none" w:sz="0" w:space="0" w:color="auto"/>
        <w:right w:val="none" w:sz="0" w:space="0" w:color="auto"/>
      </w:divBdr>
    </w:div>
    <w:div w:id="1690644400">
      <w:bodyDiv w:val="1"/>
      <w:marLeft w:val="0"/>
      <w:marRight w:val="0"/>
      <w:marTop w:val="0"/>
      <w:marBottom w:val="0"/>
      <w:divBdr>
        <w:top w:val="none" w:sz="0" w:space="0" w:color="auto"/>
        <w:left w:val="none" w:sz="0" w:space="0" w:color="auto"/>
        <w:bottom w:val="none" w:sz="0" w:space="0" w:color="auto"/>
        <w:right w:val="none" w:sz="0" w:space="0" w:color="auto"/>
      </w:divBdr>
    </w:div>
    <w:div w:id="1731229541">
      <w:bodyDiv w:val="1"/>
      <w:marLeft w:val="0"/>
      <w:marRight w:val="0"/>
      <w:marTop w:val="0"/>
      <w:marBottom w:val="0"/>
      <w:divBdr>
        <w:top w:val="none" w:sz="0" w:space="0" w:color="auto"/>
        <w:left w:val="none" w:sz="0" w:space="0" w:color="auto"/>
        <w:bottom w:val="none" w:sz="0" w:space="0" w:color="auto"/>
        <w:right w:val="none" w:sz="0" w:space="0" w:color="auto"/>
      </w:divBdr>
    </w:div>
    <w:div w:id="1781606357">
      <w:bodyDiv w:val="1"/>
      <w:marLeft w:val="0"/>
      <w:marRight w:val="0"/>
      <w:marTop w:val="0"/>
      <w:marBottom w:val="0"/>
      <w:divBdr>
        <w:top w:val="none" w:sz="0" w:space="0" w:color="auto"/>
        <w:left w:val="none" w:sz="0" w:space="0" w:color="auto"/>
        <w:bottom w:val="none" w:sz="0" w:space="0" w:color="auto"/>
        <w:right w:val="none" w:sz="0" w:space="0" w:color="auto"/>
      </w:divBdr>
    </w:div>
    <w:div w:id="1798328714">
      <w:bodyDiv w:val="1"/>
      <w:marLeft w:val="0"/>
      <w:marRight w:val="0"/>
      <w:marTop w:val="0"/>
      <w:marBottom w:val="0"/>
      <w:divBdr>
        <w:top w:val="none" w:sz="0" w:space="0" w:color="auto"/>
        <w:left w:val="none" w:sz="0" w:space="0" w:color="auto"/>
        <w:bottom w:val="none" w:sz="0" w:space="0" w:color="auto"/>
        <w:right w:val="none" w:sz="0" w:space="0" w:color="auto"/>
      </w:divBdr>
    </w:div>
    <w:div w:id="1824199222">
      <w:bodyDiv w:val="1"/>
      <w:marLeft w:val="0"/>
      <w:marRight w:val="0"/>
      <w:marTop w:val="0"/>
      <w:marBottom w:val="0"/>
      <w:divBdr>
        <w:top w:val="none" w:sz="0" w:space="0" w:color="auto"/>
        <w:left w:val="none" w:sz="0" w:space="0" w:color="auto"/>
        <w:bottom w:val="none" w:sz="0" w:space="0" w:color="auto"/>
        <w:right w:val="none" w:sz="0" w:space="0" w:color="auto"/>
      </w:divBdr>
    </w:div>
    <w:div w:id="1824616817">
      <w:bodyDiv w:val="1"/>
      <w:marLeft w:val="0"/>
      <w:marRight w:val="0"/>
      <w:marTop w:val="0"/>
      <w:marBottom w:val="0"/>
      <w:divBdr>
        <w:top w:val="none" w:sz="0" w:space="0" w:color="auto"/>
        <w:left w:val="none" w:sz="0" w:space="0" w:color="auto"/>
        <w:bottom w:val="none" w:sz="0" w:space="0" w:color="auto"/>
        <w:right w:val="none" w:sz="0" w:space="0" w:color="auto"/>
      </w:divBdr>
    </w:div>
    <w:div w:id="1861773730">
      <w:bodyDiv w:val="1"/>
      <w:marLeft w:val="0"/>
      <w:marRight w:val="0"/>
      <w:marTop w:val="0"/>
      <w:marBottom w:val="0"/>
      <w:divBdr>
        <w:top w:val="none" w:sz="0" w:space="0" w:color="auto"/>
        <w:left w:val="none" w:sz="0" w:space="0" w:color="auto"/>
        <w:bottom w:val="none" w:sz="0" w:space="0" w:color="auto"/>
        <w:right w:val="none" w:sz="0" w:space="0" w:color="auto"/>
      </w:divBdr>
    </w:div>
    <w:div w:id="1911842523">
      <w:bodyDiv w:val="1"/>
      <w:marLeft w:val="0"/>
      <w:marRight w:val="0"/>
      <w:marTop w:val="0"/>
      <w:marBottom w:val="0"/>
      <w:divBdr>
        <w:top w:val="none" w:sz="0" w:space="0" w:color="auto"/>
        <w:left w:val="none" w:sz="0" w:space="0" w:color="auto"/>
        <w:bottom w:val="none" w:sz="0" w:space="0" w:color="auto"/>
        <w:right w:val="none" w:sz="0" w:space="0" w:color="auto"/>
      </w:divBdr>
    </w:div>
    <w:div w:id="1957831647">
      <w:bodyDiv w:val="1"/>
      <w:marLeft w:val="0"/>
      <w:marRight w:val="0"/>
      <w:marTop w:val="0"/>
      <w:marBottom w:val="0"/>
      <w:divBdr>
        <w:top w:val="none" w:sz="0" w:space="0" w:color="auto"/>
        <w:left w:val="none" w:sz="0" w:space="0" w:color="auto"/>
        <w:bottom w:val="none" w:sz="0" w:space="0" w:color="auto"/>
        <w:right w:val="none" w:sz="0" w:space="0" w:color="auto"/>
      </w:divBdr>
    </w:div>
    <w:div w:id="2015718574">
      <w:bodyDiv w:val="1"/>
      <w:marLeft w:val="0"/>
      <w:marRight w:val="0"/>
      <w:marTop w:val="0"/>
      <w:marBottom w:val="0"/>
      <w:divBdr>
        <w:top w:val="none" w:sz="0" w:space="0" w:color="auto"/>
        <w:left w:val="none" w:sz="0" w:space="0" w:color="auto"/>
        <w:bottom w:val="none" w:sz="0" w:space="0" w:color="auto"/>
        <w:right w:val="none" w:sz="0" w:space="0" w:color="auto"/>
      </w:divBdr>
    </w:div>
    <w:div w:id="2021664095">
      <w:bodyDiv w:val="1"/>
      <w:marLeft w:val="0"/>
      <w:marRight w:val="0"/>
      <w:marTop w:val="0"/>
      <w:marBottom w:val="0"/>
      <w:divBdr>
        <w:top w:val="none" w:sz="0" w:space="0" w:color="auto"/>
        <w:left w:val="none" w:sz="0" w:space="0" w:color="auto"/>
        <w:bottom w:val="none" w:sz="0" w:space="0" w:color="auto"/>
        <w:right w:val="none" w:sz="0" w:space="0" w:color="auto"/>
      </w:divBdr>
    </w:div>
    <w:div w:id="2041124960">
      <w:bodyDiv w:val="1"/>
      <w:marLeft w:val="0"/>
      <w:marRight w:val="0"/>
      <w:marTop w:val="0"/>
      <w:marBottom w:val="0"/>
      <w:divBdr>
        <w:top w:val="none" w:sz="0" w:space="0" w:color="auto"/>
        <w:left w:val="none" w:sz="0" w:space="0" w:color="auto"/>
        <w:bottom w:val="none" w:sz="0" w:space="0" w:color="auto"/>
        <w:right w:val="none" w:sz="0" w:space="0" w:color="auto"/>
      </w:divBdr>
      <w:divsChild>
        <w:div w:id="491531786">
          <w:marLeft w:val="547"/>
          <w:marRight w:val="0"/>
          <w:marTop w:val="120"/>
          <w:marBottom w:val="120"/>
          <w:divBdr>
            <w:top w:val="none" w:sz="0" w:space="0" w:color="auto"/>
            <w:left w:val="none" w:sz="0" w:space="0" w:color="auto"/>
            <w:bottom w:val="none" w:sz="0" w:space="0" w:color="auto"/>
            <w:right w:val="none" w:sz="0" w:space="0" w:color="auto"/>
          </w:divBdr>
        </w:div>
        <w:div w:id="1162238045">
          <w:marLeft w:val="547"/>
          <w:marRight w:val="0"/>
          <w:marTop w:val="120"/>
          <w:marBottom w:val="120"/>
          <w:divBdr>
            <w:top w:val="none" w:sz="0" w:space="0" w:color="auto"/>
            <w:left w:val="none" w:sz="0" w:space="0" w:color="auto"/>
            <w:bottom w:val="none" w:sz="0" w:space="0" w:color="auto"/>
            <w:right w:val="none" w:sz="0" w:space="0" w:color="auto"/>
          </w:divBdr>
        </w:div>
      </w:divsChild>
    </w:div>
    <w:div w:id="208379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www.kaner.com/pdfs/ETatQAI.pdf"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microsoft.com/office/2007/relationships/hdphoto" Target="NUL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gi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gif"/><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glossaryDocument" Target="glossary/document.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420860"/>
    <w:multiLevelType w:val="multilevel"/>
    <w:tmpl w:val="0A0A7F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34775077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92F0D"/>
    <w:rsid w:val="000A30E3"/>
    <w:rsid w:val="000C3E0E"/>
    <w:rsid w:val="000D14AB"/>
    <w:rsid w:val="000E5815"/>
    <w:rsid w:val="001372F4"/>
    <w:rsid w:val="0015631F"/>
    <w:rsid w:val="00167BAD"/>
    <w:rsid w:val="00181374"/>
    <w:rsid w:val="001A2B43"/>
    <w:rsid w:val="001D2F58"/>
    <w:rsid w:val="00225181"/>
    <w:rsid w:val="00226F11"/>
    <w:rsid w:val="00241E45"/>
    <w:rsid w:val="0025502E"/>
    <w:rsid w:val="00266CCE"/>
    <w:rsid w:val="002A46AC"/>
    <w:rsid w:val="002B3655"/>
    <w:rsid w:val="002B5BCE"/>
    <w:rsid w:val="002C5A76"/>
    <w:rsid w:val="002C67B6"/>
    <w:rsid w:val="0032037C"/>
    <w:rsid w:val="00321425"/>
    <w:rsid w:val="00356D92"/>
    <w:rsid w:val="003600C7"/>
    <w:rsid w:val="003A0860"/>
    <w:rsid w:val="004163CD"/>
    <w:rsid w:val="0044279F"/>
    <w:rsid w:val="00486A9D"/>
    <w:rsid w:val="00496956"/>
    <w:rsid w:val="004B0251"/>
    <w:rsid w:val="00507203"/>
    <w:rsid w:val="005755EC"/>
    <w:rsid w:val="00586CD8"/>
    <w:rsid w:val="005A6DB3"/>
    <w:rsid w:val="005B10A7"/>
    <w:rsid w:val="005B13F3"/>
    <w:rsid w:val="005C7237"/>
    <w:rsid w:val="005F1F53"/>
    <w:rsid w:val="00613AE3"/>
    <w:rsid w:val="00630D53"/>
    <w:rsid w:val="006460E0"/>
    <w:rsid w:val="00684D17"/>
    <w:rsid w:val="006922A7"/>
    <w:rsid w:val="006B1DD0"/>
    <w:rsid w:val="006B54C8"/>
    <w:rsid w:val="006D7A30"/>
    <w:rsid w:val="006E27C7"/>
    <w:rsid w:val="0071428F"/>
    <w:rsid w:val="00747E0A"/>
    <w:rsid w:val="00793979"/>
    <w:rsid w:val="00794D44"/>
    <w:rsid w:val="007C6B56"/>
    <w:rsid w:val="007D19A0"/>
    <w:rsid w:val="007E4378"/>
    <w:rsid w:val="008236D8"/>
    <w:rsid w:val="00870B2E"/>
    <w:rsid w:val="00880614"/>
    <w:rsid w:val="008A7474"/>
    <w:rsid w:val="008B07CF"/>
    <w:rsid w:val="008B5C35"/>
    <w:rsid w:val="008C6812"/>
    <w:rsid w:val="008F4E3E"/>
    <w:rsid w:val="009007F5"/>
    <w:rsid w:val="0090744D"/>
    <w:rsid w:val="009273D0"/>
    <w:rsid w:val="009438B7"/>
    <w:rsid w:val="00947439"/>
    <w:rsid w:val="00950149"/>
    <w:rsid w:val="0095645F"/>
    <w:rsid w:val="00957C30"/>
    <w:rsid w:val="00972F6E"/>
    <w:rsid w:val="009A6B59"/>
    <w:rsid w:val="009C027F"/>
    <w:rsid w:val="009D0F5E"/>
    <w:rsid w:val="00A657FC"/>
    <w:rsid w:val="00A92226"/>
    <w:rsid w:val="00AA6CC3"/>
    <w:rsid w:val="00AB4C5B"/>
    <w:rsid w:val="00AC40E7"/>
    <w:rsid w:val="00AC4D02"/>
    <w:rsid w:val="00AE0291"/>
    <w:rsid w:val="00AF5977"/>
    <w:rsid w:val="00B00805"/>
    <w:rsid w:val="00B077BA"/>
    <w:rsid w:val="00B17104"/>
    <w:rsid w:val="00B60CBC"/>
    <w:rsid w:val="00B827F3"/>
    <w:rsid w:val="00B97A75"/>
    <w:rsid w:val="00BC5568"/>
    <w:rsid w:val="00C23681"/>
    <w:rsid w:val="00C338F0"/>
    <w:rsid w:val="00C363DB"/>
    <w:rsid w:val="00C42B20"/>
    <w:rsid w:val="00C439BB"/>
    <w:rsid w:val="00C67EF6"/>
    <w:rsid w:val="00CE781C"/>
    <w:rsid w:val="00D03750"/>
    <w:rsid w:val="00D21543"/>
    <w:rsid w:val="00D566C4"/>
    <w:rsid w:val="00D6017A"/>
    <w:rsid w:val="00D74ABE"/>
    <w:rsid w:val="00D83BB4"/>
    <w:rsid w:val="00D95DF2"/>
    <w:rsid w:val="00DA2DD6"/>
    <w:rsid w:val="00DC3797"/>
    <w:rsid w:val="00E34D41"/>
    <w:rsid w:val="00E35305"/>
    <w:rsid w:val="00E372BD"/>
    <w:rsid w:val="00EC0631"/>
    <w:rsid w:val="00EE5C16"/>
    <w:rsid w:val="00F63CAE"/>
    <w:rsid w:val="00F93DF3"/>
    <w:rsid w:val="00FE6DCD"/>
    <w:rsid w:val="00FF289B"/>
    <w:rsid w:val="00FF38D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6CD8"/>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B0EC941579AEE439A8CE0524C761F44" ma:contentTypeVersion="4" ma:contentTypeDescription="Create a new document." ma:contentTypeScope="" ma:versionID="2749b63426ff7f7398b0389d52371093">
  <xsd:schema xmlns:xsd="http://www.w3.org/2001/XMLSchema" xmlns:xs="http://www.w3.org/2001/XMLSchema" xmlns:p="http://schemas.microsoft.com/office/2006/metadata/properties" xmlns:ns2="5bffc0fe-f969-4f8f-96d0-648e8ed127af" targetNamespace="http://schemas.microsoft.com/office/2006/metadata/properties" ma:root="true" ma:fieldsID="a9262bec389d3172c0d4f8d5d9d89eca" ns2:_="">
    <xsd:import namespace="5bffc0fe-f969-4f8f-96d0-648e8ed127a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ffc0fe-f969-4f8f-96d0-648e8ed127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60FC924-17D3-4E07-A73D-006151CCD100}">
  <ds:schemaRefs>
    <ds:schemaRef ds:uri="http://schemas.openxmlformats.org/officeDocument/2006/bibliography"/>
  </ds:schemaRefs>
</ds:datastoreItem>
</file>

<file path=customXml/itemProps2.xml><?xml version="1.0" encoding="utf-8"?>
<ds:datastoreItem xmlns:ds="http://schemas.openxmlformats.org/officeDocument/2006/customXml" ds:itemID="{936A9ACB-2A70-44B0-B9F1-A0A23FF58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ffc0fe-f969-4f8f-96d0-648e8ed12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BBBDEF-ECBF-4E49-B59A-0349A97A7971}">
  <ds:schemaRefs>
    <ds:schemaRef ds:uri="http://schemas.microsoft.com/sharepoint/v3/contenttype/forms"/>
  </ds:schemaRefs>
</ds:datastoreItem>
</file>

<file path=customXml/itemProps4.xml><?xml version="1.0" encoding="utf-8"?>
<ds:datastoreItem xmlns:ds="http://schemas.openxmlformats.org/officeDocument/2006/customXml" ds:itemID="{EAEB955F-C64E-416F-8EB7-4852B87F3AD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27</TotalTime>
  <Pages>160</Pages>
  <Words>14886</Words>
  <Characters>84856</Characters>
  <Application>Microsoft Office Word</Application>
  <DocSecurity>0</DocSecurity>
  <Lines>707</Lines>
  <Paragraphs>199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AUTOMATED USECASE DIAGRAM TOOL</vt:lpstr>
      <vt:lpstr>AUTOMATED USECASE DIAGRAM TOOL</vt:lpstr>
    </vt:vector>
  </TitlesOfParts>
  <Company>University of Waterloo</Company>
  <LinksUpToDate>false</LinksUpToDate>
  <CharactersWithSpaces>99543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USECASE DIAGRAM TOOL</dc:title>
  <dc:creator>aqaba</dc:creator>
  <cp:lastModifiedBy>radwan susan</cp:lastModifiedBy>
  <cp:revision>6</cp:revision>
  <cp:lastPrinted>2007-08-15T19:30:00Z</cp:lastPrinted>
  <dcterms:created xsi:type="dcterms:W3CDTF">2021-10-22T17:31:00Z</dcterms:created>
  <dcterms:modified xsi:type="dcterms:W3CDTF">2022-04-19T00:09:00Z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0x010100CB0EC941579AEE439A8CE0524C761F44</vt:lpwstr>
  </property>
</Properties>
</file>